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B4" w:rsidRPr="00062BCC" w:rsidRDefault="0074450D">
      <w:pPr>
        <w:rPr>
          <w:i/>
        </w:rPr>
      </w:pPr>
      <w:r w:rsidRPr="00062BCC">
        <w:rPr>
          <w:i/>
        </w:rPr>
        <w:t xml:space="preserve">How is </w:t>
      </w:r>
      <w:r w:rsidR="00062BCC" w:rsidRPr="00062BCC">
        <w:rPr>
          <w:i/>
        </w:rPr>
        <w:t>the topic of evolution</w:t>
      </w:r>
      <w:r w:rsidRPr="00062BCC">
        <w:rPr>
          <w:i/>
        </w:rPr>
        <w:t xml:space="preserve"> currently taught?</w:t>
      </w:r>
    </w:p>
    <w:p w:rsidR="0074450D" w:rsidRDefault="0074450D">
      <w:r>
        <w:t>Biology is taught out of a textbook at different levels to both Year 11 and Year 13 students.</w:t>
      </w:r>
    </w:p>
    <w:p w:rsidR="00A51BD3" w:rsidRPr="00A51BD3" w:rsidRDefault="00A51BD3">
      <w:pPr>
        <w:rPr>
          <w:highlight w:val="yellow"/>
        </w:rPr>
      </w:pPr>
      <w:proofErr w:type="gramStart"/>
      <w:r w:rsidRPr="00A51BD3">
        <w:rPr>
          <w:highlight w:val="yellow"/>
        </w:rPr>
        <w:t>Exam specification?</w:t>
      </w:r>
      <w:proofErr w:type="gramEnd"/>
    </w:p>
    <w:p w:rsidR="00A51BD3" w:rsidRPr="00A51BD3" w:rsidRDefault="00A51BD3">
      <w:pPr>
        <w:rPr>
          <w:highlight w:val="yellow"/>
        </w:rPr>
      </w:pPr>
      <w:proofErr w:type="gramStart"/>
      <w:r w:rsidRPr="00A51BD3">
        <w:rPr>
          <w:highlight w:val="yellow"/>
        </w:rPr>
        <w:t>Class size?</w:t>
      </w:r>
      <w:proofErr w:type="gramEnd"/>
    </w:p>
    <w:p w:rsidR="00A51BD3" w:rsidRDefault="00A51BD3">
      <w:proofErr w:type="gramStart"/>
      <w:r w:rsidRPr="00A51BD3">
        <w:rPr>
          <w:highlight w:val="yellow"/>
        </w:rPr>
        <w:t>Length of time on topic?</w:t>
      </w:r>
      <w:proofErr w:type="gramEnd"/>
      <w:r w:rsidRPr="00A51BD3">
        <w:rPr>
          <w:highlight w:val="yellow"/>
        </w:rPr>
        <w:t xml:space="preserve">  (</w:t>
      </w:r>
      <w:proofErr w:type="gramStart"/>
      <w:r w:rsidRPr="00A51BD3">
        <w:rPr>
          <w:highlight w:val="yellow"/>
        </w:rPr>
        <w:t>how</w:t>
      </w:r>
      <w:proofErr w:type="gramEnd"/>
      <w:r w:rsidRPr="00A51BD3">
        <w:rPr>
          <w:highlight w:val="yellow"/>
        </w:rPr>
        <w:t xml:space="preserve"> many other topics per year)</w:t>
      </w:r>
    </w:p>
    <w:p w:rsidR="00A51BD3" w:rsidRDefault="00A51BD3"/>
    <w:p w:rsidR="0074450D" w:rsidRPr="00A51BD3" w:rsidRDefault="0074450D">
      <w:pPr>
        <w:rPr>
          <w:i/>
          <w:highlight w:val="green"/>
        </w:rPr>
      </w:pPr>
      <w:r w:rsidRPr="00A51BD3">
        <w:rPr>
          <w:i/>
          <w:highlight w:val="green"/>
        </w:rPr>
        <w:t>What is the aim of the project?</w:t>
      </w:r>
    </w:p>
    <w:p w:rsidR="0074450D" w:rsidRDefault="0074450D">
      <w:proofErr w:type="gramStart"/>
      <w:r w:rsidRPr="00A51BD3">
        <w:rPr>
          <w:highlight w:val="green"/>
        </w:rPr>
        <w:t>To demonstrate the basic principles of evolution in an interesting way preferably with graphics.</w:t>
      </w:r>
      <w:proofErr w:type="gramEnd"/>
    </w:p>
    <w:p w:rsidR="002B410C" w:rsidRPr="002B410C" w:rsidRDefault="002B410C">
      <w:pPr>
        <w:rPr>
          <w:i/>
        </w:rPr>
      </w:pPr>
      <w:r w:rsidRPr="002B410C">
        <w:rPr>
          <w:i/>
        </w:rPr>
        <w:t>What aspects of evolution should the simulation show?</w:t>
      </w:r>
    </w:p>
    <w:p w:rsidR="002B410C" w:rsidRDefault="002B410C">
      <w:r>
        <w:t xml:space="preserve"> The simulation should show how mutations are random events and so do not tend to good or bad adaptations.</w:t>
      </w:r>
    </w:p>
    <w:p w:rsidR="002B410C" w:rsidRPr="0074450D" w:rsidRDefault="002B410C">
      <w:r>
        <w:t xml:space="preserve">The simulation should show how </w:t>
      </w:r>
      <w:r w:rsidR="00062BCC">
        <w:t>good characteristics often come with limiting affect which causes negative affects e.g. a la</w:t>
      </w:r>
      <w:bookmarkStart w:id="0" w:name="_GoBack"/>
      <w:bookmarkEnd w:id="0"/>
      <w:r w:rsidR="00062BCC">
        <w:t>rge exoskeleton would cause an ant to move slower in the environment.</w:t>
      </w:r>
    </w:p>
    <w:p w:rsidR="0074450D" w:rsidRDefault="0074450D">
      <w:pPr>
        <w:rPr>
          <w:i/>
        </w:rPr>
      </w:pPr>
      <w:r w:rsidRPr="0074450D">
        <w:rPr>
          <w:i/>
        </w:rPr>
        <w:t xml:space="preserve">What should the simulation </w:t>
      </w:r>
      <w:r w:rsidR="002B410C">
        <w:rPr>
          <w:i/>
        </w:rPr>
        <w:t>do</w:t>
      </w:r>
      <w:r w:rsidRPr="0074450D">
        <w:rPr>
          <w:i/>
        </w:rPr>
        <w:t>?</w:t>
      </w:r>
    </w:p>
    <w:p w:rsidR="0074450D" w:rsidRDefault="0074450D">
      <w:r>
        <w:t>The simulation should model a basic environment including</w:t>
      </w:r>
      <w:r w:rsidR="001F4D30">
        <w:t xml:space="preserve"> regenerating food sources</w:t>
      </w:r>
      <w:proofErr w:type="gramStart"/>
      <w:r w:rsidR="001F4D30">
        <w:t>..</w:t>
      </w:r>
      <w:proofErr w:type="gramEnd"/>
    </w:p>
    <w:p w:rsidR="001F4D30" w:rsidRDefault="001F4D30">
      <w:r>
        <w:t>The simulation should use ants as the subject through which to show the effects of evolution.  Ants should evolve randomly through the species with each species having a set of unique characteristics which define it.</w:t>
      </w:r>
    </w:p>
    <w:p w:rsidR="001F4D30" w:rsidRDefault="001F4D30">
      <w:r>
        <w:t xml:space="preserve">A basic colony structure should be created maybe including only workers and Queens.  The whole set of </w:t>
      </w:r>
      <w:r w:rsidR="00062BCC">
        <w:t>behaviours</w:t>
      </w:r>
      <w:r>
        <w:t xml:space="preserve"> of the colony are not expected to be </w:t>
      </w:r>
      <w:r w:rsidR="00062BCC">
        <w:t>model</w:t>
      </w:r>
      <w:r>
        <w:t>.</w:t>
      </w:r>
    </w:p>
    <w:p w:rsidR="00062BCC" w:rsidRPr="0014062E" w:rsidRDefault="00062BCC">
      <w:pPr>
        <w:rPr>
          <w:i/>
          <w:highlight w:val="green"/>
        </w:rPr>
      </w:pPr>
      <w:r w:rsidRPr="0014062E">
        <w:rPr>
          <w:i/>
          <w:highlight w:val="green"/>
        </w:rPr>
        <w:t>How do you wish to use the tool?</w:t>
      </w:r>
    </w:p>
    <w:p w:rsidR="00062BCC" w:rsidRDefault="00062BCC">
      <w:r w:rsidRPr="0014062E">
        <w:rPr>
          <w:highlight w:val="green"/>
        </w:rPr>
        <w:t>It needs to be used both in the classroom and at home by students on most types of computers.</w:t>
      </w:r>
      <w:r w:rsidR="00A51BD3" w:rsidRPr="0014062E">
        <w:rPr>
          <w:highlight w:val="green"/>
        </w:rPr>
        <w:t xml:space="preserve">  It should be quick to setup and simple to setup and use.  There should be a very shallow learning curve to use the tool in order to maximise its effectiveness for everyone.</w:t>
      </w:r>
    </w:p>
    <w:p w:rsidR="0014062E" w:rsidRDefault="0014062E">
      <w:r>
        <w:t xml:space="preserve">To make it interesting for the pupils perhaps the pupils should be able to design their own species at the </w:t>
      </w:r>
      <w:proofErr w:type="gramStart"/>
      <w:r>
        <w:t>start  and</w:t>
      </w:r>
      <w:proofErr w:type="gramEnd"/>
      <w:r>
        <w:t xml:space="preserve"> can then watch how it mutates over time and how long their species lasts compared with other pupils.</w:t>
      </w:r>
    </w:p>
    <w:p w:rsidR="0014062E" w:rsidRDefault="0014062E">
      <w:r>
        <w:t>The pupils should be able to step through the simulation to trace how mutated species play out compared with the original species.</w:t>
      </w:r>
    </w:p>
    <w:p w:rsidR="0014062E" w:rsidRDefault="0014062E"/>
    <w:p w:rsidR="0014062E" w:rsidRPr="0074450D" w:rsidRDefault="0014062E">
      <w:r>
        <w:t xml:space="preserve">Interview with Dr </w:t>
      </w:r>
      <w:proofErr w:type="spellStart"/>
      <w:r w:rsidRPr="0014062E">
        <w:rPr>
          <w:highlight w:val="green"/>
        </w:rPr>
        <w:t>Sheffron</w:t>
      </w:r>
      <w:proofErr w:type="spellEnd"/>
      <w:r>
        <w:t xml:space="preserve"> on 18/10/13</w:t>
      </w:r>
    </w:p>
    <w:p w:rsidR="0074450D" w:rsidRPr="0074450D" w:rsidRDefault="0074450D"/>
    <w:sectPr w:rsidR="0074450D" w:rsidRPr="0074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04"/>
    <w:rsid w:val="00062BCC"/>
    <w:rsid w:val="000D4D04"/>
    <w:rsid w:val="0014062E"/>
    <w:rsid w:val="001F4D30"/>
    <w:rsid w:val="002B410C"/>
    <w:rsid w:val="004A628D"/>
    <w:rsid w:val="006F3926"/>
    <w:rsid w:val="0074450D"/>
    <w:rsid w:val="009C4EB4"/>
    <w:rsid w:val="00A5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F0EFC892</Template>
  <TotalTime>22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Kingswood School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01robinson</dc:creator>
  <cp:keywords/>
  <dc:description/>
  <cp:lastModifiedBy>01robinson</cp:lastModifiedBy>
  <cp:revision>2</cp:revision>
  <dcterms:created xsi:type="dcterms:W3CDTF">2013-10-18T14:26:00Z</dcterms:created>
  <dcterms:modified xsi:type="dcterms:W3CDTF">2013-10-18T14:48:00Z</dcterms:modified>
</cp:coreProperties>
</file>