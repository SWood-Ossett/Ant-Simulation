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25326720"/>
        <w:docPartObj>
          <w:docPartGallery w:val="Cover Pages"/>
          <w:docPartUnique/>
        </w:docPartObj>
      </w:sdtPr>
      <w:sdtEndPr>
        <w:rPr>
          <w:b/>
          <w:sz w:val="40"/>
          <w:szCs w:val="40"/>
        </w:rPr>
      </w:sdtEndPr>
      <w:sdtContent>
        <w:p w:rsidR="0080227B" w:rsidRDefault="0080227B"/>
        <w:tbl>
          <w:tblPr>
            <w:tblpPr w:leftFromText="187" w:rightFromText="187" w:horzAnchor="margin" w:tblpXSpec="center" w:tblpY="2881"/>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7442"/>
          </w:tblGrid>
          <w:tr w:rsidR="0080227B">
            <w:sdt>
              <w:sdtPr>
                <w:rPr>
                  <w:color w:val="365F91" w:themeColor="accent1" w:themeShade="BF"/>
                  <w:sz w:val="24"/>
                  <w:szCs w:val="24"/>
                </w:rPr>
                <w:alias w:val="Company"/>
                <w:id w:val="13406915"/>
                <w:placeholder>
                  <w:docPart w:val="52E2D376A39945D1B2D291AE589F256C"/>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80227B" w:rsidRDefault="0080227B">
                    <w:pPr>
                      <w:pStyle w:val="NoSpacing"/>
                      <w:rPr>
                        <w:color w:val="365F91" w:themeColor="accent1" w:themeShade="BF"/>
                        <w:sz w:val="24"/>
                      </w:rPr>
                    </w:pPr>
                    <w:r>
                      <w:rPr>
                        <w:color w:val="365F91" w:themeColor="accent1" w:themeShade="BF"/>
                        <w:sz w:val="24"/>
                        <w:szCs w:val="24"/>
                        <w:lang w:val="en-GB"/>
                      </w:rPr>
                      <w:t>Kingswood School</w:t>
                    </w:r>
                  </w:p>
                </w:tc>
              </w:sdtContent>
            </w:sdt>
          </w:tr>
          <w:tr w:rsidR="0080227B">
            <w:tc>
              <w:tcPr>
                <w:tcW w:w="7672" w:type="dxa"/>
              </w:tcPr>
              <w:sdt>
                <w:sdtPr>
                  <w:rPr>
                    <w:rFonts w:asciiTheme="majorHAnsi" w:eastAsiaTheme="majorEastAsia" w:hAnsiTheme="majorHAnsi" w:cstheme="majorBidi"/>
                    <w:color w:val="4F81BD" w:themeColor="accent1"/>
                    <w:sz w:val="88"/>
                    <w:szCs w:val="88"/>
                  </w:rPr>
                  <w:alias w:val="Title"/>
                  <w:id w:val="13406919"/>
                  <w:placeholder>
                    <w:docPart w:val="CF5DF56646A34EEEA9B49D9D4BF155EC"/>
                  </w:placeholder>
                  <w:dataBinding w:prefixMappings="xmlns:ns0='http://schemas.openxmlformats.org/package/2006/metadata/core-properties' xmlns:ns1='http://purl.org/dc/elements/1.1/'" w:xpath="/ns0:coreProperties[1]/ns1:title[1]" w:storeItemID="{6C3C8BC8-F283-45AE-878A-BAB7291924A1}"/>
                  <w:text/>
                </w:sdtPr>
                <w:sdtContent>
                  <w:p w:rsidR="0080227B" w:rsidRDefault="008D76FF" w:rsidP="008D76FF">
                    <w:pPr>
                      <w:pStyle w:val="NoSpacing"/>
                      <w:spacing w:line="216" w:lineRule="auto"/>
                      <w:rPr>
                        <w:rFonts w:asciiTheme="majorHAnsi" w:eastAsiaTheme="majorEastAsia" w:hAnsiTheme="majorHAnsi" w:cstheme="majorBidi"/>
                        <w:color w:val="4F81BD" w:themeColor="accent1"/>
                        <w:sz w:val="88"/>
                        <w:szCs w:val="88"/>
                      </w:rPr>
                    </w:pPr>
                    <w:r>
                      <w:rPr>
                        <w:rFonts w:asciiTheme="majorHAnsi" w:eastAsiaTheme="majorEastAsia" w:hAnsiTheme="majorHAnsi" w:cstheme="majorBidi"/>
                        <w:color w:val="4F81BD" w:themeColor="accent1"/>
                        <w:sz w:val="88"/>
                        <w:szCs w:val="88"/>
                      </w:rPr>
                      <w:t>Survival of the fittest teaching aid</w:t>
                    </w:r>
                  </w:p>
                </w:sdtContent>
              </w:sdt>
            </w:tc>
          </w:tr>
          <w:tr w:rsidR="0080227B">
            <w:sdt>
              <w:sdtPr>
                <w:rPr>
                  <w:color w:val="365F91" w:themeColor="accent1" w:themeShade="BF"/>
                  <w:sz w:val="24"/>
                  <w:szCs w:val="24"/>
                </w:rPr>
                <w:alias w:val="Subtitle"/>
                <w:id w:val="13406923"/>
                <w:placeholder>
                  <w:docPart w:val="5E0833FCB9C143E1926B60BA1C471196"/>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80227B" w:rsidRDefault="0080227B" w:rsidP="0080227B">
                    <w:pPr>
                      <w:pStyle w:val="NoSpacing"/>
                      <w:rPr>
                        <w:color w:val="365F91" w:themeColor="accent1" w:themeShade="BF"/>
                        <w:sz w:val="24"/>
                      </w:rPr>
                    </w:pPr>
                    <w:r>
                      <w:rPr>
                        <w:color w:val="365F91" w:themeColor="accent1" w:themeShade="BF"/>
                        <w:sz w:val="24"/>
                        <w:szCs w:val="24"/>
                      </w:rPr>
                      <w:t>Comp4 project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176"/>
          </w:tblGrid>
          <w:tr w:rsidR="0080227B">
            <w:tc>
              <w:tcPr>
                <w:tcW w:w="7221" w:type="dxa"/>
                <w:tcMar>
                  <w:top w:w="216" w:type="dxa"/>
                  <w:left w:w="115" w:type="dxa"/>
                  <w:bottom w:w="216" w:type="dxa"/>
                  <w:right w:w="115" w:type="dxa"/>
                </w:tcMar>
              </w:tcPr>
              <w:sdt>
                <w:sdtPr>
                  <w:rPr>
                    <w:color w:val="4F81BD" w:themeColor="accent1"/>
                    <w:sz w:val="28"/>
                    <w:szCs w:val="28"/>
                  </w:rPr>
                  <w:alias w:val="Author"/>
                  <w:id w:val="13406928"/>
                  <w:placeholder>
                    <w:docPart w:val="1388C76DC5D441EBA2ADBED7B26A4A23"/>
                  </w:placeholder>
                  <w:dataBinding w:prefixMappings="xmlns:ns0='http://schemas.openxmlformats.org/package/2006/metadata/core-properties' xmlns:ns1='http://purl.org/dc/elements/1.1/'" w:xpath="/ns0:coreProperties[1]/ns1:creator[1]" w:storeItemID="{6C3C8BC8-F283-45AE-878A-BAB7291924A1}"/>
                  <w:text/>
                </w:sdtPr>
                <w:sdtContent>
                  <w:p w:rsidR="0080227B" w:rsidRDefault="00257C4F">
                    <w:pPr>
                      <w:pStyle w:val="NoSpacing"/>
                      <w:rPr>
                        <w:color w:val="4F81BD" w:themeColor="accent1"/>
                        <w:sz w:val="28"/>
                        <w:szCs w:val="28"/>
                      </w:rPr>
                    </w:pPr>
                    <w:r>
                      <w:rPr>
                        <w:color w:val="4F81BD" w:themeColor="accent1"/>
                        <w:sz w:val="28"/>
                        <w:szCs w:val="28"/>
                        <w:lang w:val="en-GB"/>
                      </w:rPr>
                      <w:t>01robinson</w:t>
                    </w:r>
                  </w:p>
                </w:sdtContent>
              </w:sdt>
              <w:p w:rsidR="0080227B" w:rsidRDefault="0080227B">
                <w:pPr>
                  <w:pStyle w:val="NoSpacing"/>
                  <w:rPr>
                    <w:color w:val="4F81BD" w:themeColor="accent1"/>
                    <w:sz w:val="28"/>
                    <w:szCs w:val="28"/>
                  </w:rPr>
                </w:pPr>
              </w:p>
              <w:p w:rsidR="0080227B" w:rsidRDefault="0080227B">
                <w:pPr>
                  <w:pStyle w:val="NoSpacing"/>
                  <w:rPr>
                    <w:color w:val="4F81BD" w:themeColor="accent1"/>
                  </w:rPr>
                </w:pPr>
              </w:p>
            </w:tc>
          </w:tr>
        </w:tbl>
        <w:p w:rsidR="0080227B" w:rsidRDefault="0080227B">
          <w:pPr>
            <w:rPr>
              <w:b/>
              <w:sz w:val="40"/>
              <w:szCs w:val="40"/>
            </w:rPr>
          </w:pPr>
          <w:r>
            <w:rPr>
              <w:b/>
              <w:sz w:val="40"/>
              <w:szCs w:val="40"/>
            </w:rPr>
            <w:br w:type="page"/>
          </w:r>
        </w:p>
      </w:sdtContent>
    </w:sdt>
    <w:p w:rsidR="00634293" w:rsidRDefault="00634293" w:rsidP="00634293">
      <w:pPr>
        <w:jc w:val="center"/>
        <w:rPr>
          <w:b/>
          <w:sz w:val="40"/>
          <w:szCs w:val="40"/>
        </w:rPr>
      </w:pPr>
    </w:p>
    <w:sdt>
      <w:sdtPr>
        <w:rPr>
          <w:rFonts w:asciiTheme="minorHAnsi" w:eastAsiaTheme="minorHAnsi" w:hAnsiTheme="minorHAnsi" w:cstheme="minorBidi"/>
          <w:color w:val="auto"/>
          <w:sz w:val="22"/>
          <w:szCs w:val="22"/>
          <w:lang w:val="en-GB"/>
        </w:rPr>
        <w:id w:val="189661324"/>
        <w:docPartObj>
          <w:docPartGallery w:val="Table of Contents"/>
          <w:docPartUnique/>
        </w:docPartObj>
      </w:sdtPr>
      <w:sdtEndPr>
        <w:rPr>
          <w:b/>
          <w:bCs/>
          <w:noProof/>
        </w:rPr>
      </w:sdtEndPr>
      <w:sdtContent>
        <w:p w:rsidR="0080227B" w:rsidRDefault="0080227B">
          <w:pPr>
            <w:pStyle w:val="TOCHeading"/>
          </w:pPr>
          <w:r>
            <w:t>Contents</w:t>
          </w:r>
        </w:p>
        <w:p w:rsidR="00A11849" w:rsidRDefault="0080227B">
          <w:pPr>
            <w:pStyle w:val="TOC1"/>
            <w:tabs>
              <w:tab w:val="right" w:leader="dot" w:pos="9062"/>
            </w:tabs>
            <w:rPr>
              <w:rFonts w:eastAsiaTheme="minorEastAsia"/>
              <w:noProof/>
              <w:lang w:eastAsia="en-GB"/>
            </w:rPr>
          </w:pPr>
          <w:r>
            <w:fldChar w:fldCharType="begin"/>
          </w:r>
          <w:r>
            <w:instrText xml:space="preserve"> TOC \o "1-2" \h \z \u </w:instrText>
          </w:r>
          <w:r>
            <w:fldChar w:fldCharType="separate"/>
          </w:r>
          <w:hyperlink w:anchor="_Toc369206712" w:history="1">
            <w:r w:rsidR="00A11849" w:rsidRPr="003F7FB9">
              <w:rPr>
                <w:rStyle w:val="Hyperlink"/>
                <w:noProof/>
              </w:rPr>
              <w:t>Section 1: Analysis</w:t>
            </w:r>
            <w:r w:rsidR="00A11849">
              <w:rPr>
                <w:noProof/>
                <w:webHidden/>
              </w:rPr>
              <w:tab/>
            </w:r>
            <w:r w:rsidR="00A11849">
              <w:rPr>
                <w:noProof/>
                <w:webHidden/>
              </w:rPr>
              <w:fldChar w:fldCharType="begin"/>
            </w:r>
            <w:r w:rsidR="00A11849">
              <w:rPr>
                <w:noProof/>
                <w:webHidden/>
              </w:rPr>
              <w:instrText xml:space="preserve"> PAGEREF _Toc369206712 \h </w:instrText>
            </w:r>
            <w:r w:rsidR="00A11849">
              <w:rPr>
                <w:noProof/>
                <w:webHidden/>
              </w:rPr>
            </w:r>
            <w:r w:rsidR="00A11849">
              <w:rPr>
                <w:noProof/>
                <w:webHidden/>
              </w:rPr>
              <w:fldChar w:fldCharType="separate"/>
            </w:r>
            <w:r w:rsidR="00A11849">
              <w:rPr>
                <w:noProof/>
                <w:webHidden/>
              </w:rPr>
              <w:t>3</w:t>
            </w:r>
            <w:r w:rsidR="00A11849">
              <w:rPr>
                <w:noProof/>
                <w:webHidden/>
              </w:rPr>
              <w:fldChar w:fldCharType="end"/>
            </w:r>
          </w:hyperlink>
        </w:p>
        <w:p w:rsidR="00A11849" w:rsidRDefault="00604423">
          <w:pPr>
            <w:pStyle w:val="TOC2"/>
            <w:tabs>
              <w:tab w:val="right" w:leader="dot" w:pos="9062"/>
            </w:tabs>
            <w:rPr>
              <w:rFonts w:eastAsiaTheme="minorEastAsia"/>
              <w:noProof/>
              <w:lang w:eastAsia="en-GB"/>
            </w:rPr>
          </w:pPr>
          <w:hyperlink w:anchor="_Toc369206713" w:history="1">
            <w:r w:rsidR="00A11849" w:rsidRPr="003F7FB9">
              <w:rPr>
                <w:rStyle w:val="Hyperlink"/>
                <w:noProof/>
              </w:rPr>
              <w:t>The problem: identification and background</w:t>
            </w:r>
            <w:r w:rsidR="00A11849">
              <w:rPr>
                <w:noProof/>
                <w:webHidden/>
              </w:rPr>
              <w:tab/>
            </w:r>
            <w:r w:rsidR="00A11849">
              <w:rPr>
                <w:noProof/>
                <w:webHidden/>
              </w:rPr>
              <w:fldChar w:fldCharType="begin"/>
            </w:r>
            <w:r w:rsidR="00A11849">
              <w:rPr>
                <w:noProof/>
                <w:webHidden/>
              </w:rPr>
              <w:instrText xml:space="preserve"> PAGEREF _Toc369206713 \h </w:instrText>
            </w:r>
            <w:r w:rsidR="00A11849">
              <w:rPr>
                <w:noProof/>
                <w:webHidden/>
              </w:rPr>
            </w:r>
            <w:r w:rsidR="00A11849">
              <w:rPr>
                <w:noProof/>
                <w:webHidden/>
              </w:rPr>
              <w:fldChar w:fldCharType="separate"/>
            </w:r>
            <w:r w:rsidR="00A11849">
              <w:rPr>
                <w:noProof/>
                <w:webHidden/>
              </w:rPr>
              <w:t>3</w:t>
            </w:r>
            <w:r w:rsidR="00A11849">
              <w:rPr>
                <w:noProof/>
                <w:webHidden/>
              </w:rPr>
              <w:fldChar w:fldCharType="end"/>
            </w:r>
          </w:hyperlink>
        </w:p>
        <w:p w:rsidR="00A11849" w:rsidRDefault="00604423">
          <w:pPr>
            <w:pStyle w:val="TOC2"/>
            <w:tabs>
              <w:tab w:val="right" w:leader="dot" w:pos="9062"/>
            </w:tabs>
            <w:rPr>
              <w:rFonts w:eastAsiaTheme="minorEastAsia"/>
              <w:noProof/>
              <w:lang w:eastAsia="en-GB"/>
            </w:rPr>
          </w:pPr>
          <w:hyperlink w:anchor="_Toc369206714" w:history="1">
            <w:r w:rsidR="00A11849" w:rsidRPr="003F7FB9">
              <w:rPr>
                <w:rStyle w:val="Hyperlink"/>
                <w:noProof/>
              </w:rPr>
              <w:t>Description of available tools</w:t>
            </w:r>
            <w:r w:rsidR="00A11849">
              <w:rPr>
                <w:noProof/>
                <w:webHidden/>
              </w:rPr>
              <w:tab/>
            </w:r>
            <w:r w:rsidR="00A11849">
              <w:rPr>
                <w:noProof/>
                <w:webHidden/>
              </w:rPr>
              <w:fldChar w:fldCharType="begin"/>
            </w:r>
            <w:r w:rsidR="00A11849">
              <w:rPr>
                <w:noProof/>
                <w:webHidden/>
              </w:rPr>
              <w:instrText xml:space="preserve"> PAGEREF _Toc369206714 \h </w:instrText>
            </w:r>
            <w:r w:rsidR="00A11849">
              <w:rPr>
                <w:noProof/>
                <w:webHidden/>
              </w:rPr>
            </w:r>
            <w:r w:rsidR="00A11849">
              <w:rPr>
                <w:noProof/>
                <w:webHidden/>
              </w:rPr>
              <w:fldChar w:fldCharType="separate"/>
            </w:r>
            <w:r w:rsidR="00A11849">
              <w:rPr>
                <w:noProof/>
                <w:webHidden/>
              </w:rPr>
              <w:t>4</w:t>
            </w:r>
            <w:r w:rsidR="00A11849">
              <w:rPr>
                <w:noProof/>
                <w:webHidden/>
              </w:rPr>
              <w:fldChar w:fldCharType="end"/>
            </w:r>
          </w:hyperlink>
        </w:p>
        <w:p w:rsidR="00A11849" w:rsidRDefault="00604423">
          <w:pPr>
            <w:pStyle w:val="TOC2"/>
            <w:tabs>
              <w:tab w:val="right" w:leader="dot" w:pos="9062"/>
            </w:tabs>
            <w:rPr>
              <w:rFonts w:eastAsiaTheme="minorEastAsia"/>
              <w:noProof/>
              <w:lang w:eastAsia="en-GB"/>
            </w:rPr>
          </w:pPr>
          <w:hyperlink w:anchor="_Toc369206715" w:history="1">
            <w:r w:rsidR="00A11849" w:rsidRPr="003F7FB9">
              <w:rPr>
                <w:rStyle w:val="Hyperlink"/>
                <w:noProof/>
              </w:rPr>
              <w:t>Identification of prospective users</w:t>
            </w:r>
            <w:r w:rsidR="00A11849">
              <w:rPr>
                <w:noProof/>
                <w:webHidden/>
              </w:rPr>
              <w:tab/>
            </w:r>
            <w:r w:rsidR="00A11849">
              <w:rPr>
                <w:noProof/>
                <w:webHidden/>
              </w:rPr>
              <w:fldChar w:fldCharType="begin"/>
            </w:r>
            <w:r w:rsidR="00A11849">
              <w:rPr>
                <w:noProof/>
                <w:webHidden/>
              </w:rPr>
              <w:instrText xml:space="preserve"> PAGEREF _Toc369206715 \h </w:instrText>
            </w:r>
            <w:r w:rsidR="00A11849">
              <w:rPr>
                <w:noProof/>
                <w:webHidden/>
              </w:rPr>
            </w:r>
            <w:r w:rsidR="00A11849">
              <w:rPr>
                <w:noProof/>
                <w:webHidden/>
              </w:rPr>
              <w:fldChar w:fldCharType="separate"/>
            </w:r>
            <w:r w:rsidR="00A11849">
              <w:rPr>
                <w:noProof/>
                <w:webHidden/>
              </w:rPr>
              <w:t>5</w:t>
            </w:r>
            <w:r w:rsidR="00A11849">
              <w:rPr>
                <w:noProof/>
                <w:webHidden/>
              </w:rPr>
              <w:fldChar w:fldCharType="end"/>
            </w:r>
          </w:hyperlink>
        </w:p>
        <w:p w:rsidR="00A11849" w:rsidRDefault="00604423">
          <w:pPr>
            <w:pStyle w:val="TOC2"/>
            <w:tabs>
              <w:tab w:val="right" w:leader="dot" w:pos="9062"/>
            </w:tabs>
            <w:rPr>
              <w:rFonts w:eastAsiaTheme="minorEastAsia"/>
              <w:noProof/>
              <w:lang w:eastAsia="en-GB"/>
            </w:rPr>
          </w:pPr>
          <w:hyperlink w:anchor="_Toc369206716" w:history="1">
            <w:r w:rsidR="00A11849" w:rsidRPr="003F7FB9">
              <w:rPr>
                <w:rStyle w:val="Hyperlink"/>
                <w:noProof/>
              </w:rPr>
              <w:t>Identification of user needs and acceptable limitations</w:t>
            </w:r>
            <w:r w:rsidR="00A11849">
              <w:rPr>
                <w:noProof/>
                <w:webHidden/>
              </w:rPr>
              <w:tab/>
            </w:r>
            <w:r w:rsidR="00A11849">
              <w:rPr>
                <w:noProof/>
                <w:webHidden/>
              </w:rPr>
              <w:fldChar w:fldCharType="begin"/>
            </w:r>
            <w:r w:rsidR="00A11849">
              <w:rPr>
                <w:noProof/>
                <w:webHidden/>
              </w:rPr>
              <w:instrText xml:space="preserve"> PAGEREF _Toc369206716 \h </w:instrText>
            </w:r>
            <w:r w:rsidR="00A11849">
              <w:rPr>
                <w:noProof/>
                <w:webHidden/>
              </w:rPr>
            </w:r>
            <w:r w:rsidR="00A11849">
              <w:rPr>
                <w:noProof/>
                <w:webHidden/>
              </w:rPr>
              <w:fldChar w:fldCharType="separate"/>
            </w:r>
            <w:r w:rsidR="00A11849">
              <w:rPr>
                <w:noProof/>
                <w:webHidden/>
              </w:rPr>
              <w:t>6</w:t>
            </w:r>
            <w:r w:rsidR="00A11849">
              <w:rPr>
                <w:noProof/>
                <w:webHidden/>
              </w:rPr>
              <w:fldChar w:fldCharType="end"/>
            </w:r>
          </w:hyperlink>
        </w:p>
        <w:p w:rsidR="00A11849" w:rsidRDefault="00604423">
          <w:pPr>
            <w:pStyle w:val="TOC2"/>
            <w:tabs>
              <w:tab w:val="right" w:leader="dot" w:pos="9062"/>
            </w:tabs>
            <w:rPr>
              <w:rFonts w:eastAsiaTheme="minorEastAsia"/>
              <w:noProof/>
              <w:lang w:eastAsia="en-GB"/>
            </w:rPr>
          </w:pPr>
          <w:hyperlink w:anchor="_Toc369206717" w:history="1">
            <w:r w:rsidR="00A11849" w:rsidRPr="003F7FB9">
              <w:rPr>
                <w:rStyle w:val="Hyperlink"/>
                <w:noProof/>
              </w:rPr>
              <w:t>Data sources and destinations</w:t>
            </w:r>
            <w:r w:rsidR="00A11849">
              <w:rPr>
                <w:noProof/>
                <w:webHidden/>
              </w:rPr>
              <w:tab/>
            </w:r>
            <w:r w:rsidR="00A11849">
              <w:rPr>
                <w:noProof/>
                <w:webHidden/>
              </w:rPr>
              <w:fldChar w:fldCharType="begin"/>
            </w:r>
            <w:r w:rsidR="00A11849">
              <w:rPr>
                <w:noProof/>
                <w:webHidden/>
              </w:rPr>
              <w:instrText xml:space="preserve"> PAGEREF _Toc369206717 \h </w:instrText>
            </w:r>
            <w:r w:rsidR="00A11849">
              <w:rPr>
                <w:noProof/>
                <w:webHidden/>
              </w:rPr>
            </w:r>
            <w:r w:rsidR="00A11849">
              <w:rPr>
                <w:noProof/>
                <w:webHidden/>
              </w:rPr>
              <w:fldChar w:fldCharType="separate"/>
            </w:r>
            <w:r w:rsidR="00A11849">
              <w:rPr>
                <w:noProof/>
                <w:webHidden/>
              </w:rPr>
              <w:t>7</w:t>
            </w:r>
            <w:r w:rsidR="00A11849">
              <w:rPr>
                <w:noProof/>
                <w:webHidden/>
              </w:rPr>
              <w:fldChar w:fldCharType="end"/>
            </w:r>
          </w:hyperlink>
        </w:p>
        <w:p w:rsidR="00A11849" w:rsidRDefault="00604423">
          <w:pPr>
            <w:pStyle w:val="TOC2"/>
            <w:tabs>
              <w:tab w:val="right" w:leader="dot" w:pos="9062"/>
            </w:tabs>
            <w:rPr>
              <w:rFonts w:eastAsiaTheme="minorEastAsia"/>
              <w:noProof/>
              <w:lang w:eastAsia="en-GB"/>
            </w:rPr>
          </w:pPr>
          <w:hyperlink w:anchor="_Toc369206718" w:history="1">
            <w:r w:rsidR="00A11849" w:rsidRPr="003F7FB9">
              <w:rPr>
                <w:rStyle w:val="Hyperlink"/>
                <w:noProof/>
              </w:rPr>
              <w:t>Data volumes</w:t>
            </w:r>
            <w:r w:rsidR="00A11849">
              <w:rPr>
                <w:noProof/>
                <w:webHidden/>
              </w:rPr>
              <w:tab/>
            </w:r>
            <w:r w:rsidR="00A11849">
              <w:rPr>
                <w:noProof/>
                <w:webHidden/>
              </w:rPr>
              <w:fldChar w:fldCharType="begin"/>
            </w:r>
            <w:r w:rsidR="00A11849">
              <w:rPr>
                <w:noProof/>
                <w:webHidden/>
              </w:rPr>
              <w:instrText xml:space="preserve"> PAGEREF _Toc369206718 \h </w:instrText>
            </w:r>
            <w:r w:rsidR="00A11849">
              <w:rPr>
                <w:noProof/>
                <w:webHidden/>
              </w:rPr>
            </w:r>
            <w:r w:rsidR="00A11849">
              <w:rPr>
                <w:noProof/>
                <w:webHidden/>
              </w:rPr>
              <w:fldChar w:fldCharType="separate"/>
            </w:r>
            <w:r w:rsidR="00A11849">
              <w:rPr>
                <w:noProof/>
                <w:webHidden/>
              </w:rPr>
              <w:t>7</w:t>
            </w:r>
            <w:r w:rsidR="00A11849">
              <w:rPr>
                <w:noProof/>
                <w:webHidden/>
              </w:rPr>
              <w:fldChar w:fldCharType="end"/>
            </w:r>
          </w:hyperlink>
        </w:p>
        <w:p w:rsidR="00A11849" w:rsidRDefault="00604423">
          <w:pPr>
            <w:pStyle w:val="TOC2"/>
            <w:tabs>
              <w:tab w:val="right" w:leader="dot" w:pos="9062"/>
            </w:tabs>
            <w:rPr>
              <w:rFonts w:eastAsiaTheme="minorEastAsia"/>
              <w:noProof/>
              <w:lang w:eastAsia="en-GB"/>
            </w:rPr>
          </w:pPr>
          <w:hyperlink w:anchor="_Toc369206719" w:history="1">
            <w:r w:rsidR="00A11849" w:rsidRPr="003F7FB9">
              <w:rPr>
                <w:rStyle w:val="Hyperlink"/>
                <w:noProof/>
              </w:rPr>
              <w:t>Analysis Data Dictionary</w:t>
            </w:r>
            <w:r w:rsidR="00A11849">
              <w:rPr>
                <w:noProof/>
                <w:webHidden/>
              </w:rPr>
              <w:tab/>
            </w:r>
            <w:r w:rsidR="00A11849">
              <w:rPr>
                <w:noProof/>
                <w:webHidden/>
              </w:rPr>
              <w:fldChar w:fldCharType="begin"/>
            </w:r>
            <w:r w:rsidR="00A11849">
              <w:rPr>
                <w:noProof/>
                <w:webHidden/>
              </w:rPr>
              <w:instrText xml:space="preserve"> PAGEREF _Toc369206719 \h </w:instrText>
            </w:r>
            <w:r w:rsidR="00A11849">
              <w:rPr>
                <w:noProof/>
                <w:webHidden/>
              </w:rPr>
            </w:r>
            <w:r w:rsidR="00A11849">
              <w:rPr>
                <w:noProof/>
                <w:webHidden/>
              </w:rPr>
              <w:fldChar w:fldCharType="separate"/>
            </w:r>
            <w:r w:rsidR="00A11849">
              <w:rPr>
                <w:noProof/>
                <w:webHidden/>
              </w:rPr>
              <w:t>7</w:t>
            </w:r>
            <w:r w:rsidR="00A11849">
              <w:rPr>
                <w:noProof/>
                <w:webHidden/>
              </w:rPr>
              <w:fldChar w:fldCharType="end"/>
            </w:r>
          </w:hyperlink>
        </w:p>
        <w:p w:rsidR="00A11849" w:rsidRDefault="00604423">
          <w:pPr>
            <w:pStyle w:val="TOC2"/>
            <w:tabs>
              <w:tab w:val="right" w:leader="dot" w:pos="9062"/>
            </w:tabs>
            <w:rPr>
              <w:rFonts w:eastAsiaTheme="minorEastAsia"/>
              <w:noProof/>
              <w:lang w:eastAsia="en-GB"/>
            </w:rPr>
          </w:pPr>
          <w:hyperlink w:anchor="_Toc369206720" w:history="1">
            <w:r w:rsidR="00A11849" w:rsidRPr="003F7FB9">
              <w:rPr>
                <w:rStyle w:val="Hyperlink"/>
                <w:noProof/>
              </w:rPr>
              <w:t>Data Flow Diagrams</w:t>
            </w:r>
            <w:r w:rsidR="00A11849">
              <w:rPr>
                <w:noProof/>
                <w:webHidden/>
              </w:rPr>
              <w:tab/>
            </w:r>
            <w:r w:rsidR="00A11849">
              <w:rPr>
                <w:noProof/>
                <w:webHidden/>
              </w:rPr>
              <w:fldChar w:fldCharType="begin"/>
            </w:r>
            <w:r w:rsidR="00A11849">
              <w:rPr>
                <w:noProof/>
                <w:webHidden/>
              </w:rPr>
              <w:instrText xml:space="preserve"> PAGEREF _Toc369206720 \h </w:instrText>
            </w:r>
            <w:r w:rsidR="00A11849">
              <w:rPr>
                <w:noProof/>
                <w:webHidden/>
              </w:rPr>
            </w:r>
            <w:r w:rsidR="00A11849">
              <w:rPr>
                <w:noProof/>
                <w:webHidden/>
              </w:rPr>
              <w:fldChar w:fldCharType="separate"/>
            </w:r>
            <w:r w:rsidR="00A11849">
              <w:rPr>
                <w:noProof/>
                <w:webHidden/>
              </w:rPr>
              <w:t>8</w:t>
            </w:r>
            <w:r w:rsidR="00A11849">
              <w:rPr>
                <w:noProof/>
                <w:webHidden/>
              </w:rPr>
              <w:fldChar w:fldCharType="end"/>
            </w:r>
          </w:hyperlink>
        </w:p>
        <w:p w:rsidR="00A11849" w:rsidRDefault="00604423">
          <w:pPr>
            <w:pStyle w:val="TOC2"/>
            <w:tabs>
              <w:tab w:val="right" w:leader="dot" w:pos="9062"/>
            </w:tabs>
            <w:rPr>
              <w:rFonts w:eastAsiaTheme="minorEastAsia"/>
              <w:noProof/>
              <w:lang w:eastAsia="en-GB"/>
            </w:rPr>
          </w:pPr>
          <w:hyperlink w:anchor="_Toc369206721" w:history="1">
            <w:r w:rsidR="00A11849" w:rsidRPr="003F7FB9">
              <w:rPr>
                <w:rStyle w:val="Hyperlink"/>
                <w:noProof/>
              </w:rPr>
              <w:t>Objectives for the proposed system</w:t>
            </w:r>
            <w:r w:rsidR="00A11849">
              <w:rPr>
                <w:noProof/>
                <w:webHidden/>
              </w:rPr>
              <w:tab/>
            </w:r>
            <w:r w:rsidR="00A11849">
              <w:rPr>
                <w:noProof/>
                <w:webHidden/>
              </w:rPr>
              <w:fldChar w:fldCharType="begin"/>
            </w:r>
            <w:r w:rsidR="00A11849">
              <w:rPr>
                <w:noProof/>
                <w:webHidden/>
              </w:rPr>
              <w:instrText xml:space="preserve"> PAGEREF _Toc369206721 \h </w:instrText>
            </w:r>
            <w:r w:rsidR="00A11849">
              <w:rPr>
                <w:noProof/>
                <w:webHidden/>
              </w:rPr>
            </w:r>
            <w:r w:rsidR="00A11849">
              <w:rPr>
                <w:noProof/>
                <w:webHidden/>
              </w:rPr>
              <w:fldChar w:fldCharType="separate"/>
            </w:r>
            <w:r w:rsidR="00A11849">
              <w:rPr>
                <w:noProof/>
                <w:webHidden/>
              </w:rPr>
              <w:t>9</w:t>
            </w:r>
            <w:r w:rsidR="00A11849">
              <w:rPr>
                <w:noProof/>
                <w:webHidden/>
              </w:rPr>
              <w:fldChar w:fldCharType="end"/>
            </w:r>
          </w:hyperlink>
        </w:p>
        <w:p w:rsidR="00A11849" w:rsidRDefault="00604423">
          <w:pPr>
            <w:pStyle w:val="TOC2"/>
            <w:tabs>
              <w:tab w:val="right" w:leader="dot" w:pos="9062"/>
            </w:tabs>
            <w:rPr>
              <w:rFonts w:eastAsiaTheme="minorEastAsia"/>
              <w:noProof/>
              <w:lang w:eastAsia="en-GB"/>
            </w:rPr>
          </w:pPr>
          <w:hyperlink w:anchor="_Toc369206722" w:history="1">
            <w:r w:rsidR="00A11849" w:rsidRPr="003F7FB9">
              <w:rPr>
                <w:rStyle w:val="Hyperlink"/>
                <w:noProof/>
              </w:rPr>
              <w:t>Appraisal of potential solutions</w:t>
            </w:r>
            <w:r w:rsidR="00A11849">
              <w:rPr>
                <w:noProof/>
                <w:webHidden/>
              </w:rPr>
              <w:tab/>
            </w:r>
            <w:r w:rsidR="00A11849">
              <w:rPr>
                <w:noProof/>
                <w:webHidden/>
              </w:rPr>
              <w:fldChar w:fldCharType="begin"/>
            </w:r>
            <w:r w:rsidR="00A11849">
              <w:rPr>
                <w:noProof/>
                <w:webHidden/>
              </w:rPr>
              <w:instrText xml:space="preserve"> PAGEREF _Toc369206722 \h </w:instrText>
            </w:r>
            <w:r w:rsidR="00A11849">
              <w:rPr>
                <w:noProof/>
                <w:webHidden/>
              </w:rPr>
            </w:r>
            <w:r w:rsidR="00A11849">
              <w:rPr>
                <w:noProof/>
                <w:webHidden/>
              </w:rPr>
              <w:fldChar w:fldCharType="separate"/>
            </w:r>
            <w:r w:rsidR="00A11849">
              <w:rPr>
                <w:noProof/>
                <w:webHidden/>
              </w:rPr>
              <w:t>10</w:t>
            </w:r>
            <w:r w:rsidR="00A11849">
              <w:rPr>
                <w:noProof/>
                <w:webHidden/>
              </w:rPr>
              <w:fldChar w:fldCharType="end"/>
            </w:r>
          </w:hyperlink>
        </w:p>
        <w:p w:rsidR="00A11849" w:rsidRDefault="00604423">
          <w:pPr>
            <w:pStyle w:val="TOC2"/>
            <w:tabs>
              <w:tab w:val="right" w:leader="dot" w:pos="9062"/>
            </w:tabs>
            <w:rPr>
              <w:rFonts w:eastAsiaTheme="minorEastAsia"/>
              <w:noProof/>
              <w:lang w:eastAsia="en-GB"/>
            </w:rPr>
          </w:pPr>
          <w:hyperlink w:anchor="_Toc369206723" w:history="1">
            <w:r w:rsidR="00A11849" w:rsidRPr="003F7FB9">
              <w:rPr>
                <w:rStyle w:val="Hyperlink"/>
                <w:noProof/>
              </w:rPr>
              <w:t>Justification of chosen solution</w:t>
            </w:r>
            <w:r w:rsidR="00A11849">
              <w:rPr>
                <w:noProof/>
                <w:webHidden/>
              </w:rPr>
              <w:tab/>
            </w:r>
            <w:r w:rsidR="00A11849">
              <w:rPr>
                <w:noProof/>
                <w:webHidden/>
              </w:rPr>
              <w:fldChar w:fldCharType="begin"/>
            </w:r>
            <w:r w:rsidR="00A11849">
              <w:rPr>
                <w:noProof/>
                <w:webHidden/>
              </w:rPr>
              <w:instrText xml:space="preserve"> PAGEREF _Toc369206723 \h </w:instrText>
            </w:r>
            <w:r w:rsidR="00A11849">
              <w:rPr>
                <w:noProof/>
                <w:webHidden/>
              </w:rPr>
            </w:r>
            <w:r w:rsidR="00A11849">
              <w:rPr>
                <w:noProof/>
                <w:webHidden/>
              </w:rPr>
              <w:fldChar w:fldCharType="separate"/>
            </w:r>
            <w:r w:rsidR="00A11849">
              <w:rPr>
                <w:noProof/>
                <w:webHidden/>
              </w:rPr>
              <w:t>11</w:t>
            </w:r>
            <w:r w:rsidR="00A11849">
              <w:rPr>
                <w:noProof/>
                <w:webHidden/>
              </w:rPr>
              <w:fldChar w:fldCharType="end"/>
            </w:r>
          </w:hyperlink>
        </w:p>
        <w:p w:rsidR="00A11849" w:rsidRDefault="00604423">
          <w:pPr>
            <w:pStyle w:val="TOC1"/>
            <w:tabs>
              <w:tab w:val="right" w:leader="dot" w:pos="9062"/>
            </w:tabs>
            <w:rPr>
              <w:rFonts w:eastAsiaTheme="minorEastAsia"/>
              <w:noProof/>
              <w:lang w:eastAsia="en-GB"/>
            </w:rPr>
          </w:pPr>
          <w:hyperlink w:anchor="_Toc369206724" w:history="1">
            <w:r w:rsidR="00A11849" w:rsidRPr="003F7FB9">
              <w:rPr>
                <w:rStyle w:val="Hyperlink"/>
                <w:noProof/>
              </w:rPr>
              <w:t>Section 2: Design</w:t>
            </w:r>
            <w:r w:rsidR="00A11849">
              <w:rPr>
                <w:noProof/>
                <w:webHidden/>
              </w:rPr>
              <w:tab/>
            </w:r>
            <w:r w:rsidR="00A11849">
              <w:rPr>
                <w:noProof/>
                <w:webHidden/>
              </w:rPr>
              <w:fldChar w:fldCharType="begin"/>
            </w:r>
            <w:r w:rsidR="00A11849">
              <w:rPr>
                <w:noProof/>
                <w:webHidden/>
              </w:rPr>
              <w:instrText xml:space="preserve"> PAGEREF _Toc369206724 \h </w:instrText>
            </w:r>
            <w:r w:rsidR="00A11849">
              <w:rPr>
                <w:noProof/>
                <w:webHidden/>
              </w:rPr>
            </w:r>
            <w:r w:rsidR="00A11849">
              <w:rPr>
                <w:noProof/>
                <w:webHidden/>
              </w:rPr>
              <w:fldChar w:fldCharType="separate"/>
            </w:r>
            <w:r w:rsidR="00A11849">
              <w:rPr>
                <w:noProof/>
                <w:webHidden/>
              </w:rPr>
              <w:t>12</w:t>
            </w:r>
            <w:r w:rsidR="00A11849">
              <w:rPr>
                <w:noProof/>
                <w:webHidden/>
              </w:rPr>
              <w:fldChar w:fldCharType="end"/>
            </w:r>
          </w:hyperlink>
        </w:p>
        <w:p w:rsidR="00A11849" w:rsidRDefault="00604423">
          <w:pPr>
            <w:pStyle w:val="TOC1"/>
            <w:tabs>
              <w:tab w:val="right" w:leader="dot" w:pos="9062"/>
            </w:tabs>
            <w:rPr>
              <w:rFonts w:eastAsiaTheme="minorEastAsia"/>
              <w:noProof/>
              <w:lang w:eastAsia="en-GB"/>
            </w:rPr>
          </w:pPr>
          <w:hyperlink w:anchor="_Toc369206725" w:history="1">
            <w:r w:rsidR="00A11849" w:rsidRPr="003F7FB9">
              <w:rPr>
                <w:rStyle w:val="Hyperlink"/>
                <w:noProof/>
              </w:rPr>
              <w:t>Section 3: Technical Solution</w:t>
            </w:r>
            <w:r w:rsidR="00A11849">
              <w:rPr>
                <w:noProof/>
                <w:webHidden/>
              </w:rPr>
              <w:tab/>
            </w:r>
            <w:r w:rsidR="00A11849">
              <w:rPr>
                <w:noProof/>
                <w:webHidden/>
              </w:rPr>
              <w:fldChar w:fldCharType="begin"/>
            </w:r>
            <w:r w:rsidR="00A11849">
              <w:rPr>
                <w:noProof/>
                <w:webHidden/>
              </w:rPr>
              <w:instrText xml:space="preserve"> PAGEREF _Toc369206725 \h </w:instrText>
            </w:r>
            <w:r w:rsidR="00A11849">
              <w:rPr>
                <w:noProof/>
                <w:webHidden/>
              </w:rPr>
            </w:r>
            <w:r w:rsidR="00A11849">
              <w:rPr>
                <w:noProof/>
                <w:webHidden/>
              </w:rPr>
              <w:fldChar w:fldCharType="separate"/>
            </w:r>
            <w:r w:rsidR="00A11849">
              <w:rPr>
                <w:noProof/>
                <w:webHidden/>
              </w:rPr>
              <w:t>12</w:t>
            </w:r>
            <w:r w:rsidR="00A11849">
              <w:rPr>
                <w:noProof/>
                <w:webHidden/>
              </w:rPr>
              <w:fldChar w:fldCharType="end"/>
            </w:r>
          </w:hyperlink>
        </w:p>
        <w:p w:rsidR="00A11849" w:rsidRDefault="00604423">
          <w:pPr>
            <w:pStyle w:val="TOC1"/>
            <w:tabs>
              <w:tab w:val="right" w:leader="dot" w:pos="9062"/>
            </w:tabs>
            <w:rPr>
              <w:rFonts w:eastAsiaTheme="minorEastAsia"/>
              <w:noProof/>
              <w:lang w:eastAsia="en-GB"/>
            </w:rPr>
          </w:pPr>
          <w:hyperlink w:anchor="_Toc369206726" w:history="1">
            <w:r w:rsidR="00A11849" w:rsidRPr="003F7FB9">
              <w:rPr>
                <w:rStyle w:val="Hyperlink"/>
                <w:noProof/>
              </w:rPr>
              <w:t>Section 4: System Testing</w:t>
            </w:r>
            <w:r w:rsidR="00A11849">
              <w:rPr>
                <w:noProof/>
                <w:webHidden/>
              </w:rPr>
              <w:tab/>
            </w:r>
            <w:r w:rsidR="00A11849">
              <w:rPr>
                <w:noProof/>
                <w:webHidden/>
              </w:rPr>
              <w:fldChar w:fldCharType="begin"/>
            </w:r>
            <w:r w:rsidR="00A11849">
              <w:rPr>
                <w:noProof/>
                <w:webHidden/>
              </w:rPr>
              <w:instrText xml:space="preserve"> PAGEREF _Toc369206726 \h </w:instrText>
            </w:r>
            <w:r w:rsidR="00A11849">
              <w:rPr>
                <w:noProof/>
                <w:webHidden/>
              </w:rPr>
            </w:r>
            <w:r w:rsidR="00A11849">
              <w:rPr>
                <w:noProof/>
                <w:webHidden/>
              </w:rPr>
              <w:fldChar w:fldCharType="separate"/>
            </w:r>
            <w:r w:rsidR="00A11849">
              <w:rPr>
                <w:noProof/>
                <w:webHidden/>
              </w:rPr>
              <w:t>12</w:t>
            </w:r>
            <w:r w:rsidR="00A11849">
              <w:rPr>
                <w:noProof/>
                <w:webHidden/>
              </w:rPr>
              <w:fldChar w:fldCharType="end"/>
            </w:r>
          </w:hyperlink>
        </w:p>
        <w:p w:rsidR="00A11849" w:rsidRDefault="00604423">
          <w:pPr>
            <w:pStyle w:val="TOC1"/>
            <w:tabs>
              <w:tab w:val="right" w:leader="dot" w:pos="9062"/>
            </w:tabs>
            <w:rPr>
              <w:rFonts w:eastAsiaTheme="minorEastAsia"/>
              <w:noProof/>
              <w:lang w:eastAsia="en-GB"/>
            </w:rPr>
          </w:pPr>
          <w:hyperlink w:anchor="_Toc369206727" w:history="1">
            <w:r w:rsidR="00A11849" w:rsidRPr="003F7FB9">
              <w:rPr>
                <w:rStyle w:val="Hyperlink"/>
                <w:noProof/>
              </w:rPr>
              <w:t>Section 5: System Maintenance</w:t>
            </w:r>
            <w:r w:rsidR="00A11849">
              <w:rPr>
                <w:noProof/>
                <w:webHidden/>
              </w:rPr>
              <w:tab/>
            </w:r>
            <w:r w:rsidR="00A11849">
              <w:rPr>
                <w:noProof/>
                <w:webHidden/>
              </w:rPr>
              <w:fldChar w:fldCharType="begin"/>
            </w:r>
            <w:r w:rsidR="00A11849">
              <w:rPr>
                <w:noProof/>
                <w:webHidden/>
              </w:rPr>
              <w:instrText xml:space="preserve"> PAGEREF _Toc369206727 \h </w:instrText>
            </w:r>
            <w:r w:rsidR="00A11849">
              <w:rPr>
                <w:noProof/>
                <w:webHidden/>
              </w:rPr>
            </w:r>
            <w:r w:rsidR="00A11849">
              <w:rPr>
                <w:noProof/>
                <w:webHidden/>
              </w:rPr>
              <w:fldChar w:fldCharType="separate"/>
            </w:r>
            <w:r w:rsidR="00A11849">
              <w:rPr>
                <w:noProof/>
                <w:webHidden/>
              </w:rPr>
              <w:t>12</w:t>
            </w:r>
            <w:r w:rsidR="00A11849">
              <w:rPr>
                <w:noProof/>
                <w:webHidden/>
              </w:rPr>
              <w:fldChar w:fldCharType="end"/>
            </w:r>
          </w:hyperlink>
        </w:p>
        <w:p w:rsidR="00A11849" w:rsidRDefault="00604423">
          <w:pPr>
            <w:pStyle w:val="TOC1"/>
            <w:tabs>
              <w:tab w:val="right" w:leader="dot" w:pos="9062"/>
            </w:tabs>
            <w:rPr>
              <w:rFonts w:eastAsiaTheme="minorEastAsia"/>
              <w:noProof/>
              <w:lang w:eastAsia="en-GB"/>
            </w:rPr>
          </w:pPr>
          <w:hyperlink w:anchor="_Toc369206728" w:history="1">
            <w:r w:rsidR="00A11849" w:rsidRPr="003F7FB9">
              <w:rPr>
                <w:rStyle w:val="Hyperlink"/>
                <w:noProof/>
              </w:rPr>
              <w:t>Section 6: User Manual</w:t>
            </w:r>
            <w:r w:rsidR="00A11849">
              <w:rPr>
                <w:noProof/>
                <w:webHidden/>
              </w:rPr>
              <w:tab/>
            </w:r>
            <w:r w:rsidR="00A11849">
              <w:rPr>
                <w:noProof/>
                <w:webHidden/>
              </w:rPr>
              <w:fldChar w:fldCharType="begin"/>
            </w:r>
            <w:r w:rsidR="00A11849">
              <w:rPr>
                <w:noProof/>
                <w:webHidden/>
              </w:rPr>
              <w:instrText xml:space="preserve"> PAGEREF _Toc369206728 \h </w:instrText>
            </w:r>
            <w:r w:rsidR="00A11849">
              <w:rPr>
                <w:noProof/>
                <w:webHidden/>
              </w:rPr>
            </w:r>
            <w:r w:rsidR="00A11849">
              <w:rPr>
                <w:noProof/>
                <w:webHidden/>
              </w:rPr>
              <w:fldChar w:fldCharType="separate"/>
            </w:r>
            <w:r w:rsidR="00A11849">
              <w:rPr>
                <w:noProof/>
                <w:webHidden/>
              </w:rPr>
              <w:t>12</w:t>
            </w:r>
            <w:r w:rsidR="00A11849">
              <w:rPr>
                <w:noProof/>
                <w:webHidden/>
              </w:rPr>
              <w:fldChar w:fldCharType="end"/>
            </w:r>
          </w:hyperlink>
        </w:p>
        <w:p w:rsidR="00A11849" w:rsidRDefault="00604423">
          <w:pPr>
            <w:pStyle w:val="TOC1"/>
            <w:tabs>
              <w:tab w:val="right" w:leader="dot" w:pos="9062"/>
            </w:tabs>
            <w:rPr>
              <w:rFonts w:eastAsiaTheme="minorEastAsia"/>
              <w:noProof/>
              <w:lang w:eastAsia="en-GB"/>
            </w:rPr>
          </w:pPr>
          <w:hyperlink w:anchor="_Toc369206729" w:history="1">
            <w:r w:rsidR="00A11849" w:rsidRPr="003F7FB9">
              <w:rPr>
                <w:rStyle w:val="Hyperlink"/>
                <w:noProof/>
              </w:rPr>
              <w:t>Section 7: Evaluation</w:t>
            </w:r>
            <w:r w:rsidR="00A11849">
              <w:rPr>
                <w:noProof/>
                <w:webHidden/>
              </w:rPr>
              <w:tab/>
            </w:r>
            <w:r w:rsidR="00A11849">
              <w:rPr>
                <w:noProof/>
                <w:webHidden/>
              </w:rPr>
              <w:fldChar w:fldCharType="begin"/>
            </w:r>
            <w:r w:rsidR="00A11849">
              <w:rPr>
                <w:noProof/>
                <w:webHidden/>
              </w:rPr>
              <w:instrText xml:space="preserve"> PAGEREF _Toc369206729 \h </w:instrText>
            </w:r>
            <w:r w:rsidR="00A11849">
              <w:rPr>
                <w:noProof/>
                <w:webHidden/>
              </w:rPr>
            </w:r>
            <w:r w:rsidR="00A11849">
              <w:rPr>
                <w:noProof/>
                <w:webHidden/>
              </w:rPr>
              <w:fldChar w:fldCharType="separate"/>
            </w:r>
            <w:r w:rsidR="00A11849">
              <w:rPr>
                <w:noProof/>
                <w:webHidden/>
              </w:rPr>
              <w:t>12</w:t>
            </w:r>
            <w:r w:rsidR="00A11849">
              <w:rPr>
                <w:noProof/>
                <w:webHidden/>
              </w:rPr>
              <w:fldChar w:fldCharType="end"/>
            </w:r>
          </w:hyperlink>
        </w:p>
        <w:p w:rsidR="00A11849" w:rsidRDefault="00604423">
          <w:pPr>
            <w:pStyle w:val="TOC1"/>
            <w:tabs>
              <w:tab w:val="right" w:leader="dot" w:pos="9062"/>
            </w:tabs>
            <w:rPr>
              <w:rFonts w:eastAsiaTheme="minorEastAsia"/>
              <w:noProof/>
              <w:lang w:eastAsia="en-GB"/>
            </w:rPr>
          </w:pPr>
          <w:hyperlink w:anchor="_Toc369206730" w:history="1">
            <w:r w:rsidR="00A11849" w:rsidRPr="003F7FB9">
              <w:rPr>
                <w:rStyle w:val="Hyperlink"/>
                <w:noProof/>
              </w:rPr>
              <w:t>Appendix A: Availability of Teaching Materials on Evolution</w:t>
            </w:r>
            <w:r w:rsidR="00A11849">
              <w:rPr>
                <w:noProof/>
                <w:webHidden/>
              </w:rPr>
              <w:tab/>
            </w:r>
            <w:r w:rsidR="00A11849">
              <w:rPr>
                <w:noProof/>
                <w:webHidden/>
              </w:rPr>
              <w:fldChar w:fldCharType="begin"/>
            </w:r>
            <w:r w:rsidR="00A11849">
              <w:rPr>
                <w:noProof/>
                <w:webHidden/>
              </w:rPr>
              <w:instrText xml:space="preserve"> PAGEREF _Toc369206730 \h </w:instrText>
            </w:r>
            <w:r w:rsidR="00A11849">
              <w:rPr>
                <w:noProof/>
                <w:webHidden/>
              </w:rPr>
            </w:r>
            <w:r w:rsidR="00A11849">
              <w:rPr>
                <w:noProof/>
                <w:webHidden/>
              </w:rPr>
              <w:fldChar w:fldCharType="separate"/>
            </w:r>
            <w:r w:rsidR="00A11849">
              <w:rPr>
                <w:noProof/>
                <w:webHidden/>
              </w:rPr>
              <w:t>12</w:t>
            </w:r>
            <w:r w:rsidR="00A11849">
              <w:rPr>
                <w:noProof/>
                <w:webHidden/>
              </w:rPr>
              <w:fldChar w:fldCharType="end"/>
            </w:r>
          </w:hyperlink>
        </w:p>
        <w:p w:rsidR="00A11849" w:rsidRDefault="00604423">
          <w:pPr>
            <w:pStyle w:val="TOC1"/>
            <w:tabs>
              <w:tab w:val="right" w:leader="dot" w:pos="9062"/>
            </w:tabs>
            <w:rPr>
              <w:rFonts w:eastAsiaTheme="minorEastAsia"/>
              <w:noProof/>
              <w:lang w:eastAsia="en-GB"/>
            </w:rPr>
          </w:pPr>
          <w:hyperlink w:anchor="_Toc369206731" w:history="1">
            <w:r w:rsidR="00A11849" w:rsidRPr="003F7FB9">
              <w:rPr>
                <w:rStyle w:val="Hyperlink"/>
                <w:noProof/>
              </w:rPr>
              <w:t>Appendix B: Evolution – the main concepts</w:t>
            </w:r>
            <w:r w:rsidR="00A11849">
              <w:rPr>
                <w:noProof/>
                <w:webHidden/>
              </w:rPr>
              <w:tab/>
            </w:r>
            <w:r w:rsidR="00A11849">
              <w:rPr>
                <w:noProof/>
                <w:webHidden/>
              </w:rPr>
              <w:fldChar w:fldCharType="begin"/>
            </w:r>
            <w:r w:rsidR="00A11849">
              <w:rPr>
                <w:noProof/>
                <w:webHidden/>
              </w:rPr>
              <w:instrText xml:space="preserve"> PAGEREF _Toc369206731 \h </w:instrText>
            </w:r>
            <w:r w:rsidR="00A11849">
              <w:rPr>
                <w:noProof/>
                <w:webHidden/>
              </w:rPr>
            </w:r>
            <w:r w:rsidR="00A11849">
              <w:rPr>
                <w:noProof/>
                <w:webHidden/>
              </w:rPr>
              <w:fldChar w:fldCharType="separate"/>
            </w:r>
            <w:r w:rsidR="00A11849">
              <w:rPr>
                <w:noProof/>
                <w:webHidden/>
              </w:rPr>
              <w:t>14</w:t>
            </w:r>
            <w:r w:rsidR="00A11849">
              <w:rPr>
                <w:noProof/>
                <w:webHidden/>
              </w:rPr>
              <w:fldChar w:fldCharType="end"/>
            </w:r>
          </w:hyperlink>
        </w:p>
        <w:p w:rsidR="0080227B" w:rsidRDefault="0080227B">
          <w:r>
            <w:fldChar w:fldCharType="end"/>
          </w:r>
        </w:p>
      </w:sdtContent>
    </w:sdt>
    <w:p w:rsidR="002B05A9" w:rsidRDefault="00634293" w:rsidP="008D12E8">
      <w:pPr>
        <w:jc w:val="both"/>
      </w:pPr>
      <w:r>
        <w:t xml:space="preserve"> </w:t>
      </w:r>
    </w:p>
    <w:p w:rsidR="002B05A9" w:rsidRDefault="002B05A9" w:rsidP="008D12E8"/>
    <w:p w:rsidR="0080227B" w:rsidRDefault="0080227B" w:rsidP="008D12E8">
      <w:pPr>
        <w:jc w:val="both"/>
        <w:rPr>
          <w:b/>
          <w:sz w:val="28"/>
        </w:rPr>
      </w:pPr>
    </w:p>
    <w:p w:rsidR="0080227B" w:rsidRDefault="0080227B" w:rsidP="008D12E8">
      <w:pPr>
        <w:jc w:val="both"/>
        <w:rPr>
          <w:b/>
          <w:sz w:val="28"/>
        </w:rPr>
      </w:pPr>
    </w:p>
    <w:p w:rsidR="0080227B" w:rsidRDefault="0080227B" w:rsidP="008D12E8">
      <w:pPr>
        <w:jc w:val="both"/>
        <w:rPr>
          <w:b/>
          <w:sz w:val="28"/>
        </w:rPr>
      </w:pPr>
    </w:p>
    <w:p w:rsidR="0080227B" w:rsidRDefault="0080227B" w:rsidP="008D12E8">
      <w:pPr>
        <w:jc w:val="both"/>
        <w:rPr>
          <w:b/>
          <w:sz w:val="28"/>
        </w:rPr>
      </w:pPr>
    </w:p>
    <w:p w:rsidR="0080227B" w:rsidRDefault="0080227B" w:rsidP="008D12E8">
      <w:pPr>
        <w:jc w:val="both"/>
        <w:rPr>
          <w:b/>
          <w:sz w:val="28"/>
        </w:rPr>
      </w:pPr>
    </w:p>
    <w:p w:rsidR="002B05A9" w:rsidRPr="002B05A9" w:rsidRDefault="002B05A9" w:rsidP="005D2704">
      <w:pPr>
        <w:jc w:val="both"/>
        <w:rPr>
          <w:b/>
          <w:sz w:val="28"/>
        </w:rPr>
      </w:pPr>
      <w:r w:rsidRPr="002B05A9">
        <w:rPr>
          <w:b/>
          <w:sz w:val="28"/>
        </w:rPr>
        <w:lastRenderedPageBreak/>
        <w:t>Further work required to Analysis section</w:t>
      </w:r>
    </w:p>
    <w:p w:rsidR="002B05A9" w:rsidRDefault="000409F9" w:rsidP="005D2704">
      <w:pPr>
        <w:jc w:val="both"/>
      </w:pPr>
      <w:proofErr w:type="gramStart"/>
      <w:r w:rsidRPr="000409F9">
        <w:rPr>
          <w:highlight w:val="yellow"/>
        </w:rPr>
        <w:t>xxx</w:t>
      </w:r>
      <w:proofErr w:type="gramEnd"/>
      <w:r>
        <w:t xml:space="preserve"> – further work needed</w:t>
      </w:r>
    </w:p>
    <w:p w:rsidR="002355BC" w:rsidRDefault="002355BC" w:rsidP="005D2704">
      <w:pPr>
        <w:jc w:val="both"/>
        <w:rPr>
          <w:highlight w:val="red"/>
        </w:rPr>
      </w:pPr>
    </w:p>
    <w:p w:rsidR="0018528A" w:rsidRDefault="0018528A" w:rsidP="005D2704">
      <w:pPr>
        <w:jc w:val="both"/>
      </w:pPr>
      <w:r w:rsidRPr="00EC5B08">
        <w:rPr>
          <w:highlight w:val="green"/>
        </w:rPr>
        <w:t xml:space="preserve">How to choose ant simulation part (as this has no technical reasons and is purely biology </w:t>
      </w:r>
      <w:r w:rsidR="006E38F8" w:rsidRPr="00EC5B08">
        <w:rPr>
          <w:highlight w:val="green"/>
        </w:rPr>
        <w:t>related</w:t>
      </w:r>
      <w:r w:rsidRPr="00EC5B08">
        <w:rPr>
          <w:highlight w:val="green"/>
        </w:rPr>
        <w:t>)?</w:t>
      </w:r>
      <w:r w:rsidR="00727931">
        <w:rPr>
          <w:highlight w:val="green"/>
        </w:rPr>
        <w:t xml:space="preserve"> </w:t>
      </w:r>
      <w:r w:rsidRPr="00EC5B08">
        <w:rPr>
          <w:highlight w:val="green"/>
        </w:rPr>
        <w:t>Should this be mentioned in the problem background?</w:t>
      </w:r>
    </w:p>
    <w:p w:rsidR="00EC5B08" w:rsidRDefault="00EC5B08" w:rsidP="005D2704">
      <w:pPr>
        <w:jc w:val="both"/>
      </w:pPr>
      <w:r w:rsidRPr="00EC5B08">
        <w:rPr>
          <w:highlight w:val="green"/>
        </w:rPr>
        <w:t>Explain ant simulation?</w:t>
      </w:r>
      <w:r>
        <w:rPr>
          <w:highlight w:val="green"/>
        </w:rPr>
        <w:t xml:space="preserve"> (</w:t>
      </w:r>
      <w:proofErr w:type="gramStart"/>
      <w:r w:rsidRPr="00EC5B08">
        <w:rPr>
          <w:highlight w:val="green"/>
        </w:rPr>
        <w:t>e.g</w:t>
      </w:r>
      <w:proofErr w:type="gramEnd"/>
      <w:r w:rsidRPr="00EC5B08">
        <w:rPr>
          <w:highlight w:val="green"/>
        </w:rPr>
        <w:t>. how can change the ant’s properties to change how long it survives fo</w:t>
      </w:r>
      <w:r>
        <w:rPr>
          <w:highlight w:val="green"/>
        </w:rPr>
        <w:t>r)</w:t>
      </w:r>
      <w:r w:rsidR="00727931">
        <w:rPr>
          <w:highlight w:val="green"/>
        </w:rPr>
        <w:t xml:space="preserve"> </w:t>
      </w:r>
      <w:r>
        <w:rPr>
          <w:highlight w:val="green"/>
        </w:rPr>
        <w:t xml:space="preserve">Where </w:t>
      </w:r>
      <w:proofErr w:type="gramStart"/>
      <w:r>
        <w:rPr>
          <w:highlight w:val="green"/>
        </w:rPr>
        <w:t>should this</w:t>
      </w:r>
      <w:proofErr w:type="gramEnd"/>
      <w:r>
        <w:rPr>
          <w:highlight w:val="green"/>
        </w:rPr>
        <w:t xml:space="preserve"> be done?</w:t>
      </w:r>
      <w:r w:rsidR="00727931">
        <w:rPr>
          <w:highlight w:val="green"/>
        </w:rPr>
        <w:t xml:space="preserve"> </w:t>
      </w:r>
      <w:r>
        <w:rPr>
          <w:highlight w:val="green"/>
        </w:rPr>
        <w:t>Should I explain why this is being done?</w:t>
      </w:r>
    </w:p>
    <w:p w:rsidR="00166BD9" w:rsidRDefault="00166BD9" w:rsidP="005D2704">
      <w:pPr>
        <w:jc w:val="both"/>
      </w:pPr>
      <w:r w:rsidRPr="00166BD9">
        <w:rPr>
          <w:highlight w:val="green"/>
        </w:rPr>
        <w:t>Describe the concept of logging in as no password will be needed only the class ID and the pupil’s ID, these should be secret but do not need to be secure as gaining access to a pupils account is not dangerous.</w:t>
      </w:r>
      <w:r w:rsidR="00727931">
        <w:rPr>
          <w:highlight w:val="green"/>
        </w:rPr>
        <w:t xml:space="preserve"> </w:t>
      </w:r>
      <w:r w:rsidRPr="00166BD9">
        <w:rPr>
          <w:highlight w:val="green"/>
        </w:rPr>
        <w:t>Also the teacher’s login dose require a password but just the class ID as the user name, as the teachers account if accessed dose leverage privileges.</w:t>
      </w:r>
    </w:p>
    <w:p w:rsidR="00EF7E14" w:rsidRDefault="00EF7E14" w:rsidP="005D2704">
      <w:pPr>
        <w:jc w:val="both"/>
      </w:pPr>
      <w:r w:rsidRPr="00EF7E14">
        <w:rPr>
          <w:highlight w:val="green"/>
        </w:rPr>
        <w:t>More comparisons with current systems?</w:t>
      </w:r>
    </w:p>
    <w:p w:rsidR="002B05A9" w:rsidRPr="0080227B" w:rsidRDefault="00166BD9" w:rsidP="005D2704">
      <w:pPr>
        <w:jc w:val="both"/>
      </w:pPr>
      <w:r w:rsidRPr="00166BD9">
        <w:rPr>
          <w:highlight w:val="yellow"/>
        </w:rPr>
        <w:t>Need to show that the simulation is the main project and that the teacher’s admin interface and the pupils score board are features of the simulation (not the main project)</w:t>
      </w:r>
      <w:r w:rsidR="002B05A9">
        <w:br w:type="page"/>
      </w:r>
    </w:p>
    <w:p w:rsidR="002B05A9" w:rsidRDefault="002B05A9" w:rsidP="005D2704">
      <w:pPr>
        <w:pStyle w:val="Heading1"/>
        <w:jc w:val="both"/>
      </w:pPr>
      <w:bookmarkStart w:id="0" w:name="_Toc369206712"/>
      <w:r>
        <w:lastRenderedPageBreak/>
        <w:t>Section 1: Analysis</w:t>
      </w:r>
      <w:bookmarkEnd w:id="0"/>
    </w:p>
    <w:p w:rsidR="002B05A9" w:rsidRDefault="002B05A9" w:rsidP="005D2704">
      <w:pPr>
        <w:pStyle w:val="Heading2"/>
        <w:spacing w:after="240"/>
        <w:jc w:val="both"/>
      </w:pPr>
    </w:p>
    <w:p w:rsidR="004D3202" w:rsidRDefault="002B05A9" w:rsidP="005D2704">
      <w:pPr>
        <w:pStyle w:val="Heading2"/>
        <w:spacing w:after="240"/>
        <w:jc w:val="both"/>
      </w:pPr>
      <w:bookmarkStart w:id="1" w:name="_Toc369206713"/>
      <w:r>
        <w:t>The problem: identification and b</w:t>
      </w:r>
      <w:r w:rsidR="004D3202">
        <w:t>ackground</w:t>
      </w:r>
      <w:bookmarkEnd w:id="1"/>
    </w:p>
    <w:p w:rsidR="00C84209" w:rsidRPr="00C84209" w:rsidRDefault="00C84209" w:rsidP="005D2704">
      <w:pPr>
        <w:pStyle w:val="Heading3"/>
        <w:spacing w:after="240"/>
        <w:jc w:val="both"/>
      </w:pPr>
      <w:r>
        <w:t>Problem identification</w:t>
      </w:r>
    </w:p>
    <w:p w:rsidR="000270B6" w:rsidRDefault="00491FF2" w:rsidP="005D2704">
      <w:pPr>
        <w:spacing w:after="240"/>
        <w:jc w:val="both"/>
      </w:pPr>
      <w:r>
        <w:t xml:space="preserve">The problem which is addressed </w:t>
      </w:r>
      <w:r w:rsidR="00445D74">
        <w:t xml:space="preserve">in this project </w:t>
      </w:r>
      <w:r>
        <w:t xml:space="preserve">is that of developing a </w:t>
      </w:r>
      <w:r w:rsidR="000270B6">
        <w:t xml:space="preserve">computer-based </w:t>
      </w:r>
      <w:r>
        <w:t xml:space="preserve">tool which will enable </w:t>
      </w:r>
      <w:r w:rsidR="000270B6">
        <w:t xml:space="preserve">secondary school </w:t>
      </w:r>
      <w:r>
        <w:t xml:space="preserve">teachers </w:t>
      </w:r>
      <w:r w:rsidR="00445D74">
        <w:t xml:space="preserve">of Biology at a school in Bath </w:t>
      </w:r>
      <w:r>
        <w:t xml:space="preserve">to </w:t>
      </w:r>
      <w:r w:rsidR="000270B6">
        <w:t>illustrate</w:t>
      </w:r>
      <w:r>
        <w:t xml:space="preserve"> how evo</w:t>
      </w:r>
      <w:r w:rsidR="000270B6">
        <w:t xml:space="preserve">lution occurs in a population. This problem </w:t>
      </w:r>
      <w:r w:rsidR="006332E5">
        <w:t>was identified</w:t>
      </w:r>
      <w:r w:rsidR="000270B6">
        <w:t xml:space="preserve"> from </w:t>
      </w:r>
      <w:r>
        <w:t>interviews wi</w:t>
      </w:r>
      <w:r w:rsidR="000270B6">
        <w:t>th Biology teachers which</w:t>
      </w:r>
      <w:r>
        <w:t xml:space="preserve"> found that the subject of evolution is difficult to teach</w:t>
      </w:r>
      <w:r w:rsidR="000270B6">
        <w:t xml:space="preserve"> </w:t>
      </w:r>
      <w:r w:rsidR="006E38F8">
        <w:t>to</w:t>
      </w:r>
      <w:r w:rsidR="00445D74">
        <w:t xml:space="preserve"> y</w:t>
      </w:r>
      <w:r w:rsidR="006332E5">
        <w:t>ounger pupils (aged around 12-13</w:t>
      </w:r>
      <w:r w:rsidR="00445D74">
        <w:t>).</w:t>
      </w:r>
    </w:p>
    <w:p w:rsidR="000270B6" w:rsidRDefault="000270B6" w:rsidP="005D2704">
      <w:pPr>
        <w:spacing w:after="240"/>
        <w:jc w:val="both"/>
      </w:pPr>
      <w:r>
        <w:t xml:space="preserve">These interviews </w:t>
      </w:r>
      <w:r w:rsidR="00445D74">
        <w:t>have shown that p</w:t>
      </w:r>
      <w:r w:rsidR="00491FF2">
        <w:t xml:space="preserve">upils </w:t>
      </w:r>
      <w:r w:rsidR="006332E5">
        <w:t>in this age range find it difficult to</w:t>
      </w:r>
      <w:r w:rsidR="00491FF2">
        <w:t xml:space="preserve"> grasp the </w:t>
      </w:r>
      <w:r>
        <w:t xml:space="preserve">abstract </w:t>
      </w:r>
      <w:r w:rsidR="00491FF2">
        <w:t xml:space="preserve">ideas of </w:t>
      </w:r>
      <w:r w:rsidR="006332E5">
        <w:t>evolution as this involves following an argument with several stages to it and a number of novel concepts such as ‘genes’, ‘mutation’, ‘selection’ and ‘inheritance’. The i</w:t>
      </w:r>
      <w:r w:rsidR="00AA7B52">
        <w:t xml:space="preserve">nterviews </w:t>
      </w:r>
      <w:r>
        <w:t xml:space="preserve">also </w:t>
      </w:r>
      <w:r w:rsidR="00AA7B52">
        <w:t xml:space="preserve">found that </w:t>
      </w:r>
      <w:r w:rsidR="006332E5">
        <w:t xml:space="preserve">presentations and handouts failed to capture the dynamic nature of evolutionary change and failed to ‘bring it to life’. Further, </w:t>
      </w:r>
      <w:r w:rsidR="00AA7B52">
        <w:t xml:space="preserve">due to a shortage of suitable tools and materials it is </w:t>
      </w:r>
      <w:r w:rsidR="00491FF2">
        <w:t>difficult for teachers to set meaningful classroom exercises on evolution</w:t>
      </w:r>
      <w:r>
        <w:t xml:space="preserve"> </w:t>
      </w:r>
      <w:r w:rsidR="00491FF2">
        <w:t>and to encourage pupils to do independent learning outside of the classroom.</w:t>
      </w:r>
      <w:r w:rsidR="00727931">
        <w:t xml:space="preserve"> </w:t>
      </w:r>
    </w:p>
    <w:p w:rsidR="00E679FF" w:rsidRDefault="000270B6" w:rsidP="005D2704">
      <w:pPr>
        <w:spacing w:after="240"/>
        <w:jc w:val="both"/>
      </w:pPr>
      <w:r>
        <w:t xml:space="preserve">As a result of these problems in teaching the subject teachers have found that some pupils can have </w:t>
      </w:r>
      <w:r w:rsidR="00491FF2">
        <w:t>misconceptions about natural selection</w:t>
      </w:r>
      <w:r>
        <w:t>. For example, some pupils persist in believing in</w:t>
      </w:r>
      <w:r w:rsidR="00445D74">
        <w:t xml:space="preserve"> </w:t>
      </w:r>
      <w:r w:rsidR="006E38F8">
        <w:t>Lamarckism</w:t>
      </w:r>
      <w:r w:rsidR="00445D74">
        <w:t xml:space="preserve"> - </w:t>
      </w:r>
      <w:r w:rsidR="00445D74">
        <w:rPr>
          <w:rStyle w:val="st"/>
        </w:rPr>
        <w:t>the idea that an organism can pass on characteristics that it acquired during its lifetime to its offspring.</w:t>
      </w:r>
      <w:r w:rsidR="002355BC">
        <w:rPr>
          <w:rStyle w:val="st"/>
        </w:rPr>
        <w:t xml:space="preserve"> </w:t>
      </w:r>
      <w:r w:rsidR="006332E5">
        <w:t>It was felt, in the interviews, that a c</w:t>
      </w:r>
      <w:r w:rsidR="00E679FF">
        <w:t>omputer-based tools could enable pupils to have more of a ‘hands-on experience’</w:t>
      </w:r>
      <w:r w:rsidR="00E679FF" w:rsidRPr="00445D74">
        <w:t xml:space="preserve"> </w:t>
      </w:r>
      <w:r w:rsidR="00E679FF">
        <w:t xml:space="preserve">and could be an excellent way for pupils to understand for themselves why ideas such as Lamarckism are wrong - rather than being taught simply that </w:t>
      </w:r>
      <w:r w:rsidR="006332E5">
        <w:t>they are</w:t>
      </w:r>
      <w:r w:rsidR="00E679FF">
        <w:t xml:space="preserve"> wrong.</w:t>
      </w:r>
    </w:p>
    <w:p w:rsidR="000409F9" w:rsidRDefault="004448E1" w:rsidP="005D2704">
      <w:pPr>
        <w:spacing w:after="240"/>
        <w:jc w:val="both"/>
      </w:pPr>
      <w:r>
        <w:t xml:space="preserve">Online research and </w:t>
      </w:r>
      <w:r w:rsidR="00583CB9">
        <w:t xml:space="preserve">face-to-face </w:t>
      </w:r>
      <w:r>
        <w:t>intervie</w:t>
      </w:r>
      <w:r w:rsidR="006B6096">
        <w:t>ws with teachers (see Appendix A</w:t>
      </w:r>
      <w:r>
        <w:t xml:space="preserve"> for details) has shown that there are</w:t>
      </w:r>
      <w:r w:rsidR="00D9485F">
        <w:t xml:space="preserve"> </w:t>
      </w:r>
      <w:r w:rsidR="00583CB9">
        <w:t xml:space="preserve">many types of </w:t>
      </w:r>
      <w:r w:rsidR="00445D74">
        <w:t xml:space="preserve">videos, </w:t>
      </w:r>
      <w:r w:rsidR="00583CB9">
        <w:t xml:space="preserve">handouts, presentations and other written materials </w:t>
      </w:r>
      <w:r w:rsidR="00D9485F">
        <w:t xml:space="preserve">currently </w:t>
      </w:r>
      <w:r w:rsidR="00583CB9">
        <w:t>available for school teachers on the subject of evolution.</w:t>
      </w:r>
      <w:r w:rsidR="00727931">
        <w:t xml:space="preserve"> </w:t>
      </w:r>
      <w:r w:rsidR="000409F9">
        <w:t>In addition, there are some</w:t>
      </w:r>
      <w:r w:rsidR="009926B5">
        <w:t xml:space="preserve"> computer-based tools which simulate how evolution occurs and which </w:t>
      </w:r>
      <w:r w:rsidR="000409F9">
        <w:t>can</w:t>
      </w:r>
      <w:r w:rsidR="009926B5">
        <w:t xml:space="preserve">, for example, allow different </w:t>
      </w:r>
      <w:r w:rsidR="00491FF2">
        <w:t xml:space="preserve">timescales and </w:t>
      </w:r>
      <w:r w:rsidR="009926B5">
        <w:t xml:space="preserve">types of populations to be selected and </w:t>
      </w:r>
      <w:r w:rsidR="00491FF2">
        <w:t>different simulations to be run.</w:t>
      </w:r>
      <w:r w:rsidR="000270B6">
        <w:t xml:space="preserve"> </w:t>
      </w:r>
      <w:r w:rsidR="000409F9">
        <w:t>The</w:t>
      </w:r>
      <w:r w:rsidR="00E679FF">
        <w:t>se</w:t>
      </w:r>
      <w:r w:rsidR="000409F9">
        <w:t xml:space="preserve"> computer-based tools are evaluated and </w:t>
      </w:r>
      <w:r w:rsidR="00E679FF">
        <w:t>a new solution is developed in this project.</w:t>
      </w:r>
    </w:p>
    <w:p w:rsidR="00C84209" w:rsidRPr="00C84209" w:rsidRDefault="00F46EB9" w:rsidP="005D2704">
      <w:pPr>
        <w:pStyle w:val="Heading3"/>
        <w:spacing w:after="240"/>
        <w:jc w:val="both"/>
      </w:pPr>
      <w:r>
        <w:t>Teaching</w:t>
      </w:r>
      <w:r w:rsidR="000409F9">
        <w:t xml:space="preserve"> context</w:t>
      </w:r>
    </w:p>
    <w:p w:rsidR="00C84209" w:rsidRDefault="00EC0B1E" w:rsidP="005D2704">
      <w:pPr>
        <w:jc w:val="both"/>
      </w:pPr>
      <w:r w:rsidRPr="00E679FF">
        <w:rPr>
          <w:highlight w:val="yellow"/>
        </w:rPr>
        <w:t>The teacher</w:t>
      </w:r>
      <w:r w:rsidR="00445D74" w:rsidRPr="00E679FF">
        <w:rPr>
          <w:highlight w:val="yellow"/>
        </w:rPr>
        <w:t xml:space="preserve">s in question </w:t>
      </w:r>
      <w:r w:rsidRPr="00E679FF">
        <w:rPr>
          <w:highlight w:val="yellow"/>
        </w:rPr>
        <w:t>a</w:t>
      </w:r>
      <w:r w:rsidR="00445D74" w:rsidRPr="00E679FF">
        <w:rPr>
          <w:highlight w:val="yellow"/>
        </w:rPr>
        <w:t xml:space="preserve">re </w:t>
      </w:r>
      <w:r w:rsidR="00C84209" w:rsidRPr="00E679FF">
        <w:rPr>
          <w:highlight w:val="yellow"/>
        </w:rPr>
        <w:t xml:space="preserve">two </w:t>
      </w:r>
      <w:r w:rsidR="00445D74" w:rsidRPr="00E679FF">
        <w:rPr>
          <w:highlight w:val="yellow"/>
        </w:rPr>
        <w:t>B</w:t>
      </w:r>
      <w:r w:rsidRPr="00E679FF">
        <w:rPr>
          <w:highlight w:val="yellow"/>
        </w:rPr>
        <w:t>iology teacher</w:t>
      </w:r>
      <w:r w:rsidR="00445D74" w:rsidRPr="00E679FF">
        <w:rPr>
          <w:highlight w:val="yellow"/>
        </w:rPr>
        <w:t>s</w:t>
      </w:r>
      <w:r w:rsidRPr="00E679FF">
        <w:rPr>
          <w:highlight w:val="yellow"/>
        </w:rPr>
        <w:t xml:space="preserve"> who </w:t>
      </w:r>
      <w:r w:rsidR="00C84209" w:rsidRPr="00E679FF">
        <w:rPr>
          <w:highlight w:val="yellow"/>
        </w:rPr>
        <w:t xml:space="preserve">each </w:t>
      </w:r>
      <w:r w:rsidR="00445D74" w:rsidRPr="00E679FF">
        <w:rPr>
          <w:highlight w:val="yellow"/>
        </w:rPr>
        <w:t>have</w:t>
      </w:r>
      <w:r w:rsidRPr="00E679FF">
        <w:rPr>
          <w:highlight w:val="yellow"/>
        </w:rPr>
        <w:t xml:space="preserve"> two classes </w:t>
      </w:r>
      <w:r w:rsidR="00C84209" w:rsidRPr="00E679FF">
        <w:rPr>
          <w:highlight w:val="yellow"/>
        </w:rPr>
        <w:t>a</w:t>
      </w:r>
      <w:r w:rsidRPr="00E679FF">
        <w:rPr>
          <w:highlight w:val="yellow"/>
        </w:rPr>
        <w:t xml:space="preserve"> year </w:t>
      </w:r>
      <w:r w:rsidR="00C84209" w:rsidRPr="00E679FF">
        <w:rPr>
          <w:highlight w:val="yellow"/>
        </w:rPr>
        <w:t>of</w:t>
      </w:r>
      <w:r w:rsidRPr="00E679FF">
        <w:rPr>
          <w:highlight w:val="yellow"/>
        </w:rPr>
        <w:t xml:space="preserve"> 15 – 20</w:t>
      </w:r>
      <w:r w:rsidR="00C57CB2" w:rsidRPr="00E679FF">
        <w:rPr>
          <w:highlight w:val="yellow"/>
        </w:rPr>
        <w:t xml:space="preserve"> </w:t>
      </w:r>
      <w:r w:rsidR="00E679FF" w:rsidRPr="00E679FF">
        <w:rPr>
          <w:highlight w:val="yellow"/>
        </w:rPr>
        <w:t xml:space="preserve">mixed ability </w:t>
      </w:r>
      <w:r w:rsidR="00C84209" w:rsidRPr="00E679FF">
        <w:rPr>
          <w:highlight w:val="yellow"/>
        </w:rPr>
        <w:t>twelve to thirteen</w:t>
      </w:r>
      <w:r w:rsidR="00C57CB2" w:rsidRPr="00E679FF">
        <w:rPr>
          <w:highlight w:val="yellow"/>
        </w:rPr>
        <w:t xml:space="preserve"> year olds</w:t>
      </w:r>
      <w:r w:rsidRPr="00E679FF">
        <w:rPr>
          <w:highlight w:val="yellow"/>
        </w:rPr>
        <w:t>.</w:t>
      </w:r>
      <w:r w:rsidR="00727931">
        <w:rPr>
          <w:highlight w:val="yellow"/>
        </w:rPr>
        <w:t xml:space="preserve"> </w:t>
      </w:r>
      <w:r w:rsidR="00C84209" w:rsidRPr="00E679FF">
        <w:rPr>
          <w:highlight w:val="yellow"/>
        </w:rPr>
        <w:t xml:space="preserve">Evolution is taught as part of </w:t>
      </w:r>
      <w:r w:rsidR="00E679FF" w:rsidRPr="00E679FF">
        <w:rPr>
          <w:highlight w:val="yellow"/>
        </w:rPr>
        <w:t xml:space="preserve">a Combined Sciences course in </w:t>
      </w:r>
      <w:r w:rsidR="00C84209" w:rsidRPr="00E679FF">
        <w:rPr>
          <w:highlight w:val="yellow"/>
        </w:rPr>
        <w:t>an introduction to the natural world and two 40 minute lessons are devoted to it. In these lessons the teachers cover the following:</w:t>
      </w:r>
    </w:p>
    <w:p w:rsidR="00C84209" w:rsidRPr="002355BC" w:rsidRDefault="00C84209" w:rsidP="005D2704">
      <w:pPr>
        <w:pStyle w:val="ListParagraph"/>
        <w:numPr>
          <w:ilvl w:val="0"/>
          <w:numId w:val="6"/>
        </w:numPr>
        <w:ind w:left="567" w:hanging="283"/>
        <w:jc w:val="both"/>
        <w:rPr>
          <w:highlight w:val="yellow"/>
        </w:rPr>
      </w:pPr>
      <w:r w:rsidRPr="002355BC">
        <w:rPr>
          <w:highlight w:val="yellow"/>
        </w:rPr>
        <w:t>Definition</w:t>
      </w:r>
      <w:r w:rsidR="00EC0B1E" w:rsidRPr="002355BC">
        <w:rPr>
          <w:highlight w:val="yellow"/>
        </w:rPr>
        <w:t xml:space="preserve"> of evolution.</w:t>
      </w:r>
    </w:p>
    <w:p w:rsidR="00C84209" w:rsidRPr="002355BC" w:rsidRDefault="00C84209" w:rsidP="005D2704">
      <w:pPr>
        <w:pStyle w:val="ListParagraph"/>
        <w:numPr>
          <w:ilvl w:val="0"/>
          <w:numId w:val="6"/>
        </w:numPr>
        <w:ind w:left="567" w:hanging="283"/>
        <w:jc w:val="both"/>
        <w:rPr>
          <w:highlight w:val="yellow"/>
        </w:rPr>
      </w:pPr>
      <w:r w:rsidRPr="002355BC">
        <w:rPr>
          <w:highlight w:val="yellow"/>
        </w:rPr>
        <w:t>An overview of how it occurs – differences within a population, natural selection, timescales.</w:t>
      </w:r>
    </w:p>
    <w:p w:rsidR="00C84209" w:rsidRPr="002355BC" w:rsidRDefault="00C84209" w:rsidP="005D2704">
      <w:pPr>
        <w:pStyle w:val="ListParagraph"/>
        <w:numPr>
          <w:ilvl w:val="0"/>
          <w:numId w:val="6"/>
        </w:numPr>
        <w:ind w:left="567" w:hanging="283"/>
        <w:jc w:val="both"/>
        <w:rPr>
          <w:highlight w:val="yellow"/>
        </w:rPr>
      </w:pPr>
      <w:r w:rsidRPr="002355BC">
        <w:rPr>
          <w:highlight w:val="yellow"/>
        </w:rPr>
        <w:t>Examples – could include a reference to Darwin, the Galapagos Islands and well-known examples such as Darwin’s finches or the evolution of butterflies in contemporary Britain.</w:t>
      </w:r>
    </w:p>
    <w:p w:rsidR="00C84209" w:rsidRPr="002355BC" w:rsidRDefault="00C84209" w:rsidP="005D2704">
      <w:pPr>
        <w:pStyle w:val="ListParagraph"/>
        <w:numPr>
          <w:ilvl w:val="0"/>
          <w:numId w:val="6"/>
        </w:numPr>
        <w:ind w:left="567" w:hanging="283"/>
        <w:jc w:val="both"/>
        <w:rPr>
          <w:highlight w:val="yellow"/>
        </w:rPr>
      </w:pPr>
      <w:r w:rsidRPr="002355BC">
        <w:rPr>
          <w:highlight w:val="yellow"/>
        </w:rPr>
        <w:lastRenderedPageBreak/>
        <w:t xml:space="preserve">What evolution is not – </w:t>
      </w:r>
      <w:proofErr w:type="gramStart"/>
      <w:r w:rsidR="006E38F8" w:rsidRPr="002355BC">
        <w:rPr>
          <w:highlight w:val="yellow"/>
        </w:rPr>
        <w:t>Lamarckism</w:t>
      </w:r>
      <w:r w:rsidRPr="002355BC">
        <w:rPr>
          <w:highlight w:val="yellow"/>
        </w:rPr>
        <w:t>.</w:t>
      </w:r>
      <w:proofErr w:type="gramEnd"/>
    </w:p>
    <w:p w:rsidR="000409F9" w:rsidRDefault="000409F9" w:rsidP="005D2704">
      <w:pPr>
        <w:pStyle w:val="ListParagraph"/>
        <w:numPr>
          <w:ilvl w:val="0"/>
          <w:numId w:val="6"/>
        </w:numPr>
        <w:ind w:left="567" w:hanging="283"/>
        <w:jc w:val="both"/>
        <w:rPr>
          <w:highlight w:val="yellow"/>
        </w:rPr>
      </w:pPr>
      <w:r w:rsidRPr="002355BC">
        <w:rPr>
          <w:highlight w:val="yellow"/>
        </w:rPr>
        <w:t>Lessons are a mixture of explanation, taking questions and using video or written materials to illustrate the subject.</w:t>
      </w:r>
    </w:p>
    <w:p w:rsidR="00F46EB9" w:rsidRDefault="002355BC" w:rsidP="005D2704">
      <w:pPr>
        <w:jc w:val="both"/>
        <w:rPr>
          <w:highlight w:val="yellow"/>
        </w:rPr>
      </w:pPr>
      <w:r>
        <w:rPr>
          <w:highlight w:val="yellow"/>
        </w:rPr>
        <w:t>Computers with internet access are available during lesson</w:t>
      </w:r>
      <w:r w:rsidR="005972DE">
        <w:rPr>
          <w:highlight w:val="yellow"/>
        </w:rPr>
        <w:t>s with one computer for every pupil</w:t>
      </w:r>
      <w:r>
        <w:rPr>
          <w:highlight w:val="yellow"/>
        </w:rPr>
        <w:t>.</w:t>
      </w:r>
    </w:p>
    <w:p w:rsidR="008A2D12" w:rsidRPr="008A2D12" w:rsidRDefault="008A2D12" w:rsidP="005D2704">
      <w:pPr>
        <w:jc w:val="both"/>
      </w:pPr>
    </w:p>
    <w:p w:rsidR="004D3202" w:rsidRDefault="004D3202" w:rsidP="005D2704">
      <w:pPr>
        <w:pStyle w:val="Heading2"/>
        <w:spacing w:after="240"/>
        <w:jc w:val="both"/>
      </w:pPr>
      <w:bookmarkStart w:id="2" w:name="_Toc369206714"/>
      <w:r>
        <w:t xml:space="preserve">Description of </w:t>
      </w:r>
      <w:r w:rsidR="006C3512">
        <w:t>available</w:t>
      </w:r>
      <w:r>
        <w:t xml:space="preserve"> </w:t>
      </w:r>
      <w:r w:rsidR="002355BC">
        <w:t>tools</w:t>
      </w:r>
      <w:bookmarkEnd w:id="2"/>
    </w:p>
    <w:p w:rsidR="008C6E43" w:rsidRPr="008C6E43" w:rsidRDefault="008C6E43" w:rsidP="008C6E43">
      <w:r w:rsidRPr="008C6E43">
        <w:rPr>
          <w:highlight w:val="green"/>
        </w:rPr>
        <w:t>Description of current system?  Should this be put in feasibility studies?</w:t>
      </w:r>
    </w:p>
    <w:p w:rsidR="000409F9" w:rsidRDefault="000409F9" w:rsidP="005D2704">
      <w:pPr>
        <w:spacing w:after="240"/>
        <w:jc w:val="both"/>
      </w:pPr>
      <w:r>
        <w:t>The two Biology teachers who have been interviewed are not currently using any computer-based simulation tools as part of their lessons on evolution. However, some tools do exist and this section assesses the leading examples.</w:t>
      </w:r>
    </w:p>
    <w:p w:rsidR="00E679FF" w:rsidRDefault="00E679FF" w:rsidP="005D2704">
      <w:pPr>
        <w:spacing w:after="240"/>
        <w:jc w:val="both"/>
      </w:pPr>
      <w:r>
        <w:t>The examples discussed cover tools focused on evolution as well as those focused more broadly – for example, on the impact of disasters on animal populations. The table below summarises the tools which have been assessed.</w:t>
      </w:r>
    </w:p>
    <w:tbl>
      <w:tblPr>
        <w:tblStyle w:val="TableGrid"/>
        <w:tblW w:w="8788" w:type="dxa"/>
        <w:tblInd w:w="392" w:type="dxa"/>
        <w:tblLook w:val="04A0" w:firstRow="1" w:lastRow="0" w:firstColumn="1" w:lastColumn="0" w:noHBand="0" w:noVBand="1"/>
      </w:tblPr>
      <w:tblGrid>
        <w:gridCol w:w="2268"/>
        <w:gridCol w:w="3543"/>
        <w:gridCol w:w="2977"/>
      </w:tblGrid>
      <w:tr w:rsidR="001B77AE" w:rsidTr="00BB45B2">
        <w:tc>
          <w:tcPr>
            <w:tcW w:w="2268" w:type="dxa"/>
          </w:tcPr>
          <w:p w:rsidR="001B77AE" w:rsidRPr="004448E1" w:rsidRDefault="001B77AE" w:rsidP="005D2704">
            <w:pPr>
              <w:tabs>
                <w:tab w:val="left" w:pos="992"/>
              </w:tabs>
              <w:spacing w:after="240" w:line="276" w:lineRule="auto"/>
              <w:jc w:val="both"/>
              <w:rPr>
                <w:b/>
                <w:sz w:val="24"/>
              </w:rPr>
            </w:pPr>
            <w:r w:rsidRPr="004448E1">
              <w:rPr>
                <w:b/>
                <w:sz w:val="24"/>
              </w:rPr>
              <w:t>Name</w:t>
            </w:r>
          </w:p>
        </w:tc>
        <w:tc>
          <w:tcPr>
            <w:tcW w:w="3543" w:type="dxa"/>
          </w:tcPr>
          <w:p w:rsidR="001B77AE" w:rsidRPr="004448E1" w:rsidRDefault="001B77AE" w:rsidP="005D2704">
            <w:pPr>
              <w:spacing w:after="240" w:line="276" w:lineRule="auto"/>
              <w:jc w:val="both"/>
              <w:rPr>
                <w:b/>
                <w:sz w:val="24"/>
              </w:rPr>
            </w:pPr>
            <w:r w:rsidRPr="004448E1">
              <w:rPr>
                <w:b/>
                <w:sz w:val="24"/>
              </w:rPr>
              <w:t>Description</w:t>
            </w:r>
          </w:p>
        </w:tc>
        <w:tc>
          <w:tcPr>
            <w:tcW w:w="2977" w:type="dxa"/>
          </w:tcPr>
          <w:p w:rsidR="001B77AE" w:rsidRPr="004448E1" w:rsidRDefault="001B77AE" w:rsidP="005D2704">
            <w:pPr>
              <w:spacing w:after="240" w:line="276" w:lineRule="auto"/>
              <w:jc w:val="both"/>
              <w:rPr>
                <w:b/>
                <w:sz w:val="24"/>
              </w:rPr>
            </w:pPr>
            <w:r>
              <w:rPr>
                <w:b/>
                <w:sz w:val="24"/>
              </w:rPr>
              <w:t>Assessment</w:t>
            </w:r>
          </w:p>
        </w:tc>
      </w:tr>
      <w:tr w:rsidR="001B77AE" w:rsidTr="00BB45B2">
        <w:tc>
          <w:tcPr>
            <w:tcW w:w="2268" w:type="dxa"/>
          </w:tcPr>
          <w:p w:rsidR="001B77AE" w:rsidRPr="004448E1" w:rsidRDefault="001B77AE" w:rsidP="005D2704">
            <w:pPr>
              <w:spacing w:after="240" w:line="276" w:lineRule="auto"/>
              <w:jc w:val="both"/>
              <w:rPr>
                <w:b/>
              </w:rPr>
            </w:pPr>
            <w:r>
              <w:rPr>
                <w:b/>
              </w:rPr>
              <w:t>“Who Wants to Live a Million Years?”</w:t>
            </w:r>
          </w:p>
        </w:tc>
        <w:tc>
          <w:tcPr>
            <w:tcW w:w="3543" w:type="dxa"/>
          </w:tcPr>
          <w:p w:rsidR="00690AE2" w:rsidRDefault="00690AE2" w:rsidP="005D2704">
            <w:pPr>
              <w:pStyle w:val="ListParagraph"/>
              <w:numPr>
                <w:ilvl w:val="0"/>
                <w:numId w:val="5"/>
              </w:numPr>
              <w:spacing w:after="240"/>
              <w:ind w:left="317" w:hanging="317"/>
              <w:jc w:val="both"/>
            </w:pPr>
            <w:r>
              <w:t>Focused on evolution</w:t>
            </w:r>
          </w:p>
          <w:p w:rsidR="001B77AE" w:rsidRDefault="00BB45B2" w:rsidP="005D2704">
            <w:pPr>
              <w:pStyle w:val="ListParagraph"/>
              <w:numPr>
                <w:ilvl w:val="0"/>
                <w:numId w:val="5"/>
              </w:numPr>
              <w:spacing w:after="240"/>
              <w:ind w:left="317" w:hanging="317"/>
              <w:jc w:val="both"/>
            </w:pPr>
            <w:r>
              <w:t>Learning and simulation sections</w:t>
            </w:r>
          </w:p>
          <w:p w:rsidR="00BB45B2" w:rsidRDefault="00BB45B2" w:rsidP="005D2704">
            <w:pPr>
              <w:pStyle w:val="ListParagraph"/>
              <w:numPr>
                <w:ilvl w:val="0"/>
                <w:numId w:val="5"/>
              </w:numPr>
              <w:spacing w:after="240"/>
              <w:ind w:left="317" w:hanging="317"/>
              <w:jc w:val="both"/>
            </w:pPr>
            <w:r>
              <w:t>Shows impact of a change on a population and the effects of natural selection</w:t>
            </w:r>
          </w:p>
        </w:tc>
        <w:tc>
          <w:tcPr>
            <w:tcW w:w="2977" w:type="dxa"/>
          </w:tcPr>
          <w:p w:rsidR="001B77AE" w:rsidRDefault="00BB45B2" w:rsidP="005D2704">
            <w:pPr>
              <w:pStyle w:val="ListParagraph"/>
              <w:numPr>
                <w:ilvl w:val="0"/>
                <w:numId w:val="5"/>
              </w:numPr>
              <w:spacing w:after="240"/>
              <w:ind w:left="317" w:hanging="317"/>
              <w:jc w:val="both"/>
            </w:pPr>
            <w:r>
              <w:t>Learning and simulation sections</w:t>
            </w:r>
          </w:p>
          <w:p w:rsidR="004C6899" w:rsidRDefault="004C6899" w:rsidP="005D2704">
            <w:pPr>
              <w:pStyle w:val="ListParagraph"/>
              <w:numPr>
                <w:ilvl w:val="0"/>
                <w:numId w:val="5"/>
              </w:numPr>
              <w:spacing w:after="240"/>
              <w:ind w:left="317" w:hanging="317"/>
              <w:jc w:val="both"/>
            </w:pPr>
            <w:r>
              <w:t>Poor treatment of mutations</w:t>
            </w:r>
          </w:p>
          <w:p w:rsidR="005972DE" w:rsidRDefault="005972DE" w:rsidP="005D2704">
            <w:pPr>
              <w:pStyle w:val="ListParagraph"/>
              <w:numPr>
                <w:ilvl w:val="0"/>
                <w:numId w:val="5"/>
              </w:numPr>
              <w:spacing w:after="240"/>
              <w:ind w:left="317" w:hanging="317"/>
              <w:jc w:val="both"/>
            </w:pPr>
            <w:r>
              <w:t>Poor representation of gradual evolution processes</w:t>
            </w:r>
          </w:p>
          <w:p w:rsidR="004C6899" w:rsidRDefault="004C6899" w:rsidP="005D2704">
            <w:pPr>
              <w:pStyle w:val="ListParagraph"/>
              <w:numPr>
                <w:ilvl w:val="0"/>
                <w:numId w:val="5"/>
              </w:numPr>
              <w:spacing w:after="240"/>
              <w:ind w:left="317" w:hanging="317"/>
              <w:jc w:val="both"/>
            </w:pPr>
            <w:r>
              <w:t>Not very engaging/fun</w:t>
            </w:r>
          </w:p>
          <w:p w:rsidR="004C6899" w:rsidRPr="00BB45B2" w:rsidRDefault="004C6899" w:rsidP="005D2704">
            <w:pPr>
              <w:pStyle w:val="ListParagraph"/>
              <w:numPr>
                <w:ilvl w:val="0"/>
                <w:numId w:val="5"/>
              </w:numPr>
              <w:spacing w:after="240"/>
              <w:ind w:left="317" w:hanging="317"/>
              <w:jc w:val="both"/>
            </w:pPr>
            <w:r>
              <w:t>Minimal user interaction</w:t>
            </w:r>
          </w:p>
        </w:tc>
      </w:tr>
      <w:tr w:rsidR="00BB45B2" w:rsidTr="00BB45B2">
        <w:tc>
          <w:tcPr>
            <w:tcW w:w="2268" w:type="dxa"/>
          </w:tcPr>
          <w:p w:rsidR="00BB45B2" w:rsidRDefault="00923F9A" w:rsidP="005D2704">
            <w:pPr>
              <w:spacing w:after="240"/>
              <w:jc w:val="both"/>
              <w:rPr>
                <w:b/>
              </w:rPr>
            </w:pPr>
            <w:r>
              <w:rPr>
                <w:b/>
              </w:rPr>
              <w:t>“Stop Disasters!”</w:t>
            </w:r>
          </w:p>
        </w:tc>
        <w:tc>
          <w:tcPr>
            <w:tcW w:w="3543" w:type="dxa"/>
          </w:tcPr>
          <w:p w:rsidR="00690AE2" w:rsidRDefault="00690AE2" w:rsidP="005D2704">
            <w:pPr>
              <w:pStyle w:val="ListParagraph"/>
              <w:numPr>
                <w:ilvl w:val="0"/>
                <w:numId w:val="5"/>
              </w:numPr>
              <w:spacing w:after="240"/>
              <w:ind w:left="317" w:hanging="317"/>
              <w:jc w:val="both"/>
            </w:pPr>
            <w:r>
              <w:t>Focused on disaster prevention</w:t>
            </w:r>
          </w:p>
          <w:p w:rsidR="00BB45B2" w:rsidRDefault="002B3D4F" w:rsidP="005D2704">
            <w:pPr>
              <w:pStyle w:val="ListParagraph"/>
              <w:numPr>
                <w:ilvl w:val="0"/>
                <w:numId w:val="5"/>
              </w:numPr>
              <w:spacing w:after="240"/>
              <w:ind w:left="317" w:hanging="317"/>
              <w:jc w:val="both"/>
            </w:pPr>
            <w:r>
              <w:t>Shows the impact of disasters</w:t>
            </w:r>
          </w:p>
        </w:tc>
        <w:tc>
          <w:tcPr>
            <w:tcW w:w="2977" w:type="dxa"/>
          </w:tcPr>
          <w:p w:rsidR="00690AE2" w:rsidRDefault="00690AE2" w:rsidP="005D2704">
            <w:pPr>
              <w:pStyle w:val="ListParagraph"/>
              <w:numPr>
                <w:ilvl w:val="0"/>
                <w:numId w:val="5"/>
              </w:numPr>
              <w:spacing w:after="240"/>
              <w:ind w:left="317" w:hanging="317"/>
              <w:jc w:val="both"/>
            </w:pPr>
            <w:r>
              <w:t>Engaging</w:t>
            </w:r>
          </w:p>
          <w:p w:rsidR="00690AE2" w:rsidRDefault="00690AE2" w:rsidP="005D2704">
            <w:pPr>
              <w:pStyle w:val="ListParagraph"/>
              <w:numPr>
                <w:ilvl w:val="0"/>
                <w:numId w:val="5"/>
              </w:numPr>
              <w:spacing w:after="240"/>
              <w:ind w:left="317" w:hanging="317"/>
              <w:jc w:val="both"/>
            </w:pPr>
            <w:r>
              <w:t>Good level of user interaction</w:t>
            </w:r>
          </w:p>
          <w:p w:rsidR="00690AE2" w:rsidRDefault="00690AE2" w:rsidP="005D2704">
            <w:pPr>
              <w:pStyle w:val="ListParagraph"/>
              <w:numPr>
                <w:ilvl w:val="0"/>
                <w:numId w:val="5"/>
              </w:numPr>
              <w:spacing w:after="240"/>
              <w:ind w:left="317" w:hanging="317"/>
              <w:jc w:val="both"/>
            </w:pPr>
            <w:r>
              <w:t>Good information and links</w:t>
            </w:r>
          </w:p>
          <w:p w:rsidR="0078120B" w:rsidRDefault="0078120B" w:rsidP="005D2704">
            <w:pPr>
              <w:pStyle w:val="ListParagraph"/>
              <w:numPr>
                <w:ilvl w:val="0"/>
                <w:numId w:val="5"/>
              </w:numPr>
              <w:spacing w:after="240"/>
              <w:ind w:left="317" w:hanging="317"/>
              <w:jc w:val="both"/>
            </w:pPr>
            <w:r>
              <w:t>Encourages further learning</w:t>
            </w:r>
          </w:p>
        </w:tc>
      </w:tr>
      <w:tr w:rsidR="00923F9A" w:rsidTr="00BB45B2">
        <w:tc>
          <w:tcPr>
            <w:tcW w:w="2268" w:type="dxa"/>
          </w:tcPr>
          <w:p w:rsidR="00923F9A" w:rsidRPr="00923F9A" w:rsidRDefault="00923F9A" w:rsidP="005D2704">
            <w:pPr>
              <w:spacing w:after="240"/>
              <w:jc w:val="both"/>
            </w:pPr>
            <w:r w:rsidRPr="00923F9A">
              <w:rPr>
                <w:highlight w:val="yellow"/>
              </w:rPr>
              <w:t>More to be added</w:t>
            </w:r>
          </w:p>
        </w:tc>
        <w:tc>
          <w:tcPr>
            <w:tcW w:w="3543" w:type="dxa"/>
          </w:tcPr>
          <w:p w:rsidR="00923F9A" w:rsidRDefault="00923F9A" w:rsidP="005D2704">
            <w:pPr>
              <w:pStyle w:val="ListParagraph"/>
              <w:numPr>
                <w:ilvl w:val="0"/>
                <w:numId w:val="5"/>
              </w:numPr>
              <w:spacing w:after="240"/>
              <w:ind w:left="317" w:hanging="317"/>
              <w:jc w:val="both"/>
            </w:pPr>
          </w:p>
        </w:tc>
        <w:tc>
          <w:tcPr>
            <w:tcW w:w="2977" w:type="dxa"/>
          </w:tcPr>
          <w:p w:rsidR="00923F9A" w:rsidRDefault="00923F9A" w:rsidP="005D2704">
            <w:pPr>
              <w:pStyle w:val="ListParagraph"/>
              <w:numPr>
                <w:ilvl w:val="0"/>
                <w:numId w:val="5"/>
              </w:numPr>
              <w:spacing w:after="240"/>
              <w:ind w:left="317" w:hanging="317"/>
              <w:jc w:val="both"/>
            </w:pPr>
          </w:p>
        </w:tc>
      </w:tr>
    </w:tbl>
    <w:p w:rsidR="00E679FF" w:rsidRDefault="00E679FF" w:rsidP="005D2704">
      <w:pPr>
        <w:spacing w:after="240"/>
        <w:jc w:val="both"/>
      </w:pPr>
    </w:p>
    <w:p w:rsidR="00BB45B2" w:rsidRDefault="00F44863" w:rsidP="005D2704">
      <w:pPr>
        <w:spacing w:after="240"/>
        <w:jc w:val="both"/>
      </w:pPr>
      <w:r>
        <w:t xml:space="preserve">The tool </w:t>
      </w:r>
      <w:r w:rsidRPr="00690AE2">
        <w:t>“</w:t>
      </w:r>
      <w:r w:rsidR="00A46101" w:rsidRPr="00690AE2">
        <w:t xml:space="preserve">Who Wants </w:t>
      </w:r>
      <w:r w:rsidR="00C57CB2" w:rsidRPr="00690AE2">
        <w:t>to Live a</w:t>
      </w:r>
      <w:r w:rsidRPr="00690AE2">
        <w:t xml:space="preserve"> Million Years?”</w:t>
      </w:r>
      <w:r>
        <w:t xml:space="preserve"> (</w:t>
      </w:r>
      <w:hyperlink r:id="rId9" w:history="1">
        <w:r>
          <w:rPr>
            <w:rStyle w:val="Hyperlink"/>
          </w:rPr>
          <w:t>http://science.discovery.com/games-and-interactives/charles-darwin-game.htm</w:t>
        </w:r>
      </w:hyperlink>
      <w:r>
        <w:t xml:space="preserve">) is an example of </w:t>
      </w:r>
      <w:r w:rsidR="006E38F8">
        <w:t>an independent</w:t>
      </w:r>
      <w:r>
        <w:t xml:space="preserve"> learning tool to help teach the concept of </w:t>
      </w:r>
      <w:r w:rsidR="001B77AE">
        <w:t>evolution</w:t>
      </w:r>
      <w:r>
        <w:t>.</w:t>
      </w:r>
      <w:r w:rsidR="00727931">
        <w:t xml:space="preserve"> </w:t>
      </w:r>
      <w:r w:rsidR="00C57CB2">
        <w:t>It is a flash based web application aimed at teaching the basic concepts of evolution by demonstration.</w:t>
      </w:r>
      <w:r w:rsidR="00727931">
        <w:t xml:space="preserve"> </w:t>
      </w:r>
      <w:r>
        <w:t>The tool contains a learning section and a simulation section.</w:t>
      </w:r>
      <w:r w:rsidR="00727931">
        <w:t xml:space="preserve"> </w:t>
      </w:r>
      <w:r w:rsidR="001B77AE">
        <w:t>T</w:t>
      </w:r>
      <w:r>
        <w:t>he learning section shows the user both text and pictures in a fun</w:t>
      </w:r>
      <w:r w:rsidR="00BB45B2">
        <w:t>,</w:t>
      </w:r>
      <w:r>
        <w:t xml:space="preserve"> </w:t>
      </w:r>
      <w:r w:rsidR="00C57CB2">
        <w:t>animated way to help engage users</w:t>
      </w:r>
      <w:r>
        <w:t>.</w:t>
      </w:r>
      <w:r w:rsidR="00727931">
        <w:t xml:space="preserve"> </w:t>
      </w:r>
      <w:r>
        <w:t xml:space="preserve">The simulation section allows the user to choose a starting population and then </w:t>
      </w:r>
      <w:r w:rsidR="005B4786">
        <w:t>demonstrates</w:t>
      </w:r>
      <w:r>
        <w:t xml:space="preserve"> a </w:t>
      </w:r>
      <w:r>
        <w:lastRenderedPageBreak/>
        <w:t xml:space="preserve">change in environment (new predator, </w:t>
      </w:r>
      <w:r w:rsidR="005B4786">
        <w:t>natural disaster</w:t>
      </w:r>
      <w:r>
        <w:t xml:space="preserve">) </w:t>
      </w:r>
      <w:r w:rsidR="005B4786">
        <w:t>to show how only those best suited to the new environment will survive and reproduce while the others will not.</w:t>
      </w:r>
      <w:r w:rsidR="00727931">
        <w:t xml:space="preserve"> </w:t>
      </w:r>
      <w:r w:rsidR="00923F9A" w:rsidRPr="00923F9A">
        <w:rPr>
          <w:highlight w:val="yellow"/>
        </w:rPr>
        <w:t>The simulat</w:t>
      </w:r>
      <w:r w:rsidR="00D914D8">
        <w:rPr>
          <w:highlight w:val="yellow"/>
        </w:rPr>
        <w:t>ion takes x minutes to complete</w:t>
      </w:r>
      <w:r w:rsidR="00D914D8">
        <w:t xml:space="preserve"> and involves …..</w:t>
      </w:r>
    </w:p>
    <w:p w:rsidR="00882E5A" w:rsidRDefault="00923F9A" w:rsidP="005D2704">
      <w:pPr>
        <w:spacing w:after="240"/>
        <w:jc w:val="both"/>
      </w:pPr>
      <w:r>
        <w:t>T</w:t>
      </w:r>
      <w:r w:rsidR="005B4786">
        <w:t xml:space="preserve">he simulation gives a </w:t>
      </w:r>
      <w:r w:rsidR="004C6899">
        <w:t>misleading</w:t>
      </w:r>
      <w:r w:rsidR="005B4786">
        <w:t xml:space="preserve"> representation of </w:t>
      </w:r>
      <w:r w:rsidR="004C6899">
        <w:t>natural selection</w:t>
      </w:r>
      <w:r w:rsidR="005B4786">
        <w:t xml:space="preserve"> as it presents mutations as a non-random event (</w:t>
      </w:r>
      <w:r w:rsidR="004C6899">
        <w:t xml:space="preserve">as </w:t>
      </w:r>
      <w:r w:rsidR="005B4786">
        <w:t>user driven while in reality they are totally random and cannot be chosen).</w:t>
      </w:r>
      <w:r w:rsidR="00727931">
        <w:t xml:space="preserve"> </w:t>
      </w:r>
      <w:r w:rsidR="004C6899">
        <w:t>T</w:t>
      </w:r>
      <w:r w:rsidR="005B4786">
        <w:t xml:space="preserve">he simulation is </w:t>
      </w:r>
      <w:r w:rsidR="004C6899">
        <w:t xml:space="preserve">also not very engaging, there is minimal user interaction (which does not make it fun) and it does not </w:t>
      </w:r>
      <w:r w:rsidR="005B4786">
        <w:t>encourage users t</w:t>
      </w:r>
      <w:r w:rsidR="004C6899">
        <w:t>o look further into the concept</w:t>
      </w:r>
      <w:r w:rsidR="005B4786">
        <w:t xml:space="preserve"> </w:t>
      </w:r>
      <w:r w:rsidR="00C57CB2">
        <w:t>of evolution.</w:t>
      </w:r>
      <w:r w:rsidR="00727931">
        <w:t xml:space="preserve"> </w:t>
      </w:r>
    </w:p>
    <w:p w:rsidR="005B4786" w:rsidRDefault="005B4786" w:rsidP="005D2704">
      <w:pPr>
        <w:spacing w:after="240"/>
        <w:jc w:val="both"/>
      </w:pPr>
      <w:r>
        <w:t>An</w:t>
      </w:r>
      <w:r w:rsidR="00C57CB2">
        <w:t>other</w:t>
      </w:r>
      <w:r>
        <w:t xml:space="preserve"> example of a </w:t>
      </w:r>
      <w:r w:rsidR="00EC03AD">
        <w:t xml:space="preserve">web application based in flash </w:t>
      </w:r>
      <w:r>
        <w:t xml:space="preserve">is </w:t>
      </w:r>
      <w:r w:rsidR="006E38F8" w:rsidRPr="00B9179E">
        <w:t>“Stop</w:t>
      </w:r>
      <w:r w:rsidRPr="00B9179E">
        <w:t xml:space="preserve"> Disasters!”</w:t>
      </w:r>
      <w:r w:rsidR="00AE159B">
        <w:t xml:space="preserve"> (</w:t>
      </w:r>
      <w:hyperlink r:id="rId10" w:history="1">
        <w:r w:rsidR="00AE159B">
          <w:rPr>
            <w:rStyle w:val="Hyperlink"/>
          </w:rPr>
          <w:t>http://www.stopdisastersgame.org</w:t>
        </w:r>
      </w:hyperlink>
      <w:r w:rsidR="00AE159B">
        <w:t>)</w:t>
      </w:r>
      <w:r w:rsidR="00EC03AD">
        <w:t>.</w:t>
      </w:r>
      <w:r w:rsidR="00727931">
        <w:t xml:space="preserve"> </w:t>
      </w:r>
      <w:r w:rsidR="00EC03AD">
        <w:t xml:space="preserve">The focus of “Stop Disasters!” is not evolution but a </w:t>
      </w:r>
      <w:r w:rsidR="00683C94">
        <w:t>broader simulation</w:t>
      </w:r>
      <w:r>
        <w:t xml:space="preserve"> </w:t>
      </w:r>
      <w:r w:rsidR="00EC03AD">
        <w:t>tool which can be</w:t>
      </w:r>
      <w:r w:rsidR="004C6899">
        <w:t xml:space="preserve"> </w:t>
      </w:r>
      <w:r>
        <w:t>used to teach students about disaster prevention in geography.</w:t>
      </w:r>
      <w:r w:rsidR="00727931">
        <w:t xml:space="preserve"> </w:t>
      </w:r>
      <w:r>
        <w:t xml:space="preserve">The simulation </w:t>
      </w:r>
      <w:r w:rsidR="00EC03AD">
        <w:t xml:space="preserve">takes </w:t>
      </w:r>
      <w:r w:rsidR="00EC03AD" w:rsidRPr="00EC03AD">
        <w:rPr>
          <w:highlight w:val="yellow"/>
        </w:rPr>
        <w:t>xx minutes to run</w:t>
      </w:r>
      <w:r w:rsidR="00EC03AD">
        <w:t xml:space="preserve"> </w:t>
      </w:r>
      <w:r w:rsidR="00D914D8">
        <w:t>and involves … It</w:t>
      </w:r>
      <w:r w:rsidR="00EC03AD">
        <w:t xml:space="preserve"> </w:t>
      </w:r>
      <w:r>
        <w:t xml:space="preserve">is much more </w:t>
      </w:r>
      <w:r w:rsidR="00B73102">
        <w:t>engaging</w:t>
      </w:r>
      <w:r>
        <w:t xml:space="preserve"> then “Who Wants </w:t>
      </w:r>
      <w:r w:rsidR="00C57CB2">
        <w:t>to Live a</w:t>
      </w:r>
      <w:r>
        <w:t xml:space="preserve"> Million Years?” </w:t>
      </w:r>
      <w:r w:rsidR="00C57CB2">
        <w:t xml:space="preserve">as </w:t>
      </w:r>
      <w:r w:rsidR="00EC03AD">
        <w:t xml:space="preserve">it </w:t>
      </w:r>
      <w:r w:rsidR="00C57CB2">
        <w:t xml:space="preserve">allows the user to interact with it </w:t>
      </w:r>
      <w:r w:rsidR="00EC03AD">
        <w:t xml:space="preserve">– for example, by </w:t>
      </w:r>
      <w:proofErr w:type="spellStart"/>
      <w:r w:rsidR="00EC03AD" w:rsidRPr="00EC03AD">
        <w:rPr>
          <w:highlight w:val="yellow"/>
        </w:rPr>
        <w:t>xxxx</w:t>
      </w:r>
      <w:proofErr w:type="spellEnd"/>
      <w:r w:rsidR="00EC03AD">
        <w:t>. T</w:t>
      </w:r>
      <w:r>
        <w:t xml:space="preserve">he simulation </w:t>
      </w:r>
      <w:r w:rsidR="00EC03AD">
        <w:t xml:space="preserve">demonstrates why things happen not just how and also </w:t>
      </w:r>
      <w:r>
        <w:t xml:space="preserve">encourages users to read more about the subject area using facts and links to </w:t>
      </w:r>
      <w:r w:rsidR="00EC03AD">
        <w:t xml:space="preserve">additional information and </w:t>
      </w:r>
      <w:r>
        <w:t>simulation.</w:t>
      </w:r>
      <w:r w:rsidR="00727931">
        <w:t xml:space="preserve"> </w:t>
      </w:r>
      <w:r w:rsidR="00EC03AD">
        <w:t>Overall, “Stop Disasters!” provides</w:t>
      </w:r>
      <w:r w:rsidR="00B73102">
        <w:t xml:space="preserve"> a good model to study when creating a similar tool for </w:t>
      </w:r>
      <w:r w:rsidR="00EC03AD">
        <w:t>simulating natural s</w:t>
      </w:r>
      <w:r w:rsidR="00690AE2">
        <w:t>e</w:t>
      </w:r>
      <w:r w:rsidR="00EC03AD">
        <w:t>lection</w:t>
      </w:r>
      <w:r w:rsidR="00B73102">
        <w:t>.</w:t>
      </w:r>
    </w:p>
    <w:p w:rsidR="00690AE2" w:rsidRDefault="00690AE2" w:rsidP="005D2704">
      <w:pPr>
        <w:spacing w:after="240"/>
        <w:jc w:val="both"/>
      </w:pPr>
      <w:r w:rsidRPr="00690AE2">
        <w:rPr>
          <w:highlight w:val="yellow"/>
        </w:rPr>
        <w:t xml:space="preserve">More </w:t>
      </w:r>
      <w:r w:rsidR="00D914D8">
        <w:rPr>
          <w:highlight w:val="yellow"/>
        </w:rPr>
        <w:t xml:space="preserve">examples </w:t>
      </w:r>
      <w:r w:rsidRPr="00690AE2">
        <w:rPr>
          <w:highlight w:val="yellow"/>
        </w:rPr>
        <w:t>to be added</w:t>
      </w:r>
    </w:p>
    <w:p w:rsidR="00882E5A" w:rsidRDefault="00882E5A" w:rsidP="005D2704">
      <w:pPr>
        <w:spacing w:after="240"/>
        <w:jc w:val="both"/>
      </w:pPr>
      <w:r w:rsidRPr="002541F0">
        <w:rPr>
          <w:highlight w:val="yellow"/>
        </w:rPr>
        <w:t>I</w:t>
      </w:r>
      <w:r w:rsidR="00690AE2" w:rsidRPr="002541F0">
        <w:rPr>
          <w:highlight w:val="yellow"/>
        </w:rPr>
        <w:t xml:space="preserve">n summary, the current tools which have been analysed have a number of advantages and disadvantages and none have been judged to meet all the relevant criteria. While “Who Wants to Live a Million Years?” is focused on evolution it has a number of drawbacks in the user experience. </w:t>
      </w:r>
      <w:r w:rsidR="00B9179E" w:rsidRPr="002541F0">
        <w:rPr>
          <w:highlight w:val="yellow"/>
        </w:rPr>
        <w:t xml:space="preserve">“Stop Disasters!” </w:t>
      </w:r>
      <w:r w:rsidR="002541F0" w:rsidRPr="002541F0">
        <w:rPr>
          <w:highlight w:val="yellow"/>
        </w:rPr>
        <w:t>has a better user experience, being</w:t>
      </w:r>
      <w:r w:rsidR="00690AE2" w:rsidRPr="002541F0">
        <w:rPr>
          <w:highlight w:val="yellow"/>
        </w:rPr>
        <w:t xml:space="preserve"> f</w:t>
      </w:r>
      <w:r w:rsidRPr="002541F0">
        <w:rPr>
          <w:highlight w:val="yellow"/>
        </w:rPr>
        <w:t>un and informative</w:t>
      </w:r>
      <w:r w:rsidR="002541F0" w:rsidRPr="002541F0">
        <w:rPr>
          <w:highlight w:val="yellow"/>
        </w:rPr>
        <w:t xml:space="preserve"> and</w:t>
      </w:r>
      <w:r w:rsidR="00690AE2" w:rsidRPr="002541F0">
        <w:rPr>
          <w:highlight w:val="yellow"/>
        </w:rPr>
        <w:t xml:space="preserve"> with significant user interaction</w:t>
      </w:r>
      <w:r w:rsidRPr="002541F0">
        <w:rPr>
          <w:highlight w:val="yellow"/>
        </w:rPr>
        <w:t xml:space="preserve">, </w:t>
      </w:r>
      <w:r w:rsidR="002541F0" w:rsidRPr="002541F0">
        <w:rPr>
          <w:highlight w:val="yellow"/>
        </w:rPr>
        <w:t>but is not focused on evolution.</w:t>
      </w:r>
    </w:p>
    <w:p w:rsidR="00643925" w:rsidRDefault="00643925" w:rsidP="005D2704">
      <w:pPr>
        <w:spacing w:after="240"/>
        <w:jc w:val="both"/>
      </w:pPr>
    </w:p>
    <w:p w:rsidR="004D3202" w:rsidRDefault="004D3202" w:rsidP="005D2704">
      <w:pPr>
        <w:pStyle w:val="Heading2"/>
        <w:spacing w:after="240"/>
        <w:jc w:val="both"/>
      </w:pPr>
      <w:bookmarkStart w:id="3" w:name="_Toc369206715"/>
      <w:r>
        <w:t>Identificat</w:t>
      </w:r>
      <w:r w:rsidR="00431A0F">
        <w:t>ion of prospective user</w:t>
      </w:r>
      <w:r>
        <w:t>s</w:t>
      </w:r>
      <w:bookmarkEnd w:id="3"/>
    </w:p>
    <w:p w:rsidR="00A37842" w:rsidRDefault="00493ADC" w:rsidP="005D2704">
      <w:pPr>
        <w:spacing w:after="240"/>
        <w:jc w:val="both"/>
      </w:pPr>
      <w:r>
        <w:t>T</w:t>
      </w:r>
      <w:r w:rsidR="00A50508">
        <w:t xml:space="preserve">wo </w:t>
      </w:r>
      <w:r>
        <w:t xml:space="preserve">types of </w:t>
      </w:r>
      <w:r w:rsidR="00A50508">
        <w:t>users of the system</w:t>
      </w:r>
      <w:r>
        <w:t xml:space="preserve"> have been identified</w:t>
      </w:r>
      <w:r w:rsidR="002B3D4F">
        <w:t xml:space="preserve"> – teachers in the classroom and pupils.</w:t>
      </w:r>
    </w:p>
    <w:p w:rsidR="008D76FF" w:rsidRDefault="00AA7B52" w:rsidP="005D2704">
      <w:pPr>
        <w:spacing w:after="240"/>
        <w:jc w:val="both"/>
      </w:pPr>
      <w:r>
        <w:t xml:space="preserve">Teacher users are teachers of </w:t>
      </w:r>
      <w:r w:rsidR="00F46EB9">
        <w:t>Biology who conduct classes for 12-13</w:t>
      </w:r>
      <w:r>
        <w:t xml:space="preserve"> year olds </w:t>
      </w:r>
      <w:r w:rsidR="00643925">
        <w:t xml:space="preserve">at Kingswood School </w:t>
      </w:r>
      <w:r>
        <w:t xml:space="preserve">in which an introduction to evolution is required. </w:t>
      </w:r>
      <w:r w:rsidR="00F46EB9">
        <w:t>Class sizes are from 10-1</w:t>
      </w:r>
      <w:r w:rsidR="00643925">
        <w:t>5</w:t>
      </w:r>
      <w:r w:rsidR="00F46EB9">
        <w:t xml:space="preserve"> pupils</w:t>
      </w:r>
      <w:r w:rsidR="00643925">
        <w:t xml:space="preserve">. </w:t>
      </w:r>
      <w:r w:rsidR="00F46EB9">
        <w:t>The teacher</w:t>
      </w:r>
      <w:r>
        <w:t xml:space="preserve"> users </w:t>
      </w:r>
      <w:r w:rsidR="00F46EB9">
        <w:t xml:space="preserve">have good knowledge of computing and applications but </w:t>
      </w:r>
      <w:r>
        <w:t>are not IT specialists.</w:t>
      </w:r>
      <w:r w:rsidR="008D76FF">
        <w:t xml:space="preserve"> Teachers will use the tool to demonstrate the basic concepts of evolution to the pupils, and will act as an administrator for the tool.</w:t>
      </w:r>
    </w:p>
    <w:p w:rsidR="00643925" w:rsidRDefault="00F46EB9" w:rsidP="005D2704">
      <w:pPr>
        <w:spacing w:after="240"/>
        <w:jc w:val="both"/>
      </w:pPr>
      <w:r>
        <w:t>Pupil users are aged 12-13</w:t>
      </w:r>
      <w:r w:rsidR="00643925">
        <w:t>, are of mixed ability and have already had some background in science. They lack any detailed knowledge of evolution</w:t>
      </w:r>
      <w:r w:rsidR="00CA0607">
        <w:t>, although they have heard of it,</w:t>
      </w:r>
      <w:r w:rsidR="00643925">
        <w:t xml:space="preserve"> and are likely to find the</w:t>
      </w:r>
      <w:r w:rsidR="00CA0607">
        <w:t xml:space="preserve"> idea challenging. The pupil users </w:t>
      </w:r>
      <w:r w:rsidR="00643925">
        <w:t>know how to follow simple instructions on a computer and use simple applications.</w:t>
      </w:r>
      <w:r w:rsidR="00727931">
        <w:t xml:space="preserve"> </w:t>
      </w:r>
      <w:r w:rsidR="008D76FF">
        <w:t>Pupils will use the tool to see how concepts of evolution taught to them in the classroom relate to the real world.</w:t>
      </w:r>
    </w:p>
    <w:p w:rsidR="00A50508" w:rsidRPr="00A37842" w:rsidRDefault="00643925" w:rsidP="005D2704">
      <w:pPr>
        <w:spacing w:after="240"/>
        <w:jc w:val="both"/>
      </w:pPr>
      <w:r>
        <w:t xml:space="preserve"> </w:t>
      </w:r>
    </w:p>
    <w:p w:rsidR="004D3202" w:rsidRDefault="004D3202" w:rsidP="005D2704">
      <w:pPr>
        <w:pStyle w:val="Heading2"/>
        <w:spacing w:after="240"/>
        <w:jc w:val="both"/>
      </w:pPr>
      <w:bookmarkStart w:id="4" w:name="_Toc369206716"/>
      <w:r>
        <w:lastRenderedPageBreak/>
        <w:t>Identification of user needs and acceptable limitations</w:t>
      </w:r>
      <w:bookmarkEnd w:id="4"/>
    </w:p>
    <w:p w:rsidR="00A43E4A" w:rsidRDefault="00A43E4A" w:rsidP="005D2704">
      <w:pPr>
        <w:spacing w:after="240"/>
        <w:jc w:val="both"/>
      </w:pPr>
      <w:r>
        <w:t xml:space="preserve">Analysis of user needs and acceptable limitations has been undertaken for both </w:t>
      </w:r>
      <w:r w:rsidR="001D19D6">
        <w:t xml:space="preserve">sets of </w:t>
      </w:r>
      <w:r>
        <w:t>users – teachers and pupils.</w:t>
      </w:r>
    </w:p>
    <w:p w:rsidR="00A43E4A" w:rsidRDefault="00A43E4A" w:rsidP="005D2704">
      <w:pPr>
        <w:pStyle w:val="Heading3"/>
        <w:spacing w:after="240"/>
        <w:jc w:val="both"/>
      </w:pPr>
      <w:r>
        <w:t>User needs – teachers</w:t>
      </w:r>
    </w:p>
    <w:p w:rsidR="00A43E4A" w:rsidRPr="00A43E4A" w:rsidRDefault="00A43E4A" w:rsidP="005D2704">
      <w:pPr>
        <w:jc w:val="both"/>
      </w:pPr>
      <w:r>
        <w:t xml:space="preserve">Teachers require a tool that quickly and easily illustrates the concept of evolution in a manner that is </w:t>
      </w:r>
      <w:r w:rsidR="001D19D6">
        <w:t xml:space="preserve">understandable and </w:t>
      </w:r>
      <w:r>
        <w:t xml:space="preserve">interesting to children and which is easy to administer. Teachers’ more </w:t>
      </w:r>
      <w:r w:rsidR="00F13A7B">
        <w:t>d</w:t>
      </w:r>
      <w:r>
        <w:t>etailed requirements are:</w:t>
      </w:r>
    </w:p>
    <w:p w:rsidR="00BC72C1" w:rsidRPr="00BC72C1" w:rsidRDefault="00C14606" w:rsidP="005D2704">
      <w:pPr>
        <w:numPr>
          <w:ilvl w:val="0"/>
          <w:numId w:val="9"/>
        </w:numPr>
        <w:spacing w:before="100" w:beforeAutospacing="1" w:after="0"/>
        <w:jc w:val="both"/>
        <w:rPr>
          <w:rFonts w:cstheme="minorHAnsi"/>
        </w:rPr>
      </w:pPr>
      <w:r>
        <w:t>A</w:t>
      </w:r>
      <w:r w:rsidR="00F46EB9">
        <w:t xml:space="preserve"> tool </w:t>
      </w:r>
      <w:r>
        <w:t>which</w:t>
      </w:r>
      <w:r w:rsidR="00F46EB9">
        <w:t xml:space="preserve"> </w:t>
      </w:r>
      <w:r w:rsidR="00F46EB9" w:rsidRPr="00C14606">
        <w:rPr>
          <w:b/>
        </w:rPr>
        <w:t>illustrate</w:t>
      </w:r>
      <w:r>
        <w:rPr>
          <w:b/>
        </w:rPr>
        <w:t>s</w:t>
      </w:r>
      <w:r w:rsidR="00F46EB9" w:rsidRPr="00C14606">
        <w:rPr>
          <w:b/>
        </w:rPr>
        <w:t xml:space="preserve"> the concept of evolution</w:t>
      </w:r>
      <w:r w:rsidR="00F46EB9">
        <w:t>.</w:t>
      </w:r>
      <w:r w:rsidR="00CA0607">
        <w:t xml:space="preserve"> This con</w:t>
      </w:r>
      <w:r w:rsidR="006B6096">
        <w:t>cept is summarised in Appendix B</w:t>
      </w:r>
      <w:r w:rsidR="00CA0607">
        <w:t xml:space="preserve">. The main ideas of the concept of evolution </w:t>
      </w:r>
      <w:r w:rsidR="008C3761">
        <w:t>should all be covered</w:t>
      </w:r>
      <w:r w:rsidR="00CA0607">
        <w:t xml:space="preserve">: </w:t>
      </w:r>
    </w:p>
    <w:p w:rsidR="008C3761" w:rsidRDefault="008C3761" w:rsidP="005D2704">
      <w:pPr>
        <w:numPr>
          <w:ilvl w:val="1"/>
          <w:numId w:val="9"/>
        </w:numPr>
        <w:spacing w:before="100" w:beforeAutospacing="1" w:after="0"/>
        <w:jc w:val="both"/>
        <w:rPr>
          <w:rFonts w:cstheme="minorHAnsi"/>
        </w:rPr>
      </w:pPr>
      <w:r>
        <w:rPr>
          <w:rFonts w:cstheme="minorHAnsi"/>
        </w:rPr>
        <w:t>Organisms have genes which determine their makeup.</w:t>
      </w:r>
    </w:p>
    <w:p w:rsidR="00BC72C1" w:rsidRDefault="00C14606" w:rsidP="005D2704">
      <w:pPr>
        <w:numPr>
          <w:ilvl w:val="1"/>
          <w:numId w:val="9"/>
        </w:numPr>
        <w:spacing w:before="100" w:beforeAutospacing="1" w:after="0"/>
        <w:jc w:val="both"/>
        <w:rPr>
          <w:rFonts w:cstheme="minorHAnsi"/>
        </w:rPr>
      </w:pPr>
      <w:r>
        <w:rPr>
          <w:rFonts w:cstheme="minorHAnsi"/>
        </w:rPr>
        <w:t>A</w:t>
      </w:r>
      <w:r w:rsidR="008C3761">
        <w:rPr>
          <w:rFonts w:cstheme="minorHAnsi"/>
        </w:rPr>
        <w:t>s</w:t>
      </w:r>
      <w:r>
        <w:rPr>
          <w:rFonts w:cstheme="minorHAnsi"/>
        </w:rPr>
        <w:t xml:space="preserve"> a result of </w:t>
      </w:r>
      <w:r w:rsidR="008C3761">
        <w:rPr>
          <w:rFonts w:cstheme="minorHAnsi"/>
        </w:rPr>
        <w:t xml:space="preserve">the </w:t>
      </w:r>
      <w:r>
        <w:rPr>
          <w:rFonts w:cstheme="minorHAnsi"/>
        </w:rPr>
        <w:t>mutation of genes, v</w:t>
      </w:r>
      <w:r w:rsidR="00BC72C1">
        <w:rPr>
          <w:rFonts w:cstheme="minorHAnsi"/>
        </w:rPr>
        <w:t>ariations capable of being inherited exist</w:t>
      </w:r>
      <w:r w:rsidR="00BC72C1" w:rsidRPr="00BC72C1">
        <w:rPr>
          <w:rFonts w:cstheme="minorHAnsi"/>
        </w:rPr>
        <w:t xml:space="preserve"> within populations of organisms.</w:t>
      </w:r>
    </w:p>
    <w:p w:rsidR="00BC72C1" w:rsidRDefault="00BC72C1" w:rsidP="005D2704">
      <w:pPr>
        <w:numPr>
          <w:ilvl w:val="1"/>
          <w:numId w:val="9"/>
        </w:numPr>
        <w:spacing w:before="100" w:beforeAutospacing="1" w:after="0"/>
        <w:jc w:val="both"/>
        <w:rPr>
          <w:rFonts w:cstheme="minorHAnsi"/>
        </w:rPr>
      </w:pPr>
      <w:r w:rsidRPr="00BC72C1">
        <w:rPr>
          <w:rFonts w:cstheme="minorHAnsi"/>
        </w:rPr>
        <w:t xml:space="preserve">Organisms produce more </w:t>
      </w:r>
      <w:r>
        <w:rPr>
          <w:rFonts w:cstheme="minorHAnsi"/>
        </w:rPr>
        <w:t>offspring</w:t>
      </w:r>
      <w:r w:rsidRPr="00BC72C1">
        <w:rPr>
          <w:rFonts w:cstheme="minorHAnsi"/>
        </w:rPr>
        <w:t xml:space="preserve"> than can survive.</w:t>
      </w:r>
    </w:p>
    <w:p w:rsidR="00BC72C1" w:rsidRDefault="00BC72C1" w:rsidP="005D2704">
      <w:pPr>
        <w:numPr>
          <w:ilvl w:val="1"/>
          <w:numId w:val="9"/>
        </w:numPr>
        <w:spacing w:before="100" w:beforeAutospacing="1" w:after="0"/>
        <w:jc w:val="both"/>
        <w:rPr>
          <w:rFonts w:cstheme="minorHAnsi"/>
        </w:rPr>
      </w:pPr>
      <w:r w:rsidRPr="00BC72C1">
        <w:rPr>
          <w:rFonts w:cstheme="minorHAnsi"/>
        </w:rPr>
        <w:t>These offspring</w:t>
      </w:r>
      <w:r>
        <w:rPr>
          <w:rFonts w:cstheme="minorHAnsi"/>
        </w:rPr>
        <w:t>, with their different inheritances,</w:t>
      </w:r>
      <w:r w:rsidRPr="00BC72C1">
        <w:rPr>
          <w:rFonts w:cstheme="minorHAnsi"/>
        </w:rPr>
        <w:t xml:space="preserve"> vary in their ability to survive and reproduce.</w:t>
      </w:r>
    </w:p>
    <w:p w:rsidR="00C14606" w:rsidRDefault="00BC72C1" w:rsidP="005D2704">
      <w:pPr>
        <w:numPr>
          <w:ilvl w:val="1"/>
          <w:numId w:val="9"/>
        </w:numPr>
        <w:spacing w:before="100" w:beforeAutospacing="1" w:after="0"/>
        <w:jc w:val="both"/>
        <w:rPr>
          <w:rFonts w:cstheme="minorHAnsi"/>
        </w:rPr>
      </w:pPr>
      <w:r>
        <w:t>In conditions with competition between organisms for survival and reproduction those</w:t>
      </w:r>
      <w:r>
        <w:rPr>
          <w:rFonts w:cstheme="minorHAnsi"/>
        </w:rPr>
        <w:t xml:space="preserve"> </w:t>
      </w:r>
      <w:r>
        <w:t>organisms with traits that give them an advantage over their competitors pass these advantageous traits on, while traits that do not confer an advantage are not passed on to the next generation.</w:t>
      </w:r>
      <w:r w:rsidR="00C14606">
        <w:t xml:space="preserve"> AS a result we have the ‘survival of the fittest’.</w:t>
      </w:r>
    </w:p>
    <w:p w:rsidR="00F46EB9" w:rsidRPr="00C14606" w:rsidRDefault="00C14606" w:rsidP="005D2704">
      <w:pPr>
        <w:numPr>
          <w:ilvl w:val="1"/>
          <w:numId w:val="9"/>
        </w:numPr>
        <w:spacing w:before="100" w:beforeAutospacing="1" w:after="0"/>
        <w:jc w:val="both"/>
        <w:rPr>
          <w:rFonts w:cstheme="minorHAnsi"/>
        </w:rPr>
      </w:pPr>
      <w:r>
        <w:t>As a result species change over time – they change or may even die out.</w:t>
      </w:r>
    </w:p>
    <w:p w:rsidR="001567E1" w:rsidRDefault="005B7C10" w:rsidP="005D2704">
      <w:pPr>
        <w:pStyle w:val="ListParagraph"/>
        <w:numPr>
          <w:ilvl w:val="0"/>
          <w:numId w:val="9"/>
        </w:numPr>
        <w:spacing w:after="0"/>
        <w:jc w:val="both"/>
      </w:pPr>
      <w:r>
        <w:t xml:space="preserve">As a teaching tool there </w:t>
      </w:r>
      <w:r w:rsidRPr="001567E1">
        <w:rPr>
          <w:b/>
        </w:rPr>
        <w:t>should not be a steep learning curve</w:t>
      </w:r>
      <w:r>
        <w:t xml:space="preserve"> as this defeats the point of simplifying the teaching of the concept.</w:t>
      </w:r>
    </w:p>
    <w:p w:rsidR="00C14606" w:rsidRDefault="00F46EB9" w:rsidP="005D2704">
      <w:pPr>
        <w:pStyle w:val="ListParagraph"/>
        <w:numPr>
          <w:ilvl w:val="0"/>
          <w:numId w:val="9"/>
        </w:numPr>
        <w:spacing w:after="0"/>
        <w:jc w:val="both"/>
      </w:pPr>
      <w:r w:rsidRPr="00A46101">
        <w:t xml:space="preserve">As the tool is </w:t>
      </w:r>
      <w:r w:rsidR="00C14606">
        <w:t xml:space="preserve">for teaching it </w:t>
      </w:r>
      <w:r w:rsidR="00C14606" w:rsidRPr="001567E1">
        <w:rPr>
          <w:b/>
        </w:rPr>
        <w:t>must be an accurate illustration</w:t>
      </w:r>
      <w:r w:rsidR="00C14606">
        <w:t xml:space="preserve"> of the concept of evolution.</w:t>
      </w:r>
    </w:p>
    <w:p w:rsidR="00C14606" w:rsidRDefault="00C14606" w:rsidP="005D2704">
      <w:pPr>
        <w:numPr>
          <w:ilvl w:val="0"/>
          <w:numId w:val="9"/>
        </w:numPr>
        <w:spacing w:before="100" w:beforeAutospacing="1" w:after="0"/>
        <w:jc w:val="both"/>
      </w:pPr>
      <w:r>
        <w:t xml:space="preserve">The tool should provide a </w:t>
      </w:r>
      <w:r w:rsidRPr="008C3761">
        <w:rPr>
          <w:b/>
        </w:rPr>
        <w:t xml:space="preserve">simulation </w:t>
      </w:r>
      <w:r w:rsidR="008C3761" w:rsidRPr="008C3761">
        <w:rPr>
          <w:b/>
        </w:rPr>
        <w:t>involving movement</w:t>
      </w:r>
      <w:r w:rsidR="008C3761">
        <w:t xml:space="preserve"> since evolution involves dynamic change and a static tool would not be appropriate.</w:t>
      </w:r>
    </w:p>
    <w:p w:rsidR="00AA7B52" w:rsidRDefault="00F13A7B" w:rsidP="005D2704">
      <w:pPr>
        <w:pStyle w:val="ListParagraph"/>
        <w:numPr>
          <w:ilvl w:val="0"/>
          <w:numId w:val="9"/>
        </w:numPr>
        <w:spacing w:after="0"/>
        <w:jc w:val="both"/>
      </w:pPr>
      <w:r w:rsidRPr="00F13A7B">
        <w:t xml:space="preserve">As the tool is used as both a teaching tool and a tool to prompt independent learning/further study into the subject area by pupils the tool must be able to be </w:t>
      </w:r>
      <w:r w:rsidRPr="008C3761">
        <w:rPr>
          <w:b/>
        </w:rPr>
        <w:t>used within the classroom</w:t>
      </w:r>
      <w:r w:rsidRPr="00F13A7B">
        <w:t xml:space="preserve"> (or computer room) as well as </w:t>
      </w:r>
      <w:r w:rsidRPr="008C3761">
        <w:rPr>
          <w:b/>
        </w:rPr>
        <w:t>by the pupils in their own time or for homework at home</w:t>
      </w:r>
      <w:r w:rsidRPr="00F13A7B">
        <w:t>.</w:t>
      </w:r>
    </w:p>
    <w:p w:rsidR="005B7C10" w:rsidRDefault="005B7C10" w:rsidP="005D2704">
      <w:pPr>
        <w:pStyle w:val="ListParagraph"/>
        <w:numPr>
          <w:ilvl w:val="0"/>
          <w:numId w:val="9"/>
        </w:numPr>
        <w:spacing w:after="0"/>
        <w:jc w:val="both"/>
      </w:pPr>
      <w:r>
        <w:t xml:space="preserve">The tool needs to be </w:t>
      </w:r>
      <w:r w:rsidRPr="005B7C10">
        <w:rPr>
          <w:b/>
        </w:rPr>
        <w:t>able to be used by 12-13 year old pupils</w:t>
      </w:r>
      <w:r>
        <w:t xml:space="preserve">, either individually or in small groups, and must be </w:t>
      </w:r>
      <w:r w:rsidRPr="005B7C10">
        <w:rPr>
          <w:b/>
        </w:rPr>
        <w:t>extremely simple to use</w:t>
      </w:r>
      <w:r>
        <w:t xml:space="preserve"> with minimum tutoring required</w:t>
      </w:r>
    </w:p>
    <w:p w:rsidR="00E94777" w:rsidRDefault="00E94777" w:rsidP="005D2704">
      <w:pPr>
        <w:pStyle w:val="ListParagraph"/>
        <w:numPr>
          <w:ilvl w:val="0"/>
          <w:numId w:val="9"/>
        </w:numPr>
        <w:spacing w:after="0"/>
        <w:jc w:val="both"/>
      </w:pPr>
      <w:r w:rsidRPr="00E94777">
        <w:rPr>
          <w:b/>
        </w:rPr>
        <w:t>Setting up and running a simulation should take no more than minutes</w:t>
      </w:r>
      <w:r>
        <w:t xml:space="preserve"> by pupils.</w:t>
      </w:r>
    </w:p>
    <w:p w:rsidR="005B7C10" w:rsidRDefault="005B7C10" w:rsidP="005D2704">
      <w:pPr>
        <w:pStyle w:val="ListParagraph"/>
        <w:numPr>
          <w:ilvl w:val="0"/>
          <w:numId w:val="9"/>
        </w:numPr>
        <w:spacing w:after="0"/>
        <w:jc w:val="both"/>
      </w:pPr>
      <w:r>
        <w:t xml:space="preserve">The tool must be </w:t>
      </w:r>
      <w:r w:rsidRPr="00E94777">
        <w:rPr>
          <w:b/>
        </w:rPr>
        <w:t>portrayed in a way to best engage this age group</w:t>
      </w:r>
      <w:r>
        <w:t xml:space="preserve"> with any linking content suitable for this age group.</w:t>
      </w:r>
      <w:r w:rsidRPr="005B7C10">
        <w:t xml:space="preserve"> </w:t>
      </w:r>
      <w:r>
        <w:t>The tool must be fun and engaging.</w:t>
      </w:r>
    </w:p>
    <w:p w:rsidR="005B7C10" w:rsidRDefault="005B7C10" w:rsidP="005D2704">
      <w:pPr>
        <w:pStyle w:val="ListParagraph"/>
        <w:numPr>
          <w:ilvl w:val="0"/>
          <w:numId w:val="9"/>
        </w:numPr>
        <w:spacing w:after="0"/>
        <w:jc w:val="both"/>
      </w:pPr>
      <w:r>
        <w:t xml:space="preserve">All pupils in the classroom and outside the classroom should have </w:t>
      </w:r>
      <w:r w:rsidRPr="005B7C10">
        <w:rPr>
          <w:b/>
        </w:rPr>
        <w:t>equal access to the tool</w:t>
      </w:r>
      <w:r>
        <w:t xml:space="preserve"> and there should be </w:t>
      </w:r>
      <w:r w:rsidRPr="005B7C10">
        <w:rPr>
          <w:b/>
        </w:rPr>
        <w:t>no minimum system requirements</w:t>
      </w:r>
      <w:r>
        <w:t xml:space="preserve"> (e.g. owning a smart phone), so that everyone can use it.</w:t>
      </w:r>
    </w:p>
    <w:p w:rsidR="005B7C10" w:rsidRDefault="005B7C10" w:rsidP="005D2704">
      <w:pPr>
        <w:pStyle w:val="ListParagraph"/>
        <w:numPr>
          <w:ilvl w:val="0"/>
          <w:numId w:val="9"/>
        </w:numPr>
        <w:spacing w:after="0"/>
        <w:jc w:val="both"/>
      </w:pPr>
      <w:r>
        <w:t xml:space="preserve">When first introduced, </w:t>
      </w:r>
      <w:r w:rsidRPr="005B7C10">
        <w:rPr>
          <w:b/>
        </w:rPr>
        <w:t>the tool must be demonstrated by a teacher</w:t>
      </w:r>
      <w:r w:rsidR="00EF7E14">
        <w:rPr>
          <w:b/>
        </w:rPr>
        <w:t xml:space="preserve"> through a projector</w:t>
      </w:r>
      <w:r>
        <w:t xml:space="preserve"> so that the pupils can get the most out of the tool and so that it is used correctly and all features used to their maximum effectively.</w:t>
      </w:r>
    </w:p>
    <w:p w:rsidR="005B7C10" w:rsidRDefault="005B7C10" w:rsidP="005D2704">
      <w:pPr>
        <w:pStyle w:val="ListParagraph"/>
        <w:numPr>
          <w:ilvl w:val="0"/>
          <w:numId w:val="9"/>
        </w:numPr>
        <w:spacing w:after="0"/>
        <w:jc w:val="both"/>
      </w:pPr>
      <w:r>
        <w:t xml:space="preserve">The simulation should </w:t>
      </w:r>
      <w:r w:rsidRPr="005B7C10">
        <w:rPr>
          <w:b/>
        </w:rPr>
        <w:t>not be expected to be completely accurate</w:t>
      </w:r>
      <w:r>
        <w:t xml:space="preserve"> and approximations may be made</w:t>
      </w:r>
      <w:r w:rsidR="00EF7E14">
        <w:t xml:space="preserve"> so not to increase the complexity of the simulation beyond the scope of the teaching</w:t>
      </w:r>
      <w:r>
        <w:t>.</w:t>
      </w:r>
    </w:p>
    <w:p w:rsidR="00F13A7B" w:rsidRDefault="005B7C10" w:rsidP="005D2704">
      <w:pPr>
        <w:pStyle w:val="ListParagraph"/>
        <w:numPr>
          <w:ilvl w:val="0"/>
          <w:numId w:val="9"/>
        </w:numPr>
        <w:jc w:val="both"/>
      </w:pPr>
      <w:r>
        <w:lastRenderedPageBreak/>
        <w:t>T</w:t>
      </w:r>
      <w:r w:rsidR="00AA7B52">
        <w:t xml:space="preserve">eachers </w:t>
      </w:r>
      <w:r>
        <w:t xml:space="preserve">require a </w:t>
      </w:r>
      <w:r w:rsidRPr="005B7C10">
        <w:rPr>
          <w:b/>
        </w:rPr>
        <w:t>simple</w:t>
      </w:r>
      <w:r w:rsidR="00AA7B52" w:rsidRPr="005B7C10">
        <w:rPr>
          <w:b/>
        </w:rPr>
        <w:t xml:space="preserve"> administrator’s user interface</w:t>
      </w:r>
      <w:r w:rsidR="00AA7B52">
        <w:t>.</w:t>
      </w:r>
    </w:p>
    <w:p w:rsidR="00F13A7B" w:rsidRDefault="00F13A7B" w:rsidP="005D2704">
      <w:pPr>
        <w:pStyle w:val="Heading3"/>
        <w:spacing w:after="240"/>
        <w:jc w:val="both"/>
      </w:pPr>
      <w:r>
        <w:t>User needs – pupils</w:t>
      </w:r>
    </w:p>
    <w:p w:rsidR="003C2255" w:rsidRDefault="00F13A7B" w:rsidP="005D2704">
      <w:pPr>
        <w:jc w:val="both"/>
      </w:pPr>
      <w:r>
        <w:t>The specific needs of pupils are as follows:</w:t>
      </w:r>
    </w:p>
    <w:p w:rsidR="006136D4" w:rsidRDefault="001D13F2" w:rsidP="005D2704">
      <w:pPr>
        <w:pStyle w:val="ListParagraph"/>
        <w:numPr>
          <w:ilvl w:val="0"/>
          <w:numId w:val="10"/>
        </w:numPr>
        <w:spacing w:after="240"/>
        <w:jc w:val="both"/>
      </w:pPr>
      <w:r>
        <w:t xml:space="preserve">The tool must be </w:t>
      </w:r>
      <w:r w:rsidRPr="001D13F2">
        <w:rPr>
          <w:b/>
        </w:rPr>
        <w:t>suitable for 12-13 year olds</w:t>
      </w:r>
      <w:r w:rsidRPr="001D13F2">
        <w:t xml:space="preserve"> </w:t>
      </w:r>
      <w:r>
        <w:t>in terms of the complexity of content and the ease of use.</w:t>
      </w:r>
    </w:p>
    <w:p w:rsidR="00E94777" w:rsidRDefault="00E94777" w:rsidP="005D2704">
      <w:pPr>
        <w:pStyle w:val="ListParagraph"/>
        <w:numPr>
          <w:ilvl w:val="0"/>
          <w:numId w:val="10"/>
        </w:numPr>
        <w:spacing w:after="240"/>
        <w:jc w:val="both"/>
      </w:pPr>
      <w:r>
        <w:t xml:space="preserve">It must be </w:t>
      </w:r>
      <w:r w:rsidRPr="00E94777">
        <w:rPr>
          <w:b/>
        </w:rPr>
        <w:t>fun and engaging</w:t>
      </w:r>
      <w:r>
        <w:t>.</w:t>
      </w:r>
    </w:p>
    <w:p w:rsidR="00E94777" w:rsidRDefault="00E94777" w:rsidP="005D2704">
      <w:pPr>
        <w:pStyle w:val="ListParagraph"/>
        <w:numPr>
          <w:ilvl w:val="0"/>
          <w:numId w:val="10"/>
        </w:numPr>
        <w:spacing w:after="240"/>
        <w:jc w:val="both"/>
      </w:pPr>
      <w:r>
        <w:t xml:space="preserve">It must be capable of </w:t>
      </w:r>
      <w:r w:rsidRPr="00E94777">
        <w:rPr>
          <w:b/>
        </w:rPr>
        <w:t>communicating clear learnings</w:t>
      </w:r>
      <w:r>
        <w:t>.</w:t>
      </w:r>
    </w:p>
    <w:p w:rsidR="00E94777" w:rsidRDefault="00E94777" w:rsidP="005D2704">
      <w:pPr>
        <w:pStyle w:val="ListParagraph"/>
        <w:numPr>
          <w:ilvl w:val="0"/>
          <w:numId w:val="10"/>
        </w:numPr>
        <w:spacing w:after="240"/>
        <w:jc w:val="both"/>
      </w:pPr>
      <w:r>
        <w:t xml:space="preserve">It must be capable of being </w:t>
      </w:r>
      <w:r w:rsidRPr="00E94777">
        <w:rPr>
          <w:b/>
        </w:rPr>
        <w:t>accessed by all pupils</w:t>
      </w:r>
      <w:r>
        <w:t>.</w:t>
      </w:r>
    </w:p>
    <w:p w:rsidR="00107314" w:rsidRDefault="00107314" w:rsidP="005D2704">
      <w:pPr>
        <w:pStyle w:val="ListParagraph"/>
        <w:spacing w:after="240"/>
        <w:ind w:left="360"/>
        <w:jc w:val="both"/>
      </w:pPr>
    </w:p>
    <w:p w:rsidR="00107314" w:rsidRDefault="00107314" w:rsidP="005D2704">
      <w:pPr>
        <w:pStyle w:val="ListParagraph"/>
        <w:spacing w:after="240"/>
        <w:ind w:left="0"/>
        <w:jc w:val="both"/>
        <w:rPr>
          <w:highlight w:val="yellow"/>
        </w:rPr>
      </w:pPr>
      <w:r w:rsidRPr="00107314">
        <w:rPr>
          <w:highlight w:val="yellow"/>
        </w:rPr>
        <w:t>More limitations</w:t>
      </w:r>
      <w:r w:rsidR="00BC6764">
        <w:rPr>
          <w:highlight w:val="yellow"/>
        </w:rPr>
        <w:t xml:space="preserve"> (on ant simulation?)</w:t>
      </w:r>
    </w:p>
    <w:p w:rsidR="00107314" w:rsidRPr="001E6E67" w:rsidRDefault="00107314" w:rsidP="005D2704">
      <w:pPr>
        <w:pStyle w:val="ListParagraph"/>
        <w:spacing w:after="240"/>
        <w:ind w:left="0"/>
        <w:jc w:val="both"/>
      </w:pPr>
      <w:r w:rsidRPr="00107314">
        <w:rPr>
          <w:highlight w:val="yellow"/>
        </w:rPr>
        <w:t>More specific limitations (e.g. 800x600 projector) to show specific to end user</w:t>
      </w:r>
    </w:p>
    <w:p w:rsidR="00F13A7B" w:rsidRDefault="00F13A7B" w:rsidP="005D2704">
      <w:pPr>
        <w:jc w:val="both"/>
      </w:pPr>
    </w:p>
    <w:p w:rsidR="004D3202" w:rsidRDefault="004D3202" w:rsidP="005D2704">
      <w:pPr>
        <w:pStyle w:val="Heading2"/>
        <w:spacing w:after="240"/>
        <w:jc w:val="both"/>
      </w:pPr>
      <w:bookmarkStart w:id="5" w:name="_Toc369206717"/>
      <w:r>
        <w:t>Data sources and destinations</w:t>
      </w:r>
      <w:bookmarkEnd w:id="5"/>
    </w:p>
    <w:p w:rsidR="00107314" w:rsidRDefault="00107314" w:rsidP="005D2704">
      <w:pPr>
        <w:jc w:val="both"/>
      </w:pPr>
      <w:r>
        <w:t>There will be two main data sources &amp; destinations within the tool:</w:t>
      </w:r>
    </w:p>
    <w:p w:rsidR="00107314" w:rsidRDefault="00107314" w:rsidP="005D2704">
      <w:pPr>
        <w:pStyle w:val="ListParagraph"/>
        <w:numPr>
          <w:ilvl w:val="0"/>
          <w:numId w:val="11"/>
        </w:numPr>
        <w:jc w:val="both"/>
      </w:pPr>
      <w:r>
        <w:t>The teacher will input names in the system to be used as logins for the pupils. There will be 10–15 names, and these will be stored and also outputted on the admin interface so that th</w:t>
      </w:r>
      <w:r w:rsidR="000B3D07">
        <w:t xml:space="preserve">e teacher can check each name. </w:t>
      </w:r>
      <w:r>
        <w:t>There will be minimal processing on this input just checking that they are unique.</w:t>
      </w:r>
    </w:p>
    <w:p w:rsidR="006136D4" w:rsidRDefault="00107314" w:rsidP="005D2704">
      <w:pPr>
        <w:pStyle w:val="ListParagraph"/>
        <w:numPr>
          <w:ilvl w:val="0"/>
          <w:numId w:val="11"/>
        </w:numPr>
        <w:jc w:val="both"/>
      </w:pPr>
      <w:r>
        <w:t>The pupils will input values through buttons and sliders into the simulation via the user interface.</w:t>
      </w:r>
      <w:r w:rsidR="00727931">
        <w:t xml:space="preserve"> </w:t>
      </w:r>
      <w:r>
        <w:t>The values selected will be used to change how the simulation runs and will therefore require heavy processing (running through the simulation).</w:t>
      </w:r>
      <w:r w:rsidR="00727931">
        <w:t xml:space="preserve"> </w:t>
      </w:r>
      <w:r>
        <w:t>The simulation will output the result in a</w:t>
      </w:r>
      <w:r w:rsidR="00BE0891">
        <w:t>n</w:t>
      </w:r>
      <w:r>
        <w:t xml:space="preserve"> animation </w:t>
      </w:r>
      <w:r w:rsidR="00BE0891">
        <w:t>on</w:t>
      </w:r>
      <w:r>
        <w:t>to the screen.</w:t>
      </w:r>
    </w:p>
    <w:p w:rsidR="006766E8" w:rsidRPr="002825B2" w:rsidRDefault="006766E8" w:rsidP="005D2704">
      <w:pPr>
        <w:pStyle w:val="ListParagraph"/>
        <w:jc w:val="both"/>
      </w:pPr>
    </w:p>
    <w:p w:rsidR="004D3202" w:rsidRDefault="004D3202" w:rsidP="005D2704">
      <w:pPr>
        <w:pStyle w:val="Heading2"/>
        <w:spacing w:after="240"/>
        <w:jc w:val="both"/>
      </w:pPr>
      <w:bookmarkStart w:id="6" w:name="_Toc369206718"/>
      <w:r>
        <w:t>Data volumes</w:t>
      </w:r>
      <w:bookmarkEnd w:id="6"/>
    </w:p>
    <w:p w:rsidR="006136D4" w:rsidRDefault="003F669C" w:rsidP="005D2704">
      <w:pPr>
        <w:jc w:val="both"/>
      </w:pPr>
      <w:r>
        <w:t>There will be two teachers who will each use the tool for half a lesson (22 minutes) and prep once a year.</w:t>
      </w:r>
      <w:r w:rsidR="00727931">
        <w:t xml:space="preserve"> </w:t>
      </w:r>
      <w:r>
        <w:t>While using the program the 10-15 pupils will update the simulations values once every 20-30 seconds on average.</w:t>
      </w:r>
      <w:r w:rsidR="00727931">
        <w:t xml:space="preserve"> </w:t>
      </w:r>
      <w:r>
        <w:t>The teacher will update the pupil’s names once every year.</w:t>
      </w:r>
      <w:r w:rsidR="0095209D">
        <w:t xml:space="preserve"> </w:t>
      </w:r>
      <w:r w:rsidR="000B3D07">
        <w:t>The 10-15 pupil n</w:t>
      </w:r>
      <w:r>
        <w:t xml:space="preserve">ames stored through the system will be no more than </w:t>
      </w:r>
      <w:r w:rsidR="000B3D07">
        <w:rPr>
          <w:rFonts w:cstheme="minorHAnsi"/>
        </w:rPr>
        <w:t>⅓</w:t>
      </w:r>
      <w:r w:rsidR="000B3D07">
        <w:t xml:space="preserve"> </w:t>
      </w:r>
      <w:r>
        <w:t>kilobyte</w:t>
      </w:r>
      <w:r w:rsidR="000B3D07">
        <w:t xml:space="preserve"> on the disk.</w:t>
      </w:r>
    </w:p>
    <w:p w:rsidR="00C9518B" w:rsidRPr="00C9518B" w:rsidRDefault="00C9518B" w:rsidP="005D2704">
      <w:pPr>
        <w:jc w:val="both"/>
      </w:pPr>
      <w:r w:rsidRPr="00C9518B">
        <w:rPr>
          <w:highlight w:val="yellow"/>
        </w:rPr>
        <w:t>Users score, admins login</w:t>
      </w:r>
    </w:p>
    <w:p w:rsidR="000B3D07" w:rsidRPr="003E4FFA" w:rsidRDefault="000B3D07" w:rsidP="005D2704">
      <w:pPr>
        <w:jc w:val="both"/>
      </w:pPr>
    </w:p>
    <w:p w:rsidR="001A7223" w:rsidRDefault="004D3202" w:rsidP="005D2704">
      <w:pPr>
        <w:pStyle w:val="Heading2"/>
        <w:spacing w:after="240"/>
        <w:jc w:val="both"/>
      </w:pPr>
      <w:bookmarkStart w:id="7" w:name="_Toc369206719"/>
      <w:r>
        <w:t>Analysis Data Dictionary</w:t>
      </w:r>
      <w:bookmarkEnd w:id="7"/>
    </w:p>
    <w:p w:rsidR="001A7223" w:rsidRPr="001A7223" w:rsidRDefault="001A7223" w:rsidP="005D2704">
      <w:pPr>
        <w:jc w:val="both"/>
      </w:pPr>
      <w:r w:rsidRPr="001A7223">
        <w:rPr>
          <w:highlight w:val="yellow"/>
        </w:rPr>
        <w:t>The table below shows …..</w:t>
      </w:r>
    </w:p>
    <w:tbl>
      <w:tblPr>
        <w:tblStyle w:val="TableGrid"/>
        <w:tblW w:w="8790" w:type="dxa"/>
        <w:tblInd w:w="392" w:type="dxa"/>
        <w:tblLook w:val="04A0" w:firstRow="1" w:lastRow="0" w:firstColumn="1" w:lastColumn="0" w:noHBand="0" w:noVBand="1"/>
      </w:tblPr>
      <w:tblGrid>
        <w:gridCol w:w="1623"/>
        <w:gridCol w:w="2309"/>
        <w:gridCol w:w="2547"/>
        <w:gridCol w:w="2311"/>
      </w:tblGrid>
      <w:tr w:rsidR="00416DA8" w:rsidTr="004448E1">
        <w:tc>
          <w:tcPr>
            <w:tcW w:w="1623" w:type="dxa"/>
          </w:tcPr>
          <w:p w:rsidR="00416DA8" w:rsidRPr="004448E1" w:rsidRDefault="00416DA8" w:rsidP="005D2704">
            <w:pPr>
              <w:tabs>
                <w:tab w:val="left" w:pos="992"/>
              </w:tabs>
              <w:spacing w:after="240" w:line="276" w:lineRule="auto"/>
              <w:jc w:val="both"/>
              <w:rPr>
                <w:b/>
                <w:sz w:val="24"/>
              </w:rPr>
            </w:pPr>
            <w:r w:rsidRPr="004448E1">
              <w:rPr>
                <w:b/>
                <w:sz w:val="24"/>
              </w:rPr>
              <w:t>Name</w:t>
            </w:r>
          </w:p>
        </w:tc>
        <w:tc>
          <w:tcPr>
            <w:tcW w:w="2309" w:type="dxa"/>
          </w:tcPr>
          <w:p w:rsidR="00416DA8" w:rsidRPr="004448E1" w:rsidRDefault="00416DA8" w:rsidP="005D2704">
            <w:pPr>
              <w:spacing w:after="240" w:line="276" w:lineRule="auto"/>
              <w:jc w:val="both"/>
              <w:rPr>
                <w:b/>
                <w:sz w:val="24"/>
              </w:rPr>
            </w:pPr>
            <w:r w:rsidRPr="004448E1">
              <w:rPr>
                <w:b/>
                <w:sz w:val="24"/>
              </w:rPr>
              <w:t>Type</w:t>
            </w:r>
          </w:p>
        </w:tc>
        <w:tc>
          <w:tcPr>
            <w:tcW w:w="2547" w:type="dxa"/>
          </w:tcPr>
          <w:p w:rsidR="00416DA8" w:rsidRPr="004448E1" w:rsidRDefault="00416DA8" w:rsidP="005D2704">
            <w:pPr>
              <w:spacing w:after="240" w:line="276" w:lineRule="auto"/>
              <w:jc w:val="both"/>
              <w:rPr>
                <w:b/>
                <w:sz w:val="24"/>
              </w:rPr>
            </w:pPr>
            <w:r w:rsidRPr="004448E1">
              <w:rPr>
                <w:b/>
                <w:sz w:val="24"/>
              </w:rPr>
              <w:t>Description</w:t>
            </w:r>
          </w:p>
        </w:tc>
        <w:tc>
          <w:tcPr>
            <w:tcW w:w="2311" w:type="dxa"/>
          </w:tcPr>
          <w:p w:rsidR="00416DA8" w:rsidRPr="004448E1" w:rsidRDefault="00416DA8" w:rsidP="005D2704">
            <w:pPr>
              <w:spacing w:after="240" w:line="276" w:lineRule="auto"/>
              <w:jc w:val="both"/>
              <w:rPr>
                <w:b/>
                <w:sz w:val="24"/>
              </w:rPr>
            </w:pPr>
            <w:r w:rsidRPr="004448E1">
              <w:rPr>
                <w:b/>
                <w:sz w:val="24"/>
                <w:highlight w:val="green"/>
              </w:rPr>
              <w:t>Relationships</w:t>
            </w:r>
          </w:p>
        </w:tc>
      </w:tr>
      <w:tr w:rsidR="00D93614" w:rsidTr="004448E1">
        <w:tc>
          <w:tcPr>
            <w:tcW w:w="1623" w:type="dxa"/>
          </w:tcPr>
          <w:p w:rsidR="00D93614" w:rsidRPr="004448E1" w:rsidRDefault="00D93614" w:rsidP="005D2704">
            <w:pPr>
              <w:spacing w:after="240" w:line="276" w:lineRule="auto"/>
              <w:jc w:val="both"/>
              <w:rPr>
                <w:b/>
              </w:rPr>
            </w:pPr>
            <w:r w:rsidRPr="004448E1">
              <w:rPr>
                <w:b/>
              </w:rPr>
              <w:lastRenderedPageBreak/>
              <w:t>Score</w:t>
            </w:r>
          </w:p>
        </w:tc>
        <w:tc>
          <w:tcPr>
            <w:tcW w:w="2309" w:type="dxa"/>
          </w:tcPr>
          <w:p w:rsidR="00D93614" w:rsidRDefault="00D93614" w:rsidP="005D2704">
            <w:pPr>
              <w:spacing w:after="240" w:line="276" w:lineRule="auto"/>
              <w:jc w:val="both"/>
            </w:pPr>
            <w:r>
              <w:t>32bit integer</w:t>
            </w:r>
          </w:p>
        </w:tc>
        <w:tc>
          <w:tcPr>
            <w:tcW w:w="2547" w:type="dxa"/>
          </w:tcPr>
          <w:p w:rsidR="00D93614" w:rsidRDefault="00D93614" w:rsidP="005D2704">
            <w:pPr>
              <w:spacing w:after="240" w:line="276" w:lineRule="auto"/>
              <w:jc w:val="both"/>
            </w:pPr>
            <w:r>
              <w:t xml:space="preserve">Contains the highest score a </w:t>
            </w:r>
            <w:r w:rsidR="00EF7E14">
              <w:t>pupil</w:t>
            </w:r>
            <w:r>
              <w:t xml:space="preserve"> has reached, defaults to 0</w:t>
            </w:r>
          </w:p>
        </w:tc>
        <w:tc>
          <w:tcPr>
            <w:tcW w:w="2311" w:type="dxa"/>
          </w:tcPr>
          <w:p w:rsidR="00D93614" w:rsidRPr="00416DA8" w:rsidRDefault="00D93614" w:rsidP="005D2704">
            <w:pPr>
              <w:spacing w:after="240" w:line="276" w:lineRule="auto"/>
              <w:jc w:val="both"/>
              <w:rPr>
                <w:highlight w:val="green"/>
              </w:rPr>
            </w:pPr>
          </w:p>
        </w:tc>
      </w:tr>
      <w:tr w:rsidR="00D93614" w:rsidTr="004448E1">
        <w:tc>
          <w:tcPr>
            <w:tcW w:w="1623" w:type="dxa"/>
          </w:tcPr>
          <w:p w:rsidR="00D93614" w:rsidRPr="004448E1" w:rsidRDefault="00D93614" w:rsidP="005D2704">
            <w:pPr>
              <w:spacing w:after="240" w:line="276" w:lineRule="auto"/>
              <w:jc w:val="both"/>
              <w:rPr>
                <w:b/>
              </w:rPr>
            </w:pPr>
            <w:r w:rsidRPr="004448E1">
              <w:rPr>
                <w:b/>
              </w:rPr>
              <w:t>Last login date</w:t>
            </w:r>
          </w:p>
        </w:tc>
        <w:tc>
          <w:tcPr>
            <w:tcW w:w="2309" w:type="dxa"/>
          </w:tcPr>
          <w:p w:rsidR="00D93614" w:rsidRDefault="00D93614" w:rsidP="005D2704">
            <w:pPr>
              <w:spacing w:after="240" w:line="276" w:lineRule="auto"/>
              <w:jc w:val="both"/>
            </w:pPr>
            <w:proofErr w:type="spellStart"/>
            <w:r>
              <w:t>Datetime</w:t>
            </w:r>
            <w:proofErr w:type="spellEnd"/>
            <w:r>
              <w:t xml:space="preserve"> date 8 bytes</w:t>
            </w:r>
          </w:p>
        </w:tc>
        <w:tc>
          <w:tcPr>
            <w:tcW w:w="2547" w:type="dxa"/>
          </w:tcPr>
          <w:p w:rsidR="00D93614" w:rsidRDefault="00D93614" w:rsidP="005D2704">
            <w:pPr>
              <w:spacing w:after="240" w:line="276" w:lineRule="auto"/>
              <w:jc w:val="both"/>
            </w:pPr>
            <w:r>
              <w:t xml:space="preserve">Contains the last login date of the user, </w:t>
            </w:r>
            <w:r w:rsidRPr="00D93614">
              <w:rPr>
                <w:highlight w:val="green"/>
              </w:rPr>
              <w:t xml:space="preserve">defaults </w:t>
            </w:r>
            <w:r w:rsidR="006E38F8" w:rsidRPr="00D93614">
              <w:rPr>
                <w:highlight w:val="green"/>
              </w:rPr>
              <w:t>to?</w:t>
            </w:r>
          </w:p>
        </w:tc>
        <w:tc>
          <w:tcPr>
            <w:tcW w:w="2311" w:type="dxa"/>
          </w:tcPr>
          <w:p w:rsidR="00D93614" w:rsidRPr="00416DA8" w:rsidRDefault="00D93614" w:rsidP="005D2704">
            <w:pPr>
              <w:spacing w:after="240" w:line="276" w:lineRule="auto"/>
              <w:jc w:val="both"/>
              <w:rPr>
                <w:highlight w:val="green"/>
              </w:rPr>
            </w:pPr>
          </w:p>
        </w:tc>
      </w:tr>
      <w:tr w:rsidR="00D93614" w:rsidTr="004448E1">
        <w:tc>
          <w:tcPr>
            <w:tcW w:w="1623" w:type="dxa"/>
          </w:tcPr>
          <w:p w:rsidR="00D93614" w:rsidRPr="004448E1" w:rsidRDefault="00D93614" w:rsidP="005D2704">
            <w:pPr>
              <w:spacing w:after="240" w:line="276" w:lineRule="auto"/>
              <w:jc w:val="both"/>
              <w:rPr>
                <w:b/>
              </w:rPr>
            </w:pPr>
            <w:r w:rsidRPr="004448E1">
              <w:rPr>
                <w:b/>
              </w:rPr>
              <w:t>User ID</w:t>
            </w:r>
          </w:p>
        </w:tc>
        <w:tc>
          <w:tcPr>
            <w:tcW w:w="2309" w:type="dxa"/>
          </w:tcPr>
          <w:p w:rsidR="00D93614" w:rsidRDefault="00D93614" w:rsidP="005D2704">
            <w:pPr>
              <w:spacing w:after="240" w:line="276" w:lineRule="auto"/>
              <w:jc w:val="both"/>
            </w:pPr>
            <w:r>
              <w:t>&lt;20 character string</w:t>
            </w:r>
          </w:p>
        </w:tc>
        <w:tc>
          <w:tcPr>
            <w:tcW w:w="2547" w:type="dxa"/>
          </w:tcPr>
          <w:p w:rsidR="00D93614" w:rsidRDefault="00D93614" w:rsidP="005D2704">
            <w:pPr>
              <w:spacing w:after="240" w:line="276" w:lineRule="auto"/>
              <w:jc w:val="both"/>
            </w:pPr>
            <w:r>
              <w:t xml:space="preserve">Contains a unique identifying </w:t>
            </w:r>
            <w:r w:rsidR="00416DA8">
              <w:t xml:space="preserve">string for each pupil in a class </w:t>
            </w:r>
            <w:r w:rsidR="00416DA8" w:rsidRPr="00607B5E">
              <w:rPr>
                <w:highlight w:val="red"/>
              </w:rPr>
              <w:t>i.e. first name + last name initial.</w:t>
            </w:r>
            <w:r w:rsidR="00727931">
              <w:rPr>
                <w:highlight w:val="red"/>
              </w:rPr>
              <w:t xml:space="preserve"> </w:t>
            </w:r>
            <w:r w:rsidR="00416DA8" w:rsidRPr="00607B5E">
              <w:rPr>
                <w:highlight w:val="red"/>
              </w:rPr>
              <w:t>Chosen by teacher</w:t>
            </w:r>
          </w:p>
        </w:tc>
        <w:tc>
          <w:tcPr>
            <w:tcW w:w="2311" w:type="dxa"/>
          </w:tcPr>
          <w:p w:rsidR="00D93614" w:rsidRPr="00416DA8" w:rsidRDefault="00D93614" w:rsidP="005D2704">
            <w:pPr>
              <w:spacing w:after="240" w:line="276" w:lineRule="auto"/>
              <w:jc w:val="both"/>
              <w:rPr>
                <w:highlight w:val="green"/>
              </w:rPr>
            </w:pPr>
          </w:p>
        </w:tc>
      </w:tr>
      <w:tr w:rsidR="00D93614" w:rsidTr="004448E1">
        <w:tc>
          <w:tcPr>
            <w:tcW w:w="1623" w:type="dxa"/>
          </w:tcPr>
          <w:p w:rsidR="00D93614" w:rsidRPr="004448E1" w:rsidRDefault="00D93614" w:rsidP="005D2704">
            <w:pPr>
              <w:spacing w:after="240" w:line="276" w:lineRule="auto"/>
              <w:jc w:val="both"/>
              <w:rPr>
                <w:b/>
              </w:rPr>
            </w:pPr>
            <w:r w:rsidRPr="004448E1">
              <w:rPr>
                <w:b/>
              </w:rPr>
              <w:t>Class ID</w:t>
            </w:r>
          </w:p>
        </w:tc>
        <w:tc>
          <w:tcPr>
            <w:tcW w:w="2309" w:type="dxa"/>
          </w:tcPr>
          <w:p w:rsidR="00D93614" w:rsidRDefault="00D93614" w:rsidP="005D2704">
            <w:pPr>
              <w:spacing w:after="240" w:line="276" w:lineRule="auto"/>
              <w:jc w:val="both"/>
            </w:pPr>
            <w:r>
              <w:t>16bit integer</w:t>
            </w:r>
          </w:p>
        </w:tc>
        <w:tc>
          <w:tcPr>
            <w:tcW w:w="2547" w:type="dxa"/>
          </w:tcPr>
          <w:p w:rsidR="00D93614" w:rsidRDefault="00416DA8" w:rsidP="005D2704">
            <w:pPr>
              <w:spacing w:after="240" w:line="276" w:lineRule="auto"/>
              <w:jc w:val="both"/>
            </w:pPr>
            <w:r>
              <w:t xml:space="preserve">A </w:t>
            </w:r>
            <w:r w:rsidRPr="00607B5E">
              <w:rPr>
                <w:highlight w:val="magenta"/>
              </w:rPr>
              <w:t>globally</w:t>
            </w:r>
            <w:r>
              <w:t xml:space="preserve"> unique integer to identify the class </w:t>
            </w:r>
          </w:p>
        </w:tc>
        <w:tc>
          <w:tcPr>
            <w:tcW w:w="2311" w:type="dxa"/>
          </w:tcPr>
          <w:p w:rsidR="00D93614" w:rsidRDefault="00D93614" w:rsidP="005D2704">
            <w:pPr>
              <w:spacing w:after="240" w:line="276" w:lineRule="auto"/>
              <w:jc w:val="both"/>
            </w:pPr>
          </w:p>
        </w:tc>
      </w:tr>
    </w:tbl>
    <w:p w:rsidR="00D93614" w:rsidRPr="00D93614" w:rsidRDefault="00D93614" w:rsidP="005D2704">
      <w:pPr>
        <w:spacing w:after="240"/>
        <w:jc w:val="both"/>
      </w:pPr>
    </w:p>
    <w:p w:rsidR="00E01770" w:rsidRPr="00E01770" w:rsidRDefault="00E01770" w:rsidP="00295BDB">
      <w:pPr>
        <w:pStyle w:val="Heading2"/>
        <w:spacing w:after="240"/>
        <w:jc w:val="both"/>
      </w:pPr>
      <w:bookmarkStart w:id="8" w:name="_Toc369206720"/>
      <w:r>
        <w:t>Data Flow D</w:t>
      </w:r>
      <w:r w:rsidR="004D3202">
        <w:t>iagrams</w:t>
      </w:r>
      <w:bookmarkEnd w:id="8"/>
    </w:p>
    <w:p w:rsidR="008C4068" w:rsidRDefault="008C4068" w:rsidP="005D2704">
      <w:pPr>
        <w:pStyle w:val="Heading3"/>
        <w:spacing w:after="240"/>
        <w:jc w:val="both"/>
      </w:pPr>
      <w:r>
        <w:t>Entry relation diagrams</w:t>
      </w:r>
    </w:p>
    <w:p w:rsidR="00C14BBD" w:rsidRPr="00C14BBD" w:rsidRDefault="00C14BBD" w:rsidP="005D2704">
      <w:pPr>
        <w:spacing w:after="240"/>
        <w:jc w:val="both"/>
      </w:pPr>
      <w:r w:rsidRPr="00C14BBD">
        <w:rPr>
          <w:highlight w:val="green"/>
        </w:rPr>
        <w:t>This is not applicable to my project.</w:t>
      </w:r>
    </w:p>
    <w:p w:rsidR="004D3202" w:rsidRDefault="004D3202" w:rsidP="005D2704">
      <w:pPr>
        <w:pStyle w:val="Heading3"/>
        <w:spacing w:after="240"/>
        <w:jc w:val="both"/>
      </w:pPr>
      <w:r>
        <w:lastRenderedPageBreak/>
        <w:t>Object analysis diagrams</w:t>
      </w:r>
    </w:p>
    <w:p w:rsidR="004625EB" w:rsidRDefault="004625EB" w:rsidP="004625EB">
      <w:pPr>
        <w:keepNext/>
        <w:jc w:val="both"/>
      </w:pPr>
      <w:r>
        <w:rPr>
          <w:noProof/>
          <w:lang w:eastAsia="en-GB"/>
        </w:rPr>
        <w:drawing>
          <wp:inline distT="0" distB="0" distL="0" distR="0" wp14:anchorId="3CAC1F2E" wp14:editId="3234EF6B">
            <wp:extent cx="3895725" cy="4514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ject relation diagram (v1).png"/>
                    <pic:cNvPicPr/>
                  </pic:nvPicPr>
                  <pic:blipFill>
                    <a:blip r:embed="rId11">
                      <a:extLst>
                        <a:ext uri="{28A0092B-C50C-407E-A947-70E740481C1C}">
                          <a14:useLocalDpi xmlns:a14="http://schemas.microsoft.com/office/drawing/2010/main" val="0"/>
                        </a:ext>
                      </a:extLst>
                    </a:blip>
                    <a:stretch>
                      <a:fillRect/>
                    </a:stretch>
                  </pic:blipFill>
                  <pic:spPr>
                    <a:xfrm>
                      <a:off x="0" y="0"/>
                      <a:ext cx="3895725" cy="4514850"/>
                    </a:xfrm>
                    <a:prstGeom prst="rect">
                      <a:avLst/>
                    </a:prstGeom>
                  </pic:spPr>
                </pic:pic>
              </a:graphicData>
            </a:graphic>
          </wp:inline>
        </w:drawing>
      </w:r>
    </w:p>
    <w:p w:rsidR="006136D4" w:rsidRDefault="004625EB" w:rsidP="004625EB">
      <w:pPr>
        <w:pStyle w:val="Caption"/>
        <w:jc w:val="both"/>
      </w:pPr>
      <w:r>
        <w:t xml:space="preserve">Figure </w:t>
      </w:r>
      <w:fldSimple w:instr=" SEQ Figure \* ARABIC ">
        <w:r>
          <w:rPr>
            <w:noProof/>
          </w:rPr>
          <w:t>1</w:t>
        </w:r>
      </w:fldSimple>
      <w:r>
        <w:t xml:space="preserve"> </w:t>
      </w:r>
      <w:r w:rsidR="001F10DE">
        <w:t xml:space="preserve">- </w:t>
      </w:r>
      <w:r>
        <w:t>Object relationship diagram</w:t>
      </w:r>
    </w:p>
    <w:p w:rsidR="004625EB" w:rsidRPr="001F10DE" w:rsidRDefault="004625EB" w:rsidP="005D2704">
      <w:pPr>
        <w:jc w:val="both"/>
        <w:rPr>
          <w:highlight w:val="green"/>
        </w:rPr>
      </w:pPr>
      <w:r w:rsidRPr="001F10DE">
        <w:rPr>
          <w:highlight w:val="green"/>
        </w:rPr>
        <w:t>Is this the correct diagram, is there more that can be added, how to model processes like login?</w:t>
      </w:r>
    </w:p>
    <w:p w:rsidR="004625EB" w:rsidRPr="006136D4" w:rsidRDefault="004625EB" w:rsidP="005D2704">
      <w:pPr>
        <w:jc w:val="both"/>
      </w:pPr>
      <w:r w:rsidRPr="001F10DE">
        <w:rPr>
          <w:highlight w:val="green"/>
        </w:rPr>
        <w:t xml:space="preserve">Should the ant simulation be included in the </w:t>
      </w:r>
      <w:r w:rsidR="00BC74E8" w:rsidRPr="001F10DE">
        <w:rPr>
          <w:highlight w:val="green"/>
        </w:rPr>
        <w:t>diagram?</w:t>
      </w:r>
    </w:p>
    <w:p w:rsidR="004D3202" w:rsidRDefault="004D3202" w:rsidP="005D2704">
      <w:pPr>
        <w:pStyle w:val="Heading2"/>
        <w:spacing w:after="240"/>
        <w:jc w:val="both"/>
      </w:pPr>
      <w:bookmarkStart w:id="9" w:name="_Toc369206721"/>
      <w:r>
        <w:t>Objectives</w:t>
      </w:r>
      <w:r w:rsidR="00E01770">
        <w:t xml:space="preserve"> for the proposed system</w:t>
      </w:r>
      <w:bookmarkEnd w:id="9"/>
    </w:p>
    <w:p w:rsidR="00E777E9" w:rsidRDefault="00E777E9" w:rsidP="005D2704">
      <w:pPr>
        <w:spacing w:after="240"/>
        <w:jc w:val="both"/>
      </w:pPr>
      <w:r w:rsidRPr="00E777E9">
        <w:rPr>
          <w:highlight w:val="green"/>
        </w:rPr>
        <w:t>Should this include objectives for the ant simulation? (</w:t>
      </w:r>
      <w:proofErr w:type="gramStart"/>
      <w:r w:rsidRPr="00E777E9">
        <w:rPr>
          <w:highlight w:val="green"/>
        </w:rPr>
        <w:t>e.g</w:t>
      </w:r>
      <w:proofErr w:type="gramEnd"/>
      <w:r w:rsidRPr="00E777E9">
        <w:rPr>
          <w:highlight w:val="green"/>
        </w:rPr>
        <w:t>. chemical trials, terrain simulation, certain attributes, random mutations….) Or should this just be for the interface (e.g. allow login, admin panel, high score board…) or both?</w:t>
      </w:r>
    </w:p>
    <w:p w:rsidR="001F10DE" w:rsidRDefault="005A3DBF" w:rsidP="005A3DBF">
      <w:pPr>
        <w:pStyle w:val="Heading3"/>
      </w:pPr>
      <w:r>
        <w:t>Ant s</w:t>
      </w:r>
      <w:r w:rsidR="001F10DE">
        <w:t>imulation objectives</w:t>
      </w:r>
    </w:p>
    <w:p w:rsidR="00095EB2" w:rsidRDefault="00604423" w:rsidP="00604423">
      <w:pPr>
        <w:pStyle w:val="ListParagraph"/>
        <w:numPr>
          <w:ilvl w:val="0"/>
          <w:numId w:val="13"/>
        </w:numPr>
      </w:pPr>
      <w:r w:rsidRPr="00604423">
        <w:t>The</w:t>
      </w:r>
      <w:r>
        <w:t xml:space="preserve"> simulation should be able to generate </w:t>
      </w:r>
      <w:r w:rsidRPr="00604423">
        <w:rPr>
          <w:highlight w:val="green"/>
        </w:rPr>
        <w:t>realistic (e.g. has a gradient)</w:t>
      </w:r>
      <w:r>
        <w:t xml:space="preserve"> random food placement.</w:t>
      </w:r>
    </w:p>
    <w:p w:rsidR="00604423" w:rsidRDefault="00604423" w:rsidP="00604423">
      <w:pPr>
        <w:pStyle w:val="ListParagraph"/>
        <w:numPr>
          <w:ilvl w:val="0"/>
          <w:numId w:val="13"/>
        </w:numPr>
      </w:pPr>
      <w:r>
        <w:t>The simulation should be able to create random maps (food and ob</w:t>
      </w:r>
      <w:bookmarkStart w:id="10" w:name="_GoBack"/>
      <w:bookmarkEnd w:id="10"/>
      <w:r>
        <w:t>stacles)</w:t>
      </w:r>
    </w:p>
    <w:p w:rsidR="0014313D" w:rsidRDefault="0014313D" w:rsidP="0014313D">
      <w:pPr>
        <w:pStyle w:val="ListParagraph"/>
        <w:numPr>
          <w:ilvl w:val="0"/>
          <w:numId w:val="13"/>
        </w:numPr>
      </w:pPr>
      <w:r>
        <w:t>The ants should have variable basic characteristics Including:</w:t>
      </w:r>
    </w:p>
    <w:p w:rsidR="0014313D" w:rsidRDefault="0014313D" w:rsidP="0014313D">
      <w:pPr>
        <w:pStyle w:val="ListParagraph"/>
        <w:ind w:left="1080"/>
      </w:pPr>
      <w:r>
        <w:t>3.1. Speed the ants move</w:t>
      </w:r>
    </w:p>
    <w:p w:rsidR="0014313D" w:rsidRDefault="0014313D" w:rsidP="0014313D">
      <w:pPr>
        <w:pStyle w:val="ListParagraph"/>
        <w:ind w:left="1080"/>
      </w:pPr>
      <w:r>
        <w:t>3.2. The lifespan of the ants</w:t>
      </w:r>
    </w:p>
    <w:p w:rsidR="0014313D" w:rsidRDefault="0014313D" w:rsidP="0014313D">
      <w:pPr>
        <w:pStyle w:val="ListParagraph"/>
        <w:ind w:left="1080"/>
      </w:pPr>
      <w:r>
        <w:t>3.3. The reproduction rate</w:t>
      </w:r>
    </w:p>
    <w:p w:rsidR="0014313D" w:rsidRDefault="0014313D" w:rsidP="0014313D">
      <w:pPr>
        <w:pStyle w:val="ListParagraph"/>
        <w:ind w:left="1080"/>
      </w:pPr>
      <w:r>
        <w:lastRenderedPageBreak/>
        <w:t xml:space="preserve">3.4. </w:t>
      </w:r>
      <w:r w:rsidR="002F033E">
        <w:t>The amount of food ants are able to carry</w:t>
      </w:r>
    </w:p>
    <w:p w:rsidR="002F033E" w:rsidRDefault="002F033E" w:rsidP="0014313D">
      <w:pPr>
        <w:pStyle w:val="ListParagraph"/>
        <w:ind w:left="1080"/>
      </w:pPr>
      <w:r>
        <w:t xml:space="preserve">3.5. </w:t>
      </w:r>
    </w:p>
    <w:p w:rsidR="0014313D" w:rsidRDefault="0014313D" w:rsidP="00604423">
      <w:pPr>
        <w:pStyle w:val="ListParagraph"/>
        <w:numPr>
          <w:ilvl w:val="0"/>
          <w:numId w:val="13"/>
        </w:numPr>
      </w:pPr>
      <w:r>
        <w:t>T</w:t>
      </w:r>
      <w:r w:rsidR="002F033E">
        <w:t>he simulation should be able to introduce random mutations and events such as natural disasters into the system to change the environment (so pupils can see how the ants must suited to the environment will survive).</w:t>
      </w:r>
    </w:p>
    <w:p w:rsidR="002F033E" w:rsidRDefault="002F033E" w:rsidP="00604423">
      <w:pPr>
        <w:pStyle w:val="ListParagraph"/>
        <w:numPr>
          <w:ilvl w:val="0"/>
          <w:numId w:val="13"/>
        </w:numPr>
      </w:pPr>
      <w:r>
        <w:t>The simulation should model energy intake from food needed for ant to survive depending on the size and speed of the ants so not to make it unfair.</w:t>
      </w:r>
    </w:p>
    <w:p w:rsidR="005175D1" w:rsidRDefault="005175D1" w:rsidP="00604423">
      <w:pPr>
        <w:pStyle w:val="ListParagraph"/>
        <w:numPr>
          <w:ilvl w:val="0"/>
          <w:numId w:val="13"/>
        </w:numPr>
      </w:pPr>
      <w:r>
        <w:t>The simulation must model a nest.</w:t>
      </w:r>
    </w:p>
    <w:p w:rsidR="005175D1" w:rsidRDefault="005175D1" w:rsidP="00604423">
      <w:pPr>
        <w:pStyle w:val="ListParagraph"/>
        <w:numPr>
          <w:ilvl w:val="0"/>
          <w:numId w:val="13"/>
        </w:numPr>
      </w:pPr>
      <w:r>
        <w:t xml:space="preserve">The simulation must model basic types of ants (e.g. worker, queen, </w:t>
      </w:r>
      <w:r w:rsidR="003D62FD">
        <w:t>solider</w:t>
      </w:r>
      <w:r>
        <w:t>).</w:t>
      </w:r>
    </w:p>
    <w:p w:rsidR="005175D1" w:rsidRDefault="005175D1" w:rsidP="005175D1">
      <w:pPr>
        <w:pStyle w:val="ListParagraph"/>
        <w:numPr>
          <w:ilvl w:val="0"/>
          <w:numId w:val="13"/>
        </w:numPr>
      </w:pPr>
      <w:r>
        <w:t>The simulation must be able to model fighting of ants.</w:t>
      </w:r>
    </w:p>
    <w:p w:rsidR="003D62FD" w:rsidRPr="00604423" w:rsidRDefault="003D62FD" w:rsidP="005175D1">
      <w:pPr>
        <w:pStyle w:val="ListParagraph"/>
        <w:numPr>
          <w:ilvl w:val="0"/>
          <w:numId w:val="13"/>
        </w:numPr>
      </w:pPr>
      <w:r>
        <w:t xml:space="preserve">The simulation must run smoothly on </w:t>
      </w:r>
      <w:r w:rsidRPr="003D62FD">
        <w:rPr>
          <w:highlight w:val="yellow"/>
        </w:rPr>
        <w:t>[system requirements]</w:t>
      </w:r>
      <w:r>
        <w:t xml:space="preserve"> systems as well as the average speed home computer.</w:t>
      </w:r>
    </w:p>
    <w:p w:rsidR="00095EB2" w:rsidRDefault="003D62FD" w:rsidP="00095EB2">
      <w:pPr>
        <w:pStyle w:val="ListParagraph"/>
        <w:numPr>
          <w:ilvl w:val="0"/>
          <w:numId w:val="13"/>
        </w:numPr>
      </w:pPr>
      <w:r>
        <w:t>The simulation must model fermion trails including:</w:t>
      </w:r>
    </w:p>
    <w:p w:rsidR="003D62FD" w:rsidRDefault="003D62FD" w:rsidP="003D62FD">
      <w:pPr>
        <w:pStyle w:val="ListParagraph"/>
        <w:ind w:left="1080"/>
      </w:pPr>
      <w:r>
        <w:t>10.1. Their creation when an ant is moving</w:t>
      </w:r>
    </w:p>
    <w:p w:rsidR="003D62FD" w:rsidRDefault="003D62FD" w:rsidP="003D62FD">
      <w:pPr>
        <w:pStyle w:val="ListParagraph"/>
        <w:ind w:left="1080"/>
      </w:pPr>
      <w:r>
        <w:t xml:space="preserve">10.2. Their evaporation </w:t>
      </w:r>
      <w:r w:rsidR="009D01DC">
        <w:t>due to conditions</w:t>
      </w:r>
    </w:p>
    <w:p w:rsidR="009D01DC" w:rsidRDefault="009D01DC" w:rsidP="003D62FD">
      <w:pPr>
        <w:pStyle w:val="ListParagraph"/>
        <w:ind w:left="1080"/>
      </w:pPr>
      <w:r>
        <w:t>10.3. How ants respond to the trials</w:t>
      </w:r>
    </w:p>
    <w:p w:rsidR="009D01DC" w:rsidRDefault="009D01DC" w:rsidP="003D62FD">
      <w:pPr>
        <w:pStyle w:val="ListParagraph"/>
        <w:ind w:left="1080"/>
      </w:pPr>
      <w:r>
        <w:tab/>
        <w:t>10.3.1. Following to find food.</w:t>
      </w:r>
    </w:p>
    <w:p w:rsidR="009D01DC" w:rsidRDefault="009D01DC" w:rsidP="003D62FD">
      <w:pPr>
        <w:pStyle w:val="ListParagraph"/>
        <w:ind w:left="1080"/>
      </w:pPr>
      <w:r>
        <w:tab/>
        <w:t>10.3.2. Avoiding exploring.</w:t>
      </w:r>
    </w:p>
    <w:p w:rsidR="009D01DC" w:rsidRDefault="009D01DC" w:rsidP="003D62FD">
      <w:pPr>
        <w:pStyle w:val="ListParagraph"/>
        <w:ind w:left="1080"/>
      </w:pPr>
      <w:r>
        <w:tab/>
        <w:t>10.3.3. Following back to nest.</w:t>
      </w:r>
    </w:p>
    <w:p w:rsidR="009D01DC" w:rsidRDefault="009D01DC" w:rsidP="003D62FD">
      <w:pPr>
        <w:pStyle w:val="ListParagraph"/>
        <w:ind w:left="1080"/>
      </w:pPr>
      <w:r>
        <w:tab/>
        <w:t>10.3.4. Detecting invaders.</w:t>
      </w:r>
    </w:p>
    <w:p w:rsidR="00DD3F99" w:rsidRPr="00604423" w:rsidRDefault="00DD3F99" w:rsidP="00DD3F99"/>
    <w:p w:rsidR="001F10DE" w:rsidRDefault="005A3DBF" w:rsidP="005A3DBF">
      <w:pPr>
        <w:pStyle w:val="Heading3"/>
      </w:pPr>
      <w:r>
        <w:t>Simulation i</w:t>
      </w:r>
      <w:r w:rsidR="001F10DE">
        <w:t>nterface objectives</w:t>
      </w:r>
    </w:p>
    <w:p w:rsidR="00095EB2" w:rsidRPr="00095EB2" w:rsidRDefault="00095EB2" w:rsidP="00095EB2">
      <w:pPr>
        <w:pStyle w:val="ListParagraph"/>
        <w:numPr>
          <w:ilvl w:val="0"/>
          <w:numId w:val="14"/>
        </w:numPr>
        <w:rPr>
          <w:highlight w:val="yellow"/>
        </w:rPr>
      </w:pPr>
      <w:r w:rsidRPr="00095EB2">
        <w:rPr>
          <w:highlight w:val="yellow"/>
        </w:rPr>
        <w:t>xxx</w:t>
      </w:r>
    </w:p>
    <w:p w:rsidR="00095EB2" w:rsidRPr="00095EB2" w:rsidRDefault="00095EB2" w:rsidP="00095EB2">
      <w:pPr>
        <w:pStyle w:val="ListParagraph"/>
        <w:numPr>
          <w:ilvl w:val="0"/>
          <w:numId w:val="14"/>
        </w:numPr>
        <w:rPr>
          <w:highlight w:val="yellow"/>
        </w:rPr>
      </w:pPr>
      <w:r w:rsidRPr="00095EB2">
        <w:rPr>
          <w:highlight w:val="yellow"/>
        </w:rPr>
        <w:t>xxx</w:t>
      </w:r>
    </w:p>
    <w:p w:rsidR="005A3DBF" w:rsidRDefault="005A3DBF" w:rsidP="005A3DBF">
      <w:pPr>
        <w:pStyle w:val="Heading3"/>
      </w:pPr>
      <w:r>
        <w:t>Admin Interface objectives</w:t>
      </w:r>
    </w:p>
    <w:p w:rsidR="00095EB2" w:rsidRPr="00095EB2" w:rsidRDefault="00095EB2" w:rsidP="00095EB2">
      <w:pPr>
        <w:pStyle w:val="ListParagraph"/>
        <w:numPr>
          <w:ilvl w:val="0"/>
          <w:numId w:val="15"/>
        </w:numPr>
        <w:rPr>
          <w:highlight w:val="yellow"/>
        </w:rPr>
      </w:pPr>
      <w:r w:rsidRPr="00095EB2">
        <w:rPr>
          <w:highlight w:val="yellow"/>
        </w:rPr>
        <w:t>xxx</w:t>
      </w:r>
    </w:p>
    <w:p w:rsidR="00095EB2" w:rsidRPr="00095EB2" w:rsidRDefault="00095EB2" w:rsidP="00095EB2">
      <w:pPr>
        <w:pStyle w:val="ListParagraph"/>
        <w:numPr>
          <w:ilvl w:val="0"/>
          <w:numId w:val="15"/>
        </w:numPr>
        <w:rPr>
          <w:highlight w:val="yellow"/>
        </w:rPr>
      </w:pPr>
      <w:r w:rsidRPr="00095EB2">
        <w:rPr>
          <w:highlight w:val="yellow"/>
        </w:rPr>
        <w:t>xxx</w:t>
      </w:r>
    </w:p>
    <w:p w:rsidR="00095EB2" w:rsidRPr="00095EB2" w:rsidRDefault="00095EB2" w:rsidP="00095EB2"/>
    <w:p w:rsidR="006136D4" w:rsidRPr="00E777E9" w:rsidRDefault="006136D4" w:rsidP="005D2704">
      <w:pPr>
        <w:spacing w:after="240"/>
        <w:jc w:val="both"/>
      </w:pPr>
    </w:p>
    <w:p w:rsidR="004D3202" w:rsidRDefault="00E01770" w:rsidP="005D2704">
      <w:pPr>
        <w:pStyle w:val="Heading2"/>
        <w:spacing w:after="240"/>
        <w:jc w:val="both"/>
      </w:pPr>
      <w:bookmarkStart w:id="11" w:name="_Toc369206722"/>
      <w:r>
        <w:t>Appraisal of p</w:t>
      </w:r>
      <w:r w:rsidR="004D3202">
        <w:t>otential solutions</w:t>
      </w:r>
      <w:bookmarkEnd w:id="11"/>
    </w:p>
    <w:p w:rsidR="00BA7ACD" w:rsidRPr="0063586D" w:rsidRDefault="00BA7ACD" w:rsidP="005D2704">
      <w:pPr>
        <w:pStyle w:val="Heading3"/>
        <w:spacing w:after="240"/>
        <w:jc w:val="both"/>
      </w:pPr>
      <w:r w:rsidRPr="0063586D">
        <w:t>Smart phone app</w:t>
      </w:r>
    </w:p>
    <w:p w:rsidR="004F648D" w:rsidRDefault="004F648D" w:rsidP="005D2704">
      <w:pPr>
        <w:spacing w:after="240"/>
        <w:jc w:val="both"/>
      </w:pPr>
      <w:r>
        <w:t xml:space="preserve">A smart phone app </w:t>
      </w:r>
      <w:r w:rsidRPr="004F648D">
        <w:rPr>
          <w:highlight w:val="green"/>
        </w:rPr>
        <w:t>written in</w:t>
      </w:r>
      <w:r w:rsidR="00607B5E">
        <w:rPr>
          <w:highlight w:val="green"/>
        </w:rPr>
        <w:t xml:space="preserve"> Java (android) or Objective-C (IOS)</w:t>
      </w:r>
      <w:r>
        <w:t xml:space="preserve"> which would run the simulation on the phone and then connect to a remote server for login and keeping the highest score of each user.</w:t>
      </w:r>
      <w:r w:rsidR="00727931">
        <w:t xml:space="preserve"> </w:t>
      </w:r>
      <w:r>
        <w:t>The teacher could have a password protected access to an admin panel within the app to add and remove users and to check that all of the pupils had logged into the system.</w:t>
      </w:r>
    </w:p>
    <w:p w:rsidR="004F648D" w:rsidRDefault="00683C94" w:rsidP="005D2704">
      <w:pPr>
        <w:spacing w:after="240"/>
        <w:jc w:val="both"/>
      </w:pPr>
      <w:r>
        <w:t>This would fulfil the majority of the requirements due to a smart phones portability it can be used both inside and outside the classroom.</w:t>
      </w:r>
      <w:r w:rsidR="00727931">
        <w:t xml:space="preserve"> </w:t>
      </w:r>
      <w:r w:rsidR="004F648D">
        <w:t xml:space="preserve">Phones are also internet enabled so logging into a remote server would not be a problem (unless they had no </w:t>
      </w:r>
      <w:r w:rsidR="00607B5E">
        <w:t>signal</w:t>
      </w:r>
      <w:r w:rsidR="004F648D">
        <w:t>).</w:t>
      </w:r>
      <w:r w:rsidR="00727931">
        <w:t xml:space="preserve"> </w:t>
      </w:r>
      <w:r w:rsidR="004F648D">
        <w:t xml:space="preserve">The age group would already be familiar </w:t>
      </w:r>
      <w:r w:rsidR="004F648D">
        <w:lastRenderedPageBreak/>
        <w:t>with the concept of apps and so would be familiar with the interface.</w:t>
      </w:r>
      <w:r w:rsidR="00727931">
        <w:t xml:space="preserve"> </w:t>
      </w:r>
      <w:r w:rsidR="004F648D">
        <w:t>And smart phones are powerful enough to run a complex biological simulation and so keeping the simulation accurate would not pose any difficulty.</w:t>
      </w:r>
    </w:p>
    <w:p w:rsidR="004F648D" w:rsidRDefault="004F648D" w:rsidP="005D2704">
      <w:pPr>
        <w:spacing w:after="240"/>
        <w:jc w:val="both"/>
      </w:pPr>
      <w:r>
        <w:t>Although, not everyone has a smart phone and so not everyone in the class would be able to use it.</w:t>
      </w:r>
      <w:r w:rsidR="00727931">
        <w:t xml:space="preserve"> </w:t>
      </w:r>
      <w:r>
        <w:t xml:space="preserve">Furthermore due to the </w:t>
      </w:r>
      <w:r w:rsidR="00607B5E" w:rsidRPr="00607B5E">
        <w:rPr>
          <w:highlight w:val="magenta"/>
        </w:rPr>
        <w:t>fragmentation</w:t>
      </w:r>
      <w:r w:rsidRPr="00607B5E">
        <w:rPr>
          <w:highlight w:val="magenta"/>
        </w:rPr>
        <w:t xml:space="preserve"> of smart phone </w:t>
      </w:r>
      <w:r w:rsidR="006E38F8" w:rsidRPr="00607B5E">
        <w:rPr>
          <w:highlight w:val="magenta"/>
        </w:rPr>
        <w:t>apps</w:t>
      </w:r>
      <w:r w:rsidR="006E38F8">
        <w:t xml:space="preserve"> you</w:t>
      </w:r>
      <w:r w:rsidR="00607B5E">
        <w:t xml:space="preserve"> would need to write the same app for multiple different architectures (IOS, android …) thus making the project even more complex.</w:t>
      </w:r>
      <w:r w:rsidR="00727931">
        <w:t xml:space="preserve"> </w:t>
      </w:r>
      <w:r w:rsidR="00607B5E">
        <w:t xml:space="preserve">Lastly if the exercise is done in class there would be no way to know if the pupils where using the tool or using their phones for </w:t>
      </w:r>
      <w:r w:rsidR="0063586D">
        <w:t>another</w:t>
      </w:r>
      <w:r w:rsidR="00607B5E">
        <w:t xml:space="preserve"> use.</w:t>
      </w:r>
    </w:p>
    <w:p w:rsidR="00607B5E" w:rsidRPr="002B521F" w:rsidRDefault="00607B5E" w:rsidP="005D2704">
      <w:pPr>
        <w:pStyle w:val="Heading3"/>
        <w:spacing w:after="240"/>
        <w:jc w:val="both"/>
      </w:pPr>
      <w:r w:rsidRPr="002B521F">
        <w:t>Web application</w:t>
      </w:r>
    </w:p>
    <w:p w:rsidR="00607B5E" w:rsidRDefault="00607B5E" w:rsidP="005D2704">
      <w:pPr>
        <w:spacing w:after="240"/>
        <w:jc w:val="both"/>
      </w:pPr>
      <w:r>
        <w:t xml:space="preserve">A web application </w:t>
      </w:r>
      <w:r w:rsidRPr="00607B5E">
        <w:rPr>
          <w:highlight w:val="green"/>
        </w:rPr>
        <w:t xml:space="preserve">written in HTML5 and </w:t>
      </w:r>
      <w:r w:rsidR="00AE7FF6" w:rsidRPr="00607B5E">
        <w:rPr>
          <w:highlight w:val="green"/>
        </w:rPr>
        <w:t>JavaScript</w:t>
      </w:r>
      <w:r>
        <w:t xml:space="preserve"> again with a server side database is </w:t>
      </w:r>
      <w:r w:rsidR="00AE7FF6">
        <w:t>another</w:t>
      </w:r>
      <w:r>
        <w:t xml:space="preserve"> solution.</w:t>
      </w:r>
      <w:r w:rsidR="00727931">
        <w:t xml:space="preserve"> </w:t>
      </w:r>
      <w:r>
        <w:t>Using the web is a great solution as you know they will have internet and so logging in would not be a problem.</w:t>
      </w:r>
      <w:r w:rsidR="00727931">
        <w:t xml:space="preserve"> </w:t>
      </w:r>
      <w:r w:rsidR="00152E3C">
        <w:t>People are very familiar with web application interfaces and so there would be a shallow learning curve.</w:t>
      </w:r>
      <w:r w:rsidR="00727931">
        <w:t xml:space="preserve"> </w:t>
      </w:r>
      <w:r>
        <w:t xml:space="preserve">A more </w:t>
      </w:r>
      <w:r w:rsidR="00AE7FF6">
        <w:t>usual</w:t>
      </w:r>
      <w:r>
        <w:t xml:space="preserve"> form factor for an admin interface could be used (a webpage).</w:t>
      </w:r>
      <w:r w:rsidR="00727931">
        <w:t xml:space="preserve"> </w:t>
      </w:r>
      <w:r w:rsidR="00AE7FF6">
        <w:t>There would be little issue with cross compatibility as both html and JavaScript are web standards and implemented in all Morden browsers.</w:t>
      </w:r>
      <w:r w:rsidR="00727931">
        <w:t xml:space="preserve"> </w:t>
      </w:r>
      <w:r w:rsidR="00AE7FF6">
        <w:t xml:space="preserve">What’s more the speed of JavaScript has increased dramatically and so it is fair to assume that </w:t>
      </w:r>
      <w:r w:rsidR="00683C94">
        <w:t>an</w:t>
      </w:r>
      <w:r w:rsidR="00AE7FF6">
        <w:t xml:space="preserve"> accurate simulation would be able to run smoothly.</w:t>
      </w:r>
      <w:r w:rsidR="00727931">
        <w:t xml:space="preserve"> </w:t>
      </w:r>
      <w:r w:rsidR="00AE7FF6">
        <w:t>Access to the tool would not be a problem as almost everyone has access to a computer (i.e. school computer lab) thus for filling the users requirements.</w:t>
      </w:r>
    </w:p>
    <w:p w:rsidR="00AE7FF6" w:rsidRDefault="00AE7FF6" w:rsidP="005D2704">
      <w:pPr>
        <w:spacing w:after="240"/>
        <w:jc w:val="both"/>
      </w:pPr>
      <w:r>
        <w:t xml:space="preserve">However the complexity of the project may increase due to the use of multiple </w:t>
      </w:r>
      <w:r w:rsidR="006E38F8">
        <w:t>languages</w:t>
      </w:r>
      <w:r w:rsidR="006E38F8">
        <w:rPr>
          <w:highlight w:val="red"/>
        </w:rPr>
        <w:t xml:space="preserve"> [</w:t>
      </w:r>
      <w:r w:rsidR="009814B4">
        <w:rPr>
          <w:highlight w:val="red"/>
        </w:rPr>
        <w:t>la</w:t>
      </w:r>
      <w:r w:rsidR="00A04D29" w:rsidRPr="00A04D29">
        <w:rPr>
          <w:highlight w:val="red"/>
        </w:rPr>
        <w:t>nguage for server backen</w:t>
      </w:r>
      <w:r w:rsidR="00E0115F">
        <w:rPr>
          <w:highlight w:val="red"/>
        </w:rPr>
        <w:t>d?</w:t>
      </w:r>
      <w:r w:rsidR="00727931">
        <w:rPr>
          <w:highlight w:val="red"/>
        </w:rPr>
        <w:t xml:space="preserve"> </w:t>
      </w:r>
      <w:r w:rsidR="00E0115F">
        <w:rPr>
          <w:highlight w:val="red"/>
        </w:rPr>
        <w:t xml:space="preserve">Ruby on rails, </w:t>
      </w:r>
      <w:proofErr w:type="spellStart"/>
      <w:r w:rsidR="00E0115F">
        <w:rPr>
          <w:highlight w:val="red"/>
        </w:rPr>
        <w:t>php</w:t>
      </w:r>
      <w:proofErr w:type="spellEnd"/>
      <w:r w:rsidR="00E0115F">
        <w:rPr>
          <w:highlight w:val="red"/>
        </w:rPr>
        <w:t xml:space="preserve">, </w:t>
      </w:r>
      <w:proofErr w:type="spellStart"/>
      <w:proofErr w:type="gramStart"/>
      <w:r w:rsidR="00E0115F">
        <w:rPr>
          <w:highlight w:val="red"/>
        </w:rPr>
        <w:t>nodej</w:t>
      </w:r>
      <w:r w:rsidR="009814B4">
        <w:rPr>
          <w:highlight w:val="red"/>
        </w:rPr>
        <w:t>s</w:t>
      </w:r>
      <w:proofErr w:type="spellEnd"/>
      <w:proofErr w:type="gramEnd"/>
      <w:r w:rsidR="009814B4">
        <w:rPr>
          <w:highlight w:val="red"/>
        </w:rPr>
        <w:t>]</w:t>
      </w:r>
      <w:r>
        <w:t xml:space="preserve">, a server backend would be needed to control the user logins and also the admin panel and a </w:t>
      </w:r>
      <w:r w:rsidR="00A04D29">
        <w:t>separate</w:t>
      </w:r>
      <w:r>
        <w:t xml:space="preserve"> language for the simulation inside of the browser.</w:t>
      </w:r>
    </w:p>
    <w:p w:rsidR="00607B5E" w:rsidRPr="002B521F" w:rsidRDefault="0063586D" w:rsidP="005D2704">
      <w:pPr>
        <w:pStyle w:val="Heading3"/>
        <w:spacing w:after="240"/>
        <w:jc w:val="both"/>
      </w:pPr>
      <w:r>
        <w:t>D</w:t>
      </w:r>
      <w:r w:rsidR="00E0115F" w:rsidRPr="002B521F">
        <w:t>esktop application</w:t>
      </w:r>
    </w:p>
    <w:p w:rsidR="00E0115F" w:rsidRDefault="00E0115F" w:rsidP="005D2704">
      <w:pPr>
        <w:spacing w:after="240"/>
        <w:jc w:val="both"/>
      </w:pPr>
      <w:r>
        <w:t xml:space="preserve">A desktop application </w:t>
      </w:r>
      <w:r w:rsidRPr="00E0115F">
        <w:rPr>
          <w:highlight w:val="green"/>
        </w:rPr>
        <w:t>written in C++</w:t>
      </w:r>
      <w:r>
        <w:t xml:space="preserve"> with a server backend could be used. Again this would be great as the simulation could easily run due to C++’s speed and also access to a desktop.</w:t>
      </w:r>
      <w:r w:rsidR="00727931">
        <w:t xml:space="preserve"> </w:t>
      </w:r>
      <w:r>
        <w:t>A special login protected admin panel within the application could be used by the teacher for adding and removing pupils.</w:t>
      </w:r>
      <w:r w:rsidR="00727931">
        <w:t xml:space="preserve"> </w:t>
      </w:r>
      <w:r>
        <w:t>A connection to a server could be used to update the scores in real time.</w:t>
      </w:r>
      <w:r w:rsidR="00727931">
        <w:t xml:space="preserve"> </w:t>
      </w:r>
      <w:r w:rsidR="00152E3C">
        <w:t xml:space="preserve">Like the web application in (HTML5, JavaScript) it could be used by everyone at home or in the classroom for filling the </w:t>
      </w:r>
      <w:r w:rsidR="00152E3C" w:rsidRPr="00152E3C">
        <w:rPr>
          <w:highlight w:val="magenta"/>
        </w:rPr>
        <w:t>end users</w:t>
      </w:r>
      <w:r w:rsidR="00152E3C">
        <w:t xml:space="preserve"> specification.</w:t>
      </w:r>
    </w:p>
    <w:p w:rsidR="00E0115F" w:rsidRDefault="00152E3C" w:rsidP="005D2704">
      <w:pPr>
        <w:spacing w:after="240"/>
        <w:jc w:val="both"/>
      </w:pPr>
      <w:r>
        <w:t>Although the application would have to be cross compatible betwee</w:t>
      </w:r>
      <w:r w:rsidR="004448E1">
        <w:t>n the major Operating Systems (Windows, M</w:t>
      </w:r>
      <w:r>
        <w:t>ac and Linux) in order to make sure everyone could use it on their machine.</w:t>
      </w:r>
      <w:r w:rsidR="00727931">
        <w:t xml:space="preserve"> </w:t>
      </w:r>
      <w:r>
        <w:t>Furthermore the increased setup time of tool would make it less user friendly (i.e. user must download and install the program).</w:t>
      </w:r>
    </w:p>
    <w:p w:rsidR="006136D4" w:rsidRDefault="003E64EE" w:rsidP="003E64EE">
      <w:pPr>
        <w:pStyle w:val="Heading3"/>
      </w:pPr>
      <w:r>
        <w:t>Pen and paper simulation</w:t>
      </w:r>
    </w:p>
    <w:p w:rsidR="003E64EE" w:rsidRPr="003E64EE" w:rsidRDefault="003E64EE" w:rsidP="003E64EE">
      <w:r>
        <w:t xml:space="preserve">A non-technical solution to the problem would be to create a set of rules and then uses counters on a gridded board to simulate how the ant’s behaviour would change depending on depending on their input values.  Random mutations could be introduced by using </w:t>
      </w:r>
      <w:r w:rsidR="003D62FD">
        <w:t xml:space="preserve">a die.  This would fore fill many of the </w:t>
      </w:r>
      <w:r w:rsidR="003D62FD">
        <w:lastRenderedPageBreak/>
        <w:t>limitations although may require much more work to setup and may also not be as engaging as other potential solutions.</w:t>
      </w:r>
    </w:p>
    <w:p w:rsidR="004D3202" w:rsidRDefault="004D3202" w:rsidP="005D2704">
      <w:pPr>
        <w:pStyle w:val="Heading2"/>
        <w:spacing w:after="240"/>
        <w:jc w:val="both"/>
      </w:pPr>
      <w:bookmarkStart w:id="12" w:name="_Toc369206723"/>
      <w:r>
        <w:t>Justification of chosen solution</w:t>
      </w:r>
      <w:bookmarkEnd w:id="12"/>
    </w:p>
    <w:p w:rsidR="0018528A" w:rsidRDefault="0018528A" w:rsidP="005D2704">
      <w:pPr>
        <w:spacing w:after="240"/>
        <w:jc w:val="both"/>
      </w:pPr>
      <w:r>
        <w:t xml:space="preserve">The </w:t>
      </w:r>
      <w:r w:rsidR="00EC5B08">
        <w:t>chosen</w:t>
      </w:r>
      <w:r>
        <w:t xml:space="preserve"> solution would be </w:t>
      </w:r>
      <w:r w:rsidR="00EC5B08">
        <w:t>an</w:t>
      </w:r>
      <w:r w:rsidR="005F1BB2">
        <w:t xml:space="preserve"> ant simulation written in JavaScript on a website hosted by a server which is running a database which would collect the high scores of each of the pupils and also would record their last login data, the information would be accessible by teacher (admin) and a high score board would be available to the pupils.</w:t>
      </w:r>
    </w:p>
    <w:p w:rsidR="005F1BB2" w:rsidRDefault="005F1BB2" w:rsidP="005D2704">
      <w:pPr>
        <w:spacing w:after="240"/>
        <w:jc w:val="both"/>
      </w:pPr>
      <w:r>
        <w:t xml:space="preserve">The solution was chosen </w:t>
      </w:r>
      <w:r w:rsidR="00AE159B">
        <w:t xml:space="preserve">due to cross compatibility between devices (i.e. it can work on </w:t>
      </w:r>
      <w:r w:rsidR="00AE159B" w:rsidRPr="00AE159B">
        <w:rPr>
          <w:highlight w:val="magenta"/>
        </w:rPr>
        <w:t>any internet enabled platform</w:t>
      </w:r>
      <w:r w:rsidR="00AE159B">
        <w:t>).</w:t>
      </w:r>
      <w:r w:rsidR="00727931">
        <w:t xml:space="preserve"> </w:t>
      </w:r>
      <w:r w:rsidR="00AE159B">
        <w:t xml:space="preserve">What’s </w:t>
      </w:r>
      <w:r w:rsidR="00CE6333">
        <w:t xml:space="preserve">more there would be a very shallow learning curve as </w:t>
      </w:r>
      <w:r w:rsidR="00CE6333" w:rsidRPr="00CE6333">
        <w:rPr>
          <w:highlight w:val="magenta"/>
        </w:rPr>
        <w:t>everyone knows how to use the web</w:t>
      </w:r>
      <w:r w:rsidR="00CE6333">
        <w:t>.</w:t>
      </w:r>
      <w:r w:rsidR="00727931">
        <w:t xml:space="preserve"> </w:t>
      </w:r>
    </w:p>
    <w:p w:rsidR="001B37AC" w:rsidRPr="005173F8" w:rsidRDefault="005173F8" w:rsidP="005D2704">
      <w:pPr>
        <w:spacing w:after="240"/>
        <w:jc w:val="both"/>
        <w:rPr>
          <w:highlight w:val="green"/>
        </w:rPr>
      </w:pPr>
      <w:proofErr w:type="gramStart"/>
      <w:r w:rsidRPr="005173F8">
        <w:rPr>
          <w:highlight w:val="green"/>
        </w:rPr>
        <w:t>relate</w:t>
      </w:r>
      <w:proofErr w:type="gramEnd"/>
      <w:r w:rsidRPr="005173F8">
        <w:rPr>
          <w:highlight w:val="green"/>
        </w:rPr>
        <w:t xml:space="preserve"> justification to objectives and user requirements</w:t>
      </w:r>
    </w:p>
    <w:p w:rsidR="001B37AC" w:rsidRPr="001B37AC" w:rsidRDefault="001B37AC" w:rsidP="005D2704">
      <w:pPr>
        <w:spacing w:after="240"/>
        <w:jc w:val="both"/>
      </w:pPr>
      <w:r w:rsidRPr="001B37AC">
        <w:rPr>
          <w:highlight w:val="yellow"/>
        </w:rPr>
        <w:t>Survey/interviews</w:t>
      </w:r>
    </w:p>
    <w:p w:rsidR="001B37AC" w:rsidRDefault="001B37AC" w:rsidP="005D2704">
      <w:pPr>
        <w:spacing w:after="240"/>
        <w:jc w:val="both"/>
      </w:pPr>
      <w:r w:rsidRPr="001B37AC">
        <w:rPr>
          <w:highlight w:val="yellow"/>
        </w:rPr>
        <w:t>Analysis of current systems/observation</w:t>
      </w:r>
    </w:p>
    <w:p w:rsidR="004448E1" w:rsidRDefault="004448E1" w:rsidP="005D2704">
      <w:pPr>
        <w:jc w:val="both"/>
        <w:rPr>
          <w:highlight w:val="yellow"/>
        </w:rPr>
      </w:pPr>
      <w:r>
        <w:rPr>
          <w:highlight w:val="yellow"/>
        </w:rPr>
        <w:br w:type="page"/>
      </w:r>
    </w:p>
    <w:p w:rsidR="005175D1" w:rsidRDefault="002B05A9" w:rsidP="001036C4">
      <w:pPr>
        <w:pStyle w:val="Heading1"/>
        <w:spacing w:after="240"/>
        <w:jc w:val="both"/>
      </w:pPr>
      <w:bookmarkStart w:id="13" w:name="_Toc369206724"/>
      <w:r>
        <w:lastRenderedPageBreak/>
        <w:t xml:space="preserve">Section 2: </w:t>
      </w:r>
      <w:r w:rsidR="004D3202">
        <w:t>Design</w:t>
      </w:r>
      <w:bookmarkEnd w:id="13"/>
    </w:p>
    <w:p w:rsidR="002A4579" w:rsidRDefault="002A4579" w:rsidP="002A4579">
      <w:pPr>
        <w:pStyle w:val="Heading2"/>
        <w:spacing w:after="240"/>
        <w:jc w:val="both"/>
      </w:pPr>
      <w:r>
        <w:t>Overall system design</w:t>
      </w:r>
    </w:p>
    <w:p w:rsidR="002A4579" w:rsidRDefault="002A4579" w:rsidP="002A4579">
      <w:pPr>
        <w:pStyle w:val="Heading2"/>
        <w:spacing w:after="240"/>
        <w:jc w:val="both"/>
      </w:pPr>
      <w:r>
        <w:t>Description of modular structure of system</w:t>
      </w:r>
    </w:p>
    <w:p w:rsidR="002A4579" w:rsidRDefault="002A4579" w:rsidP="002A4579">
      <w:pPr>
        <w:pStyle w:val="Heading2"/>
        <w:spacing w:after="240"/>
        <w:jc w:val="both"/>
      </w:pPr>
      <w:r>
        <w:t>Definition of data requirements (Design Data Dictionary)</w:t>
      </w:r>
    </w:p>
    <w:p w:rsidR="002A4579" w:rsidRDefault="002A4579" w:rsidP="002A4579">
      <w:pPr>
        <w:pStyle w:val="Heading2"/>
        <w:spacing w:after="240"/>
        <w:jc w:val="both"/>
      </w:pPr>
      <w:r>
        <w:t>Description of record structure</w:t>
      </w:r>
    </w:p>
    <w:p w:rsidR="002A4579" w:rsidRDefault="002A4579" w:rsidP="002A4579">
      <w:pPr>
        <w:pStyle w:val="Heading2"/>
        <w:spacing w:after="240"/>
        <w:jc w:val="both"/>
      </w:pPr>
      <w:r>
        <w:t>Validation required</w:t>
      </w:r>
    </w:p>
    <w:p w:rsidR="002A4579" w:rsidRDefault="002A4579" w:rsidP="002A4579">
      <w:pPr>
        <w:pStyle w:val="Heading2"/>
        <w:spacing w:after="240"/>
        <w:jc w:val="both"/>
      </w:pPr>
      <w:r>
        <w:t xml:space="preserve">File organisation and processing or database design </w:t>
      </w:r>
    </w:p>
    <w:p w:rsidR="002A4579" w:rsidRDefault="002A4579" w:rsidP="002A4579">
      <w:pPr>
        <w:pStyle w:val="Heading2"/>
        <w:spacing w:after="240"/>
        <w:jc w:val="both"/>
      </w:pPr>
      <w:r>
        <w:t>Sample of planned SQL queries</w:t>
      </w:r>
    </w:p>
    <w:p w:rsidR="002A4579" w:rsidRDefault="008B2D5B" w:rsidP="002A4579">
      <w:pPr>
        <w:pStyle w:val="Heading2"/>
        <w:spacing w:after="240"/>
        <w:jc w:val="both"/>
      </w:pPr>
      <w:r>
        <w:t>Identification</w:t>
      </w:r>
      <w:r w:rsidR="002A4579">
        <w:t xml:space="preserve"> of storage media</w:t>
      </w:r>
    </w:p>
    <w:p w:rsidR="002A4579" w:rsidRDefault="008B2D5B" w:rsidP="002A4579">
      <w:pPr>
        <w:pStyle w:val="Heading2"/>
        <w:spacing w:after="240"/>
        <w:jc w:val="both"/>
      </w:pPr>
      <w:r>
        <w:t>Identification</w:t>
      </w:r>
      <w:r w:rsidR="002A4579">
        <w:t xml:space="preserve"> of suitable algorithms for data </w:t>
      </w:r>
      <w:r>
        <w:t>transformation</w:t>
      </w:r>
      <w:r w:rsidR="002A4579">
        <w:t xml:space="preserve">, </w:t>
      </w:r>
      <w:r>
        <w:t>pseudo code</w:t>
      </w:r>
      <w:r w:rsidR="002A4579">
        <w:t xml:space="preserve"> of these </w:t>
      </w:r>
      <w:r>
        <w:t>algorithms</w:t>
      </w:r>
    </w:p>
    <w:p w:rsidR="002A4579" w:rsidRDefault="002A4579" w:rsidP="002A4579">
      <w:pPr>
        <w:pStyle w:val="Heading2"/>
        <w:spacing w:after="240"/>
        <w:jc w:val="both"/>
      </w:pPr>
      <w:r>
        <w:t xml:space="preserve">Class definitions (diagrams) and details of object behaviours and </w:t>
      </w:r>
      <w:r w:rsidR="008B2D5B">
        <w:t>methods</w:t>
      </w:r>
    </w:p>
    <w:p w:rsidR="008B2D5B" w:rsidRDefault="008B2D5B" w:rsidP="002A4579">
      <w:pPr>
        <w:pStyle w:val="Heading2"/>
        <w:spacing w:after="240"/>
        <w:jc w:val="both"/>
      </w:pPr>
      <w:r>
        <w:t>User interface design (HCI) rationale</w:t>
      </w:r>
    </w:p>
    <w:p w:rsidR="008B2D5B" w:rsidRDefault="008B2D5B" w:rsidP="002A4579">
      <w:pPr>
        <w:pStyle w:val="Heading2"/>
        <w:spacing w:after="240"/>
        <w:jc w:val="both"/>
      </w:pPr>
      <w:r>
        <w:t>UI sample of planned data capture and entry designs</w:t>
      </w:r>
    </w:p>
    <w:p w:rsidR="008B2D5B" w:rsidRDefault="008B2D5B" w:rsidP="002A4579">
      <w:pPr>
        <w:pStyle w:val="Heading2"/>
        <w:spacing w:after="240"/>
        <w:jc w:val="both"/>
      </w:pPr>
      <w:r>
        <w:t>UI sample of planned valid output designs</w:t>
      </w:r>
    </w:p>
    <w:p w:rsidR="008B2D5B" w:rsidRDefault="008B2D5B" w:rsidP="002A4579">
      <w:pPr>
        <w:pStyle w:val="Heading2"/>
        <w:spacing w:after="240"/>
        <w:jc w:val="both"/>
      </w:pPr>
      <w:r>
        <w:t>Description of measures planned for security and integrity of data</w:t>
      </w:r>
    </w:p>
    <w:p w:rsidR="008B2D5B" w:rsidRDefault="008B2D5B" w:rsidP="002A4579">
      <w:pPr>
        <w:pStyle w:val="Heading2"/>
        <w:spacing w:after="240"/>
        <w:jc w:val="both"/>
      </w:pPr>
      <w:r>
        <w:t>Description of measures planned for system security</w:t>
      </w:r>
    </w:p>
    <w:p w:rsidR="008B2D5B" w:rsidRPr="005175D1" w:rsidRDefault="008B2D5B" w:rsidP="002A4579">
      <w:pPr>
        <w:pStyle w:val="Heading2"/>
        <w:spacing w:after="240"/>
        <w:jc w:val="both"/>
      </w:pPr>
      <w:r>
        <w:t>Overall test strategy</w:t>
      </w:r>
    </w:p>
    <w:p w:rsidR="004D3202" w:rsidRDefault="002B05A9" w:rsidP="005D2704">
      <w:pPr>
        <w:pStyle w:val="Heading1"/>
        <w:spacing w:after="240"/>
        <w:jc w:val="both"/>
      </w:pPr>
      <w:bookmarkStart w:id="14" w:name="_Toc369206725"/>
      <w:r>
        <w:t xml:space="preserve">Section 3: </w:t>
      </w:r>
      <w:r w:rsidR="004D3202">
        <w:t>Technical Solution</w:t>
      </w:r>
      <w:bookmarkEnd w:id="14"/>
    </w:p>
    <w:p w:rsidR="004D3202" w:rsidRDefault="002B05A9" w:rsidP="005D2704">
      <w:pPr>
        <w:pStyle w:val="Heading1"/>
        <w:spacing w:after="240"/>
        <w:jc w:val="both"/>
      </w:pPr>
      <w:bookmarkStart w:id="15" w:name="_Toc369206726"/>
      <w:r>
        <w:t xml:space="preserve">Section 4: </w:t>
      </w:r>
      <w:r w:rsidR="004D3202">
        <w:t>System Testing</w:t>
      </w:r>
      <w:bookmarkEnd w:id="15"/>
    </w:p>
    <w:p w:rsidR="004D3202" w:rsidRDefault="002B05A9" w:rsidP="005D2704">
      <w:pPr>
        <w:pStyle w:val="Heading1"/>
        <w:spacing w:after="240"/>
        <w:jc w:val="both"/>
      </w:pPr>
      <w:bookmarkStart w:id="16" w:name="_Toc369206727"/>
      <w:r>
        <w:t xml:space="preserve">Section 5: </w:t>
      </w:r>
      <w:r w:rsidR="004D3202">
        <w:t>System Maintenance</w:t>
      </w:r>
      <w:bookmarkEnd w:id="16"/>
    </w:p>
    <w:p w:rsidR="004D3202" w:rsidRDefault="002B05A9" w:rsidP="005D2704">
      <w:pPr>
        <w:pStyle w:val="Heading1"/>
        <w:spacing w:after="240"/>
        <w:jc w:val="both"/>
      </w:pPr>
      <w:bookmarkStart w:id="17" w:name="_Toc369206728"/>
      <w:r>
        <w:t xml:space="preserve">Section 6: </w:t>
      </w:r>
      <w:r w:rsidR="004D3202">
        <w:t>User Manual</w:t>
      </w:r>
      <w:bookmarkEnd w:id="17"/>
    </w:p>
    <w:p w:rsidR="004D3202" w:rsidRDefault="002B05A9" w:rsidP="005D2704">
      <w:pPr>
        <w:pStyle w:val="Heading1"/>
        <w:spacing w:after="240"/>
        <w:jc w:val="both"/>
      </w:pPr>
      <w:bookmarkStart w:id="18" w:name="_Toc369206729"/>
      <w:r>
        <w:lastRenderedPageBreak/>
        <w:t xml:space="preserve">Section 7: </w:t>
      </w:r>
      <w:r w:rsidR="004D3202">
        <w:t>Evaluation</w:t>
      </w:r>
      <w:bookmarkEnd w:id="18"/>
    </w:p>
    <w:p w:rsidR="006B6096" w:rsidRDefault="006B6096" w:rsidP="006B6096">
      <w:pPr>
        <w:pStyle w:val="Heading1"/>
      </w:pPr>
      <w:bookmarkStart w:id="19" w:name="_Toc369206730"/>
      <w:r>
        <w:t>Appendix A: Availability of Teaching Materials on Evolution</w:t>
      </w:r>
      <w:bookmarkEnd w:id="19"/>
    </w:p>
    <w:p w:rsidR="006B6096" w:rsidRDefault="006B6096" w:rsidP="006B6096">
      <w:pPr>
        <w:spacing w:after="240"/>
        <w:jc w:val="both"/>
      </w:pPr>
    </w:p>
    <w:p w:rsidR="006B6096" w:rsidRDefault="006B6096" w:rsidP="006B6096">
      <w:pPr>
        <w:pStyle w:val="Heading3"/>
        <w:spacing w:after="240"/>
        <w:jc w:val="both"/>
      </w:pPr>
      <w:r>
        <w:t>Online research</w:t>
      </w:r>
    </w:p>
    <w:p w:rsidR="006B6096" w:rsidRDefault="006B6096" w:rsidP="006B6096">
      <w:pPr>
        <w:spacing w:after="240"/>
        <w:jc w:val="both"/>
      </w:pPr>
      <w:r>
        <w:t>The following sources illustrate the types of materials which are available for school teachers on the subject of evolution and related subjects (such as conservation).</w:t>
      </w:r>
    </w:p>
    <w:p w:rsidR="006B6096" w:rsidRDefault="006B6096" w:rsidP="006B6096">
      <w:pPr>
        <w:spacing w:after="240"/>
        <w:jc w:val="both"/>
      </w:pPr>
    </w:p>
    <w:tbl>
      <w:tblPr>
        <w:tblStyle w:val="TableGrid"/>
        <w:tblW w:w="8930" w:type="dxa"/>
        <w:tblInd w:w="392" w:type="dxa"/>
        <w:tblLook w:val="04A0" w:firstRow="1" w:lastRow="0" w:firstColumn="1" w:lastColumn="0" w:noHBand="0" w:noVBand="1"/>
      </w:tblPr>
      <w:tblGrid>
        <w:gridCol w:w="3309"/>
        <w:gridCol w:w="2928"/>
        <w:gridCol w:w="2693"/>
      </w:tblGrid>
      <w:tr w:rsidR="006B6096" w:rsidTr="00604423">
        <w:tc>
          <w:tcPr>
            <w:tcW w:w="3309" w:type="dxa"/>
          </w:tcPr>
          <w:p w:rsidR="006B6096" w:rsidRPr="004448E1" w:rsidRDefault="006B6096" w:rsidP="00604423">
            <w:pPr>
              <w:tabs>
                <w:tab w:val="left" w:pos="992"/>
              </w:tabs>
              <w:spacing w:after="240" w:line="276" w:lineRule="auto"/>
              <w:jc w:val="both"/>
              <w:rPr>
                <w:b/>
                <w:sz w:val="24"/>
              </w:rPr>
            </w:pPr>
            <w:r>
              <w:rPr>
                <w:b/>
                <w:sz w:val="24"/>
              </w:rPr>
              <w:t>Website</w:t>
            </w:r>
          </w:p>
        </w:tc>
        <w:tc>
          <w:tcPr>
            <w:tcW w:w="2928" w:type="dxa"/>
          </w:tcPr>
          <w:p w:rsidR="006B6096" w:rsidRPr="004448E1" w:rsidRDefault="006B6096" w:rsidP="00604423">
            <w:pPr>
              <w:spacing w:after="240" w:line="276" w:lineRule="auto"/>
              <w:jc w:val="both"/>
              <w:rPr>
                <w:b/>
                <w:sz w:val="24"/>
              </w:rPr>
            </w:pPr>
            <w:r>
              <w:rPr>
                <w:b/>
                <w:sz w:val="24"/>
              </w:rPr>
              <w:t>Materials available</w:t>
            </w:r>
          </w:p>
        </w:tc>
        <w:tc>
          <w:tcPr>
            <w:tcW w:w="2693" w:type="dxa"/>
          </w:tcPr>
          <w:p w:rsidR="006B6096" w:rsidRPr="004448E1" w:rsidRDefault="006B6096" w:rsidP="00604423">
            <w:pPr>
              <w:spacing w:after="240" w:line="276" w:lineRule="auto"/>
              <w:jc w:val="both"/>
              <w:rPr>
                <w:b/>
                <w:sz w:val="24"/>
              </w:rPr>
            </w:pPr>
            <w:r>
              <w:rPr>
                <w:b/>
                <w:sz w:val="24"/>
              </w:rPr>
              <w:t>Assessment</w:t>
            </w:r>
          </w:p>
        </w:tc>
      </w:tr>
      <w:tr w:rsidR="006B6096" w:rsidTr="00604423">
        <w:tc>
          <w:tcPr>
            <w:tcW w:w="3309" w:type="dxa"/>
          </w:tcPr>
          <w:p w:rsidR="006B6096" w:rsidRDefault="006B6096" w:rsidP="00604423">
            <w:pPr>
              <w:spacing w:after="240" w:line="276" w:lineRule="auto"/>
              <w:jc w:val="both"/>
            </w:pPr>
            <w:r w:rsidRPr="009926B5">
              <w:t>http://www.arkive.org/ed</w:t>
            </w:r>
            <w:r>
              <w:t>ucation/</w:t>
            </w:r>
          </w:p>
          <w:p w:rsidR="006B6096" w:rsidRPr="009926B5" w:rsidRDefault="006B6096" w:rsidP="00604423">
            <w:pPr>
              <w:spacing w:after="240" w:line="276" w:lineRule="auto"/>
              <w:jc w:val="both"/>
            </w:pPr>
            <w:r w:rsidRPr="009926B5">
              <w:t>(searched 2/10/13)</w:t>
            </w:r>
          </w:p>
        </w:tc>
        <w:tc>
          <w:tcPr>
            <w:tcW w:w="2928" w:type="dxa"/>
          </w:tcPr>
          <w:p w:rsidR="006B6096" w:rsidRDefault="006B6096" w:rsidP="00604423">
            <w:pPr>
              <w:pStyle w:val="ListParagraph"/>
              <w:numPr>
                <w:ilvl w:val="0"/>
                <w:numId w:val="3"/>
              </w:numPr>
              <w:spacing w:after="240"/>
              <w:ind w:left="268" w:hanging="268"/>
              <w:jc w:val="both"/>
            </w:pPr>
            <w:r>
              <w:t>Presentations, teacher notes and spreadsheets on numbers of Finch variations in the Galapagos Islands and on peppered moths</w:t>
            </w:r>
          </w:p>
          <w:p w:rsidR="006B6096" w:rsidRDefault="006B6096" w:rsidP="00604423">
            <w:pPr>
              <w:pStyle w:val="ListParagraph"/>
              <w:numPr>
                <w:ilvl w:val="0"/>
                <w:numId w:val="3"/>
              </w:numPr>
              <w:spacing w:after="240"/>
              <w:ind w:left="268" w:hanging="268"/>
              <w:jc w:val="both"/>
            </w:pPr>
            <w:r>
              <w:t>Aimed at 14-16 and 16-18 age groups</w:t>
            </w:r>
          </w:p>
        </w:tc>
        <w:tc>
          <w:tcPr>
            <w:tcW w:w="2693" w:type="dxa"/>
          </w:tcPr>
          <w:p w:rsidR="006B6096" w:rsidRDefault="006B6096" w:rsidP="00604423">
            <w:pPr>
              <w:pStyle w:val="ListParagraph"/>
              <w:numPr>
                <w:ilvl w:val="0"/>
                <w:numId w:val="3"/>
              </w:numPr>
              <w:spacing w:after="240"/>
              <w:ind w:left="268" w:hanging="268"/>
              <w:jc w:val="both"/>
            </w:pPr>
            <w:r>
              <w:t>Focus on conservation</w:t>
            </w:r>
          </w:p>
          <w:p w:rsidR="006B6096" w:rsidRDefault="006B6096" w:rsidP="00604423">
            <w:pPr>
              <w:pStyle w:val="ListParagraph"/>
              <w:numPr>
                <w:ilvl w:val="0"/>
                <w:numId w:val="3"/>
              </w:numPr>
              <w:spacing w:after="240"/>
              <w:ind w:left="268" w:hanging="268"/>
              <w:jc w:val="both"/>
            </w:pPr>
            <w:r>
              <w:t>Attractive materials</w:t>
            </w:r>
          </w:p>
          <w:p w:rsidR="006B6096" w:rsidRDefault="006B6096" w:rsidP="00604423">
            <w:pPr>
              <w:pStyle w:val="ListParagraph"/>
              <w:numPr>
                <w:ilvl w:val="0"/>
                <w:numId w:val="3"/>
              </w:numPr>
              <w:spacing w:after="240"/>
              <w:ind w:left="268" w:hanging="268"/>
              <w:jc w:val="both"/>
            </w:pPr>
            <w:r>
              <w:t>No online or computer simulation tools on evolution but some data which can be used in classrooms</w:t>
            </w:r>
          </w:p>
        </w:tc>
      </w:tr>
      <w:tr w:rsidR="006B6096" w:rsidTr="00604423">
        <w:tc>
          <w:tcPr>
            <w:tcW w:w="3309" w:type="dxa"/>
          </w:tcPr>
          <w:p w:rsidR="006B6096" w:rsidRPr="009926B5" w:rsidRDefault="006B6096" w:rsidP="00604423">
            <w:pPr>
              <w:spacing w:after="240" w:line="276" w:lineRule="auto"/>
              <w:jc w:val="both"/>
            </w:pPr>
            <w:r w:rsidRPr="001B77AE">
              <w:rPr>
                <w:highlight w:val="yellow"/>
              </w:rPr>
              <w:t>More to be added</w:t>
            </w:r>
          </w:p>
        </w:tc>
        <w:tc>
          <w:tcPr>
            <w:tcW w:w="2928" w:type="dxa"/>
          </w:tcPr>
          <w:p w:rsidR="006B6096" w:rsidRDefault="006B6096" w:rsidP="00604423">
            <w:pPr>
              <w:pStyle w:val="ListParagraph"/>
              <w:numPr>
                <w:ilvl w:val="0"/>
                <w:numId w:val="3"/>
              </w:numPr>
              <w:spacing w:after="240"/>
              <w:ind w:left="268" w:hanging="268"/>
              <w:jc w:val="both"/>
            </w:pPr>
          </w:p>
        </w:tc>
        <w:tc>
          <w:tcPr>
            <w:tcW w:w="2693" w:type="dxa"/>
          </w:tcPr>
          <w:p w:rsidR="006B6096" w:rsidRDefault="006B6096" w:rsidP="00604423">
            <w:pPr>
              <w:pStyle w:val="ListParagraph"/>
              <w:numPr>
                <w:ilvl w:val="0"/>
                <w:numId w:val="3"/>
              </w:numPr>
              <w:spacing w:after="240"/>
              <w:ind w:left="268" w:hanging="268"/>
              <w:jc w:val="both"/>
            </w:pPr>
          </w:p>
        </w:tc>
      </w:tr>
    </w:tbl>
    <w:p w:rsidR="006B6096" w:rsidRDefault="006B6096" w:rsidP="006B6096">
      <w:pPr>
        <w:spacing w:after="240"/>
        <w:jc w:val="both"/>
      </w:pPr>
    </w:p>
    <w:p w:rsidR="006B6096" w:rsidRDefault="006B6096" w:rsidP="006B6096">
      <w:pPr>
        <w:pStyle w:val="Heading3"/>
        <w:spacing w:after="240"/>
        <w:jc w:val="both"/>
      </w:pPr>
      <w:r>
        <w:t>Interviews</w:t>
      </w:r>
    </w:p>
    <w:p w:rsidR="006B6096" w:rsidRDefault="006B6096" w:rsidP="006B6096">
      <w:pPr>
        <w:spacing w:after="240"/>
        <w:jc w:val="both"/>
      </w:pPr>
      <w:r>
        <w:t>Two interviews with Biology teachers have been conducted at Kingswood School, Bath. The findings were as follows:</w:t>
      </w:r>
    </w:p>
    <w:p w:rsidR="006B6096" w:rsidRPr="001B77AE" w:rsidRDefault="006B6096" w:rsidP="006B6096">
      <w:pPr>
        <w:pStyle w:val="ListParagraph"/>
        <w:numPr>
          <w:ilvl w:val="0"/>
          <w:numId w:val="2"/>
        </w:numPr>
        <w:spacing w:after="240"/>
        <w:ind w:left="567" w:hanging="283"/>
        <w:jc w:val="both"/>
        <w:rPr>
          <w:highlight w:val="yellow"/>
        </w:rPr>
      </w:pPr>
      <w:r w:rsidRPr="001B77AE">
        <w:rPr>
          <w:highlight w:val="yellow"/>
        </w:rPr>
        <w:t>xx</w:t>
      </w:r>
    </w:p>
    <w:p w:rsidR="006B6096" w:rsidRPr="001B77AE" w:rsidRDefault="006B6096" w:rsidP="006B6096">
      <w:pPr>
        <w:pStyle w:val="ListParagraph"/>
        <w:numPr>
          <w:ilvl w:val="0"/>
          <w:numId w:val="2"/>
        </w:numPr>
        <w:spacing w:after="240"/>
        <w:ind w:left="567" w:hanging="283"/>
        <w:jc w:val="both"/>
        <w:rPr>
          <w:highlight w:val="yellow"/>
        </w:rPr>
      </w:pPr>
      <w:r w:rsidRPr="001B77AE">
        <w:rPr>
          <w:highlight w:val="yellow"/>
        </w:rPr>
        <w:t>xx</w:t>
      </w:r>
    </w:p>
    <w:p w:rsidR="006B6096" w:rsidRDefault="006B6096" w:rsidP="006B6096">
      <w:pPr>
        <w:jc w:val="both"/>
      </w:pPr>
      <w:r w:rsidRPr="001B77AE">
        <w:rPr>
          <w:highlight w:val="yellow"/>
        </w:rPr>
        <w:t>Additional interviews will be undertaken with teachers at other schools.</w:t>
      </w:r>
    </w:p>
    <w:p w:rsidR="006B6096" w:rsidRDefault="006B6096" w:rsidP="006B6096">
      <w:pPr>
        <w:pStyle w:val="Heading1"/>
      </w:pPr>
      <w:r>
        <w:br w:type="page"/>
      </w:r>
      <w:bookmarkStart w:id="20" w:name="_Toc369206731"/>
      <w:r>
        <w:lastRenderedPageBreak/>
        <w:t>Appendix B: Evolution – the main concepts</w:t>
      </w:r>
      <w:bookmarkEnd w:id="20"/>
    </w:p>
    <w:p w:rsidR="006B6096" w:rsidRPr="00BC72C1" w:rsidRDefault="006B6096" w:rsidP="006B6096">
      <w:pPr>
        <w:jc w:val="both"/>
        <w:rPr>
          <w:highlight w:val="yellow"/>
        </w:rPr>
      </w:pPr>
    </w:p>
    <w:p w:rsidR="006B6096" w:rsidRPr="00BC72C1" w:rsidRDefault="006B6096" w:rsidP="006B6096">
      <w:pPr>
        <w:spacing w:after="240"/>
        <w:jc w:val="both"/>
        <w:rPr>
          <w:rFonts w:cstheme="minorHAnsi"/>
        </w:rPr>
      </w:pPr>
      <w:r w:rsidRPr="00BC72C1">
        <w:rPr>
          <w:rFonts w:cstheme="minorHAnsi"/>
        </w:rPr>
        <w:t>From Wikipedia</w:t>
      </w:r>
      <w:r>
        <w:rPr>
          <w:rFonts w:cstheme="minorHAnsi"/>
        </w:rPr>
        <w:t xml:space="preserve"> – entry on ‘Evolution’</w:t>
      </w:r>
    </w:p>
    <w:p w:rsidR="006B6096" w:rsidRPr="00BC72C1" w:rsidRDefault="006B6096" w:rsidP="006B6096">
      <w:pPr>
        <w:pStyle w:val="NormalWeb"/>
        <w:spacing w:line="276" w:lineRule="auto"/>
        <w:jc w:val="both"/>
        <w:rPr>
          <w:rFonts w:asciiTheme="minorHAnsi" w:hAnsiTheme="minorHAnsi" w:cstheme="minorHAnsi"/>
          <w:sz w:val="22"/>
          <w:szCs w:val="22"/>
        </w:rPr>
      </w:pPr>
      <w:r>
        <w:rPr>
          <w:rFonts w:asciiTheme="minorHAnsi" w:hAnsiTheme="minorHAnsi" w:cstheme="minorHAnsi"/>
          <w:sz w:val="22"/>
          <w:szCs w:val="22"/>
        </w:rPr>
        <w:t>“</w:t>
      </w:r>
      <w:r w:rsidRPr="00BC72C1">
        <w:rPr>
          <w:rFonts w:asciiTheme="minorHAnsi" w:hAnsiTheme="minorHAnsi" w:cstheme="minorHAnsi"/>
          <w:sz w:val="22"/>
          <w:szCs w:val="22"/>
        </w:rPr>
        <w:t xml:space="preserve">Evolution by means of </w:t>
      </w:r>
      <w:hyperlink r:id="rId12" w:tooltip="Natural selection" w:history="1">
        <w:r w:rsidRPr="00BC72C1">
          <w:rPr>
            <w:rStyle w:val="Hyperlink"/>
            <w:rFonts w:asciiTheme="minorHAnsi" w:eastAsiaTheme="majorEastAsia" w:hAnsiTheme="minorHAnsi" w:cstheme="minorHAnsi"/>
            <w:color w:val="auto"/>
            <w:sz w:val="22"/>
            <w:szCs w:val="22"/>
            <w:u w:val="none"/>
          </w:rPr>
          <w:t>natural selection</w:t>
        </w:r>
      </w:hyperlink>
      <w:r w:rsidRPr="00BC72C1">
        <w:rPr>
          <w:rFonts w:asciiTheme="minorHAnsi" w:hAnsiTheme="minorHAnsi" w:cstheme="minorHAnsi"/>
          <w:sz w:val="22"/>
          <w:szCs w:val="22"/>
        </w:rPr>
        <w:t xml:space="preserve"> is the process by which genetic mutations that enhance reproduction become and remain more common in successive generations of a population. It has often been called a "self-evident" mechanism because it necessarily follows from three simple facts:</w:t>
      </w:r>
    </w:p>
    <w:p w:rsidR="006B6096" w:rsidRDefault="006B6096" w:rsidP="006B6096">
      <w:pPr>
        <w:numPr>
          <w:ilvl w:val="0"/>
          <w:numId w:val="8"/>
        </w:numPr>
        <w:tabs>
          <w:tab w:val="clear" w:pos="720"/>
        </w:tabs>
        <w:spacing w:before="100" w:beforeAutospacing="1" w:after="100" w:afterAutospacing="1"/>
        <w:ind w:left="567" w:hanging="283"/>
        <w:jc w:val="both"/>
        <w:rPr>
          <w:rFonts w:cstheme="minorHAnsi"/>
        </w:rPr>
      </w:pPr>
      <w:r w:rsidRPr="00BC72C1">
        <w:rPr>
          <w:rFonts w:cstheme="minorHAnsi"/>
        </w:rPr>
        <w:t>Heritable variation exists within populations of organisms.</w:t>
      </w:r>
    </w:p>
    <w:p w:rsidR="006B6096" w:rsidRDefault="006B6096" w:rsidP="006B6096">
      <w:pPr>
        <w:numPr>
          <w:ilvl w:val="0"/>
          <w:numId w:val="8"/>
        </w:numPr>
        <w:tabs>
          <w:tab w:val="clear" w:pos="720"/>
        </w:tabs>
        <w:spacing w:before="100" w:beforeAutospacing="1" w:after="100" w:afterAutospacing="1"/>
        <w:ind w:left="567" w:hanging="283"/>
        <w:jc w:val="both"/>
        <w:rPr>
          <w:rFonts w:cstheme="minorHAnsi"/>
        </w:rPr>
      </w:pPr>
      <w:r w:rsidRPr="00BC72C1">
        <w:rPr>
          <w:rFonts w:cstheme="minorHAnsi"/>
        </w:rPr>
        <w:t>Organisms produce more progeny than can survive.</w:t>
      </w:r>
    </w:p>
    <w:p w:rsidR="006B6096" w:rsidRPr="00BC72C1" w:rsidRDefault="006B6096" w:rsidP="006B6096">
      <w:pPr>
        <w:numPr>
          <w:ilvl w:val="0"/>
          <w:numId w:val="8"/>
        </w:numPr>
        <w:tabs>
          <w:tab w:val="clear" w:pos="720"/>
        </w:tabs>
        <w:spacing w:before="100" w:beforeAutospacing="1" w:after="100" w:afterAutospacing="1"/>
        <w:ind w:left="567" w:hanging="283"/>
        <w:jc w:val="both"/>
        <w:rPr>
          <w:rFonts w:cstheme="minorHAnsi"/>
        </w:rPr>
      </w:pPr>
      <w:r w:rsidRPr="00BC72C1">
        <w:rPr>
          <w:rFonts w:cstheme="minorHAnsi"/>
        </w:rPr>
        <w:t>These offspring vary in their ability to survive and reproduce.</w:t>
      </w:r>
    </w:p>
    <w:p w:rsidR="006B6096" w:rsidRPr="00BC72C1" w:rsidRDefault="006B6096" w:rsidP="006B6096">
      <w:pPr>
        <w:pStyle w:val="NormalWeb"/>
        <w:spacing w:line="276" w:lineRule="auto"/>
        <w:jc w:val="both"/>
        <w:rPr>
          <w:rFonts w:asciiTheme="minorHAnsi" w:hAnsiTheme="minorHAnsi" w:cstheme="minorHAnsi"/>
          <w:sz w:val="22"/>
          <w:szCs w:val="22"/>
        </w:rPr>
      </w:pPr>
      <w:r w:rsidRPr="00BC72C1">
        <w:rPr>
          <w:rFonts w:asciiTheme="minorHAnsi" w:hAnsiTheme="minorHAnsi" w:cstheme="minorHAnsi"/>
          <w:sz w:val="22"/>
          <w:szCs w:val="22"/>
        </w:rPr>
        <w:t xml:space="preserve">These conditions produce competition between organisms for survival and reproduction. Consequently, organisms with traits that give them an advantage over their competitors pass these advantageous traits on, while traits that do not confer an advantage are not passed on to the next generation. </w:t>
      </w:r>
    </w:p>
    <w:p w:rsidR="006B6096" w:rsidRPr="00BC72C1" w:rsidRDefault="006B6096" w:rsidP="006B6096">
      <w:pPr>
        <w:pStyle w:val="NormalWeb"/>
        <w:spacing w:line="276" w:lineRule="auto"/>
        <w:jc w:val="both"/>
        <w:rPr>
          <w:rFonts w:asciiTheme="minorHAnsi" w:hAnsiTheme="minorHAnsi" w:cstheme="minorHAnsi"/>
          <w:sz w:val="22"/>
          <w:szCs w:val="22"/>
        </w:rPr>
      </w:pPr>
      <w:r w:rsidRPr="00BC72C1">
        <w:rPr>
          <w:rFonts w:asciiTheme="minorHAnsi" w:hAnsiTheme="minorHAnsi" w:cstheme="minorHAnsi"/>
          <w:sz w:val="22"/>
          <w:szCs w:val="22"/>
        </w:rPr>
        <w:t xml:space="preserve">The central concept of natural selection is the </w:t>
      </w:r>
      <w:hyperlink r:id="rId13" w:tooltip="Fitness (biology)" w:history="1">
        <w:r w:rsidRPr="00BC72C1">
          <w:rPr>
            <w:rStyle w:val="Hyperlink"/>
            <w:rFonts w:asciiTheme="minorHAnsi" w:eastAsiaTheme="majorEastAsia" w:hAnsiTheme="minorHAnsi" w:cstheme="minorHAnsi"/>
            <w:color w:val="auto"/>
            <w:sz w:val="22"/>
            <w:szCs w:val="22"/>
            <w:u w:val="none"/>
          </w:rPr>
          <w:t>evolutionary fitness</w:t>
        </w:r>
      </w:hyperlink>
      <w:r w:rsidRPr="00BC72C1">
        <w:rPr>
          <w:rFonts w:asciiTheme="minorHAnsi" w:hAnsiTheme="minorHAnsi" w:cstheme="minorHAnsi"/>
          <w:sz w:val="22"/>
          <w:szCs w:val="22"/>
        </w:rPr>
        <w:t xml:space="preserve"> of an organism.</w:t>
      </w:r>
      <w:hyperlink r:id="rId14" w:anchor="cite_note-Orr-96" w:history="1">
        <w:r w:rsidRPr="00BC72C1">
          <w:rPr>
            <w:rStyle w:val="Hyperlink"/>
            <w:rFonts w:asciiTheme="minorHAnsi" w:eastAsiaTheme="majorEastAsia" w:hAnsiTheme="minorHAnsi" w:cstheme="minorHAnsi"/>
            <w:color w:val="auto"/>
            <w:sz w:val="22"/>
            <w:szCs w:val="22"/>
            <w:u w:val="none"/>
            <w:vertAlign w:val="superscript"/>
          </w:rPr>
          <w:t>[96]</w:t>
        </w:r>
      </w:hyperlink>
      <w:r w:rsidRPr="00BC72C1">
        <w:rPr>
          <w:rFonts w:asciiTheme="minorHAnsi" w:hAnsiTheme="minorHAnsi" w:cstheme="minorHAnsi"/>
          <w:sz w:val="22"/>
          <w:szCs w:val="22"/>
        </w:rPr>
        <w:t xml:space="preserve"> Fitness is measured by an organism's ability to survive and reproduce, which determines the size of its genetic contribution to the next generation. However, fitness is not the same as the total number of offspring: instead fitness is indicated by the proportion of subsequent generations that carry an organism's genes.</w:t>
      </w:r>
      <w:hyperlink r:id="rId15" w:anchor="cite_note-Haldane-97" w:history="1">
        <w:r w:rsidRPr="00BC72C1">
          <w:rPr>
            <w:rStyle w:val="Hyperlink"/>
            <w:rFonts w:asciiTheme="minorHAnsi" w:eastAsiaTheme="majorEastAsia" w:hAnsiTheme="minorHAnsi" w:cstheme="minorHAnsi"/>
            <w:color w:val="auto"/>
            <w:sz w:val="22"/>
            <w:szCs w:val="22"/>
            <w:u w:val="none"/>
            <w:vertAlign w:val="superscript"/>
          </w:rPr>
          <w:t>[97]</w:t>
        </w:r>
      </w:hyperlink>
      <w:r w:rsidRPr="00BC72C1">
        <w:rPr>
          <w:rFonts w:asciiTheme="minorHAnsi" w:hAnsiTheme="minorHAnsi" w:cstheme="minorHAnsi"/>
          <w:sz w:val="22"/>
          <w:szCs w:val="22"/>
        </w:rPr>
        <w:t xml:space="preserve"> For example, if an organism could survive well and reproduce rapidly, but its offspring were all too small and weak to survive, this organism would make little genetic contribution to future generations and would thus have low fitness. </w:t>
      </w:r>
    </w:p>
    <w:p w:rsidR="006B6096" w:rsidRPr="00BC72C1" w:rsidRDefault="006B6096" w:rsidP="006B6096">
      <w:pPr>
        <w:pStyle w:val="NormalWeb"/>
        <w:spacing w:line="276" w:lineRule="auto"/>
        <w:jc w:val="both"/>
        <w:rPr>
          <w:rFonts w:asciiTheme="minorHAnsi" w:hAnsiTheme="minorHAnsi" w:cstheme="minorHAnsi"/>
          <w:sz w:val="22"/>
          <w:szCs w:val="22"/>
        </w:rPr>
      </w:pPr>
      <w:r w:rsidRPr="00BC72C1">
        <w:rPr>
          <w:rFonts w:asciiTheme="minorHAnsi" w:hAnsiTheme="minorHAnsi" w:cstheme="minorHAnsi"/>
          <w:sz w:val="22"/>
          <w:szCs w:val="22"/>
        </w:rPr>
        <w:t xml:space="preserve">If an allele increases fitness more than the other alleles of that gene, then with each generation this allele will become more common within the population. These traits are said to be "selected </w:t>
      </w:r>
      <w:r w:rsidRPr="00BC72C1">
        <w:rPr>
          <w:rFonts w:asciiTheme="minorHAnsi" w:hAnsiTheme="minorHAnsi" w:cstheme="minorHAnsi"/>
          <w:i/>
          <w:iCs/>
          <w:sz w:val="22"/>
          <w:szCs w:val="22"/>
        </w:rPr>
        <w:t>for</w:t>
      </w:r>
      <w:r w:rsidRPr="00BC72C1">
        <w:rPr>
          <w:rFonts w:asciiTheme="minorHAnsi" w:hAnsiTheme="minorHAnsi" w:cstheme="minorHAnsi"/>
          <w:sz w:val="22"/>
          <w:szCs w:val="22"/>
        </w:rPr>
        <w:t xml:space="preserve">". Examples of traits that can increase fitness are enhanced survival and increased </w:t>
      </w:r>
      <w:hyperlink r:id="rId16" w:tooltip="Fecundity" w:history="1">
        <w:r w:rsidRPr="00BC72C1">
          <w:rPr>
            <w:rStyle w:val="Hyperlink"/>
            <w:rFonts w:asciiTheme="minorHAnsi" w:eastAsiaTheme="majorEastAsia" w:hAnsiTheme="minorHAnsi" w:cstheme="minorHAnsi"/>
            <w:color w:val="auto"/>
            <w:sz w:val="22"/>
            <w:szCs w:val="22"/>
            <w:u w:val="none"/>
          </w:rPr>
          <w:t>fecundity</w:t>
        </w:r>
      </w:hyperlink>
      <w:r w:rsidRPr="00BC72C1">
        <w:rPr>
          <w:rFonts w:asciiTheme="minorHAnsi" w:hAnsiTheme="minorHAnsi" w:cstheme="minorHAnsi"/>
          <w:sz w:val="22"/>
          <w:szCs w:val="22"/>
        </w:rPr>
        <w:t xml:space="preserve">. Conversely, the lower fitness caused by having a less beneficial or deleterious allele results in this allele becoming rarer — they are "selected </w:t>
      </w:r>
      <w:r w:rsidRPr="00BC72C1">
        <w:rPr>
          <w:rFonts w:asciiTheme="minorHAnsi" w:hAnsiTheme="minorHAnsi" w:cstheme="minorHAnsi"/>
          <w:i/>
          <w:iCs/>
          <w:sz w:val="22"/>
          <w:szCs w:val="22"/>
        </w:rPr>
        <w:t>against</w:t>
      </w:r>
      <w:r w:rsidRPr="00BC72C1">
        <w:rPr>
          <w:rFonts w:asciiTheme="minorHAnsi" w:hAnsiTheme="minorHAnsi" w:cstheme="minorHAnsi"/>
          <w:sz w:val="22"/>
          <w:szCs w:val="22"/>
        </w:rPr>
        <w:t>". Importantly, the fitness of an allele is not a fixed characteristic; if the environment changes, previously neutral or harmful traits may become beneficial and previously beneficial traits become harmful. However, even if the direction of selection does reverse in this way, traits that were lost in the past may not re-evolve in an identical form</w:t>
      </w:r>
      <w:r>
        <w:rPr>
          <w:rFonts w:asciiTheme="minorHAnsi" w:hAnsiTheme="minorHAnsi" w:cstheme="minorHAnsi"/>
          <w:sz w:val="22"/>
          <w:szCs w:val="22"/>
        </w:rPr>
        <w:t>.”</w:t>
      </w:r>
    </w:p>
    <w:p w:rsidR="006B6096" w:rsidRPr="006B6096" w:rsidRDefault="006B6096" w:rsidP="006B6096"/>
    <w:sectPr w:rsidR="006B6096" w:rsidRPr="006B6096" w:rsidSect="0080227B">
      <w:footerReference w:type="default" r:id="rId17"/>
      <w:pgSz w:w="11906" w:h="16838"/>
      <w:pgMar w:top="1276" w:right="1274" w:bottom="1702" w:left="156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3F99" w:rsidRDefault="00DD3F99" w:rsidP="00634293">
      <w:pPr>
        <w:spacing w:after="0" w:line="240" w:lineRule="auto"/>
      </w:pPr>
      <w:r>
        <w:separator/>
      </w:r>
    </w:p>
  </w:endnote>
  <w:endnote w:type="continuationSeparator" w:id="0">
    <w:p w:rsidR="00DD3F99" w:rsidRDefault="00DD3F99" w:rsidP="006342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671176"/>
      <w:docPartObj>
        <w:docPartGallery w:val="Page Numbers (Bottom of Page)"/>
        <w:docPartUnique/>
      </w:docPartObj>
    </w:sdtPr>
    <w:sdtContent>
      <w:p w:rsidR="00DD3F99" w:rsidRDefault="00DD3F99">
        <w:pPr>
          <w:pStyle w:val="Footer"/>
          <w:jc w:val="right"/>
        </w:pPr>
        <w:r>
          <w:fldChar w:fldCharType="begin"/>
        </w:r>
        <w:r>
          <w:instrText xml:space="preserve"> PAGE   \* MERGEFORMAT </w:instrText>
        </w:r>
        <w:r>
          <w:fldChar w:fldCharType="separate"/>
        </w:r>
        <w:r w:rsidR="00027C2E">
          <w:rPr>
            <w:noProof/>
          </w:rPr>
          <w:t>10</w:t>
        </w:r>
        <w:r>
          <w:rPr>
            <w:noProof/>
          </w:rPr>
          <w:fldChar w:fldCharType="end"/>
        </w:r>
      </w:p>
    </w:sdtContent>
  </w:sdt>
  <w:p w:rsidR="00DD3F99" w:rsidRDefault="00DD3F9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3F99" w:rsidRDefault="00DD3F99" w:rsidP="00634293">
      <w:pPr>
        <w:spacing w:after="0" w:line="240" w:lineRule="auto"/>
      </w:pPr>
      <w:r>
        <w:separator/>
      </w:r>
    </w:p>
  </w:footnote>
  <w:footnote w:type="continuationSeparator" w:id="0">
    <w:p w:rsidR="00DD3F99" w:rsidRDefault="00DD3F99" w:rsidP="0063429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B05B46"/>
    <w:multiLevelType w:val="hybridMultilevel"/>
    <w:tmpl w:val="974490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45533B3"/>
    <w:multiLevelType w:val="hybridMultilevel"/>
    <w:tmpl w:val="1FE05E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C9C343C"/>
    <w:multiLevelType w:val="hybridMultilevel"/>
    <w:tmpl w:val="95E018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22D5B58"/>
    <w:multiLevelType w:val="hybridMultilevel"/>
    <w:tmpl w:val="00A632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4F63498"/>
    <w:multiLevelType w:val="hybridMultilevel"/>
    <w:tmpl w:val="86D406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3C3E465F"/>
    <w:multiLevelType w:val="hybridMultilevel"/>
    <w:tmpl w:val="C81206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92B3498"/>
    <w:multiLevelType w:val="hybridMultilevel"/>
    <w:tmpl w:val="EAD0E7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530F32B2"/>
    <w:multiLevelType w:val="hybridMultilevel"/>
    <w:tmpl w:val="DDA81A7C"/>
    <w:lvl w:ilvl="0" w:tplc="3070BF4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nsid w:val="559C781B"/>
    <w:multiLevelType w:val="multilevel"/>
    <w:tmpl w:val="E41812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69969CF"/>
    <w:multiLevelType w:val="hybridMultilevel"/>
    <w:tmpl w:val="DCD454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5ACB71C4"/>
    <w:multiLevelType w:val="hybridMultilevel"/>
    <w:tmpl w:val="7D1AF4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6794694E"/>
    <w:multiLevelType w:val="multilevel"/>
    <w:tmpl w:val="8A9E414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69B818A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76212BF6"/>
    <w:multiLevelType w:val="hybridMultilevel"/>
    <w:tmpl w:val="DDA81A7C"/>
    <w:lvl w:ilvl="0" w:tplc="3070BF42">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nsid w:val="798B228F"/>
    <w:multiLevelType w:val="hybridMultilevel"/>
    <w:tmpl w:val="DDA81A7C"/>
    <w:lvl w:ilvl="0" w:tplc="3070BF4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3"/>
  </w:num>
  <w:num w:numId="2">
    <w:abstractNumId w:val="5"/>
  </w:num>
  <w:num w:numId="3">
    <w:abstractNumId w:val="10"/>
  </w:num>
  <w:num w:numId="4">
    <w:abstractNumId w:val="1"/>
  </w:num>
  <w:num w:numId="5">
    <w:abstractNumId w:val="0"/>
  </w:num>
  <w:num w:numId="6">
    <w:abstractNumId w:val="6"/>
  </w:num>
  <w:num w:numId="7">
    <w:abstractNumId w:val="9"/>
  </w:num>
  <w:num w:numId="8">
    <w:abstractNumId w:val="8"/>
  </w:num>
  <w:num w:numId="9">
    <w:abstractNumId w:val="11"/>
  </w:num>
  <w:num w:numId="10">
    <w:abstractNumId w:val="12"/>
  </w:num>
  <w:num w:numId="11">
    <w:abstractNumId w:val="4"/>
  </w:num>
  <w:num w:numId="12">
    <w:abstractNumId w:val="2"/>
  </w:num>
  <w:num w:numId="13">
    <w:abstractNumId w:val="13"/>
  </w:num>
  <w:num w:numId="14">
    <w:abstractNumId w:val="7"/>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3202"/>
    <w:rsid w:val="00026EFE"/>
    <w:rsid w:val="000270B6"/>
    <w:rsid w:val="00027C2E"/>
    <w:rsid w:val="00037F07"/>
    <w:rsid w:val="000409F9"/>
    <w:rsid w:val="00051809"/>
    <w:rsid w:val="00095EB2"/>
    <w:rsid w:val="000B3D07"/>
    <w:rsid w:val="000E399E"/>
    <w:rsid w:val="000E40A3"/>
    <w:rsid w:val="000F6F7E"/>
    <w:rsid w:val="001036C4"/>
    <w:rsid w:val="00107314"/>
    <w:rsid w:val="00127632"/>
    <w:rsid w:val="0014313D"/>
    <w:rsid w:val="00152E3C"/>
    <w:rsid w:val="001567E1"/>
    <w:rsid w:val="00166BD9"/>
    <w:rsid w:val="00183CAE"/>
    <w:rsid w:val="0018528A"/>
    <w:rsid w:val="001A485E"/>
    <w:rsid w:val="001A7223"/>
    <w:rsid w:val="001B271E"/>
    <w:rsid w:val="001B37AC"/>
    <w:rsid w:val="001B50CF"/>
    <w:rsid w:val="001B77AE"/>
    <w:rsid w:val="001D13F2"/>
    <w:rsid w:val="001D19D6"/>
    <w:rsid w:val="001D2FCC"/>
    <w:rsid w:val="001D6812"/>
    <w:rsid w:val="001E4654"/>
    <w:rsid w:val="001E6E67"/>
    <w:rsid w:val="001E7914"/>
    <w:rsid w:val="001F10DE"/>
    <w:rsid w:val="001F4575"/>
    <w:rsid w:val="001F77CF"/>
    <w:rsid w:val="002010D5"/>
    <w:rsid w:val="00233AF7"/>
    <w:rsid w:val="002355BC"/>
    <w:rsid w:val="002541F0"/>
    <w:rsid w:val="00257C4F"/>
    <w:rsid w:val="00276B02"/>
    <w:rsid w:val="002825B2"/>
    <w:rsid w:val="00290085"/>
    <w:rsid w:val="00295BDB"/>
    <w:rsid w:val="002A4579"/>
    <w:rsid w:val="002B025B"/>
    <w:rsid w:val="002B05A9"/>
    <w:rsid w:val="002B1A30"/>
    <w:rsid w:val="002B3D4F"/>
    <w:rsid w:val="002B521F"/>
    <w:rsid w:val="002E0FA5"/>
    <w:rsid w:val="002F033E"/>
    <w:rsid w:val="00302DB3"/>
    <w:rsid w:val="0031100C"/>
    <w:rsid w:val="00316776"/>
    <w:rsid w:val="00325CFE"/>
    <w:rsid w:val="003361DB"/>
    <w:rsid w:val="00352135"/>
    <w:rsid w:val="003A2550"/>
    <w:rsid w:val="003C2255"/>
    <w:rsid w:val="003C7AE4"/>
    <w:rsid w:val="003D4265"/>
    <w:rsid w:val="003D62FD"/>
    <w:rsid w:val="003E4FFA"/>
    <w:rsid w:val="003E64EE"/>
    <w:rsid w:val="003F669C"/>
    <w:rsid w:val="00400793"/>
    <w:rsid w:val="00416DA8"/>
    <w:rsid w:val="00431A0F"/>
    <w:rsid w:val="004448E1"/>
    <w:rsid w:val="00445D74"/>
    <w:rsid w:val="004503AE"/>
    <w:rsid w:val="004625EB"/>
    <w:rsid w:val="00475702"/>
    <w:rsid w:val="00491FF2"/>
    <w:rsid w:val="00493ADC"/>
    <w:rsid w:val="004A628D"/>
    <w:rsid w:val="004A6450"/>
    <w:rsid w:val="004A6C76"/>
    <w:rsid w:val="004B2E68"/>
    <w:rsid w:val="004C6899"/>
    <w:rsid w:val="004C715C"/>
    <w:rsid w:val="004D3202"/>
    <w:rsid w:val="004D6F51"/>
    <w:rsid w:val="004F648D"/>
    <w:rsid w:val="005173F8"/>
    <w:rsid w:val="005175D1"/>
    <w:rsid w:val="00532D2F"/>
    <w:rsid w:val="00542C51"/>
    <w:rsid w:val="0056645B"/>
    <w:rsid w:val="00583CB9"/>
    <w:rsid w:val="005972DE"/>
    <w:rsid w:val="005A015E"/>
    <w:rsid w:val="005A043E"/>
    <w:rsid w:val="005A3DBF"/>
    <w:rsid w:val="005B33D1"/>
    <w:rsid w:val="005B3C04"/>
    <w:rsid w:val="005B4786"/>
    <w:rsid w:val="005B7C10"/>
    <w:rsid w:val="005D2704"/>
    <w:rsid w:val="005F1BB2"/>
    <w:rsid w:val="00604423"/>
    <w:rsid w:val="00607B5E"/>
    <w:rsid w:val="006136D4"/>
    <w:rsid w:val="0062462A"/>
    <w:rsid w:val="006320E6"/>
    <w:rsid w:val="006332E5"/>
    <w:rsid w:val="00634293"/>
    <w:rsid w:val="0063586D"/>
    <w:rsid w:val="00643925"/>
    <w:rsid w:val="006530DD"/>
    <w:rsid w:val="006766E8"/>
    <w:rsid w:val="00683C94"/>
    <w:rsid w:val="0068521B"/>
    <w:rsid w:val="00690AE2"/>
    <w:rsid w:val="006A4AEA"/>
    <w:rsid w:val="006B1D72"/>
    <w:rsid w:val="006B6096"/>
    <w:rsid w:val="006B7D5B"/>
    <w:rsid w:val="006C3512"/>
    <w:rsid w:val="006E0830"/>
    <w:rsid w:val="006E38F8"/>
    <w:rsid w:val="006E64DF"/>
    <w:rsid w:val="006F3926"/>
    <w:rsid w:val="007120F2"/>
    <w:rsid w:val="00727931"/>
    <w:rsid w:val="00733F37"/>
    <w:rsid w:val="0078120B"/>
    <w:rsid w:val="007866C7"/>
    <w:rsid w:val="007B0FA5"/>
    <w:rsid w:val="007B13B3"/>
    <w:rsid w:val="007B1BBD"/>
    <w:rsid w:val="007B7F62"/>
    <w:rsid w:val="0080227B"/>
    <w:rsid w:val="00815446"/>
    <w:rsid w:val="00827D73"/>
    <w:rsid w:val="00877C76"/>
    <w:rsid w:val="00882B10"/>
    <w:rsid w:val="00882E5A"/>
    <w:rsid w:val="008A2D12"/>
    <w:rsid w:val="008A3299"/>
    <w:rsid w:val="008B2D5B"/>
    <w:rsid w:val="008C3761"/>
    <w:rsid w:val="008C4068"/>
    <w:rsid w:val="008C6E43"/>
    <w:rsid w:val="008D1026"/>
    <w:rsid w:val="008D12E8"/>
    <w:rsid w:val="008D1B99"/>
    <w:rsid w:val="008D1CA9"/>
    <w:rsid w:val="008D76FF"/>
    <w:rsid w:val="008E647E"/>
    <w:rsid w:val="009118F5"/>
    <w:rsid w:val="00923B54"/>
    <w:rsid w:val="00923F9A"/>
    <w:rsid w:val="00930CF9"/>
    <w:rsid w:val="0094048D"/>
    <w:rsid w:val="0094565C"/>
    <w:rsid w:val="0095209D"/>
    <w:rsid w:val="00972EE0"/>
    <w:rsid w:val="00977F2D"/>
    <w:rsid w:val="009814B4"/>
    <w:rsid w:val="0098280A"/>
    <w:rsid w:val="009926B5"/>
    <w:rsid w:val="009C1F09"/>
    <w:rsid w:val="009C4EB4"/>
    <w:rsid w:val="009D01DC"/>
    <w:rsid w:val="009D5D86"/>
    <w:rsid w:val="009E1B61"/>
    <w:rsid w:val="009F2C84"/>
    <w:rsid w:val="009F3CAC"/>
    <w:rsid w:val="00A00C3A"/>
    <w:rsid w:val="00A04D29"/>
    <w:rsid w:val="00A11849"/>
    <w:rsid w:val="00A24373"/>
    <w:rsid w:val="00A30504"/>
    <w:rsid w:val="00A37842"/>
    <w:rsid w:val="00A43E4A"/>
    <w:rsid w:val="00A46101"/>
    <w:rsid w:val="00A50508"/>
    <w:rsid w:val="00A67184"/>
    <w:rsid w:val="00AA337E"/>
    <w:rsid w:val="00AA7B52"/>
    <w:rsid w:val="00AB6D33"/>
    <w:rsid w:val="00AC1023"/>
    <w:rsid w:val="00AC6E68"/>
    <w:rsid w:val="00AE159B"/>
    <w:rsid w:val="00AE7FF6"/>
    <w:rsid w:val="00B175D3"/>
    <w:rsid w:val="00B44605"/>
    <w:rsid w:val="00B73102"/>
    <w:rsid w:val="00B7409A"/>
    <w:rsid w:val="00B8026B"/>
    <w:rsid w:val="00B86469"/>
    <w:rsid w:val="00B9179E"/>
    <w:rsid w:val="00BA7ACD"/>
    <w:rsid w:val="00BB45B2"/>
    <w:rsid w:val="00BB6934"/>
    <w:rsid w:val="00BC2C21"/>
    <w:rsid w:val="00BC5C0F"/>
    <w:rsid w:val="00BC620C"/>
    <w:rsid w:val="00BC6764"/>
    <w:rsid w:val="00BC72C1"/>
    <w:rsid w:val="00BC74E8"/>
    <w:rsid w:val="00BD2E0B"/>
    <w:rsid w:val="00BE0891"/>
    <w:rsid w:val="00BE7527"/>
    <w:rsid w:val="00BF0706"/>
    <w:rsid w:val="00C14606"/>
    <w:rsid w:val="00C14BBD"/>
    <w:rsid w:val="00C56B37"/>
    <w:rsid w:val="00C57CB2"/>
    <w:rsid w:val="00C63C71"/>
    <w:rsid w:val="00C84209"/>
    <w:rsid w:val="00C9518B"/>
    <w:rsid w:val="00CA0607"/>
    <w:rsid w:val="00CC1E7C"/>
    <w:rsid w:val="00CC5223"/>
    <w:rsid w:val="00CE6333"/>
    <w:rsid w:val="00D252B9"/>
    <w:rsid w:val="00D61C61"/>
    <w:rsid w:val="00D75280"/>
    <w:rsid w:val="00D914D8"/>
    <w:rsid w:val="00D93614"/>
    <w:rsid w:val="00D9485F"/>
    <w:rsid w:val="00DC26F6"/>
    <w:rsid w:val="00DC72AC"/>
    <w:rsid w:val="00DD3F99"/>
    <w:rsid w:val="00DD4B6A"/>
    <w:rsid w:val="00E0115F"/>
    <w:rsid w:val="00E01770"/>
    <w:rsid w:val="00E03123"/>
    <w:rsid w:val="00E41352"/>
    <w:rsid w:val="00E679FF"/>
    <w:rsid w:val="00E70AD8"/>
    <w:rsid w:val="00E71F70"/>
    <w:rsid w:val="00E74ED7"/>
    <w:rsid w:val="00E777E9"/>
    <w:rsid w:val="00E84D01"/>
    <w:rsid w:val="00E94777"/>
    <w:rsid w:val="00EC03AD"/>
    <w:rsid w:val="00EC0B1E"/>
    <w:rsid w:val="00EC5B08"/>
    <w:rsid w:val="00EF7E14"/>
    <w:rsid w:val="00F13A7B"/>
    <w:rsid w:val="00F44863"/>
    <w:rsid w:val="00F46EB9"/>
    <w:rsid w:val="00F5744A"/>
    <w:rsid w:val="00F865EE"/>
    <w:rsid w:val="00FA0602"/>
    <w:rsid w:val="00FC1BED"/>
    <w:rsid w:val="00FD2055"/>
    <w:rsid w:val="00FD2383"/>
    <w:rsid w:val="00FE2E51"/>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1026"/>
  </w:style>
  <w:style w:type="paragraph" w:styleId="Heading1">
    <w:name w:val="heading 1"/>
    <w:basedOn w:val="Normal"/>
    <w:next w:val="Normal"/>
    <w:link w:val="Heading1Char"/>
    <w:uiPriority w:val="9"/>
    <w:qFormat/>
    <w:rsid w:val="004D32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D320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9485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320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D3202"/>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1D6812"/>
    <w:rPr>
      <w:color w:val="0000FF" w:themeColor="hyperlink"/>
      <w:u w:val="single"/>
    </w:rPr>
  </w:style>
  <w:style w:type="character" w:customStyle="1" w:styleId="Heading3Char">
    <w:name w:val="Heading 3 Char"/>
    <w:basedOn w:val="DefaultParagraphFont"/>
    <w:link w:val="Heading3"/>
    <w:uiPriority w:val="9"/>
    <w:rsid w:val="00D9485F"/>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E41352"/>
    <w:pPr>
      <w:ind w:left="720"/>
      <w:contextualSpacing/>
    </w:pPr>
  </w:style>
  <w:style w:type="table" w:styleId="TableGrid">
    <w:name w:val="Table Grid"/>
    <w:basedOn w:val="TableNormal"/>
    <w:uiPriority w:val="59"/>
    <w:rsid w:val="00D936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AC1023"/>
    <w:rPr>
      <w:color w:val="808080"/>
    </w:rPr>
  </w:style>
  <w:style w:type="paragraph" w:styleId="TOCHeading">
    <w:name w:val="TOC Heading"/>
    <w:basedOn w:val="Heading1"/>
    <w:next w:val="Normal"/>
    <w:uiPriority w:val="39"/>
    <w:unhideWhenUsed/>
    <w:qFormat/>
    <w:rsid w:val="00AC1023"/>
    <w:pPr>
      <w:spacing w:before="240" w:line="259" w:lineRule="auto"/>
      <w:outlineLvl w:val="9"/>
    </w:pPr>
    <w:rPr>
      <w:b w:val="0"/>
      <w:bCs w:val="0"/>
      <w:sz w:val="32"/>
      <w:szCs w:val="32"/>
      <w:lang w:val="en-US"/>
    </w:rPr>
  </w:style>
  <w:style w:type="paragraph" w:styleId="TOC1">
    <w:name w:val="toc 1"/>
    <w:basedOn w:val="Normal"/>
    <w:next w:val="Normal"/>
    <w:autoRedefine/>
    <w:uiPriority w:val="39"/>
    <w:unhideWhenUsed/>
    <w:rsid w:val="00AC1023"/>
    <w:pPr>
      <w:spacing w:after="100"/>
    </w:pPr>
  </w:style>
  <w:style w:type="paragraph" w:styleId="TOC2">
    <w:name w:val="toc 2"/>
    <w:basedOn w:val="Normal"/>
    <w:next w:val="Normal"/>
    <w:autoRedefine/>
    <w:uiPriority w:val="39"/>
    <w:unhideWhenUsed/>
    <w:rsid w:val="00AC1023"/>
    <w:pPr>
      <w:spacing w:after="100"/>
      <w:ind w:left="220"/>
    </w:pPr>
  </w:style>
  <w:style w:type="paragraph" w:styleId="TOC3">
    <w:name w:val="toc 3"/>
    <w:basedOn w:val="Normal"/>
    <w:next w:val="Normal"/>
    <w:autoRedefine/>
    <w:uiPriority w:val="39"/>
    <w:unhideWhenUsed/>
    <w:rsid w:val="00AC1023"/>
    <w:pPr>
      <w:spacing w:after="100"/>
      <w:ind w:left="440"/>
    </w:pPr>
  </w:style>
  <w:style w:type="paragraph" w:styleId="NoSpacing">
    <w:name w:val="No Spacing"/>
    <w:link w:val="NoSpacingChar"/>
    <w:uiPriority w:val="1"/>
    <w:qFormat/>
    <w:rsid w:val="00276B0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76B02"/>
    <w:rPr>
      <w:rFonts w:eastAsiaTheme="minorEastAsia"/>
      <w:lang w:val="en-US"/>
    </w:rPr>
  </w:style>
  <w:style w:type="character" w:styleId="FollowedHyperlink">
    <w:name w:val="FollowedHyperlink"/>
    <w:basedOn w:val="DefaultParagraphFont"/>
    <w:uiPriority w:val="99"/>
    <w:semiHidden/>
    <w:unhideWhenUsed/>
    <w:rsid w:val="00C57CB2"/>
    <w:rPr>
      <w:color w:val="800080" w:themeColor="followedHyperlink"/>
      <w:u w:val="single"/>
    </w:rPr>
  </w:style>
  <w:style w:type="paragraph" w:styleId="BalloonText">
    <w:name w:val="Balloon Text"/>
    <w:basedOn w:val="Normal"/>
    <w:link w:val="BalloonTextChar"/>
    <w:uiPriority w:val="99"/>
    <w:semiHidden/>
    <w:unhideWhenUsed/>
    <w:rsid w:val="00923B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3B54"/>
    <w:rPr>
      <w:rFonts w:ascii="Tahoma" w:hAnsi="Tahoma" w:cs="Tahoma"/>
      <w:sz w:val="16"/>
      <w:szCs w:val="16"/>
    </w:rPr>
  </w:style>
  <w:style w:type="paragraph" w:styleId="Header">
    <w:name w:val="header"/>
    <w:basedOn w:val="Normal"/>
    <w:link w:val="HeaderChar"/>
    <w:uiPriority w:val="99"/>
    <w:semiHidden/>
    <w:unhideWhenUsed/>
    <w:rsid w:val="00634293"/>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34293"/>
  </w:style>
  <w:style w:type="paragraph" w:styleId="Footer">
    <w:name w:val="footer"/>
    <w:basedOn w:val="Normal"/>
    <w:link w:val="FooterChar"/>
    <w:uiPriority w:val="99"/>
    <w:unhideWhenUsed/>
    <w:rsid w:val="006342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4293"/>
  </w:style>
  <w:style w:type="character" w:customStyle="1" w:styleId="st">
    <w:name w:val="st"/>
    <w:basedOn w:val="DefaultParagraphFont"/>
    <w:rsid w:val="00445D74"/>
  </w:style>
  <w:style w:type="paragraph" w:styleId="NormalWeb">
    <w:name w:val="Normal (Web)"/>
    <w:basedOn w:val="Normal"/>
    <w:uiPriority w:val="99"/>
    <w:unhideWhenUsed/>
    <w:rsid w:val="00BC72C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CommentReference">
    <w:name w:val="annotation reference"/>
    <w:basedOn w:val="DefaultParagraphFont"/>
    <w:uiPriority w:val="99"/>
    <w:semiHidden/>
    <w:unhideWhenUsed/>
    <w:rsid w:val="0078120B"/>
    <w:rPr>
      <w:sz w:val="16"/>
      <w:szCs w:val="16"/>
    </w:rPr>
  </w:style>
  <w:style w:type="paragraph" w:styleId="CommentText">
    <w:name w:val="annotation text"/>
    <w:basedOn w:val="Normal"/>
    <w:link w:val="CommentTextChar"/>
    <w:uiPriority w:val="99"/>
    <w:semiHidden/>
    <w:unhideWhenUsed/>
    <w:rsid w:val="0078120B"/>
    <w:pPr>
      <w:spacing w:line="240" w:lineRule="auto"/>
    </w:pPr>
    <w:rPr>
      <w:sz w:val="20"/>
      <w:szCs w:val="20"/>
    </w:rPr>
  </w:style>
  <w:style w:type="character" w:customStyle="1" w:styleId="CommentTextChar">
    <w:name w:val="Comment Text Char"/>
    <w:basedOn w:val="DefaultParagraphFont"/>
    <w:link w:val="CommentText"/>
    <w:uiPriority w:val="99"/>
    <w:semiHidden/>
    <w:rsid w:val="0078120B"/>
    <w:rPr>
      <w:sz w:val="20"/>
      <w:szCs w:val="20"/>
    </w:rPr>
  </w:style>
  <w:style w:type="paragraph" w:styleId="CommentSubject">
    <w:name w:val="annotation subject"/>
    <w:basedOn w:val="CommentText"/>
    <w:next w:val="CommentText"/>
    <w:link w:val="CommentSubjectChar"/>
    <w:uiPriority w:val="99"/>
    <w:semiHidden/>
    <w:unhideWhenUsed/>
    <w:rsid w:val="0078120B"/>
    <w:rPr>
      <w:b/>
      <w:bCs/>
    </w:rPr>
  </w:style>
  <w:style w:type="character" w:customStyle="1" w:styleId="CommentSubjectChar">
    <w:name w:val="Comment Subject Char"/>
    <w:basedOn w:val="CommentTextChar"/>
    <w:link w:val="CommentSubject"/>
    <w:uiPriority w:val="99"/>
    <w:semiHidden/>
    <w:rsid w:val="0078120B"/>
    <w:rPr>
      <w:b/>
      <w:bCs/>
      <w:sz w:val="20"/>
      <w:szCs w:val="20"/>
    </w:rPr>
  </w:style>
  <w:style w:type="paragraph" w:styleId="Caption">
    <w:name w:val="caption"/>
    <w:basedOn w:val="Normal"/>
    <w:next w:val="Normal"/>
    <w:uiPriority w:val="35"/>
    <w:unhideWhenUsed/>
    <w:qFormat/>
    <w:rsid w:val="004625EB"/>
    <w:pPr>
      <w:spacing w:line="240" w:lineRule="auto"/>
    </w:pPr>
    <w:rPr>
      <w:i/>
      <w:iCs/>
      <w:color w:val="1F497D" w:themeColor="text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1026"/>
  </w:style>
  <w:style w:type="paragraph" w:styleId="Heading1">
    <w:name w:val="heading 1"/>
    <w:basedOn w:val="Normal"/>
    <w:next w:val="Normal"/>
    <w:link w:val="Heading1Char"/>
    <w:uiPriority w:val="9"/>
    <w:qFormat/>
    <w:rsid w:val="004D32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D320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9485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320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D3202"/>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1D6812"/>
    <w:rPr>
      <w:color w:val="0000FF" w:themeColor="hyperlink"/>
      <w:u w:val="single"/>
    </w:rPr>
  </w:style>
  <w:style w:type="character" w:customStyle="1" w:styleId="Heading3Char">
    <w:name w:val="Heading 3 Char"/>
    <w:basedOn w:val="DefaultParagraphFont"/>
    <w:link w:val="Heading3"/>
    <w:uiPriority w:val="9"/>
    <w:rsid w:val="00D9485F"/>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E41352"/>
    <w:pPr>
      <w:ind w:left="720"/>
      <w:contextualSpacing/>
    </w:pPr>
  </w:style>
  <w:style w:type="table" w:styleId="TableGrid">
    <w:name w:val="Table Grid"/>
    <w:basedOn w:val="TableNormal"/>
    <w:uiPriority w:val="59"/>
    <w:rsid w:val="00D936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AC1023"/>
    <w:rPr>
      <w:color w:val="808080"/>
    </w:rPr>
  </w:style>
  <w:style w:type="paragraph" w:styleId="TOCHeading">
    <w:name w:val="TOC Heading"/>
    <w:basedOn w:val="Heading1"/>
    <w:next w:val="Normal"/>
    <w:uiPriority w:val="39"/>
    <w:unhideWhenUsed/>
    <w:qFormat/>
    <w:rsid w:val="00AC1023"/>
    <w:pPr>
      <w:spacing w:before="240" w:line="259" w:lineRule="auto"/>
      <w:outlineLvl w:val="9"/>
    </w:pPr>
    <w:rPr>
      <w:b w:val="0"/>
      <w:bCs w:val="0"/>
      <w:sz w:val="32"/>
      <w:szCs w:val="32"/>
      <w:lang w:val="en-US"/>
    </w:rPr>
  </w:style>
  <w:style w:type="paragraph" w:styleId="TOC1">
    <w:name w:val="toc 1"/>
    <w:basedOn w:val="Normal"/>
    <w:next w:val="Normal"/>
    <w:autoRedefine/>
    <w:uiPriority w:val="39"/>
    <w:unhideWhenUsed/>
    <w:rsid w:val="00AC1023"/>
    <w:pPr>
      <w:spacing w:after="100"/>
    </w:pPr>
  </w:style>
  <w:style w:type="paragraph" w:styleId="TOC2">
    <w:name w:val="toc 2"/>
    <w:basedOn w:val="Normal"/>
    <w:next w:val="Normal"/>
    <w:autoRedefine/>
    <w:uiPriority w:val="39"/>
    <w:unhideWhenUsed/>
    <w:rsid w:val="00AC1023"/>
    <w:pPr>
      <w:spacing w:after="100"/>
      <w:ind w:left="220"/>
    </w:pPr>
  </w:style>
  <w:style w:type="paragraph" w:styleId="TOC3">
    <w:name w:val="toc 3"/>
    <w:basedOn w:val="Normal"/>
    <w:next w:val="Normal"/>
    <w:autoRedefine/>
    <w:uiPriority w:val="39"/>
    <w:unhideWhenUsed/>
    <w:rsid w:val="00AC1023"/>
    <w:pPr>
      <w:spacing w:after="100"/>
      <w:ind w:left="440"/>
    </w:pPr>
  </w:style>
  <w:style w:type="paragraph" w:styleId="NoSpacing">
    <w:name w:val="No Spacing"/>
    <w:link w:val="NoSpacingChar"/>
    <w:uiPriority w:val="1"/>
    <w:qFormat/>
    <w:rsid w:val="00276B0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76B02"/>
    <w:rPr>
      <w:rFonts w:eastAsiaTheme="minorEastAsia"/>
      <w:lang w:val="en-US"/>
    </w:rPr>
  </w:style>
  <w:style w:type="character" w:styleId="FollowedHyperlink">
    <w:name w:val="FollowedHyperlink"/>
    <w:basedOn w:val="DefaultParagraphFont"/>
    <w:uiPriority w:val="99"/>
    <w:semiHidden/>
    <w:unhideWhenUsed/>
    <w:rsid w:val="00C57CB2"/>
    <w:rPr>
      <w:color w:val="800080" w:themeColor="followedHyperlink"/>
      <w:u w:val="single"/>
    </w:rPr>
  </w:style>
  <w:style w:type="paragraph" w:styleId="BalloonText">
    <w:name w:val="Balloon Text"/>
    <w:basedOn w:val="Normal"/>
    <w:link w:val="BalloonTextChar"/>
    <w:uiPriority w:val="99"/>
    <w:semiHidden/>
    <w:unhideWhenUsed/>
    <w:rsid w:val="00923B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3B54"/>
    <w:rPr>
      <w:rFonts w:ascii="Tahoma" w:hAnsi="Tahoma" w:cs="Tahoma"/>
      <w:sz w:val="16"/>
      <w:szCs w:val="16"/>
    </w:rPr>
  </w:style>
  <w:style w:type="paragraph" w:styleId="Header">
    <w:name w:val="header"/>
    <w:basedOn w:val="Normal"/>
    <w:link w:val="HeaderChar"/>
    <w:uiPriority w:val="99"/>
    <w:semiHidden/>
    <w:unhideWhenUsed/>
    <w:rsid w:val="00634293"/>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34293"/>
  </w:style>
  <w:style w:type="paragraph" w:styleId="Footer">
    <w:name w:val="footer"/>
    <w:basedOn w:val="Normal"/>
    <w:link w:val="FooterChar"/>
    <w:uiPriority w:val="99"/>
    <w:unhideWhenUsed/>
    <w:rsid w:val="006342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4293"/>
  </w:style>
  <w:style w:type="character" w:customStyle="1" w:styleId="st">
    <w:name w:val="st"/>
    <w:basedOn w:val="DefaultParagraphFont"/>
    <w:rsid w:val="00445D74"/>
  </w:style>
  <w:style w:type="paragraph" w:styleId="NormalWeb">
    <w:name w:val="Normal (Web)"/>
    <w:basedOn w:val="Normal"/>
    <w:uiPriority w:val="99"/>
    <w:unhideWhenUsed/>
    <w:rsid w:val="00BC72C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CommentReference">
    <w:name w:val="annotation reference"/>
    <w:basedOn w:val="DefaultParagraphFont"/>
    <w:uiPriority w:val="99"/>
    <w:semiHidden/>
    <w:unhideWhenUsed/>
    <w:rsid w:val="0078120B"/>
    <w:rPr>
      <w:sz w:val="16"/>
      <w:szCs w:val="16"/>
    </w:rPr>
  </w:style>
  <w:style w:type="paragraph" w:styleId="CommentText">
    <w:name w:val="annotation text"/>
    <w:basedOn w:val="Normal"/>
    <w:link w:val="CommentTextChar"/>
    <w:uiPriority w:val="99"/>
    <w:semiHidden/>
    <w:unhideWhenUsed/>
    <w:rsid w:val="0078120B"/>
    <w:pPr>
      <w:spacing w:line="240" w:lineRule="auto"/>
    </w:pPr>
    <w:rPr>
      <w:sz w:val="20"/>
      <w:szCs w:val="20"/>
    </w:rPr>
  </w:style>
  <w:style w:type="character" w:customStyle="1" w:styleId="CommentTextChar">
    <w:name w:val="Comment Text Char"/>
    <w:basedOn w:val="DefaultParagraphFont"/>
    <w:link w:val="CommentText"/>
    <w:uiPriority w:val="99"/>
    <w:semiHidden/>
    <w:rsid w:val="0078120B"/>
    <w:rPr>
      <w:sz w:val="20"/>
      <w:szCs w:val="20"/>
    </w:rPr>
  </w:style>
  <w:style w:type="paragraph" w:styleId="CommentSubject">
    <w:name w:val="annotation subject"/>
    <w:basedOn w:val="CommentText"/>
    <w:next w:val="CommentText"/>
    <w:link w:val="CommentSubjectChar"/>
    <w:uiPriority w:val="99"/>
    <w:semiHidden/>
    <w:unhideWhenUsed/>
    <w:rsid w:val="0078120B"/>
    <w:rPr>
      <w:b/>
      <w:bCs/>
    </w:rPr>
  </w:style>
  <w:style w:type="character" w:customStyle="1" w:styleId="CommentSubjectChar">
    <w:name w:val="Comment Subject Char"/>
    <w:basedOn w:val="CommentTextChar"/>
    <w:link w:val="CommentSubject"/>
    <w:uiPriority w:val="99"/>
    <w:semiHidden/>
    <w:rsid w:val="0078120B"/>
    <w:rPr>
      <w:b/>
      <w:bCs/>
      <w:sz w:val="20"/>
      <w:szCs w:val="20"/>
    </w:rPr>
  </w:style>
  <w:style w:type="paragraph" w:styleId="Caption">
    <w:name w:val="caption"/>
    <w:basedOn w:val="Normal"/>
    <w:next w:val="Normal"/>
    <w:uiPriority w:val="35"/>
    <w:unhideWhenUsed/>
    <w:qFormat/>
    <w:rsid w:val="004625EB"/>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4880835">
      <w:bodyDiv w:val="1"/>
      <w:marLeft w:val="0"/>
      <w:marRight w:val="0"/>
      <w:marTop w:val="0"/>
      <w:marBottom w:val="0"/>
      <w:divBdr>
        <w:top w:val="none" w:sz="0" w:space="0" w:color="auto"/>
        <w:left w:val="none" w:sz="0" w:space="0" w:color="auto"/>
        <w:bottom w:val="none" w:sz="0" w:space="0" w:color="auto"/>
        <w:right w:val="none" w:sz="0" w:space="0" w:color="auto"/>
      </w:divBdr>
    </w:div>
    <w:div w:id="1445230006">
      <w:bodyDiv w:val="1"/>
      <w:marLeft w:val="0"/>
      <w:marRight w:val="0"/>
      <w:marTop w:val="0"/>
      <w:marBottom w:val="0"/>
      <w:divBdr>
        <w:top w:val="none" w:sz="0" w:space="0" w:color="auto"/>
        <w:left w:val="none" w:sz="0" w:space="0" w:color="auto"/>
        <w:bottom w:val="none" w:sz="0" w:space="0" w:color="auto"/>
        <w:right w:val="none" w:sz="0" w:space="0" w:color="auto"/>
      </w:divBdr>
    </w:div>
    <w:div w:id="1916742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n.wikipedia.org/wiki/Fitness_%28biology%29"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en.wikipedia.org/wiki/Natural_selection"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en.wikipedia.org/wiki/Fecundity"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yperlink" Target="http://en.wikipedia.org/wiki/Evolution" TargetMode="External"/><Relationship Id="rId10" Type="http://schemas.openxmlformats.org/officeDocument/2006/relationships/hyperlink" Target="http://www.stopdisastersgame.org/" TargetMode="External"/><Relationship Id="rId19"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hyperlink" Target="http://science.discovery.com/games-and-interactives/charles-darwin-game.htm" TargetMode="External"/><Relationship Id="rId14" Type="http://schemas.openxmlformats.org/officeDocument/2006/relationships/hyperlink" Target="http://en.wikipedia.org/wiki/Evolution"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2E2D376A39945D1B2D291AE589F256C"/>
        <w:category>
          <w:name w:val="General"/>
          <w:gallery w:val="placeholder"/>
        </w:category>
        <w:types>
          <w:type w:val="bbPlcHdr"/>
        </w:types>
        <w:behaviors>
          <w:behavior w:val="content"/>
        </w:behaviors>
        <w:guid w:val="{03558EA4-88C8-467A-9E00-93FC11F68647}"/>
      </w:docPartPr>
      <w:docPartBody>
        <w:p w:rsidR="00A03385" w:rsidRDefault="00C43F39" w:rsidP="00C43F39">
          <w:pPr>
            <w:pStyle w:val="52E2D376A39945D1B2D291AE589F256C"/>
          </w:pPr>
          <w:r>
            <w:rPr>
              <w:color w:val="365F91" w:themeColor="accent1" w:themeShade="BF"/>
              <w:sz w:val="24"/>
              <w:szCs w:val="24"/>
            </w:rPr>
            <w:t>[Company name]</w:t>
          </w:r>
        </w:p>
      </w:docPartBody>
    </w:docPart>
    <w:docPart>
      <w:docPartPr>
        <w:name w:val="CF5DF56646A34EEEA9B49D9D4BF155EC"/>
        <w:category>
          <w:name w:val="General"/>
          <w:gallery w:val="placeholder"/>
        </w:category>
        <w:types>
          <w:type w:val="bbPlcHdr"/>
        </w:types>
        <w:behaviors>
          <w:behavior w:val="content"/>
        </w:behaviors>
        <w:guid w:val="{944E477C-33FA-471D-A8C0-4BE5D6567CB2}"/>
      </w:docPartPr>
      <w:docPartBody>
        <w:p w:rsidR="00A03385" w:rsidRDefault="00C43F39" w:rsidP="00C43F39">
          <w:pPr>
            <w:pStyle w:val="CF5DF56646A34EEEA9B49D9D4BF155EC"/>
          </w:pPr>
          <w:r>
            <w:rPr>
              <w:rFonts w:asciiTheme="majorHAnsi" w:eastAsiaTheme="majorEastAsia" w:hAnsiTheme="majorHAnsi" w:cstheme="majorBidi"/>
              <w:color w:val="4F81BD" w:themeColor="accent1"/>
              <w:sz w:val="88"/>
              <w:szCs w:val="88"/>
            </w:rPr>
            <w:t>[Document title]</w:t>
          </w:r>
        </w:p>
      </w:docPartBody>
    </w:docPart>
    <w:docPart>
      <w:docPartPr>
        <w:name w:val="5E0833FCB9C143E1926B60BA1C471196"/>
        <w:category>
          <w:name w:val="General"/>
          <w:gallery w:val="placeholder"/>
        </w:category>
        <w:types>
          <w:type w:val="bbPlcHdr"/>
        </w:types>
        <w:behaviors>
          <w:behavior w:val="content"/>
        </w:behaviors>
        <w:guid w:val="{49CEAB53-3D2C-427A-8318-EC4F917B7A93}"/>
      </w:docPartPr>
      <w:docPartBody>
        <w:p w:rsidR="00A03385" w:rsidRDefault="00C43F39" w:rsidP="00C43F39">
          <w:pPr>
            <w:pStyle w:val="5E0833FCB9C143E1926B60BA1C471196"/>
          </w:pPr>
          <w:r>
            <w:rPr>
              <w:color w:val="365F91"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3F39"/>
    <w:rsid w:val="0014232B"/>
    <w:rsid w:val="001C31B6"/>
    <w:rsid w:val="00A03385"/>
    <w:rsid w:val="00C43F39"/>
    <w:rsid w:val="00D96B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2E2D376A39945D1B2D291AE589F256C">
    <w:name w:val="52E2D376A39945D1B2D291AE589F256C"/>
    <w:rsid w:val="00C43F39"/>
  </w:style>
  <w:style w:type="paragraph" w:customStyle="1" w:styleId="CF5DF56646A34EEEA9B49D9D4BF155EC">
    <w:name w:val="CF5DF56646A34EEEA9B49D9D4BF155EC"/>
    <w:rsid w:val="00C43F39"/>
  </w:style>
  <w:style w:type="paragraph" w:customStyle="1" w:styleId="5E0833FCB9C143E1926B60BA1C471196">
    <w:name w:val="5E0833FCB9C143E1926B60BA1C471196"/>
    <w:rsid w:val="00C43F39"/>
  </w:style>
  <w:style w:type="paragraph" w:customStyle="1" w:styleId="1388C76DC5D441EBA2ADBED7B26A4A23">
    <w:name w:val="1388C76DC5D441EBA2ADBED7B26A4A23"/>
    <w:rsid w:val="00C43F39"/>
  </w:style>
  <w:style w:type="paragraph" w:customStyle="1" w:styleId="8B60CDDB2FE94631B750B0A066467B31">
    <w:name w:val="8B60CDDB2FE94631B750B0A066467B31"/>
    <w:rsid w:val="00C43F39"/>
  </w:style>
  <w:style w:type="paragraph" w:customStyle="1" w:styleId="F51F2AC82D1945429BA1FF245FB0E547">
    <w:name w:val="F51F2AC82D1945429BA1FF245FB0E547"/>
    <w:rsid w:val="00C43F39"/>
  </w:style>
  <w:style w:type="paragraph" w:customStyle="1" w:styleId="85FD724227AE4CA19DC22BE280DEBD5B">
    <w:name w:val="85FD724227AE4CA19DC22BE280DEBD5B"/>
    <w:rsid w:val="00C43F39"/>
  </w:style>
  <w:style w:type="paragraph" w:customStyle="1" w:styleId="16F483C927C1495F853DAC21C779E52E">
    <w:name w:val="16F483C927C1495F853DAC21C779E52E"/>
    <w:rsid w:val="00C43F3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2E2D376A39945D1B2D291AE589F256C">
    <w:name w:val="52E2D376A39945D1B2D291AE589F256C"/>
    <w:rsid w:val="00C43F39"/>
  </w:style>
  <w:style w:type="paragraph" w:customStyle="1" w:styleId="CF5DF56646A34EEEA9B49D9D4BF155EC">
    <w:name w:val="CF5DF56646A34EEEA9B49D9D4BF155EC"/>
    <w:rsid w:val="00C43F39"/>
  </w:style>
  <w:style w:type="paragraph" w:customStyle="1" w:styleId="5E0833FCB9C143E1926B60BA1C471196">
    <w:name w:val="5E0833FCB9C143E1926B60BA1C471196"/>
    <w:rsid w:val="00C43F39"/>
  </w:style>
  <w:style w:type="paragraph" w:customStyle="1" w:styleId="1388C76DC5D441EBA2ADBED7B26A4A23">
    <w:name w:val="1388C76DC5D441EBA2ADBED7B26A4A23"/>
    <w:rsid w:val="00C43F39"/>
  </w:style>
  <w:style w:type="paragraph" w:customStyle="1" w:styleId="8B60CDDB2FE94631B750B0A066467B31">
    <w:name w:val="8B60CDDB2FE94631B750B0A066467B31"/>
    <w:rsid w:val="00C43F39"/>
  </w:style>
  <w:style w:type="paragraph" w:customStyle="1" w:styleId="F51F2AC82D1945429BA1FF245FB0E547">
    <w:name w:val="F51F2AC82D1945429BA1FF245FB0E547"/>
    <w:rsid w:val="00C43F39"/>
  </w:style>
  <w:style w:type="paragraph" w:customStyle="1" w:styleId="85FD724227AE4CA19DC22BE280DEBD5B">
    <w:name w:val="85FD724227AE4CA19DC22BE280DEBD5B"/>
    <w:rsid w:val="00C43F39"/>
  </w:style>
  <w:style w:type="paragraph" w:customStyle="1" w:styleId="16F483C927C1495F853DAC21C779E52E">
    <w:name w:val="16F483C927C1495F853DAC21C779E52E"/>
    <w:rsid w:val="00C43F3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E19DB0-B649-4FD7-8D12-BA299C897C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1F013AAF</Template>
  <TotalTime>64</TotalTime>
  <Pages>16</Pages>
  <Words>4010</Words>
  <Characters>22860</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Survival of the fittest teaching aid</vt:lpstr>
    </vt:vector>
  </TitlesOfParts>
  <Company>Kingswood School</Company>
  <LinksUpToDate>false</LinksUpToDate>
  <CharactersWithSpaces>26817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Survival of the fittest teaching aid</dc:title>
  <dc:subject>Comp4 project</dc:subject>
  <dc:creator>01robinson</dc:creator>
  <cp:lastModifiedBy>01robinson</cp:lastModifiedBy>
  <cp:revision>5</cp:revision>
  <dcterms:created xsi:type="dcterms:W3CDTF">2013-10-11T14:10:00Z</dcterms:created>
  <dcterms:modified xsi:type="dcterms:W3CDTF">2013-10-11T15:14:00Z</dcterms:modified>
</cp:coreProperties>
</file>