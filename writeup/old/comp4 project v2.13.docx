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25326720"/>
        <w:docPartObj>
          <w:docPartGallery w:val="Cover Pages"/>
          <w:docPartUnique/>
        </w:docPartObj>
      </w:sdtPr>
      <w:sdtEndPr>
        <w:rPr>
          <w:b/>
          <w:sz w:val="40"/>
          <w:szCs w:val="40"/>
        </w:rPr>
      </w:sdtEndPr>
      <w:sdtContent>
        <w:p w14:paraId="42EB989B" w14:textId="77777777" w:rsidR="0080227B" w:rsidRDefault="0080227B" w:rsidP="00BC3BA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80227B" w14:paraId="322D5870" w14:textId="77777777">
            <w:sdt>
              <w:sdtPr>
                <w:rPr>
                  <w:color w:val="365F91" w:themeColor="accent1" w:themeShade="BF"/>
                  <w:sz w:val="24"/>
                  <w:szCs w:val="24"/>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34A3DAF" w14:textId="77777777" w:rsidR="0080227B" w:rsidRDefault="0080227B" w:rsidP="00BC3BA0">
                    <w:pPr>
                      <w:pStyle w:val="NoSpacing"/>
                      <w:jc w:val="both"/>
                      <w:rPr>
                        <w:color w:val="365F91" w:themeColor="accent1" w:themeShade="BF"/>
                        <w:sz w:val="24"/>
                      </w:rPr>
                    </w:pPr>
                    <w:r>
                      <w:rPr>
                        <w:color w:val="365F91" w:themeColor="accent1" w:themeShade="BF"/>
                        <w:sz w:val="24"/>
                        <w:szCs w:val="24"/>
                      </w:rPr>
                      <w:t>Kingswood School</w:t>
                    </w:r>
                  </w:p>
                </w:tc>
              </w:sdtContent>
            </w:sdt>
          </w:tr>
          <w:tr w:rsidR="0080227B" w14:paraId="60E7F135" w14:textId="77777777">
            <w:tc>
              <w:tcPr>
                <w:tcW w:w="7672" w:type="dxa"/>
              </w:tcPr>
              <w:sdt>
                <w:sdtPr>
                  <w:rPr>
                    <w:rFonts w:asciiTheme="majorHAnsi" w:eastAsiaTheme="majorEastAsia" w:hAnsiTheme="majorHAnsi" w:cstheme="majorBidi"/>
                    <w:color w:val="4F81BD"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10A68FD1" w14:textId="77777777" w:rsidR="0080227B" w:rsidRDefault="008D76FF" w:rsidP="00BC3BA0">
                    <w:pPr>
                      <w:pStyle w:val="NoSpacing"/>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14:paraId="2BCBEB3E" w14:textId="77777777">
            <w:sdt>
              <w:sdtPr>
                <w:rPr>
                  <w:color w:val="365F91"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D1D6581" w14:textId="77777777" w:rsidR="0080227B" w:rsidRDefault="0080227B" w:rsidP="00BC3BA0">
                    <w:pPr>
                      <w:pStyle w:val="NoSpacing"/>
                      <w:jc w:val="both"/>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0227B" w14:paraId="1608EBA1" w14:textId="77777777">
            <w:tc>
              <w:tcPr>
                <w:tcW w:w="7221" w:type="dxa"/>
                <w:tcMar>
                  <w:top w:w="216" w:type="dxa"/>
                  <w:left w:w="115" w:type="dxa"/>
                  <w:bottom w:w="216" w:type="dxa"/>
                  <w:right w:w="115" w:type="dxa"/>
                </w:tcMar>
              </w:tcPr>
              <w:sdt>
                <w:sdtPr>
                  <w:rPr>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90C7A25" w14:textId="77777777" w:rsidR="0080227B" w:rsidRDefault="0006389C" w:rsidP="00BC3BA0">
                    <w:pPr>
                      <w:pStyle w:val="NoSpacing"/>
                      <w:jc w:val="both"/>
                      <w:rPr>
                        <w:color w:val="4F81BD" w:themeColor="accent1"/>
                        <w:sz w:val="28"/>
                        <w:szCs w:val="28"/>
                      </w:rPr>
                    </w:pPr>
                    <w:r>
                      <w:rPr>
                        <w:color w:val="4F81BD" w:themeColor="accent1"/>
                        <w:sz w:val="28"/>
                        <w:szCs w:val="28"/>
                      </w:rPr>
                      <w:t>01robinson</w:t>
                    </w:r>
                  </w:p>
                </w:sdtContent>
              </w:sdt>
              <w:p w14:paraId="7EB6C85C" w14:textId="77777777" w:rsidR="0080227B" w:rsidRDefault="0080227B" w:rsidP="00BC3BA0">
                <w:pPr>
                  <w:pStyle w:val="NoSpacing"/>
                  <w:jc w:val="both"/>
                  <w:rPr>
                    <w:color w:val="4F81BD" w:themeColor="accent1"/>
                    <w:sz w:val="28"/>
                    <w:szCs w:val="28"/>
                  </w:rPr>
                </w:pPr>
              </w:p>
              <w:p w14:paraId="45317958" w14:textId="77777777" w:rsidR="0080227B" w:rsidRDefault="0080227B" w:rsidP="00BC3BA0">
                <w:pPr>
                  <w:pStyle w:val="NoSpacing"/>
                  <w:jc w:val="both"/>
                  <w:rPr>
                    <w:color w:val="4F81BD" w:themeColor="accent1"/>
                  </w:rPr>
                </w:pPr>
              </w:p>
            </w:tc>
          </w:tr>
        </w:tbl>
        <w:p w14:paraId="6F443DFA" w14:textId="77777777" w:rsidR="0080227B" w:rsidRDefault="0080227B" w:rsidP="00BC3BA0">
          <w:pPr>
            <w:rPr>
              <w:b/>
              <w:sz w:val="40"/>
              <w:szCs w:val="40"/>
            </w:rPr>
          </w:pPr>
          <w:r>
            <w:rPr>
              <w:b/>
              <w:sz w:val="40"/>
              <w:szCs w:val="40"/>
            </w:rPr>
            <w:br w:type="page"/>
          </w:r>
        </w:p>
      </w:sdtContent>
    </w:sdt>
    <w:p w14:paraId="280A8C65" w14:textId="77777777" w:rsidR="00634293" w:rsidRDefault="00634293" w:rsidP="00BC3BA0">
      <w:pPr>
        <w:rPr>
          <w:b/>
          <w:sz w:val="40"/>
          <w:szCs w:val="40"/>
        </w:rPr>
      </w:pPr>
    </w:p>
    <w:sdt>
      <w:sdtPr>
        <w:rPr>
          <w:rFonts w:asciiTheme="minorHAnsi" w:eastAsiaTheme="minorHAnsi" w:hAnsiTheme="minorHAnsi" w:cstheme="minorBidi"/>
          <w:color w:val="auto"/>
          <w:sz w:val="22"/>
          <w:szCs w:val="22"/>
        </w:rPr>
        <w:id w:val="189661324"/>
        <w:docPartObj>
          <w:docPartGallery w:val="Table of Contents"/>
          <w:docPartUnique/>
        </w:docPartObj>
      </w:sdtPr>
      <w:sdtEndPr>
        <w:rPr>
          <w:rFonts w:eastAsiaTheme="minorEastAsia"/>
          <w:b/>
          <w:bCs/>
          <w:noProof/>
        </w:rPr>
      </w:sdtEndPr>
      <w:sdtContent>
        <w:p w14:paraId="37B8B9D0" w14:textId="77777777" w:rsidR="0080227B" w:rsidRDefault="0080227B" w:rsidP="00BC3BA0">
          <w:pPr>
            <w:pStyle w:val="TOCHeading"/>
          </w:pPr>
          <w:r>
            <w:t>Contents</w:t>
          </w:r>
        </w:p>
        <w:p w14:paraId="5ACB8CEB" w14:textId="77777777" w:rsidR="00CF66DC" w:rsidRDefault="0080227B">
          <w:pPr>
            <w:pStyle w:val="TOC1"/>
            <w:tabs>
              <w:tab w:val="right" w:leader="dot" w:pos="9062"/>
            </w:tabs>
            <w:rPr>
              <w:noProof/>
              <w:lang w:eastAsia="en-GB"/>
            </w:rPr>
          </w:pPr>
          <w:r>
            <w:fldChar w:fldCharType="begin"/>
          </w:r>
          <w:r>
            <w:instrText xml:space="preserve"> TOC \o "1-2" \h \z \u </w:instrText>
          </w:r>
          <w:r>
            <w:fldChar w:fldCharType="separate"/>
          </w:r>
          <w:hyperlink w:anchor="_Toc381010694" w:history="1">
            <w:r w:rsidR="00CF66DC" w:rsidRPr="0042677A">
              <w:rPr>
                <w:rStyle w:val="Hyperlink"/>
                <w:noProof/>
              </w:rPr>
              <w:t>Section 1: Analysis</w:t>
            </w:r>
            <w:r w:rsidR="00CF66DC">
              <w:rPr>
                <w:noProof/>
                <w:webHidden/>
              </w:rPr>
              <w:tab/>
            </w:r>
            <w:r w:rsidR="00CF66DC">
              <w:rPr>
                <w:noProof/>
                <w:webHidden/>
              </w:rPr>
              <w:fldChar w:fldCharType="begin"/>
            </w:r>
            <w:r w:rsidR="00CF66DC">
              <w:rPr>
                <w:noProof/>
                <w:webHidden/>
              </w:rPr>
              <w:instrText xml:space="preserve"> PAGEREF _Toc381010694 \h </w:instrText>
            </w:r>
            <w:r w:rsidR="00CF66DC">
              <w:rPr>
                <w:noProof/>
                <w:webHidden/>
              </w:rPr>
            </w:r>
            <w:r w:rsidR="00CF66DC">
              <w:rPr>
                <w:noProof/>
                <w:webHidden/>
              </w:rPr>
              <w:fldChar w:fldCharType="separate"/>
            </w:r>
            <w:r w:rsidR="00CF66DC">
              <w:rPr>
                <w:noProof/>
                <w:webHidden/>
              </w:rPr>
              <w:t>4</w:t>
            </w:r>
            <w:r w:rsidR="00CF66DC">
              <w:rPr>
                <w:noProof/>
                <w:webHidden/>
              </w:rPr>
              <w:fldChar w:fldCharType="end"/>
            </w:r>
          </w:hyperlink>
        </w:p>
        <w:p w14:paraId="4DE9E6D7" w14:textId="77777777" w:rsidR="00CF66DC" w:rsidRDefault="00CC14BD">
          <w:pPr>
            <w:pStyle w:val="TOC2"/>
            <w:tabs>
              <w:tab w:val="right" w:leader="dot" w:pos="9062"/>
            </w:tabs>
            <w:rPr>
              <w:noProof/>
              <w:lang w:eastAsia="en-GB"/>
            </w:rPr>
          </w:pPr>
          <w:hyperlink w:anchor="_Toc381010695" w:history="1">
            <w:r w:rsidR="00CF66DC" w:rsidRPr="0042677A">
              <w:rPr>
                <w:rStyle w:val="Hyperlink"/>
                <w:noProof/>
              </w:rPr>
              <w:t>The problem: identification and background</w:t>
            </w:r>
            <w:r w:rsidR="00CF66DC">
              <w:rPr>
                <w:noProof/>
                <w:webHidden/>
              </w:rPr>
              <w:tab/>
            </w:r>
            <w:r w:rsidR="00CF66DC">
              <w:rPr>
                <w:noProof/>
                <w:webHidden/>
              </w:rPr>
              <w:fldChar w:fldCharType="begin"/>
            </w:r>
            <w:r w:rsidR="00CF66DC">
              <w:rPr>
                <w:noProof/>
                <w:webHidden/>
              </w:rPr>
              <w:instrText xml:space="preserve"> PAGEREF _Toc381010695 \h </w:instrText>
            </w:r>
            <w:r w:rsidR="00CF66DC">
              <w:rPr>
                <w:noProof/>
                <w:webHidden/>
              </w:rPr>
            </w:r>
            <w:r w:rsidR="00CF66DC">
              <w:rPr>
                <w:noProof/>
                <w:webHidden/>
              </w:rPr>
              <w:fldChar w:fldCharType="separate"/>
            </w:r>
            <w:r w:rsidR="00CF66DC">
              <w:rPr>
                <w:noProof/>
                <w:webHidden/>
              </w:rPr>
              <w:t>4</w:t>
            </w:r>
            <w:r w:rsidR="00CF66DC">
              <w:rPr>
                <w:noProof/>
                <w:webHidden/>
              </w:rPr>
              <w:fldChar w:fldCharType="end"/>
            </w:r>
          </w:hyperlink>
        </w:p>
        <w:p w14:paraId="2149AD49" w14:textId="77777777" w:rsidR="00CF66DC" w:rsidRDefault="00CC14BD">
          <w:pPr>
            <w:pStyle w:val="TOC2"/>
            <w:tabs>
              <w:tab w:val="right" w:leader="dot" w:pos="9062"/>
            </w:tabs>
            <w:rPr>
              <w:noProof/>
              <w:lang w:eastAsia="en-GB"/>
            </w:rPr>
          </w:pPr>
          <w:hyperlink w:anchor="_Toc381010696" w:history="1">
            <w:r w:rsidR="00CF66DC" w:rsidRPr="0042677A">
              <w:rPr>
                <w:rStyle w:val="Hyperlink"/>
                <w:noProof/>
              </w:rPr>
              <w:t>Description of available tools</w:t>
            </w:r>
            <w:r w:rsidR="00CF66DC">
              <w:rPr>
                <w:noProof/>
                <w:webHidden/>
              </w:rPr>
              <w:tab/>
            </w:r>
            <w:r w:rsidR="00CF66DC">
              <w:rPr>
                <w:noProof/>
                <w:webHidden/>
              </w:rPr>
              <w:fldChar w:fldCharType="begin"/>
            </w:r>
            <w:r w:rsidR="00CF66DC">
              <w:rPr>
                <w:noProof/>
                <w:webHidden/>
              </w:rPr>
              <w:instrText xml:space="preserve"> PAGEREF _Toc381010696 \h </w:instrText>
            </w:r>
            <w:r w:rsidR="00CF66DC">
              <w:rPr>
                <w:noProof/>
                <w:webHidden/>
              </w:rPr>
            </w:r>
            <w:r w:rsidR="00CF66DC">
              <w:rPr>
                <w:noProof/>
                <w:webHidden/>
              </w:rPr>
              <w:fldChar w:fldCharType="separate"/>
            </w:r>
            <w:r w:rsidR="00CF66DC">
              <w:rPr>
                <w:noProof/>
                <w:webHidden/>
              </w:rPr>
              <w:t>5</w:t>
            </w:r>
            <w:r w:rsidR="00CF66DC">
              <w:rPr>
                <w:noProof/>
                <w:webHidden/>
              </w:rPr>
              <w:fldChar w:fldCharType="end"/>
            </w:r>
          </w:hyperlink>
        </w:p>
        <w:p w14:paraId="22898191" w14:textId="77777777" w:rsidR="00CF66DC" w:rsidRDefault="00CC14BD">
          <w:pPr>
            <w:pStyle w:val="TOC2"/>
            <w:tabs>
              <w:tab w:val="right" w:leader="dot" w:pos="9062"/>
            </w:tabs>
            <w:rPr>
              <w:noProof/>
              <w:lang w:eastAsia="en-GB"/>
            </w:rPr>
          </w:pPr>
          <w:hyperlink w:anchor="_Toc381010697" w:history="1">
            <w:r w:rsidR="00CF66DC" w:rsidRPr="0042677A">
              <w:rPr>
                <w:rStyle w:val="Hyperlink"/>
                <w:noProof/>
              </w:rPr>
              <w:t>Identification of prospective users</w:t>
            </w:r>
            <w:r w:rsidR="00CF66DC">
              <w:rPr>
                <w:noProof/>
                <w:webHidden/>
              </w:rPr>
              <w:tab/>
            </w:r>
            <w:r w:rsidR="00CF66DC">
              <w:rPr>
                <w:noProof/>
                <w:webHidden/>
              </w:rPr>
              <w:fldChar w:fldCharType="begin"/>
            </w:r>
            <w:r w:rsidR="00CF66DC">
              <w:rPr>
                <w:noProof/>
                <w:webHidden/>
              </w:rPr>
              <w:instrText xml:space="preserve"> PAGEREF _Toc381010697 \h </w:instrText>
            </w:r>
            <w:r w:rsidR="00CF66DC">
              <w:rPr>
                <w:noProof/>
                <w:webHidden/>
              </w:rPr>
            </w:r>
            <w:r w:rsidR="00CF66DC">
              <w:rPr>
                <w:noProof/>
                <w:webHidden/>
              </w:rPr>
              <w:fldChar w:fldCharType="separate"/>
            </w:r>
            <w:r w:rsidR="00CF66DC">
              <w:rPr>
                <w:noProof/>
                <w:webHidden/>
              </w:rPr>
              <w:t>8</w:t>
            </w:r>
            <w:r w:rsidR="00CF66DC">
              <w:rPr>
                <w:noProof/>
                <w:webHidden/>
              </w:rPr>
              <w:fldChar w:fldCharType="end"/>
            </w:r>
          </w:hyperlink>
        </w:p>
        <w:p w14:paraId="103C6C6C" w14:textId="77777777" w:rsidR="00CF66DC" w:rsidRDefault="00CC14BD">
          <w:pPr>
            <w:pStyle w:val="TOC2"/>
            <w:tabs>
              <w:tab w:val="right" w:leader="dot" w:pos="9062"/>
            </w:tabs>
            <w:rPr>
              <w:noProof/>
              <w:lang w:eastAsia="en-GB"/>
            </w:rPr>
          </w:pPr>
          <w:hyperlink w:anchor="_Toc381010698" w:history="1">
            <w:r w:rsidR="00CF66DC" w:rsidRPr="0042677A">
              <w:rPr>
                <w:rStyle w:val="Hyperlink"/>
                <w:noProof/>
              </w:rPr>
              <w:t>Identification of user needs and acceptable limitations</w:t>
            </w:r>
            <w:r w:rsidR="00CF66DC">
              <w:rPr>
                <w:noProof/>
                <w:webHidden/>
              </w:rPr>
              <w:tab/>
            </w:r>
            <w:r w:rsidR="00CF66DC">
              <w:rPr>
                <w:noProof/>
                <w:webHidden/>
              </w:rPr>
              <w:fldChar w:fldCharType="begin"/>
            </w:r>
            <w:r w:rsidR="00CF66DC">
              <w:rPr>
                <w:noProof/>
                <w:webHidden/>
              </w:rPr>
              <w:instrText xml:space="preserve"> PAGEREF _Toc381010698 \h </w:instrText>
            </w:r>
            <w:r w:rsidR="00CF66DC">
              <w:rPr>
                <w:noProof/>
                <w:webHidden/>
              </w:rPr>
            </w:r>
            <w:r w:rsidR="00CF66DC">
              <w:rPr>
                <w:noProof/>
                <w:webHidden/>
              </w:rPr>
              <w:fldChar w:fldCharType="separate"/>
            </w:r>
            <w:r w:rsidR="00CF66DC">
              <w:rPr>
                <w:noProof/>
                <w:webHidden/>
              </w:rPr>
              <w:t>8</w:t>
            </w:r>
            <w:r w:rsidR="00CF66DC">
              <w:rPr>
                <w:noProof/>
                <w:webHidden/>
              </w:rPr>
              <w:fldChar w:fldCharType="end"/>
            </w:r>
          </w:hyperlink>
        </w:p>
        <w:p w14:paraId="79182F6A" w14:textId="77777777" w:rsidR="00CF66DC" w:rsidRDefault="00CC14BD">
          <w:pPr>
            <w:pStyle w:val="TOC2"/>
            <w:tabs>
              <w:tab w:val="right" w:leader="dot" w:pos="9062"/>
            </w:tabs>
            <w:rPr>
              <w:noProof/>
              <w:lang w:eastAsia="en-GB"/>
            </w:rPr>
          </w:pPr>
          <w:hyperlink w:anchor="_Toc381010699" w:history="1">
            <w:r w:rsidR="00CF66DC" w:rsidRPr="0042677A">
              <w:rPr>
                <w:rStyle w:val="Hyperlink"/>
                <w:noProof/>
              </w:rPr>
              <w:t>Data sources and destinations</w:t>
            </w:r>
            <w:r w:rsidR="00CF66DC">
              <w:rPr>
                <w:noProof/>
                <w:webHidden/>
              </w:rPr>
              <w:tab/>
            </w:r>
            <w:r w:rsidR="00CF66DC">
              <w:rPr>
                <w:noProof/>
                <w:webHidden/>
              </w:rPr>
              <w:fldChar w:fldCharType="begin"/>
            </w:r>
            <w:r w:rsidR="00CF66DC">
              <w:rPr>
                <w:noProof/>
                <w:webHidden/>
              </w:rPr>
              <w:instrText xml:space="preserve"> PAGEREF _Toc381010699 \h </w:instrText>
            </w:r>
            <w:r w:rsidR="00CF66DC">
              <w:rPr>
                <w:noProof/>
                <w:webHidden/>
              </w:rPr>
            </w:r>
            <w:r w:rsidR="00CF66DC">
              <w:rPr>
                <w:noProof/>
                <w:webHidden/>
              </w:rPr>
              <w:fldChar w:fldCharType="separate"/>
            </w:r>
            <w:r w:rsidR="00CF66DC">
              <w:rPr>
                <w:noProof/>
                <w:webHidden/>
              </w:rPr>
              <w:t>9</w:t>
            </w:r>
            <w:r w:rsidR="00CF66DC">
              <w:rPr>
                <w:noProof/>
                <w:webHidden/>
              </w:rPr>
              <w:fldChar w:fldCharType="end"/>
            </w:r>
          </w:hyperlink>
        </w:p>
        <w:p w14:paraId="2FE000F3" w14:textId="77777777" w:rsidR="00CF66DC" w:rsidRDefault="00CC14BD">
          <w:pPr>
            <w:pStyle w:val="TOC2"/>
            <w:tabs>
              <w:tab w:val="right" w:leader="dot" w:pos="9062"/>
            </w:tabs>
            <w:rPr>
              <w:noProof/>
              <w:lang w:eastAsia="en-GB"/>
            </w:rPr>
          </w:pPr>
          <w:hyperlink w:anchor="_Toc381010700" w:history="1">
            <w:r w:rsidR="00CF66DC" w:rsidRPr="0042677A">
              <w:rPr>
                <w:rStyle w:val="Hyperlink"/>
                <w:noProof/>
              </w:rPr>
              <w:t>Data volumes</w:t>
            </w:r>
            <w:r w:rsidR="00CF66DC">
              <w:rPr>
                <w:noProof/>
                <w:webHidden/>
              </w:rPr>
              <w:tab/>
            </w:r>
            <w:r w:rsidR="00CF66DC">
              <w:rPr>
                <w:noProof/>
                <w:webHidden/>
              </w:rPr>
              <w:fldChar w:fldCharType="begin"/>
            </w:r>
            <w:r w:rsidR="00CF66DC">
              <w:rPr>
                <w:noProof/>
                <w:webHidden/>
              </w:rPr>
              <w:instrText xml:space="preserve"> PAGEREF _Toc381010700 \h </w:instrText>
            </w:r>
            <w:r w:rsidR="00CF66DC">
              <w:rPr>
                <w:noProof/>
                <w:webHidden/>
              </w:rPr>
            </w:r>
            <w:r w:rsidR="00CF66DC">
              <w:rPr>
                <w:noProof/>
                <w:webHidden/>
              </w:rPr>
              <w:fldChar w:fldCharType="separate"/>
            </w:r>
            <w:r w:rsidR="00CF66DC">
              <w:rPr>
                <w:noProof/>
                <w:webHidden/>
              </w:rPr>
              <w:t>10</w:t>
            </w:r>
            <w:r w:rsidR="00CF66DC">
              <w:rPr>
                <w:noProof/>
                <w:webHidden/>
              </w:rPr>
              <w:fldChar w:fldCharType="end"/>
            </w:r>
          </w:hyperlink>
        </w:p>
        <w:p w14:paraId="3F914577" w14:textId="77777777" w:rsidR="00CF66DC" w:rsidRDefault="00CC14BD">
          <w:pPr>
            <w:pStyle w:val="TOC2"/>
            <w:tabs>
              <w:tab w:val="right" w:leader="dot" w:pos="9062"/>
            </w:tabs>
            <w:rPr>
              <w:noProof/>
              <w:lang w:eastAsia="en-GB"/>
            </w:rPr>
          </w:pPr>
          <w:hyperlink w:anchor="_Toc381010701" w:history="1">
            <w:r w:rsidR="00CF66DC" w:rsidRPr="0042677A">
              <w:rPr>
                <w:rStyle w:val="Hyperlink"/>
                <w:noProof/>
              </w:rPr>
              <w:t>Analysis Data Dictionary</w:t>
            </w:r>
            <w:r w:rsidR="00CF66DC">
              <w:rPr>
                <w:noProof/>
                <w:webHidden/>
              </w:rPr>
              <w:tab/>
            </w:r>
            <w:r w:rsidR="00CF66DC">
              <w:rPr>
                <w:noProof/>
                <w:webHidden/>
              </w:rPr>
              <w:fldChar w:fldCharType="begin"/>
            </w:r>
            <w:r w:rsidR="00CF66DC">
              <w:rPr>
                <w:noProof/>
                <w:webHidden/>
              </w:rPr>
              <w:instrText xml:space="preserve"> PAGEREF _Toc381010701 \h </w:instrText>
            </w:r>
            <w:r w:rsidR="00CF66DC">
              <w:rPr>
                <w:noProof/>
                <w:webHidden/>
              </w:rPr>
            </w:r>
            <w:r w:rsidR="00CF66DC">
              <w:rPr>
                <w:noProof/>
                <w:webHidden/>
              </w:rPr>
              <w:fldChar w:fldCharType="separate"/>
            </w:r>
            <w:r w:rsidR="00CF66DC">
              <w:rPr>
                <w:noProof/>
                <w:webHidden/>
              </w:rPr>
              <w:t>10</w:t>
            </w:r>
            <w:r w:rsidR="00CF66DC">
              <w:rPr>
                <w:noProof/>
                <w:webHidden/>
              </w:rPr>
              <w:fldChar w:fldCharType="end"/>
            </w:r>
          </w:hyperlink>
        </w:p>
        <w:p w14:paraId="4322C23E" w14:textId="77777777" w:rsidR="00CF66DC" w:rsidRDefault="00CC14BD">
          <w:pPr>
            <w:pStyle w:val="TOC2"/>
            <w:tabs>
              <w:tab w:val="right" w:leader="dot" w:pos="9062"/>
            </w:tabs>
            <w:rPr>
              <w:noProof/>
              <w:lang w:eastAsia="en-GB"/>
            </w:rPr>
          </w:pPr>
          <w:hyperlink w:anchor="_Toc381010702" w:history="1">
            <w:r w:rsidR="00CF66DC" w:rsidRPr="0042677A">
              <w:rPr>
                <w:rStyle w:val="Hyperlink"/>
                <w:noProof/>
              </w:rPr>
              <w:t>Structure and Data Flow Diagrams</w:t>
            </w:r>
            <w:r w:rsidR="00CF66DC">
              <w:rPr>
                <w:noProof/>
                <w:webHidden/>
              </w:rPr>
              <w:tab/>
            </w:r>
            <w:r w:rsidR="00CF66DC">
              <w:rPr>
                <w:noProof/>
                <w:webHidden/>
              </w:rPr>
              <w:fldChar w:fldCharType="begin"/>
            </w:r>
            <w:r w:rsidR="00CF66DC">
              <w:rPr>
                <w:noProof/>
                <w:webHidden/>
              </w:rPr>
              <w:instrText xml:space="preserve"> PAGEREF _Toc381010702 \h </w:instrText>
            </w:r>
            <w:r w:rsidR="00CF66DC">
              <w:rPr>
                <w:noProof/>
                <w:webHidden/>
              </w:rPr>
            </w:r>
            <w:r w:rsidR="00CF66DC">
              <w:rPr>
                <w:noProof/>
                <w:webHidden/>
              </w:rPr>
              <w:fldChar w:fldCharType="separate"/>
            </w:r>
            <w:r w:rsidR="00CF66DC">
              <w:rPr>
                <w:noProof/>
                <w:webHidden/>
              </w:rPr>
              <w:t>10</w:t>
            </w:r>
            <w:r w:rsidR="00CF66DC">
              <w:rPr>
                <w:noProof/>
                <w:webHidden/>
              </w:rPr>
              <w:fldChar w:fldCharType="end"/>
            </w:r>
          </w:hyperlink>
        </w:p>
        <w:p w14:paraId="2782A076" w14:textId="77777777" w:rsidR="00CF66DC" w:rsidRDefault="00CC14BD">
          <w:pPr>
            <w:pStyle w:val="TOC2"/>
            <w:tabs>
              <w:tab w:val="right" w:leader="dot" w:pos="9062"/>
            </w:tabs>
            <w:rPr>
              <w:noProof/>
              <w:lang w:eastAsia="en-GB"/>
            </w:rPr>
          </w:pPr>
          <w:hyperlink w:anchor="_Toc381010703" w:history="1">
            <w:r w:rsidR="00CF66DC" w:rsidRPr="0042677A">
              <w:rPr>
                <w:rStyle w:val="Hyperlink"/>
                <w:noProof/>
              </w:rPr>
              <w:t>Entity-relationship (E-R) model</w:t>
            </w:r>
            <w:r w:rsidR="00CF66DC">
              <w:rPr>
                <w:noProof/>
                <w:webHidden/>
              </w:rPr>
              <w:tab/>
            </w:r>
            <w:r w:rsidR="00CF66DC">
              <w:rPr>
                <w:noProof/>
                <w:webHidden/>
              </w:rPr>
              <w:fldChar w:fldCharType="begin"/>
            </w:r>
            <w:r w:rsidR="00CF66DC">
              <w:rPr>
                <w:noProof/>
                <w:webHidden/>
              </w:rPr>
              <w:instrText xml:space="preserve"> PAGEREF _Toc381010703 \h </w:instrText>
            </w:r>
            <w:r w:rsidR="00CF66DC">
              <w:rPr>
                <w:noProof/>
                <w:webHidden/>
              </w:rPr>
            </w:r>
            <w:r w:rsidR="00CF66DC">
              <w:rPr>
                <w:noProof/>
                <w:webHidden/>
              </w:rPr>
              <w:fldChar w:fldCharType="separate"/>
            </w:r>
            <w:r w:rsidR="00CF66DC">
              <w:rPr>
                <w:noProof/>
                <w:webHidden/>
              </w:rPr>
              <w:t>10</w:t>
            </w:r>
            <w:r w:rsidR="00CF66DC">
              <w:rPr>
                <w:noProof/>
                <w:webHidden/>
              </w:rPr>
              <w:fldChar w:fldCharType="end"/>
            </w:r>
          </w:hyperlink>
        </w:p>
        <w:p w14:paraId="5952A3D6" w14:textId="77777777" w:rsidR="00CF66DC" w:rsidRDefault="00CC14BD">
          <w:pPr>
            <w:pStyle w:val="TOC2"/>
            <w:tabs>
              <w:tab w:val="right" w:leader="dot" w:pos="9062"/>
            </w:tabs>
            <w:rPr>
              <w:noProof/>
              <w:lang w:eastAsia="en-GB"/>
            </w:rPr>
          </w:pPr>
          <w:hyperlink w:anchor="_Toc381010704" w:history="1">
            <w:r w:rsidR="00CF66DC" w:rsidRPr="0042677A">
              <w:rPr>
                <w:rStyle w:val="Hyperlink"/>
                <w:noProof/>
              </w:rPr>
              <w:t>Object analysis diagram</w:t>
            </w:r>
            <w:r w:rsidR="00CF66DC">
              <w:rPr>
                <w:noProof/>
                <w:webHidden/>
              </w:rPr>
              <w:tab/>
            </w:r>
            <w:r w:rsidR="00CF66DC">
              <w:rPr>
                <w:noProof/>
                <w:webHidden/>
              </w:rPr>
              <w:fldChar w:fldCharType="begin"/>
            </w:r>
            <w:r w:rsidR="00CF66DC">
              <w:rPr>
                <w:noProof/>
                <w:webHidden/>
              </w:rPr>
              <w:instrText xml:space="preserve"> PAGEREF _Toc381010704 \h </w:instrText>
            </w:r>
            <w:r w:rsidR="00CF66DC">
              <w:rPr>
                <w:noProof/>
                <w:webHidden/>
              </w:rPr>
            </w:r>
            <w:r w:rsidR="00CF66DC">
              <w:rPr>
                <w:noProof/>
                <w:webHidden/>
              </w:rPr>
              <w:fldChar w:fldCharType="separate"/>
            </w:r>
            <w:r w:rsidR="00CF66DC">
              <w:rPr>
                <w:noProof/>
                <w:webHidden/>
              </w:rPr>
              <w:t>11</w:t>
            </w:r>
            <w:r w:rsidR="00CF66DC">
              <w:rPr>
                <w:noProof/>
                <w:webHidden/>
              </w:rPr>
              <w:fldChar w:fldCharType="end"/>
            </w:r>
          </w:hyperlink>
        </w:p>
        <w:p w14:paraId="526421D5" w14:textId="77777777" w:rsidR="00CF66DC" w:rsidRDefault="00CC14BD">
          <w:pPr>
            <w:pStyle w:val="TOC2"/>
            <w:tabs>
              <w:tab w:val="right" w:leader="dot" w:pos="9062"/>
            </w:tabs>
            <w:rPr>
              <w:noProof/>
              <w:lang w:eastAsia="en-GB"/>
            </w:rPr>
          </w:pPr>
          <w:hyperlink w:anchor="_Toc381010705" w:history="1">
            <w:r w:rsidR="00CF66DC" w:rsidRPr="0042677A">
              <w:rPr>
                <w:rStyle w:val="Hyperlink"/>
                <w:noProof/>
              </w:rPr>
              <w:t>Objectives for the proposed system</w:t>
            </w:r>
            <w:r w:rsidR="00CF66DC">
              <w:rPr>
                <w:noProof/>
                <w:webHidden/>
              </w:rPr>
              <w:tab/>
            </w:r>
            <w:r w:rsidR="00CF66DC">
              <w:rPr>
                <w:noProof/>
                <w:webHidden/>
              </w:rPr>
              <w:fldChar w:fldCharType="begin"/>
            </w:r>
            <w:r w:rsidR="00CF66DC">
              <w:rPr>
                <w:noProof/>
                <w:webHidden/>
              </w:rPr>
              <w:instrText xml:space="preserve"> PAGEREF _Toc381010705 \h </w:instrText>
            </w:r>
            <w:r w:rsidR="00CF66DC">
              <w:rPr>
                <w:noProof/>
                <w:webHidden/>
              </w:rPr>
            </w:r>
            <w:r w:rsidR="00CF66DC">
              <w:rPr>
                <w:noProof/>
                <w:webHidden/>
              </w:rPr>
              <w:fldChar w:fldCharType="separate"/>
            </w:r>
            <w:r w:rsidR="00CF66DC">
              <w:rPr>
                <w:noProof/>
                <w:webHidden/>
              </w:rPr>
              <w:t>11</w:t>
            </w:r>
            <w:r w:rsidR="00CF66DC">
              <w:rPr>
                <w:noProof/>
                <w:webHidden/>
              </w:rPr>
              <w:fldChar w:fldCharType="end"/>
            </w:r>
          </w:hyperlink>
        </w:p>
        <w:p w14:paraId="6672C118" w14:textId="77777777" w:rsidR="00CF66DC" w:rsidRDefault="00CC14BD">
          <w:pPr>
            <w:pStyle w:val="TOC2"/>
            <w:tabs>
              <w:tab w:val="right" w:leader="dot" w:pos="9062"/>
            </w:tabs>
            <w:rPr>
              <w:noProof/>
              <w:lang w:eastAsia="en-GB"/>
            </w:rPr>
          </w:pPr>
          <w:hyperlink w:anchor="_Toc381010706" w:history="1">
            <w:r w:rsidR="00CF66DC" w:rsidRPr="0042677A">
              <w:rPr>
                <w:rStyle w:val="Hyperlink"/>
                <w:noProof/>
              </w:rPr>
              <w:t>Appraisal of potential solutions</w:t>
            </w:r>
            <w:r w:rsidR="00CF66DC">
              <w:rPr>
                <w:noProof/>
                <w:webHidden/>
              </w:rPr>
              <w:tab/>
            </w:r>
            <w:r w:rsidR="00CF66DC">
              <w:rPr>
                <w:noProof/>
                <w:webHidden/>
              </w:rPr>
              <w:fldChar w:fldCharType="begin"/>
            </w:r>
            <w:r w:rsidR="00CF66DC">
              <w:rPr>
                <w:noProof/>
                <w:webHidden/>
              </w:rPr>
              <w:instrText xml:space="preserve"> PAGEREF _Toc381010706 \h </w:instrText>
            </w:r>
            <w:r w:rsidR="00CF66DC">
              <w:rPr>
                <w:noProof/>
                <w:webHidden/>
              </w:rPr>
            </w:r>
            <w:r w:rsidR="00CF66DC">
              <w:rPr>
                <w:noProof/>
                <w:webHidden/>
              </w:rPr>
              <w:fldChar w:fldCharType="separate"/>
            </w:r>
            <w:r w:rsidR="00CF66DC">
              <w:rPr>
                <w:noProof/>
                <w:webHidden/>
              </w:rPr>
              <w:t>12</w:t>
            </w:r>
            <w:r w:rsidR="00CF66DC">
              <w:rPr>
                <w:noProof/>
                <w:webHidden/>
              </w:rPr>
              <w:fldChar w:fldCharType="end"/>
            </w:r>
          </w:hyperlink>
        </w:p>
        <w:p w14:paraId="5B6691F4" w14:textId="77777777" w:rsidR="00CF66DC" w:rsidRDefault="00CC14BD">
          <w:pPr>
            <w:pStyle w:val="TOC2"/>
            <w:tabs>
              <w:tab w:val="right" w:leader="dot" w:pos="9062"/>
            </w:tabs>
            <w:rPr>
              <w:noProof/>
              <w:lang w:eastAsia="en-GB"/>
            </w:rPr>
          </w:pPr>
          <w:hyperlink w:anchor="_Toc381010707" w:history="1">
            <w:r w:rsidR="00CF66DC" w:rsidRPr="0042677A">
              <w:rPr>
                <w:rStyle w:val="Hyperlink"/>
                <w:noProof/>
              </w:rPr>
              <w:t>Justification of chosen solution</w:t>
            </w:r>
            <w:r w:rsidR="00CF66DC">
              <w:rPr>
                <w:noProof/>
                <w:webHidden/>
              </w:rPr>
              <w:tab/>
            </w:r>
            <w:r w:rsidR="00CF66DC">
              <w:rPr>
                <w:noProof/>
                <w:webHidden/>
              </w:rPr>
              <w:fldChar w:fldCharType="begin"/>
            </w:r>
            <w:r w:rsidR="00CF66DC">
              <w:rPr>
                <w:noProof/>
                <w:webHidden/>
              </w:rPr>
              <w:instrText xml:space="preserve"> PAGEREF _Toc381010707 \h </w:instrText>
            </w:r>
            <w:r w:rsidR="00CF66DC">
              <w:rPr>
                <w:noProof/>
                <w:webHidden/>
              </w:rPr>
            </w:r>
            <w:r w:rsidR="00CF66DC">
              <w:rPr>
                <w:noProof/>
                <w:webHidden/>
              </w:rPr>
              <w:fldChar w:fldCharType="separate"/>
            </w:r>
            <w:r w:rsidR="00CF66DC">
              <w:rPr>
                <w:noProof/>
                <w:webHidden/>
              </w:rPr>
              <w:t>14</w:t>
            </w:r>
            <w:r w:rsidR="00CF66DC">
              <w:rPr>
                <w:noProof/>
                <w:webHidden/>
              </w:rPr>
              <w:fldChar w:fldCharType="end"/>
            </w:r>
          </w:hyperlink>
        </w:p>
        <w:p w14:paraId="08FA2E7C" w14:textId="77777777" w:rsidR="00CF66DC" w:rsidRDefault="00CC14BD">
          <w:pPr>
            <w:pStyle w:val="TOC1"/>
            <w:tabs>
              <w:tab w:val="right" w:leader="dot" w:pos="9062"/>
            </w:tabs>
            <w:rPr>
              <w:noProof/>
              <w:lang w:eastAsia="en-GB"/>
            </w:rPr>
          </w:pPr>
          <w:hyperlink w:anchor="_Toc381010708" w:history="1">
            <w:r w:rsidR="00CF66DC" w:rsidRPr="0042677A">
              <w:rPr>
                <w:rStyle w:val="Hyperlink"/>
                <w:noProof/>
              </w:rPr>
              <w:t>Section 2: Design</w:t>
            </w:r>
            <w:r w:rsidR="00CF66DC">
              <w:rPr>
                <w:noProof/>
                <w:webHidden/>
              </w:rPr>
              <w:tab/>
            </w:r>
            <w:r w:rsidR="00CF66DC">
              <w:rPr>
                <w:noProof/>
                <w:webHidden/>
              </w:rPr>
              <w:fldChar w:fldCharType="begin"/>
            </w:r>
            <w:r w:rsidR="00CF66DC">
              <w:rPr>
                <w:noProof/>
                <w:webHidden/>
              </w:rPr>
              <w:instrText xml:space="preserve"> PAGEREF _Toc381010708 \h </w:instrText>
            </w:r>
            <w:r w:rsidR="00CF66DC">
              <w:rPr>
                <w:noProof/>
                <w:webHidden/>
              </w:rPr>
            </w:r>
            <w:r w:rsidR="00CF66DC">
              <w:rPr>
                <w:noProof/>
                <w:webHidden/>
              </w:rPr>
              <w:fldChar w:fldCharType="separate"/>
            </w:r>
            <w:r w:rsidR="00CF66DC">
              <w:rPr>
                <w:noProof/>
                <w:webHidden/>
              </w:rPr>
              <w:t>15</w:t>
            </w:r>
            <w:r w:rsidR="00CF66DC">
              <w:rPr>
                <w:noProof/>
                <w:webHidden/>
              </w:rPr>
              <w:fldChar w:fldCharType="end"/>
            </w:r>
          </w:hyperlink>
        </w:p>
        <w:p w14:paraId="00D613A8" w14:textId="77777777" w:rsidR="00CF66DC" w:rsidRDefault="00CC14BD">
          <w:pPr>
            <w:pStyle w:val="TOC2"/>
            <w:tabs>
              <w:tab w:val="right" w:leader="dot" w:pos="9062"/>
            </w:tabs>
            <w:rPr>
              <w:noProof/>
              <w:lang w:eastAsia="en-GB"/>
            </w:rPr>
          </w:pPr>
          <w:hyperlink w:anchor="_Toc381010709" w:history="1">
            <w:r w:rsidR="00CF66DC" w:rsidRPr="0042677A">
              <w:rPr>
                <w:rStyle w:val="Hyperlink"/>
                <w:noProof/>
              </w:rPr>
              <w:t>Overall system design</w:t>
            </w:r>
            <w:r w:rsidR="00CF66DC">
              <w:rPr>
                <w:noProof/>
                <w:webHidden/>
              </w:rPr>
              <w:tab/>
            </w:r>
            <w:r w:rsidR="00CF66DC">
              <w:rPr>
                <w:noProof/>
                <w:webHidden/>
              </w:rPr>
              <w:fldChar w:fldCharType="begin"/>
            </w:r>
            <w:r w:rsidR="00CF66DC">
              <w:rPr>
                <w:noProof/>
                <w:webHidden/>
              </w:rPr>
              <w:instrText xml:space="preserve"> PAGEREF _Toc381010709 \h </w:instrText>
            </w:r>
            <w:r w:rsidR="00CF66DC">
              <w:rPr>
                <w:noProof/>
                <w:webHidden/>
              </w:rPr>
            </w:r>
            <w:r w:rsidR="00CF66DC">
              <w:rPr>
                <w:noProof/>
                <w:webHidden/>
              </w:rPr>
              <w:fldChar w:fldCharType="separate"/>
            </w:r>
            <w:r w:rsidR="00CF66DC">
              <w:rPr>
                <w:noProof/>
                <w:webHidden/>
              </w:rPr>
              <w:t>15</w:t>
            </w:r>
            <w:r w:rsidR="00CF66DC">
              <w:rPr>
                <w:noProof/>
                <w:webHidden/>
              </w:rPr>
              <w:fldChar w:fldCharType="end"/>
            </w:r>
          </w:hyperlink>
        </w:p>
        <w:p w14:paraId="2FBCC7E2" w14:textId="77777777" w:rsidR="00CF66DC" w:rsidRDefault="00CC14BD">
          <w:pPr>
            <w:pStyle w:val="TOC2"/>
            <w:tabs>
              <w:tab w:val="right" w:leader="dot" w:pos="9062"/>
            </w:tabs>
            <w:rPr>
              <w:noProof/>
              <w:lang w:eastAsia="en-GB"/>
            </w:rPr>
          </w:pPr>
          <w:hyperlink w:anchor="_Toc381010710" w:history="1">
            <w:r w:rsidR="00CF66DC" w:rsidRPr="0042677A">
              <w:rPr>
                <w:rStyle w:val="Hyperlink"/>
                <w:noProof/>
              </w:rPr>
              <w:t>Description of modular structure of system</w:t>
            </w:r>
            <w:r w:rsidR="00CF66DC">
              <w:rPr>
                <w:noProof/>
                <w:webHidden/>
              </w:rPr>
              <w:tab/>
            </w:r>
            <w:r w:rsidR="00CF66DC">
              <w:rPr>
                <w:noProof/>
                <w:webHidden/>
              </w:rPr>
              <w:fldChar w:fldCharType="begin"/>
            </w:r>
            <w:r w:rsidR="00CF66DC">
              <w:rPr>
                <w:noProof/>
                <w:webHidden/>
              </w:rPr>
              <w:instrText xml:space="preserve"> PAGEREF _Toc381010710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784CF740" w14:textId="77777777" w:rsidR="00CF66DC" w:rsidRDefault="00CC14BD">
          <w:pPr>
            <w:pStyle w:val="TOC2"/>
            <w:tabs>
              <w:tab w:val="right" w:leader="dot" w:pos="9062"/>
            </w:tabs>
            <w:rPr>
              <w:noProof/>
              <w:lang w:eastAsia="en-GB"/>
            </w:rPr>
          </w:pPr>
          <w:hyperlink w:anchor="_Toc381010711" w:history="1">
            <w:r w:rsidR="00CF66DC" w:rsidRPr="0042677A">
              <w:rPr>
                <w:rStyle w:val="Hyperlink"/>
                <w:noProof/>
              </w:rPr>
              <w:t>Definition of data requirements (Design Data Dictionary)</w:t>
            </w:r>
            <w:r w:rsidR="00CF66DC">
              <w:rPr>
                <w:noProof/>
                <w:webHidden/>
              </w:rPr>
              <w:tab/>
            </w:r>
            <w:r w:rsidR="00CF66DC">
              <w:rPr>
                <w:noProof/>
                <w:webHidden/>
              </w:rPr>
              <w:fldChar w:fldCharType="begin"/>
            </w:r>
            <w:r w:rsidR="00CF66DC">
              <w:rPr>
                <w:noProof/>
                <w:webHidden/>
              </w:rPr>
              <w:instrText xml:space="preserve"> PAGEREF _Toc381010711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3BB648E6" w14:textId="77777777" w:rsidR="00CF66DC" w:rsidRDefault="00CC14BD">
          <w:pPr>
            <w:pStyle w:val="TOC2"/>
            <w:tabs>
              <w:tab w:val="right" w:leader="dot" w:pos="9062"/>
            </w:tabs>
            <w:rPr>
              <w:noProof/>
              <w:lang w:eastAsia="en-GB"/>
            </w:rPr>
          </w:pPr>
          <w:hyperlink w:anchor="_Toc381010712" w:history="1">
            <w:r w:rsidR="00CF66DC" w:rsidRPr="0042677A">
              <w:rPr>
                <w:rStyle w:val="Hyperlink"/>
                <w:noProof/>
              </w:rPr>
              <w:t>Description of record structure</w:t>
            </w:r>
            <w:r w:rsidR="00CF66DC">
              <w:rPr>
                <w:noProof/>
                <w:webHidden/>
              </w:rPr>
              <w:tab/>
            </w:r>
            <w:r w:rsidR="00CF66DC">
              <w:rPr>
                <w:noProof/>
                <w:webHidden/>
              </w:rPr>
              <w:fldChar w:fldCharType="begin"/>
            </w:r>
            <w:r w:rsidR="00CF66DC">
              <w:rPr>
                <w:noProof/>
                <w:webHidden/>
              </w:rPr>
              <w:instrText xml:space="preserve"> PAGEREF _Toc381010712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5B177E56" w14:textId="77777777" w:rsidR="00CF66DC" w:rsidRDefault="00CC14BD">
          <w:pPr>
            <w:pStyle w:val="TOC2"/>
            <w:tabs>
              <w:tab w:val="right" w:leader="dot" w:pos="9062"/>
            </w:tabs>
            <w:rPr>
              <w:noProof/>
              <w:lang w:eastAsia="en-GB"/>
            </w:rPr>
          </w:pPr>
          <w:hyperlink w:anchor="_Toc381010713" w:history="1">
            <w:r w:rsidR="00CF66DC" w:rsidRPr="0042677A">
              <w:rPr>
                <w:rStyle w:val="Hyperlink"/>
                <w:noProof/>
              </w:rPr>
              <w:t>File organisation and processing</w:t>
            </w:r>
            <w:r w:rsidR="00CF66DC">
              <w:rPr>
                <w:noProof/>
                <w:webHidden/>
              </w:rPr>
              <w:tab/>
            </w:r>
            <w:r w:rsidR="00CF66DC">
              <w:rPr>
                <w:noProof/>
                <w:webHidden/>
              </w:rPr>
              <w:fldChar w:fldCharType="begin"/>
            </w:r>
            <w:r w:rsidR="00CF66DC">
              <w:rPr>
                <w:noProof/>
                <w:webHidden/>
              </w:rPr>
              <w:instrText xml:space="preserve"> PAGEREF _Toc381010713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2F56A0D4" w14:textId="77777777" w:rsidR="00CF66DC" w:rsidRDefault="00CC14BD">
          <w:pPr>
            <w:pStyle w:val="TOC2"/>
            <w:tabs>
              <w:tab w:val="right" w:leader="dot" w:pos="9062"/>
            </w:tabs>
            <w:rPr>
              <w:noProof/>
              <w:lang w:eastAsia="en-GB"/>
            </w:rPr>
          </w:pPr>
          <w:hyperlink w:anchor="_Toc381010714" w:history="1">
            <w:r w:rsidR="00CF66DC" w:rsidRPr="0042677A">
              <w:rPr>
                <w:rStyle w:val="Hyperlink"/>
                <w:noProof/>
              </w:rPr>
              <w:t>Validation required</w:t>
            </w:r>
            <w:r w:rsidR="00CF66DC">
              <w:rPr>
                <w:noProof/>
                <w:webHidden/>
              </w:rPr>
              <w:tab/>
            </w:r>
            <w:r w:rsidR="00CF66DC">
              <w:rPr>
                <w:noProof/>
                <w:webHidden/>
              </w:rPr>
              <w:fldChar w:fldCharType="begin"/>
            </w:r>
            <w:r w:rsidR="00CF66DC">
              <w:rPr>
                <w:noProof/>
                <w:webHidden/>
              </w:rPr>
              <w:instrText xml:space="preserve"> PAGEREF _Toc381010714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2964BAF6" w14:textId="77777777" w:rsidR="00CF66DC" w:rsidRDefault="00CC14BD">
          <w:pPr>
            <w:pStyle w:val="TOC2"/>
            <w:tabs>
              <w:tab w:val="right" w:leader="dot" w:pos="9062"/>
            </w:tabs>
            <w:rPr>
              <w:noProof/>
              <w:lang w:eastAsia="en-GB"/>
            </w:rPr>
          </w:pPr>
          <w:hyperlink w:anchor="_Toc381010715" w:history="1">
            <w:r w:rsidR="00CF66DC" w:rsidRPr="0042677A">
              <w:rPr>
                <w:rStyle w:val="Hyperlink"/>
                <w:noProof/>
              </w:rPr>
              <w:t>Identification of storage media</w:t>
            </w:r>
            <w:r w:rsidR="00CF66DC">
              <w:rPr>
                <w:noProof/>
                <w:webHidden/>
              </w:rPr>
              <w:tab/>
            </w:r>
            <w:r w:rsidR="00CF66DC">
              <w:rPr>
                <w:noProof/>
                <w:webHidden/>
              </w:rPr>
              <w:fldChar w:fldCharType="begin"/>
            </w:r>
            <w:r w:rsidR="00CF66DC">
              <w:rPr>
                <w:noProof/>
                <w:webHidden/>
              </w:rPr>
              <w:instrText xml:space="preserve"> PAGEREF _Toc381010715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18652FF5" w14:textId="77777777" w:rsidR="00CF66DC" w:rsidRDefault="00CC14BD">
          <w:pPr>
            <w:pStyle w:val="TOC2"/>
            <w:tabs>
              <w:tab w:val="right" w:leader="dot" w:pos="9062"/>
            </w:tabs>
            <w:rPr>
              <w:noProof/>
              <w:lang w:eastAsia="en-GB"/>
            </w:rPr>
          </w:pPr>
          <w:hyperlink w:anchor="_Toc381010716" w:history="1">
            <w:r w:rsidR="00CF66DC" w:rsidRPr="0042677A">
              <w:rPr>
                <w:rStyle w:val="Hyperlink"/>
                <w:noProof/>
              </w:rPr>
              <w:t>Identification of suitable algorithms for data transformation, pseudo code of these algorithms</w:t>
            </w:r>
            <w:r w:rsidR="00CF66DC">
              <w:rPr>
                <w:noProof/>
                <w:webHidden/>
              </w:rPr>
              <w:tab/>
            </w:r>
            <w:r w:rsidR="00CF66DC">
              <w:rPr>
                <w:noProof/>
                <w:webHidden/>
              </w:rPr>
              <w:fldChar w:fldCharType="begin"/>
            </w:r>
            <w:r w:rsidR="00CF66DC">
              <w:rPr>
                <w:noProof/>
                <w:webHidden/>
              </w:rPr>
              <w:instrText xml:space="preserve"> PAGEREF _Toc381010716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7CED9381" w14:textId="77777777" w:rsidR="00CF66DC" w:rsidRDefault="00CC14BD">
          <w:pPr>
            <w:pStyle w:val="TOC2"/>
            <w:tabs>
              <w:tab w:val="right" w:leader="dot" w:pos="9062"/>
            </w:tabs>
            <w:rPr>
              <w:noProof/>
              <w:lang w:eastAsia="en-GB"/>
            </w:rPr>
          </w:pPr>
          <w:hyperlink w:anchor="_Toc381010717" w:history="1">
            <w:r w:rsidR="00CF66DC" w:rsidRPr="0042677A">
              <w:rPr>
                <w:rStyle w:val="Hyperlink"/>
                <w:noProof/>
              </w:rPr>
              <w:t>Class definitions (diagrams) and details of object behaviours and methods</w:t>
            </w:r>
            <w:r w:rsidR="00CF66DC">
              <w:rPr>
                <w:noProof/>
                <w:webHidden/>
              </w:rPr>
              <w:tab/>
            </w:r>
            <w:r w:rsidR="00CF66DC">
              <w:rPr>
                <w:noProof/>
                <w:webHidden/>
              </w:rPr>
              <w:fldChar w:fldCharType="begin"/>
            </w:r>
            <w:r w:rsidR="00CF66DC">
              <w:rPr>
                <w:noProof/>
                <w:webHidden/>
              </w:rPr>
              <w:instrText xml:space="preserve"> PAGEREF _Toc381010717 \h </w:instrText>
            </w:r>
            <w:r w:rsidR="00CF66DC">
              <w:rPr>
                <w:noProof/>
                <w:webHidden/>
              </w:rPr>
            </w:r>
            <w:r w:rsidR="00CF66DC">
              <w:rPr>
                <w:noProof/>
                <w:webHidden/>
              </w:rPr>
              <w:fldChar w:fldCharType="separate"/>
            </w:r>
            <w:r w:rsidR="00CF66DC">
              <w:rPr>
                <w:noProof/>
                <w:webHidden/>
              </w:rPr>
              <w:t>29</w:t>
            </w:r>
            <w:r w:rsidR="00CF66DC">
              <w:rPr>
                <w:noProof/>
                <w:webHidden/>
              </w:rPr>
              <w:fldChar w:fldCharType="end"/>
            </w:r>
          </w:hyperlink>
        </w:p>
        <w:p w14:paraId="4140C355" w14:textId="77777777" w:rsidR="00CF66DC" w:rsidRDefault="00CC14BD">
          <w:pPr>
            <w:pStyle w:val="TOC2"/>
            <w:tabs>
              <w:tab w:val="right" w:leader="dot" w:pos="9062"/>
            </w:tabs>
            <w:rPr>
              <w:noProof/>
              <w:lang w:eastAsia="en-GB"/>
            </w:rPr>
          </w:pPr>
          <w:hyperlink w:anchor="_Toc381010718" w:history="1">
            <w:r w:rsidR="00CF66DC" w:rsidRPr="0042677A">
              <w:rPr>
                <w:rStyle w:val="Hyperlink"/>
                <w:noProof/>
              </w:rPr>
              <w:t>User interface design (HCI) rational</w:t>
            </w:r>
            <w:r w:rsidR="00CF66DC">
              <w:rPr>
                <w:noProof/>
                <w:webHidden/>
              </w:rPr>
              <w:tab/>
            </w:r>
            <w:r w:rsidR="00CF66DC">
              <w:rPr>
                <w:noProof/>
                <w:webHidden/>
              </w:rPr>
              <w:fldChar w:fldCharType="begin"/>
            </w:r>
            <w:r w:rsidR="00CF66DC">
              <w:rPr>
                <w:noProof/>
                <w:webHidden/>
              </w:rPr>
              <w:instrText xml:space="preserve"> PAGEREF _Toc381010718 \h </w:instrText>
            </w:r>
            <w:r w:rsidR="00CF66DC">
              <w:rPr>
                <w:noProof/>
                <w:webHidden/>
              </w:rPr>
            </w:r>
            <w:r w:rsidR="00CF66DC">
              <w:rPr>
                <w:noProof/>
                <w:webHidden/>
              </w:rPr>
              <w:fldChar w:fldCharType="separate"/>
            </w:r>
            <w:r w:rsidR="00CF66DC">
              <w:rPr>
                <w:noProof/>
                <w:webHidden/>
              </w:rPr>
              <w:t>29</w:t>
            </w:r>
            <w:r w:rsidR="00CF66DC">
              <w:rPr>
                <w:noProof/>
                <w:webHidden/>
              </w:rPr>
              <w:fldChar w:fldCharType="end"/>
            </w:r>
          </w:hyperlink>
        </w:p>
        <w:p w14:paraId="6C927D4D" w14:textId="77777777" w:rsidR="00CF66DC" w:rsidRDefault="00CC14BD">
          <w:pPr>
            <w:pStyle w:val="TOC2"/>
            <w:tabs>
              <w:tab w:val="right" w:leader="dot" w:pos="9062"/>
            </w:tabs>
            <w:rPr>
              <w:noProof/>
              <w:lang w:eastAsia="en-GB"/>
            </w:rPr>
          </w:pPr>
          <w:hyperlink w:anchor="_Toc381010719" w:history="1">
            <w:r w:rsidR="00CF66DC" w:rsidRPr="0042677A">
              <w:rPr>
                <w:rStyle w:val="Hyperlink"/>
                <w:noProof/>
              </w:rPr>
              <w:t>UI sample of planned data capture and entry designs</w:t>
            </w:r>
            <w:r w:rsidR="00CF66DC">
              <w:rPr>
                <w:noProof/>
                <w:webHidden/>
              </w:rPr>
              <w:tab/>
            </w:r>
            <w:r w:rsidR="00CF66DC">
              <w:rPr>
                <w:noProof/>
                <w:webHidden/>
              </w:rPr>
              <w:fldChar w:fldCharType="begin"/>
            </w:r>
            <w:r w:rsidR="00CF66DC">
              <w:rPr>
                <w:noProof/>
                <w:webHidden/>
              </w:rPr>
              <w:instrText xml:space="preserve"> PAGEREF _Toc381010719 \h </w:instrText>
            </w:r>
            <w:r w:rsidR="00CF66DC">
              <w:rPr>
                <w:noProof/>
                <w:webHidden/>
              </w:rPr>
            </w:r>
            <w:r w:rsidR="00CF66DC">
              <w:rPr>
                <w:noProof/>
                <w:webHidden/>
              </w:rPr>
              <w:fldChar w:fldCharType="separate"/>
            </w:r>
            <w:r w:rsidR="00CF66DC">
              <w:rPr>
                <w:noProof/>
                <w:webHidden/>
              </w:rPr>
              <w:t>31</w:t>
            </w:r>
            <w:r w:rsidR="00CF66DC">
              <w:rPr>
                <w:noProof/>
                <w:webHidden/>
              </w:rPr>
              <w:fldChar w:fldCharType="end"/>
            </w:r>
          </w:hyperlink>
        </w:p>
        <w:p w14:paraId="4ADDE29E" w14:textId="77777777" w:rsidR="00CF66DC" w:rsidRDefault="00CC14BD">
          <w:pPr>
            <w:pStyle w:val="TOC2"/>
            <w:tabs>
              <w:tab w:val="right" w:leader="dot" w:pos="9062"/>
            </w:tabs>
            <w:rPr>
              <w:noProof/>
              <w:lang w:eastAsia="en-GB"/>
            </w:rPr>
          </w:pPr>
          <w:hyperlink w:anchor="_Toc381010720" w:history="1">
            <w:r w:rsidR="00CF66DC" w:rsidRPr="0042677A">
              <w:rPr>
                <w:rStyle w:val="Hyperlink"/>
                <w:noProof/>
              </w:rPr>
              <w:t>UI sample of planned valid output designs</w:t>
            </w:r>
            <w:r w:rsidR="00CF66DC">
              <w:rPr>
                <w:noProof/>
                <w:webHidden/>
              </w:rPr>
              <w:tab/>
            </w:r>
            <w:r w:rsidR="00CF66DC">
              <w:rPr>
                <w:noProof/>
                <w:webHidden/>
              </w:rPr>
              <w:fldChar w:fldCharType="begin"/>
            </w:r>
            <w:r w:rsidR="00CF66DC">
              <w:rPr>
                <w:noProof/>
                <w:webHidden/>
              </w:rPr>
              <w:instrText xml:space="preserve"> PAGEREF _Toc381010720 \h </w:instrText>
            </w:r>
            <w:r w:rsidR="00CF66DC">
              <w:rPr>
                <w:noProof/>
                <w:webHidden/>
              </w:rPr>
            </w:r>
            <w:r w:rsidR="00CF66DC">
              <w:rPr>
                <w:noProof/>
                <w:webHidden/>
              </w:rPr>
              <w:fldChar w:fldCharType="separate"/>
            </w:r>
            <w:r w:rsidR="00CF66DC">
              <w:rPr>
                <w:noProof/>
                <w:webHidden/>
              </w:rPr>
              <w:t>32</w:t>
            </w:r>
            <w:r w:rsidR="00CF66DC">
              <w:rPr>
                <w:noProof/>
                <w:webHidden/>
              </w:rPr>
              <w:fldChar w:fldCharType="end"/>
            </w:r>
          </w:hyperlink>
        </w:p>
        <w:p w14:paraId="3D4B93C0" w14:textId="77777777" w:rsidR="00CF66DC" w:rsidRDefault="00CC14BD">
          <w:pPr>
            <w:pStyle w:val="TOC2"/>
            <w:tabs>
              <w:tab w:val="right" w:leader="dot" w:pos="9062"/>
            </w:tabs>
            <w:rPr>
              <w:noProof/>
              <w:lang w:eastAsia="en-GB"/>
            </w:rPr>
          </w:pPr>
          <w:hyperlink w:anchor="_Toc381010721" w:history="1">
            <w:r w:rsidR="00CF66DC" w:rsidRPr="0042677A">
              <w:rPr>
                <w:rStyle w:val="Hyperlink"/>
                <w:noProof/>
              </w:rPr>
              <w:t>Description of measures planned for security and integrity of data</w:t>
            </w:r>
            <w:r w:rsidR="00CF66DC">
              <w:rPr>
                <w:noProof/>
                <w:webHidden/>
              </w:rPr>
              <w:tab/>
            </w:r>
            <w:r w:rsidR="00CF66DC">
              <w:rPr>
                <w:noProof/>
                <w:webHidden/>
              </w:rPr>
              <w:fldChar w:fldCharType="begin"/>
            </w:r>
            <w:r w:rsidR="00CF66DC">
              <w:rPr>
                <w:noProof/>
                <w:webHidden/>
              </w:rPr>
              <w:instrText xml:space="preserve"> PAGEREF _Toc381010721 \h </w:instrText>
            </w:r>
            <w:r w:rsidR="00CF66DC">
              <w:rPr>
                <w:noProof/>
                <w:webHidden/>
              </w:rPr>
            </w:r>
            <w:r w:rsidR="00CF66DC">
              <w:rPr>
                <w:noProof/>
                <w:webHidden/>
              </w:rPr>
              <w:fldChar w:fldCharType="separate"/>
            </w:r>
            <w:r w:rsidR="00CF66DC">
              <w:rPr>
                <w:noProof/>
                <w:webHidden/>
              </w:rPr>
              <w:t>33</w:t>
            </w:r>
            <w:r w:rsidR="00CF66DC">
              <w:rPr>
                <w:noProof/>
                <w:webHidden/>
              </w:rPr>
              <w:fldChar w:fldCharType="end"/>
            </w:r>
          </w:hyperlink>
        </w:p>
        <w:p w14:paraId="17700A1D" w14:textId="77777777" w:rsidR="00CF66DC" w:rsidRDefault="00CC14BD">
          <w:pPr>
            <w:pStyle w:val="TOC2"/>
            <w:tabs>
              <w:tab w:val="right" w:leader="dot" w:pos="9062"/>
            </w:tabs>
            <w:rPr>
              <w:noProof/>
              <w:lang w:eastAsia="en-GB"/>
            </w:rPr>
          </w:pPr>
          <w:hyperlink w:anchor="_Toc381010722" w:history="1">
            <w:r w:rsidR="00CF66DC" w:rsidRPr="0042677A">
              <w:rPr>
                <w:rStyle w:val="Hyperlink"/>
                <w:noProof/>
              </w:rPr>
              <w:t>Description of measures planned for system security and integrity of data</w:t>
            </w:r>
            <w:r w:rsidR="00CF66DC">
              <w:rPr>
                <w:noProof/>
                <w:webHidden/>
              </w:rPr>
              <w:tab/>
            </w:r>
            <w:r w:rsidR="00CF66DC">
              <w:rPr>
                <w:noProof/>
                <w:webHidden/>
              </w:rPr>
              <w:fldChar w:fldCharType="begin"/>
            </w:r>
            <w:r w:rsidR="00CF66DC">
              <w:rPr>
                <w:noProof/>
                <w:webHidden/>
              </w:rPr>
              <w:instrText xml:space="preserve"> PAGEREF _Toc381010722 \h </w:instrText>
            </w:r>
            <w:r w:rsidR="00CF66DC">
              <w:rPr>
                <w:noProof/>
                <w:webHidden/>
              </w:rPr>
            </w:r>
            <w:r w:rsidR="00CF66DC">
              <w:rPr>
                <w:noProof/>
                <w:webHidden/>
              </w:rPr>
              <w:fldChar w:fldCharType="separate"/>
            </w:r>
            <w:r w:rsidR="00CF66DC">
              <w:rPr>
                <w:noProof/>
                <w:webHidden/>
              </w:rPr>
              <w:t>33</w:t>
            </w:r>
            <w:r w:rsidR="00CF66DC">
              <w:rPr>
                <w:noProof/>
                <w:webHidden/>
              </w:rPr>
              <w:fldChar w:fldCharType="end"/>
            </w:r>
          </w:hyperlink>
        </w:p>
        <w:p w14:paraId="4040BA73" w14:textId="77777777" w:rsidR="00CF66DC" w:rsidRDefault="00CC14BD">
          <w:pPr>
            <w:pStyle w:val="TOC2"/>
            <w:tabs>
              <w:tab w:val="right" w:leader="dot" w:pos="9062"/>
            </w:tabs>
            <w:rPr>
              <w:noProof/>
              <w:lang w:eastAsia="en-GB"/>
            </w:rPr>
          </w:pPr>
          <w:hyperlink w:anchor="_Toc381010723" w:history="1">
            <w:r w:rsidR="00CF66DC" w:rsidRPr="0042677A">
              <w:rPr>
                <w:rStyle w:val="Hyperlink"/>
                <w:noProof/>
              </w:rPr>
              <w:t>Overall test strategy</w:t>
            </w:r>
            <w:r w:rsidR="00CF66DC">
              <w:rPr>
                <w:noProof/>
                <w:webHidden/>
              </w:rPr>
              <w:tab/>
            </w:r>
            <w:r w:rsidR="00CF66DC">
              <w:rPr>
                <w:noProof/>
                <w:webHidden/>
              </w:rPr>
              <w:fldChar w:fldCharType="begin"/>
            </w:r>
            <w:r w:rsidR="00CF66DC">
              <w:rPr>
                <w:noProof/>
                <w:webHidden/>
              </w:rPr>
              <w:instrText xml:space="preserve"> PAGEREF _Toc381010723 \h </w:instrText>
            </w:r>
            <w:r w:rsidR="00CF66DC">
              <w:rPr>
                <w:noProof/>
                <w:webHidden/>
              </w:rPr>
            </w:r>
            <w:r w:rsidR="00CF66DC">
              <w:rPr>
                <w:noProof/>
                <w:webHidden/>
              </w:rPr>
              <w:fldChar w:fldCharType="separate"/>
            </w:r>
            <w:r w:rsidR="00CF66DC">
              <w:rPr>
                <w:noProof/>
                <w:webHidden/>
              </w:rPr>
              <w:t>33</w:t>
            </w:r>
            <w:r w:rsidR="00CF66DC">
              <w:rPr>
                <w:noProof/>
                <w:webHidden/>
              </w:rPr>
              <w:fldChar w:fldCharType="end"/>
            </w:r>
          </w:hyperlink>
        </w:p>
        <w:p w14:paraId="0E3DA54C" w14:textId="77777777" w:rsidR="00CF66DC" w:rsidRDefault="00CC14BD">
          <w:pPr>
            <w:pStyle w:val="TOC1"/>
            <w:tabs>
              <w:tab w:val="right" w:leader="dot" w:pos="9062"/>
            </w:tabs>
            <w:rPr>
              <w:noProof/>
              <w:lang w:eastAsia="en-GB"/>
            </w:rPr>
          </w:pPr>
          <w:hyperlink w:anchor="_Toc381010724" w:history="1">
            <w:r w:rsidR="00CF66DC" w:rsidRPr="0042677A">
              <w:rPr>
                <w:rStyle w:val="Hyperlink"/>
                <w:noProof/>
              </w:rPr>
              <w:t>Section 3: Technical Solution</w:t>
            </w:r>
            <w:r w:rsidR="00CF66DC">
              <w:rPr>
                <w:noProof/>
                <w:webHidden/>
              </w:rPr>
              <w:tab/>
            </w:r>
            <w:r w:rsidR="00CF66DC">
              <w:rPr>
                <w:noProof/>
                <w:webHidden/>
              </w:rPr>
              <w:fldChar w:fldCharType="begin"/>
            </w:r>
            <w:r w:rsidR="00CF66DC">
              <w:rPr>
                <w:noProof/>
                <w:webHidden/>
              </w:rPr>
              <w:instrText xml:space="preserve"> PAGEREF _Toc381010724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6DFB0E14" w14:textId="77777777" w:rsidR="00CF66DC" w:rsidRDefault="00CC14BD">
          <w:pPr>
            <w:pStyle w:val="TOC1"/>
            <w:tabs>
              <w:tab w:val="right" w:leader="dot" w:pos="9062"/>
            </w:tabs>
            <w:rPr>
              <w:noProof/>
              <w:lang w:eastAsia="en-GB"/>
            </w:rPr>
          </w:pPr>
          <w:hyperlink w:anchor="_Toc381010725" w:history="1">
            <w:r w:rsidR="00CF66DC" w:rsidRPr="0042677A">
              <w:rPr>
                <w:rStyle w:val="Hyperlink"/>
                <w:noProof/>
              </w:rPr>
              <w:t>Section 4: System Testing</w:t>
            </w:r>
            <w:r w:rsidR="00CF66DC">
              <w:rPr>
                <w:noProof/>
                <w:webHidden/>
              </w:rPr>
              <w:tab/>
            </w:r>
            <w:r w:rsidR="00CF66DC">
              <w:rPr>
                <w:noProof/>
                <w:webHidden/>
              </w:rPr>
              <w:fldChar w:fldCharType="begin"/>
            </w:r>
            <w:r w:rsidR="00CF66DC">
              <w:rPr>
                <w:noProof/>
                <w:webHidden/>
              </w:rPr>
              <w:instrText xml:space="preserve"> PAGEREF _Toc381010725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5357FB51" w14:textId="77777777" w:rsidR="00CF66DC" w:rsidRDefault="00CC14BD">
          <w:pPr>
            <w:pStyle w:val="TOC1"/>
            <w:tabs>
              <w:tab w:val="right" w:leader="dot" w:pos="9062"/>
            </w:tabs>
            <w:rPr>
              <w:noProof/>
              <w:lang w:eastAsia="en-GB"/>
            </w:rPr>
          </w:pPr>
          <w:hyperlink w:anchor="_Toc381010726" w:history="1">
            <w:r w:rsidR="00CF66DC" w:rsidRPr="0042677A">
              <w:rPr>
                <w:rStyle w:val="Hyperlink"/>
                <w:noProof/>
              </w:rPr>
              <w:t>Section 5: System Maintenance</w:t>
            </w:r>
            <w:r w:rsidR="00CF66DC">
              <w:rPr>
                <w:noProof/>
                <w:webHidden/>
              </w:rPr>
              <w:tab/>
            </w:r>
            <w:r w:rsidR="00CF66DC">
              <w:rPr>
                <w:noProof/>
                <w:webHidden/>
              </w:rPr>
              <w:fldChar w:fldCharType="begin"/>
            </w:r>
            <w:r w:rsidR="00CF66DC">
              <w:rPr>
                <w:noProof/>
                <w:webHidden/>
              </w:rPr>
              <w:instrText xml:space="preserve"> PAGEREF _Toc381010726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71513B8C" w14:textId="77777777" w:rsidR="00CF66DC" w:rsidRDefault="00CC14BD">
          <w:pPr>
            <w:pStyle w:val="TOC1"/>
            <w:tabs>
              <w:tab w:val="right" w:leader="dot" w:pos="9062"/>
            </w:tabs>
            <w:rPr>
              <w:noProof/>
              <w:lang w:eastAsia="en-GB"/>
            </w:rPr>
          </w:pPr>
          <w:hyperlink w:anchor="_Toc381010727" w:history="1">
            <w:r w:rsidR="00CF66DC" w:rsidRPr="0042677A">
              <w:rPr>
                <w:rStyle w:val="Hyperlink"/>
                <w:noProof/>
              </w:rPr>
              <w:t>Section 6: User Manual</w:t>
            </w:r>
            <w:r w:rsidR="00CF66DC">
              <w:rPr>
                <w:noProof/>
                <w:webHidden/>
              </w:rPr>
              <w:tab/>
            </w:r>
            <w:r w:rsidR="00CF66DC">
              <w:rPr>
                <w:noProof/>
                <w:webHidden/>
              </w:rPr>
              <w:fldChar w:fldCharType="begin"/>
            </w:r>
            <w:r w:rsidR="00CF66DC">
              <w:rPr>
                <w:noProof/>
                <w:webHidden/>
              </w:rPr>
              <w:instrText xml:space="preserve"> PAGEREF _Toc381010727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546663FE" w14:textId="77777777" w:rsidR="00CF66DC" w:rsidRDefault="00CC14BD">
          <w:pPr>
            <w:pStyle w:val="TOC1"/>
            <w:tabs>
              <w:tab w:val="right" w:leader="dot" w:pos="9062"/>
            </w:tabs>
            <w:rPr>
              <w:noProof/>
              <w:lang w:eastAsia="en-GB"/>
            </w:rPr>
          </w:pPr>
          <w:hyperlink w:anchor="_Toc381010728" w:history="1">
            <w:r w:rsidR="00CF66DC" w:rsidRPr="0042677A">
              <w:rPr>
                <w:rStyle w:val="Hyperlink"/>
                <w:noProof/>
              </w:rPr>
              <w:t>Section 7: Evaluation</w:t>
            </w:r>
            <w:r w:rsidR="00CF66DC">
              <w:rPr>
                <w:noProof/>
                <w:webHidden/>
              </w:rPr>
              <w:tab/>
            </w:r>
            <w:r w:rsidR="00CF66DC">
              <w:rPr>
                <w:noProof/>
                <w:webHidden/>
              </w:rPr>
              <w:fldChar w:fldCharType="begin"/>
            </w:r>
            <w:r w:rsidR="00CF66DC">
              <w:rPr>
                <w:noProof/>
                <w:webHidden/>
              </w:rPr>
              <w:instrText xml:space="preserve"> PAGEREF _Toc381010728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7716E41B" w14:textId="77777777" w:rsidR="00CF66DC" w:rsidRDefault="00CC14BD">
          <w:pPr>
            <w:pStyle w:val="TOC1"/>
            <w:tabs>
              <w:tab w:val="right" w:leader="dot" w:pos="9062"/>
            </w:tabs>
            <w:rPr>
              <w:noProof/>
              <w:lang w:eastAsia="en-GB"/>
            </w:rPr>
          </w:pPr>
          <w:hyperlink w:anchor="_Toc381010729" w:history="1">
            <w:r w:rsidR="00CF66DC" w:rsidRPr="0042677A">
              <w:rPr>
                <w:rStyle w:val="Hyperlink"/>
                <w:noProof/>
              </w:rPr>
              <w:t>Appendix A: Availability of Teaching Materials on Evolution</w:t>
            </w:r>
            <w:r w:rsidR="00CF66DC">
              <w:rPr>
                <w:noProof/>
                <w:webHidden/>
              </w:rPr>
              <w:tab/>
            </w:r>
            <w:r w:rsidR="00CF66DC">
              <w:rPr>
                <w:noProof/>
                <w:webHidden/>
              </w:rPr>
              <w:fldChar w:fldCharType="begin"/>
            </w:r>
            <w:r w:rsidR="00CF66DC">
              <w:rPr>
                <w:noProof/>
                <w:webHidden/>
              </w:rPr>
              <w:instrText xml:space="preserve"> PAGEREF _Toc381010729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4439E209" w14:textId="77777777" w:rsidR="00CF66DC" w:rsidRDefault="00CC14BD">
          <w:pPr>
            <w:pStyle w:val="TOC2"/>
            <w:tabs>
              <w:tab w:val="right" w:leader="dot" w:pos="9062"/>
            </w:tabs>
            <w:rPr>
              <w:noProof/>
              <w:lang w:eastAsia="en-GB"/>
            </w:rPr>
          </w:pPr>
          <w:hyperlink w:anchor="_Toc381010730" w:history="1">
            <w:r w:rsidR="00CF66DC" w:rsidRPr="0042677A">
              <w:rPr>
                <w:rStyle w:val="Hyperlink"/>
                <w:noProof/>
              </w:rPr>
              <w:t>Online research</w:t>
            </w:r>
            <w:r w:rsidR="00CF66DC">
              <w:rPr>
                <w:noProof/>
                <w:webHidden/>
              </w:rPr>
              <w:tab/>
            </w:r>
            <w:r w:rsidR="00CF66DC">
              <w:rPr>
                <w:noProof/>
                <w:webHidden/>
              </w:rPr>
              <w:fldChar w:fldCharType="begin"/>
            </w:r>
            <w:r w:rsidR="00CF66DC">
              <w:rPr>
                <w:noProof/>
                <w:webHidden/>
              </w:rPr>
              <w:instrText xml:space="preserve"> PAGEREF _Toc381010730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7BA1416B" w14:textId="77777777" w:rsidR="00CF66DC" w:rsidRDefault="00CC14BD">
          <w:pPr>
            <w:pStyle w:val="TOC2"/>
            <w:tabs>
              <w:tab w:val="right" w:leader="dot" w:pos="9062"/>
            </w:tabs>
            <w:rPr>
              <w:noProof/>
              <w:lang w:eastAsia="en-GB"/>
            </w:rPr>
          </w:pPr>
          <w:hyperlink w:anchor="_Toc381010731" w:history="1">
            <w:r w:rsidR="00CF66DC" w:rsidRPr="0042677A">
              <w:rPr>
                <w:rStyle w:val="Hyperlink"/>
                <w:noProof/>
              </w:rPr>
              <w:t>Interviews</w:t>
            </w:r>
            <w:r w:rsidR="00CF66DC">
              <w:rPr>
                <w:noProof/>
                <w:webHidden/>
              </w:rPr>
              <w:tab/>
            </w:r>
            <w:r w:rsidR="00CF66DC">
              <w:rPr>
                <w:noProof/>
                <w:webHidden/>
              </w:rPr>
              <w:fldChar w:fldCharType="begin"/>
            </w:r>
            <w:r w:rsidR="00CF66DC">
              <w:rPr>
                <w:noProof/>
                <w:webHidden/>
              </w:rPr>
              <w:instrText xml:space="preserve"> PAGEREF _Toc381010731 \h </w:instrText>
            </w:r>
            <w:r w:rsidR="00CF66DC">
              <w:rPr>
                <w:noProof/>
                <w:webHidden/>
              </w:rPr>
            </w:r>
            <w:r w:rsidR="00CF66DC">
              <w:rPr>
                <w:noProof/>
                <w:webHidden/>
              </w:rPr>
              <w:fldChar w:fldCharType="separate"/>
            </w:r>
            <w:r w:rsidR="00CF66DC">
              <w:rPr>
                <w:noProof/>
                <w:webHidden/>
              </w:rPr>
              <w:t>35</w:t>
            </w:r>
            <w:r w:rsidR="00CF66DC">
              <w:rPr>
                <w:noProof/>
                <w:webHidden/>
              </w:rPr>
              <w:fldChar w:fldCharType="end"/>
            </w:r>
          </w:hyperlink>
        </w:p>
        <w:p w14:paraId="74579104" w14:textId="77777777" w:rsidR="00CF66DC" w:rsidRDefault="00CC14BD">
          <w:pPr>
            <w:pStyle w:val="TOC1"/>
            <w:tabs>
              <w:tab w:val="right" w:leader="dot" w:pos="9062"/>
            </w:tabs>
            <w:rPr>
              <w:noProof/>
              <w:lang w:eastAsia="en-GB"/>
            </w:rPr>
          </w:pPr>
          <w:hyperlink w:anchor="_Toc381010732" w:history="1">
            <w:r w:rsidR="00CF66DC" w:rsidRPr="0042677A">
              <w:rPr>
                <w:rStyle w:val="Hyperlink"/>
                <w:noProof/>
              </w:rPr>
              <w:t>Appendix B: Evolution – the main concepts</w:t>
            </w:r>
            <w:r w:rsidR="00CF66DC">
              <w:rPr>
                <w:noProof/>
                <w:webHidden/>
              </w:rPr>
              <w:tab/>
            </w:r>
            <w:r w:rsidR="00CF66DC">
              <w:rPr>
                <w:noProof/>
                <w:webHidden/>
              </w:rPr>
              <w:fldChar w:fldCharType="begin"/>
            </w:r>
            <w:r w:rsidR="00CF66DC">
              <w:rPr>
                <w:noProof/>
                <w:webHidden/>
              </w:rPr>
              <w:instrText xml:space="preserve"> PAGEREF _Toc381010732 \h </w:instrText>
            </w:r>
            <w:r w:rsidR="00CF66DC">
              <w:rPr>
                <w:noProof/>
                <w:webHidden/>
              </w:rPr>
            </w:r>
            <w:r w:rsidR="00CF66DC">
              <w:rPr>
                <w:noProof/>
                <w:webHidden/>
              </w:rPr>
              <w:fldChar w:fldCharType="separate"/>
            </w:r>
            <w:r w:rsidR="00CF66DC">
              <w:rPr>
                <w:noProof/>
                <w:webHidden/>
              </w:rPr>
              <w:t>36</w:t>
            </w:r>
            <w:r w:rsidR="00CF66DC">
              <w:rPr>
                <w:noProof/>
                <w:webHidden/>
              </w:rPr>
              <w:fldChar w:fldCharType="end"/>
            </w:r>
          </w:hyperlink>
        </w:p>
        <w:p w14:paraId="5E633D10" w14:textId="77777777" w:rsidR="00CF66DC" w:rsidRDefault="00CC14BD">
          <w:pPr>
            <w:pStyle w:val="TOC1"/>
            <w:tabs>
              <w:tab w:val="right" w:leader="dot" w:pos="9062"/>
            </w:tabs>
            <w:rPr>
              <w:noProof/>
              <w:lang w:eastAsia="en-GB"/>
            </w:rPr>
          </w:pPr>
          <w:hyperlink w:anchor="_Toc381010733" w:history="1">
            <w:r w:rsidR="00CF66DC" w:rsidRPr="0042677A">
              <w:rPr>
                <w:rStyle w:val="Hyperlink"/>
                <w:noProof/>
              </w:rPr>
              <w:t>Sources</w:t>
            </w:r>
            <w:r w:rsidR="00CF66DC">
              <w:rPr>
                <w:noProof/>
                <w:webHidden/>
              </w:rPr>
              <w:tab/>
            </w:r>
            <w:r w:rsidR="00CF66DC">
              <w:rPr>
                <w:noProof/>
                <w:webHidden/>
              </w:rPr>
              <w:fldChar w:fldCharType="begin"/>
            </w:r>
            <w:r w:rsidR="00CF66DC">
              <w:rPr>
                <w:noProof/>
                <w:webHidden/>
              </w:rPr>
              <w:instrText xml:space="preserve"> PAGEREF _Toc381010733 \h </w:instrText>
            </w:r>
            <w:r w:rsidR="00CF66DC">
              <w:rPr>
                <w:noProof/>
                <w:webHidden/>
              </w:rPr>
            </w:r>
            <w:r w:rsidR="00CF66DC">
              <w:rPr>
                <w:noProof/>
                <w:webHidden/>
              </w:rPr>
              <w:fldChar w:fldCharType="separate"/>
            </w:r>
            <w:r w:rsidR="00CF66DC">
              <w:rPr>
                <w:noProof/>
                <w:webHidden/>
              </w:rPr>
              <w:t>36</w:t>
            </w:r>
            <w:r w:rsidR="00CF66DC">
              <w:rPr>
                <w:noProof/>
                <w:webHidden/>
              </w:rPr>
              <w:fldChar w:fldCharType="end"/>
            </w:r>
          </w:hyperlink>
        </w:p>
        <w:p w14:paraId="202A7D56" w14:textId="77777777" w:rsidR="00CF66DC" w:rsidRDefault="00CC14BD">
          <w:pPr>
            <w:pStyle w:val="TOC2"/>
            <w:tabs>
              <w:tab w:val="right" w:leader="dot" w:pos="9062"/>
            </w:tabs>
            <w:rPr>
              <w:noProof/>
              <w:lang w:eastAsia="en-GB"/>
            </w:rPr>
          </w:pPr>
          <w:hyperlink w:anchor="_Toc381010734" w:history="1">
            <w:r w:rsidR="00CF66DC" w:rsidRPr="0042677A">
              <w:rPr>
                <w:rStyle w:val="Hyperlink"/>
                <w:noProof/>
              </w:rPr>
              <w:t>Ants and their behaviour</w:t>
            </w:r>
            <w:r w:rsidR="00CF66DC">
              <w:rPr>
                <w:noProof/>
                <w:webHidden/>
              </w:rPr>
              <w:tab/>
            </w:r>
            <w:r w:rsidR="00CF66DC">
              <w:rPr>
                <w:noProof/>
                <w:webHidden/>
              </w:rPr>
              <w:fldChar w:fldCharType="begin"/>
            </w:r>
            <w:r w:rsidR="00CF66DC">
              <w:rPr>
                <w:noProof/>
                <w:webHidden/>
              </w:rPr>
              <w:instrText xml:space="preserve"> PAGEREF _Toc381010734 \h </w:instrText>
            </w:r>
            <w:r w:rsidR="00CF66DC">
              <w:rPr>
                <w:noProof/>
                <w:webHidden/>
              </w:rPr>
            </w:r>
            <w:r w:rsidR="00CF66DC">
              <w:rPr>
                <w:noProof/>
                <w:webHidden/>
              </w:rPr>
              <w:fldChar w:fldCharType="separate"/>
            </w:r>
            <w:r w:rsidR="00CF66DC">
              <w:rPr>
                <w:noProof/>
                <w:webHidden/>
              </w:rPr>
              <w:t>36</w:t>
            </w:r>
            <w:r w:rsidR="00CF66DC">
              <w:rPr>
                <w:noProof/>
                <w:webHidden/>
              </w:rPr>
              <w:fldChar w:fldCharType="end"/>
            </w:r>
          </w:hyperlink>
        </w:p>
        <w:p w14:paraId="4AACDDD4" w14:textId="77777777" w:rsidR="0080227B" w:rsidRDefault="0080227B" w:rsidP="00BC3BA0">
          <w:r>
            <w:fldChar w:fldCharType="end"/>
          </w:r>
        </w:p>
      </w:sdtContent>
    </w:sdt>
    <w:p w14:paraId="64C6D858" w14:textId="77777777" w:rsidR="002B05A9" w:rsidRDefault="00634293">
      <w:r>
        <w:t xml:space="preserve"> </w:t>
      </w:r>
    </w:p>
    <w:p w14:paraId="3B668900" w14:textId="77777777" w:rsidR="002B05A9" w:rsidRDefault="002B05A9" w:rsidP="00BC3BA0"/>
    <w:p w14:paraId="67A2A774" w14:textId="77777777" w:rsidR="0080227B" w:rsidRDefault="0080227B">
      <w:pPr>
        <w:rPr>
          <w:b/>
          <w:sz w:val="28"/>
        </w:rPr>
      </w:pPr>
    </w:p>
    <w:p w14:paraId="65FF00E7" w14:textId="77777777" w:rsidR="0080227B" w:rsidRDefault="0080227B">
      <w:pPr>
        <w:rPr>
          <w:b/>
          <w:sz w:val="28"/>
        </w:rPr>
      </w:pPr>
    </w:p>
    <w:p w14:paraId="02D2901D" w14:textId="77777777" w:rsidR="0080227B" w:rsidRDefault="0080227B">
      <w:pPr>
        <w:rPr>
          <w:b/>
          <w:sz w:val="28"/>
        </w:rPr>
      </w:pPr>
    </w:p>
    <w:p w14:paraId="62EF551E" w14:textId="77777777" w:rsidR="0080227B" w:rsidRDefault="0080227B">
      <w:pPr>
        <w:rPr>
          <w:b/>
          <w:sz w:val="28"/>
        </w:rPr>
      </w:pPr>
    </w:p>
    <w:p w14:paraId="12A13CAA" w14:textId="77777777" w:rsidR="0080227B" w:rsidRDefault="0080227B">
      <w:pPr>
        <w:rPr>
          <w:b/>
          <w:sz w:val="28"/>
        </w:rPr>
      </w:pPr>
    </w:p>
    <w:p w14:paraId="4EA10B4A" w14:textId="77777777" w:rsidR="002355BC" w:rsidRDefault="002B05A9">
      <w:pPr>
        <w:rPr>
          <w:highlight w:val="red"/>
        </w:rPr>
      </w:pPr>
      <w:r w:rsidRPr="002B05A9">
        <w:rPr>
          <w:b/>
          <w:sz w:val="28"/>
        </w:rPr>
        <w:t>Further work required to Analysis section</w:t>
      </w:r>
    </w:p>
    <w:p w14:paraId="43200BE2" w14:textId="642245B0" w:rsidR="002B05A9" w:rsidRDefault="002B05A9" w:rsidP="0026669C">
      <w:pPr>
        <w:pStyle w:val="Heading1"/>
      </w:pPr>
      <w:bookmarkStart w:id="0" w:name="_Toc381010694"/>
      <w:r>
        <w:t>Section 1: Analysis</w:t>
      </w:r>
      <w:bookmarkEnd w:id="0"/>
    </w:p>
    <w:p w14:paraId="3F74C63A" w14:textId="77777777" w:rsidR="004D3202" w:rsidRDefault="002B05A9">
      <w:pPr>
        <w:pStyle w:val="Heading2"/>
        <w:spacing w:after="240"/>
      </w:pPr>
      <w:bookmarkStart w:id="1" w:name="_Toc381010695"/>
      <w:r>
        <w:t>The problem: identification and b</w:t>
      </w:r>
      <w:r w:rsidR="004D3202">
        <w:t>ackground</w:t>
      </w:r>
      <w:bookmarkEnd w:id="1"/>
    </w:p>
    <w:p w14:paraId="7DE572D6" w14:textId="77777777" w:rsidR="00C84209" w:rsidRPr="00C84209" w:rsidRDefault="00C84209">
      <w:pPr>
        <w:pStyle w:val="Heading3"/>
        <w:spacing w:after="240"/>
      </w:pPr>
      <w:r>
        <w:t>Problem identification</w:t>
      </w:r>
    </w:p>
    <w:p w14:paraId="66737ECA" w14:textId="77777777" w:rsidR="00CC001E" w:rsidRDefault="00CC001E">
      <w:pPr>
        <w:spacing w:after="240"/>
      </w:pPr>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p>
    <w:p w14:paraId="77D3FFBE" w14:textId="77777777" w:rsidR="00CC001E" w:rsidRDefault="00CC001E">
      <w:pPr>
        <w:spacing w:after="240"/>
      </w:pPr>
      <w:r>
        <w:t xml:space="preserve">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w:t>
      </w:r>
      <w:proofErr w:type="spellStart"/>
      <w:r>
        <w:t>handouts</w:t>
      </w:r>
      <w:proofErr w:type="spellEnd"/>
      <w:r>
        <w:t xml:space="preserve">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p>
    <w:p w14:paraId="1B071F9A" w14:textId="77777777" w:rsidR="00CC001E" w:rsidRDefault="00CC001E">
      <w:pPr>
        <w:spacing w:after="240"/>
      </w:pPr>
      <w:r>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p>
    <w:p w14:paraId="7B5408EB" w14:textId="77777777" w:rsidR="000409F9" w:rsidRDefault="00CC001E">
      <w:pPr>
        <w:spacing w:after="240"/>
      </w:pPr>
      <w:r>
        <w:t xml:space="preserve">Online research and face-to-face interviews with teachers (see Appendix A for details) has shown that there are many types of videos, </w:t>
      </w:r>
      <w:proofErr w:type="spellStart"/>
      <w:r>
        <w:t>handouts</w:t>
      </w:r>
      <w:proofErr w:type="spellEnd"/>
      <w:r>
        <w:t>, presentations and other written materials currently available for school teachers on the subject of evolution. In addition, there are some computer-based tools which simulate how evolution occurs and which can, for example, allow different timescales and types of populations to be selected and different simulations to be run. These computer-based tools are evaluated and a new solution is developed in this project</w:t>
      </w:r>
      <w:r w:rsidR="00E679FF">
        <w:t>.</w:t>
      </w:r>
    </w:p>
    <w:p w14:paraId="0958BEA0" w14:textId="2C95A2E5" w:rsidR="00AE7F39" w:rsidRDefault="00AE7F39">
      <w:pPr>
        <w:spacing w:after="240"/>
      </w:pPr>
      <w:r w:rsidRPr="00AE7F39">
        <w:rPr>
          <w:highlight w:val="yellow"/>
        </w:rPr>
        <w:t>TODO</w:t>
      </w:r>
    </w:p>
    <w:p w14:paraId="09DE3065" w14:textId="2F700A71" w:rsidR="00AE7F39" w:rsidRPr="00AE7F39" w:rsidRDefault="00AE7F39" w:rsidP="006D3982">
      <w:pPr>
        <w:pStyle w:val="ListParagraph"/>
        <w:numPr>
          <w:ilvl w:val="0"/>
          <w:numId w:val="29"/>
        </w:numPr>
        <w:spacing w:after="240"/>
        <w:rPr>
          <w:highlight w:val="yellow"/>
        </w:rPr>
      </w:pPr>
      <w:r w:rsidRPr="00AE7F39">
        <w:rPr>
          <w:highlight w:val="yellow"/>
        </w:rPr>
        <w:t>Mention connection with teacher</w:t>
      </w:r>
    </w:p>
    <w:p w14:paraId="2BF34A24" w14:textId="0D975110" w:rsidR="00AE7F39" w:rsidRDefault="00AE7F39" w:rsidP="006D3982">
      <w:pPr>
        <w:pStyle w:val="ListParagraph"/>
        <w:numPr>
          <w:ilvl w:val="0"/>
          <w:numId w:val="29"/>
        </w:numPr>
        <w:spacing w:after="240"/>
      </w:pPr>
      <w:r w:rsidRPr="00AE7F39">
        <w:rPr>
          <w:highlight w:val="yellow"/>
        </w:rPr>
        <w:t>Mention how ants is chosen as the biological concept being simulated</w:t>
      </w:r>
    </w:p>
    <w:p w14:paraId="61E7257E" w14:textId="77777777" w:rsidR="00C84209" w:rsidRPr="00C84209" w:rsidRDefault="00CC001E">
      <w:pPr>
        <w:pStyle w:val="Heading3"/>
        <w:spacing w:after="240"/>
      </w:pPr>
      <w:r>
        <w:t xml:space="preserve">Background - </w:t>
      </w:r>
      <w:r w:rsidR="00F46EB9">
        <w:t>Teaching</w:t>
      </w:r>
      <w:r w:rsidR="000409F9">
        <w:t xml:space="preserve"> context</w:t>
      </w:r>
    </w:p>
    <w:p w14:paraId="7B963201" w14:textId="78158148" w:rsidR="00CC001E" w:rsidRPr="00B64450" w:rsidRDefault="00D526D9">
      <w:r w:rsidRPr="00B64450">
        <w:t>The teacher</w:t>
      </w:r>
      <w:r w:rsidR="00CC001E" w:rsidRPr="00B64450">
        <w:t xml:space="preserve">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p>
    <w:p w14:paraId="4C094B65" w14:textId="77777777" w:rsidR="00CC001E" w:rsidRPr="00B64450" w:rsidRDefault="00CC001E" w:rsidP="00940C2B">
      <w:pPr>
        <w:pStyle w:val="ListParagraph"/>
        <w:numPr>
          <w:ilvl w:val="0"/>
          <w:numId w:val="3"/>
        </w:numPr>
        <w:ind w:left="567" w:hanging="283"/>
      </w:pPr>
      <w:r w:rsidRPr="00B64450">
        <w:t>Some context – the ideas of Charles Darwin.</w:t>
      </w:r>
    </w:p>
    <w:p w14:paraId="1B9E456C" w14:textId="77777777" w:rsidR="00CC001E" w:rsidRPr="00B64450" w:rsidRDefault="00CC001E" w:rsidP="00940C2B">
      <w:pPr>
        <w:pStyle w:val="ListParagraph"/>
        <w:numPr>
          <w:ilvl w:val="0"/>
          <w:numId w:val="3"/>
        </w:numPr>
        <w:ind w:left="567" w:hanging="283"/>
      </w:pPr>
      <w:r w:rsidRPr="00B64450">
        <w:t>A definition of evolution.</w:t>
      </w:r>
    </w:p>
    <w:p w14:paraId="21DA1102" w14:textId="77777777" w:rsidR="00CC001E" w:rsidRPr="00B64450" w:rsidRDefault="00CC001E" w:rsidP="00940C2B">
      <w:pPr>
        <w:pStyle w:val="ListParagraph"/>
        <w:numPr>
          <w:ilvl w:val="0"/>
          <w:numId w:val="3"/>
        </w:numPr>
        <w:ind w:left="567" w:hanging="283"/>
      </w:pPr>
      <w:r w:rsidRPr="00B64450">
        <w:t>An overview of how it occurs – introducing a number of ideas including the existence of differences within a population, members of a population being more/less suited to their environment, natural selection and the lengthy timescales over which evolution generally occurs.</w:t>
      </w:r>
    </w:p>
    <w:p w14:paraId="45CB4C39" w14:textId="77777777" w:rsidR="00CC001E" w:rsidRPr="00B64450" w:rsidRDefault="00CC001E" w:rsidP="00940C2B">
      <w:pPr>
        <w:pStyle w:val="ListParagraph"/>
        <w:numPr>
          <w:ilvl w:val="0"/>
          <w:numId w:val="3"/>
        </w:numPr>
        <w:ind w:left="567" w:hanging="283"/>
      </w:pPr>
      <w:r w:rsidRPr="00B64450">
        <w:t>Examples are introduced – these can include more material on Darwin, on his travels and the Galapagos Islands, and well-known examples of evolution such as Darwin’s finches or the evolution of butterflies in contemporary Britain and their response to pollution.</w:t>
      </w:r>
    </w:p>
    <w:p w14:paraId="23380006" w14:textId="77777777" w:rsidR="00CC001E" w:rsidRPr="00B64450" w:rsidRDefault="00CC001E" w:rsidP="00940C2B">
      <w:pPr>
        <w:pStyle w:val="ListParagraph"/>
        <w:numPr>
          <w:ilvl w:val="0"/>
          <w:numId w:val="3"/>
        </w:numPr>
        <w:ind w:left="567" w:hanging="283"/>
      </w:pPr>
      <w:r w:rsidRPr="00B64450">
        <w:t xml:space="preserve">What evolution </w:t>
      </w:r>
      <w:proofErr w:type="gramStart"/>
      <w:r w:rsidRPr="00B64450">
        <w:t>is not/common misconceptions</w:t>
      </w:r>
      <w:proofErr w:type="gramEnd"/>
      <w:r w:rsidRPr="00B64450">
        <w:t xml:space="preserve"> – Lamarckism.</w:t>
      </w:r>
    </w:p>
    <w:p w14:paraId="3665AD70" w14:textId="77777777" w:rsidR="00CC001E" w:rsidRPr="00B64450" w:rsidRDefault="00CC001E" w:rsidP="00940C2B">
      <w:pPr>
        <w:pStyle w:val="ListParagraph"/>
        <w:numPr>
          <w:ilvl w:val="0"/>
          <w:numId w:val="3"/>
        </w:numPr>
        <w:ind w:left="567" w:hanging="283"/>
      </w:pPr>
      <w:r w:rsidRPr="00B64450">
        <w:t>Lessons are a mixture of explanation by the teacher, using video or written materials to illustrate the subject, taking questions and classroom discussion.</w:t>
      </w:r>
    </w:p>
    <w:p w14:paraId="75BB718F" w14:textId="77777777" w:rsidR="00F46EB9" w:rsidRPr="00B64450" w:rsidRDefault="00CC001E">
      <w:r w:rsidRPr="00B64450">
        <w:t>Computers with internet access are available during lessons with one computer for every pupil.</w:t>
      </w:r>
    </w:p>
    <w:p w14:paraId="33006CEB" w14:textId="77777777" w:rsidR="008A2D12" w:rsidRPr="008A2D12" w:rsidRDefault="008A2D12"/>
    <w:p w14:paraId="325F317D" w14:textId="77777777" w:rsidR="004D3202" w:rsidRDefault="004D3202">
      <w:pPr>
        <w:pStyle w:val="Heading2"/>
        <w:spacing w:after="240"/>
      </w:pPr>
      <w:bookmarkStart w:id="2" w:name="_Toc381010696"/>
      <w:r>
        <w:t xml:space="preserve">Description of </w:t>
      </w:r>
      <w:r w:rsidR="006C3512">
        <w:t>available</w:t>
      </w:r>
      <w:r>
        <w:t xml:space="preserve"> </w:t>
      </w:r>
      <w:r w:rsidR="002355BC">
        <w:t>tools</w:t>
      </w:r>
      <w:bookmarkEnd w:id="2"/>
    </w:p>
    <w:p w14:paraId="062DFEBB" w14:textId="0DEA784D" w:rsidR="000409F9" w:rsidRDefault="000409F9">
      <w:pPr>
        <w:spacing w:after="240"/>
      </w:pPr>
      <w:r>
        <w:t xml:space="preserve">The </w:t>
      </w:r>
      <w:r w:rsidR="0032170D">
        <w:t>Biology teacher</w:t>
      </w:r>
      <w:r>
        <w:t xml:space="preserve"> who </w:t>
      </w:r>
      <w:r w:rsidR="0032170D">
        <w:t>has</w:t>
      </w:r>
      <w:r>
        <w:t xml:space="preserve"> been interviewed </w:t>
      </w:r>
      <w:r w:rsidR="0032170D">
        <w:t>is</w:t>
      </w:r>
      <w:r>
        <w:t xml:space="preserve"> not currently using any computer-based simulation tools as part of their lessons on evolution. However, some tools do exist and this section assesses the leading examples.</w:t>
      </w:r>
    </w:p>
    <w:p w14:paraId="2D9202A2" w14:textId="77777777" w:rsidR="00E679FF" w:rsidRDefault="00CC001E">
      <w:pPr>
        <w:spacing w:after="240"/>
      </w:pPr>
      <w:r>
        <w:t>The tools assessed fall into two categories: a) tools focused specifically on evolution, and b) more broadly-based tools - for example considering the impact of disasters on animal populations. The table below summarises the tools which have been assessed</w:t>
      </w:r>
      <w:r w:rsidR="00E679FF">
        <w:t>.</w:t>
      </w:r>
    </w:p>
    <w:tbl>
      <w:tblPr>
        <w:tblStyle w:val="TableGrid"/>
        <w:tblW w:w="8788" w:type="dxa"/>
        <w:tblInd w:w="392" w:type="dxa"/>
        <w:tblLook w:val="04A0" w:firstRow="1" w:lastRow="0" w:firstColumn="1" w:lastColumn="0" w:noHBand="0" w:noVBand="1"/>
      </w:tblPr>
      <w:tblGrid>
        <w:gridCol w:w="1701"/>
        <w:gridCol w:w="3544"/>
        <w:gridCol w:w="3543"/>
      </w:tblGrid>
      <w:tr w:rsidR="001B77AE" w14:paraId="28ED3F4A" w14:textId="77777777" w:rsidTr="00BC59D6">
        <w:tc>
          <w:tcPr>
            <w:tcW w:w="1701" w:type="dxa"/>
          </w:tcPr>
          <w:p w14:paraId="557BCB41" w14:textId="77777777" w:rsidR="001B77AE" w:rsidRPr="004448E1" w:rsidRDefault="001B77AE">
            <w:pPr>
              <w:tabs>
                <w:tab w:val="left" w:pos="992"/>
              </w:tabs>
              <w:spacing w:after="240" w:line="276" w:lineRule="auto"/>
              <w:rPr>
                <w:b/>
                <w:sz w:val="24"/>
              </w:rPr>
            </w:pPr>
            <w:r w:rsidRPr="004448E1">
              <w:rPr>
                <w:b/>
                <w:sz w:val="24"/>
              </w:rPr>
              <w:t>Name</w:t>
            </w:r>
          </w:p>
        </w:tc>
        <w:tc>
          <w:tcPr>
            <w:tcW w:w="3544" w:type="dxa"/>
          </w:tcPr>
          <w:p w14:paraId="0931649E" w14:textId="77777777" w:rsidR="001B77AE" w:rsidRPr="004448E1" w:rsidRDefault="001B77AE">
            <w:pPr>
              <w:spacing w:after="240" w:line="276" w:lineRule="auto"/>
              <w:rPr>
                <w:b/>
                <w:sz w:val="24"/>
              </w:rPr>
            </w:pPr>
            <w:r w:rsidRPr="004448E1">
              <w:rPr>
                <w:b/>
                <w:sz w:val="24"/>
              </w:rPr>
              <w:t>Description</w:t>
            </w:r>
          </w:p>
        </w:tc>
        <w:tc>
          <w:tcPr>
            <w:tcW w:w="3543" w:type="dxa"/>
          </w:tcPr>
          <w:p w14:paraId="46EDB95F" w14:textId="77777777" w:rsidR="001B77AE" w:rsidRPr="004448E1" w:rsidRDefault="001B77AE">
            <w:pPr>
              <w:spacing w:after="240" w:line="276" w:lineRule="auto"/>
              <w:rPr>
                <w:b/>
                <w:sz w:val="24"/>
              </w:rPr>
            </w:pPr>
            <w:r>
              <w:rPr>
                <w:b/>
                <w:sz w:val="24"/>
              </w:rPr>
              <w:t>Assessment</w:t>
            </w:r>
          </w:p>
        </w:tc>
      </w:tr>
      <w:tr w:rsidR="001B77AE" w14:paraId="7D159B37" w14:textId="77777777" w:rsidTr="00BC59D6">
        <w:tc>
          <w:tcPr>
            <w:tcW w:w="1701" w:type="dxa"/>
          </w:tcPr>
          <w:p w14:paraId="30A1C231" w14:textId="77777777" w:rsidR="001B77AE" w:rsidRPr="004448E1" w:rsidRDefault="001B77AE">
            <w:pPr>
              <w:spacing w:after="240" w:line="276" w:lineRule="auto"/>
              <w:rPr>
                <w:b/>
              </w:rPr>
            </w:pPr>
            <w:r>
              <w:rPr>
                <w:b/>
              </w:rPr>
              <w:t>“Who Wants to Live a Million Years?”</w:t>
            </w:r>
          </w:p>
        </w:tc>
        <w:tc>
          <w:tcPr>
            <w:tcW w:w="3544" w:type="dxa"/>
          </w:tcPr>
          <w:p w14:paraId="48A39024" w14:textId="77777777" w:rsidR="00CC001E" w:rsidRDefault="00CC001E" w:rsidP="006D3982">
            <w:pPr>
              <w:pStyle w:val="ListParagraph"/>
              <w:numPr>
                <w:ilvl w:val="0"/>
                <w:numId w:val="22"/>
              </w:numPr>
              <w:spacing w:after="240"/>
            </w:pPr>
            <w:r>
              <w:t>Aimed at 12- 14 age group</w:t>
            </w:r>
          </w:p>
          <w:p w14:paraId="45DD93B6" w14:textId="77777777" w:rsidR="00CC001E" w:rsidRDefault="00CC001E" w:rsidP="006D3982">
            <w:pPr>
              <w:pStyle w:val="ListParagraph"/>
              <w:numPr>
                <w:ilvl w:val="0"/>
                <w:numId w:val="22"/>
              </w:numPr>
              <w:spacing w:after="240"/>
            </w:pPr>
            <w:r>
              <w:t>Focused on evolution</w:t>
            </w:r>
          </w:p>
          <w:p w14:paraId="607896C4" w14:textId="77777777" w:rsidR="00CC001E" w:rsidRDefault="00CC001E" w:rsidP="006D3982">
            <w:pPr>
              <w:pStyle w:val="ListParagraph"/>
              <w:numPr>
                <w:ilvl w:val="0"/>
                <w:numId w:val="22"/>
              </w:numPr>
              <w:spacing w:after="240"/>
            </w:pPr>
            <w:r>
              <w:t>Learning and simulation sections, together with a quiz, glossary and Darwin biography</w:t>
            </w:r>
          </w:p>
          <w:p w14:paraId="0D3CBB64" w14:textId="77777777" w:rsidR="00BB45B2" w:rsidRDefault="00CC001E" w:rsidP="006D3982">
            <w:pPr>
              <w:pStyle w:val="ListParagraph"/>
              <w:numPr>
                <w:ilvl w:val="0"/>
                <w:numId w:val="22"/>
              </w:numPr>
              <w:spacing w:after="240"/>
            </w:pPr>
            <w:r>
              <w:t>Shows impact of a change in environment on a population and the effects of natural selection</w:t>
            </w:r>
          </w:p>
        </w:tc>
        <w:tc>
          <w:tcPr>
            <w:tcW w:w="3543" w:type="dxa"/>
          </w:tcPr>
          <w:p w14:paraId="6DEDAB2A" w14:textId="77777777" w:rsidR="00CC001E" w:rsidRDefault="00CC001E" w:rsidP="006D3982">
            <w:pPr>
              <w:pStyle w:val="ListParagraph"/>
              <w:numPr>
                <w:ilvl w:val="0"/>
                <w:numId w:val="22"/>
              </w:numPr>
              <w:spacing w:after="240"/>
            </w:pPr>
            <w:r>
              <w:t>Learning and simulation sections</w:t>
            </w:r>
          </w:p>
          <w:p w14:paraId="51CC612B" w14:textId="77777777" w:rsidR="00CC001E" w:rsidRDefault="00CC001E" w:rsidP="006D3982">
            <w:pPr>
              <w:pStyle w:val="ListParagraph"/>
              <w:numPr>
                <w:ilvl w:val="0"/>
                <w:numId w:val="22"/>
              </w:numPr>
              <w:spacing w:after="240"/>
            </w:pPr>
            <w:r>
              <w:t>Poor treatment of mutations</w:t>
            </w:r>
          </w:p>
          <w:p w14:paraId="28B892A7" w14:textId="77777777" w:rsidR="00CC001E" w:rsidRDefault="00CC001E" w:rsidP="006D3982">
            <w:pPr>
              <w:pStyle w:val="ListParagraph"/>
              <w:numPr>
                <w:ilvl w:val="0"/>
                <w:numId w:val="22"/>
              </w:numPr>
              <w:spacing w:after="240"/>
            </w:pPr>
            <w:r>
              <w:t>Poor representation of gradual evolution processes</w:t>
            </w:r>
          </w:p>
          <w:p w14:paraId="4BDED6F3" w14:textId="77777777" w:rsidR="00CC001E" w:rsidRDefault="00CC001E" w:rsidP="006D3982">
            <w:pPr>
              <w:pStyle w:val="ListParagraph"/>
              <w:numPr>
                <w:ilvl w:val="0"/>
                <w:numId w:val="22"/>
              </w:numPr>
              <w:spacing w:after="240"/>
            </w:pPr>
            <w:r>
              <w:t>Not very engaging/fun</w:t>
            </w:r>
          </w:p>
          <w:p w14:paraId="3EE910A7" w14:textId="77777777" w:rsidR="00CC001E" w:rsidRDefault="00CC001E" w:rsidP="006D3982">
            <w:pPr>
              <w:pStyle w:val="ListParagraph"/>
              <w:numPr>
                <w:ilvl w:val="0"/>
                <w:numId w:val="22"/>
              </w:numPr>
              <w:spacing w:after="240"/>
            </w:pPr>
            <w:r>
              <w:t>Minimal user interaction</w:t>
            </w:r>
          </w:p>
          <w:p w14:paraId="0E30B17C" w14:textId="77777777" w:rsidR="004C6899" w:rsidRPr="00BB45B2" w:rsidRDefault="00CC001E" w:rsidP="006D3982">
            <w:pPr>
              <w:pStyle w:val="ListParagraph"/>
              <w:numPr>
                <w:ilvl w:val="0"/>
                <w:numId w:val="22"/>
              </w:numPr>
              <w:spacing w:after="240"/>
            </w:pPr>
            <w:r>
              <w:t>Overall – too high level</w:t>
            </w:r>
          </w:p>
        </w:tc>
      </w:tr>
      <w:tr w:rsidR="00BB45B2" w14:paraId="6980DCA4" w14:textId="77777777" w:rsidTr="00BC59D6">
        <w:tc>
          <w:tcPr>
            <w:tcW w:w="1701" w:type="dxa"/>
          </w:tcPr>
          <w:p w14:paraId="40F07D86" w14:textId="77777777" w:rsidR="00BB45B2" w:rsidRDefault="00923F9A">
            <w:pPr>
              <w:spacing w:after="240"/>
              <w:rPr>
                <w:b/>
              </w:rPr>
            </w:pPr>
            <w:r>
              <w:rPr>
                <w:b/>
              </w:rPr>
              <w:t>“Stop Disasters!”</w:t>
            </w:r>
          </w:p>
        </w:tc>
        <w:tc>
          <w:tcPr>
            <w:tcW w:w="3544" w:type="dxa"/>
          </w:tcPr>
          <w:p w14:paraId="650C50EC" w14:textId="77777777" w:rsidR="00CC001E" w:rsidRDefault="00CC001E" w:rsidP="006D3982">
            <w:pPr>
              <w:pStyle w:val="ListParagraph"/>
              <w:numPr>
                <w:ilvl w:val="0"/>
                <w:numId w:val="22"/>
              </w:numPr>
              <w:spacing w:after="240"/>
            </w:pPr>
            <w:r>
              <w:t>Aimed at 16+ age group</w:t>
            </w:r>
          </w:p>
          <w:p w14:paraId="2489665F" w14:textId="77777777" w:rsidR="00CC001E" w:rsidRDefault="00CC001E" w:rsidP="006D3982">
            <w:pPr>
              <w:pStyle w:val="ListParagraph"/>
              <w:numPr>
                <w:ilvl w:val="0"/>
                <w:numId w:val="22"/>
              </w:numPr>
              <w:spacing w:after="240"/>
            </w:pPr>
            <w:r>
              <w:t>Produced by the United Nations</w:t>
            </w:r>
          </w:p>
          <w:p w14:paraId="295E67AF" w14:textId="0D7BCD56" w:rsidR="00BC59D6" w:rsidRDefault="00CC001E" w:rsidP="006D3982">
            <w:pPr>
              <w:pStyle w:val="ListParagraph"/>
              <w:numPr>
                <w:ilvl w:val="0"/>
                <w:numId w:val="22"/>
              </w:numPr>
              <w:spacing w:after="240"/>
            </w:pPr>
            <w:r>
              <w:t>Focused on disaster recovery</w:t>
            </w:r>
          </w:p>
          <w:p w14:paraId="302E475B" w14:textId="30B1A046" w:rsidR="00BB45B2" w:rsidRDefault="00BC59D6" w:rsidP="006D3982">
            <w:pPr>
              <w:pStyle w:val="ListParagraph"/>
              <w:numPr>
                <w:ilvl w:val="0"/>
                <w:numId w:val="22"/>
              </w:numPr>
              <w:spacing w:after="240"/>
            </w:pPr>
            <w:r>
              <w:t>S</w:t>
            </w:r>
            <w:r w:rsidR="00CC001E">
              <w:t>hows the impact of disasters</w:t>
            </w:r>
          </w:p>
        </w:tc>
        <w:tc>
          <w:tcPr>
            <w:tcW w:w="3543" w:type="dxa"/>
          </w:tcPr>
          <w:p w14:paraId="7A743CCE" w14:textId="77777777" w:rsidR="00CC001E" w:rsidRDefault="00CC001E" w:rsidP="006D3982">
            <w:pPr>
              <w:pStyle w:val="ListParagraph"/>
              <w:numPr>
                <w:ilvl w:val="0"/>
                <w:numId w:val="22"/>
              </w:numPr>
              <w:spacing w:after="240"/>
            </w:pPr>
            <w:r>
              <w:t>Engaging and sophisticated</w:t>
            </w:r>
          </w:p>
          <w:p w14:paraId="584DA75E" w14:textId="77777777" w:rsidR="00CC001E" w:rsidRDefault="00CC001E" w:rsidP="006D3982">
            <w:pPr>
              <w:pStyle w:val="ListParagraph"/>
              <w:numPr>
                <w:ilvl w:val="0"/>
                <w:numId w:val="22"/>
              </w:numPr>
              <w:spacing w:after="240"/>
            </w:pPr>
            <w:r>
              <w:t>Good level of user interaction</w:t>
            </w:r>
          </w:p>
          <w:p w14:paraId="3517B4D3" w14:textId="219C7AA2" w:rsidR="0078120B" w:rsidRDefault="00CC001E" w:rsidP="006D3982">
            <w:pPr>
              <w:pStyle w:val="ListParagraph"/>
              <w:numPr>
                <w:ilvl w:val="0"/>
                <w:numId w:val="22"/>
              </w:numPr>
              <w:spacing w:after="240"/>
            </w:pPr>
            <w:r>
              <w:t>Good information and links</w:t>
            </w:r>
          </w:p>
        </w:tc>
      </w:tr>
      <w:tr w:rsidR="00923F9A" w14:paraId="4740B24E" w14:textId="77777777" w:rsidTr="00BC59D6">
        <w:tc>
          <w:tcPr>
            <w:tcW w:w="1701" w:type="dxa"/>
          </w:tcPr>
          <w:p w14:paraId="0F9D5F31" w14:textId="2B415D87" w:rsidR="00D526D9" w:rsidRPr="00D526D9" w:rsidRDefault="00D526D9">
            <w:pPr>
              <w:spacing w:after="240"/>
              <w:rPr>
                <w:b/>
              </w:rPr>
            </w:pPr>
            <w:r w:rsidRPr="00D526D9">
              <w:rPr>
                <w:b/>
              </w:rPr>
              <w:t>“Cambrian EXPLOSION”</w:t>
            </w:r>
          </w:p>
        </w:tc>
        <w:tc>
          <w:tcPr>
            <w:tcW w:w="3544" w:type="dxa"/>
          </w:tcPr>
          <w:p w14:paraId="05ADBB6B" w14:textId="77777777" w:rsidR="00923F9A" w:rsidRDefault="00D526D9" w:rsidP="006D3982">
            <w:pPr>
              <w:pStyle w:val="ListParagraph"/>
              <w:numPr>
                <w:ilvl w:val="0"/>
                <w:numId w:val="22"/>
              </w:numPr>
              <w:spacing w:after="240"/>
            </w:pPr>
            <w:r>
              <w:t>Aimed at 16+ age group</w:t>
            </w:r>
          </w:p>
          <w:p w14:paraId="33E87762" w14:textId="0B1963B5" w:rsidR="00D526D9" w:rsidRDefault="00BC2C48" w:rsidP="006D3982">
            <w:pPr>
              <w:pStyle w:val="ListParagraph"/>
              <w:numPr>
                <w:ilvl w:val="0"/>
                <w:numId w:val="22"/>
              </w:numPr>
              <w:spacing w:after="240"/>
            </w:pPr>
            <w:r>
              <w:t xml:space="preserve">Created by </w:t>
            </w:r>
            <w:proofErr w:type="spellStart"/>
            <w:r w:rsidR="00BC59D6">
              <w:t>Dimitri</w:t>
            </w:r>
            <w:proofErr w:type="spellEnd"/>
            <w:r w:rsidR="00BC59D6">
              <w:t xml:space="preserve"> </w:t>
            </w:r>
            <w:proofErr w:type="spellStart"/>
            <w:r w:rsidR="00BC59D6">
              <w:t>Bilenkin</w:t>
            </w:r>
            <w:proofErr w:type="spellEnd"/>
          </w:p>
          <w:p w14:paraId="5DE99824" w14:textId="50111D36" w:rsidR="00BC59D6" w:rsidRDefault="00BC59D6" w:rsidP="006D3982">
            <w:pPr>
              <w:pStyle w:val="ListParagraph"/>
              <w:numPr>
                <w:ilvl w:val="0"/>
                <w:numId w:val="22"/>
              </w:numPr>
              <w:spacing w:after="240"/>
            </w:pPr>
            <w:r>
              <w:t>Focused on the Cambrian explosion, a period of time when evolution accelerated creating a large diversity of new species in a short period of time</w:t>
            </w:r>
          </w:p>
          <w:p w14:paraId="23598596" w14:textId="3180BEDB" w:rsidR="00BC59D6" w:rsidRDefault="00BC59D6" w:rsidP="006D3982">
            <w:pPr>
              <w:pStyle w:val="ListParagraph"/>
              <w:numPr>
                <w:ilvl w:val="0"/>
                <w:numId w:val="22"/>
              </w:numPr>
              <w:spacing w:after="240"/>
            </w:pPr>
            <w:r>
              <w:t>Shows the evolution of locomotion in a variety of creatures using a genetic algorithm</w:t>
            </w:r>
          </w:p>
        </w:tc>
        <w:tc>
          <w:tcPr>
            <w:tcW w:w="3543" w:type="dxa"/>
          </w:tcPr>
          <w:p w14:paraId="00D2C6EC" w14:textId="77777777" w:rsidR="00923F9A" w:rsidRDefault="00BC59D6" w:rsidP="006D3982">
            <w:pPr>
              <w:pStyle w:val="ListParagraph"/>
              <w:numPr>
                <w:ilvl w:val="0"/>
                <w:numId w:val="22"/>
              </w:numPr>
              <w:spacing w:after="240"/>
            </w:pPr>
            <w:r>
              <w:t>Very good treatment of mutation and concept of evolution.</w:t>
            </w:r>
          </w:p>
          <w:p w14:paraId="16B47AB6" w14:textId="23B98B83" w:rsidR="00BC59D6" w:rsidRDefault="00BC59D6" w:rsidP="006D3982">
            <w:pPr>
              <w:pStyle w:val="ListParagraph"/>
              <w:numPr>
                <w:ilvl w:val="0"/>
                <w:numId w:val="22"/>
              </w:numPr>
              <w:spacing w:after="240"/>
            </w:pPr>
            <w:r>
              <w:t>Good variety of settings which can be changed to focus simulation</w:t>
            </w:r>
          </w:p>
          <w:p w14:paraId="7E18D6D3" w14:textId="63B995F9" w:rsidR="00BC59D6" w:rsidRDefault="00BC59D6" w:rsidP="006D3982">
            <w:pPr>
              <w:pStyle w:val="ListParagraph"/>
              <w:numPr>
                <w:ilvl w:val="0"/>
                <w:numId w:val="22"/>
              </w:numPr>
              <w:spacing w:after="240"/>
            </w:pPr>
            <w:r>
              <w:t xml:space="preserve">Good use of statistics/data presenting them to the user as </w:t>
            </w:r>
            <w:proofErr w:type="spellStart"/>
            <w:r>
              <w:t>a</w:t>
            </w:r>
            <w:proofErr w:type="spellEnd"/>
            <w:r>
              <w:t xml:space="preserve"> easy to read graph</w:t>
            </w:r>
          </w:p>
          <w:p w14:paraId="3326AE7A" w14:textId="77777777" w:rsidR="00BC59D6" w:rsidRDefault="00BC59D6" w:rsidP="006D3982">
            <w:pPr>
              <w:pStyle w:val="ListParagraph"/>
              <w:numPr>
                <w:ilvl w:val="0"/>
                <w:numId w:val="22"/>
              </w:numPr>
              <w:spacing w:after="240"/>
            </w:pPr>
            <w:r>
              <w:t>Simple and easy to use</w:t>
            </w:r>
          </w:p>
          <w:p w14:paraId="6E004CC5" w14:textId="77777777" w:rsidR="00BC59D6" w:rsidRDefault="00BC59D6" w:rsidP="006D3982">
            <w:pPr>
              <w:pStyle w:val="ListParagraph"/>
              <w:numPr>
                <w:ilvl w:val="0"/>
                <w:numId w:val="22"/>
              </w:numPr>
              <w:spacing w:after="240"/>
            </w:pPr>
            <w:r>
              <w:t>Little documentation of complex settings</w:t>
            </w:r>
          </w:p>
          <w:p w14:paraId="3C669A78" w14:textId="61901D52" w:rsidR="00BC59D6" w:rsidRDefault="00BC59D6" w:rsidP="006D3982">
            <w:pPr>
              <w:pStyle w:val="ListParagraph"/>
              <w:numPr>
                <w:ilvl w:val="0"/>
                <w:numId w:val="22"/>
              </w:numPr>
              <w:spacing w:after="240"/>
            </w:pPr>
            <w:r>
              <w:t>Great use of simulation output (visual representation of evolution)</w:t>
            </w:r>
          </w:p>
        </w:tc>
      </w:tr>
    </w:tbl>
    <w:p w14:paraId="18052378" w14:textId="1C8E023A" w:rsidR="00E679FF" w:rsidRDefault="00E679FF">
      <w:pPr>
        <w:spacing w:after="240"/>
      </w:pPr>
    </w:p>
    <w:p w14:paraId="182E70DD" w14:textId="6812DBD6" w:rsidR="00CC001E" w:rsidRDefault="00CC001E">
      <w:pPr>
        <w:spacing w:after="240"/>
      </w:pPr>
      <w:proofErr w:type="gramStart"/>
      <w:r>
        <w:t xml:space="preserve">The tool </w:t>
      </w:r>
      <w:r w:rsidRPr="00690AE2">
        <w:t>“Who Wants to Live a Million Years?”</w:t>
      </w:r>
      <w:proofErr w:type="gramEnd"/>
      <w:r>
        <w:t xml:space="preserve"> (</w:t>
      </w:r>
      <w:hyperlink r:id="rId9" w:history="1">
        <w:r>
          <w:rPr>
            <w:rStyle w:val="Hyperlink"/>
          </w:rPr>
          <w:t>http://science.discovery.com/games-and-interactives/charles-darwin-game.htm</w:t>
        </w:r>
      </w:hyperlink>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r w:rsidR="00BC2C48">
        <w:t xml:space="preserve"> years</w:t>
      </w:r>
      <w:r>
        <w:t>.</w:t>
      </w:r>
    </w:p>
    <w:p w14:paraId="48AC7F96" w14:textId="77777777" w:rsidR="00CC001E" w:rsidRDefault="00CC001E">
      <w:pPr>
        <w:spacing w:after="240"/>
      </w:pPr>
      <w:r>
        <w:t>The tool contains a learning section (‘Learn about Evolution’) and a simulation section (‘Play the Survival Game’). The learning section shows the user both text and pictures in a fun, animated way to help engage users. The simulation section proceeds as follows:</w:t>
      </w:r>
    </w:p>
    <w:p w14:paraId="1CA78B44" w14:textId="77777777" w:rsidR="00CC001E" w:rsidRPr="00E402E4" w:rsidRDefault="00CC001E" w:rsidP="00940C2B">
      <w:pPr>
        <w:pStyle w:val="ListParagraph"/>
        <w:numPr>
          <w:ilvl w:val="0"/>
          <w:numId w:val="2"/>
        </w:numPr>
        <w:spacing w:after="240"/>
        <w:ind w:left="567" w:hanging="283"/>
      </w:pPr>
      <w:r w:rsidRPr="00E402E4">
        <w:t xml:space="preserve">It asks the user to choose a starting population </w:t>
      </w:r>
      <w:r>
        <w:t>and select variations within the population</w:t>
      </w:r>
      <w:r w:rsidRPr="00E402E4">
        <w:t>.</w:t>
      </w:r>
    </w:p>
    <w:p w14:paraId="62966726" w14:textId="77777777" w:rsidR="00CC001E" w:rsidRPr="00E402E4" w:rsidRDefault="00CC001E" w:rsidP="00940C2B">
      <w:pPr>
        <w:pStyle w:val="ListParagraph"/>
        <w:numPr>
          <w:ilvl w:val="0"/>
          <w:numId w:val="2"/>
        </w:numPr>
        <w:spacing w:after="240"/>
        <w:ind w:left="567" w:hanging="283"/>
      </w:pPr>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p>
    <w:p w14:paraId="3F000687" w14:textId="77777777" w:rsidR="00CC001E" w:rsidRPr="00E402E4" w:rsidRDefault="00CC001E" w:rsidP="00940C2B">
      <w:pPr>
        <w:pStyle w:val="ListParagraph"/>
        <w:numPr>
          <w:ilvl w:val="0"/>
          <w:numId w:val="2"/>
        </w:numPr>
        <w:spacing w:after="240"/>
        <w:ind w:left="567" w:hanging="283"/>
      </w:pPr>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p>
    <w:p w14:paraId="7F074E31" w14:textId="77777777" w:rsidR="00CC001E" w:rsidRPr="00E402E4" w:rsidRDefault="00CC001E" w:rsidP="00940C2B">
      <w:pPr>
        <w:pStyle w:val="ListParagraph"/>
        <w:numPr>
          <w:ilvl w:val="0"/>
          <w:numId w:val="2"/>
        </w:numPr>
        <w:spacing w:after="240"/>
        <w:ind w:left="567" w:hanging="283"/>
      </w:pPr>
      <w:r w:rsidRPr="00E402E4">
        <w:t>The simulation takes about 2 minutes to complete</w:t>
      </w:r>
      <w:r>
        <w:t xml:space="preserve"> each time, with users expected to run several simulations</w:t>
      </w:r>
      <w:r w:rsidRPr="00E402E4">
        <w:t>.</w:t>
      </w:r>
    </w:p>
    <w:p w14:paraId="564FB63F" w14:textId="77777777" w:rsidR="00CC001E" w:rsidRDefault="00CC001E">
      <w:pPr>
        <w:spacing w:after="240"/>
      </w:pPr>
      <w:r>
        <w:t>A number of criticisms of this tool can be made:</w:t>
      </w:r>
    </w:p>
    <w:p w14:paraId="4B0F5FE2" w14:textId="77777777" w:rsidR="00CC001E" w:rsidRDefault="00CC001E" w:rsidP="00940C2B">
      <w:pPr>
        <w:pStyle w:val="ListParagraph"/>
        <w:numPr>
          <w:ilvl w:val="0"/>
          <w:numId w:val="7"/>
        </w:numPr>
        <w:spacing w:after="240"/>
        <w:ind w:left="567" w:hanging="283"/>
      </w:pPr>
      <w:r>
        <w:t xml:space="preserve">The simulation gives a misleading representation of natural selection as it presents mutations as </w:t>
      </w:r>
      <w:proofErr w:type="gramStart"/>
      <w:r>
        <w:t>a non-random event (as selected by the user) while</w:t>
      </w:r>
      <w:proofErr w:type="gramEnd"/>
      <w:r>
        <w:t xml:space="preserve"> in reality they are totally random and cannot be chosen. </w:t>
      </w:r>
    </w:p>
    <w:p w14:paraId="27DE4881" w14:textId="77777777" w:rsidR="00CC001E" w:rsidRDefault="00CC001E" w:rsidP="00940C2B">
      <w:pPr>
        <w:pStyle w:val="ListParagraph"/>
        <w:numPr>
          <w:ilvl w:val="0"/>
          <w:numId w:val="7"/>
        </w:numPr>
        <w:spacing w:after="240"/>
        <w:ind w:left="567" w:hanging="283"/>
      </w:pPr>
      <w:r>
        <w:t>It is not clear what the different mutations are - different versions of an animal are shown in crude terms (e.g. one has longer fur, another has a longer body).</w:t>
      </w:r>
    </w:p>
    <w:p w14:paraId="159049D1" w14:textId="77777777" w:rsidR="00CC001E" w:rsidRDefault="00CC001E" w:rsidP="00940C2B">
      <w:pPr>
        <w:pStyle w:val="ListParagraph"/>
        <w:numPr>
          <w:ilvl w:val="0"/>
          <w:numId w:val="7"/>
        </w:numPr>
        <w:spacing w:after="240"/>
        <w:ind w:left="567" w:hanging="283"/>
      </w:pPr>
      <w:r>
        <w:t>The results of a change in environment are simply presented – there is no explanation why the different versions are increasing or decreasing in number</w:t>
      </w:r>
    </w:p>
    <w:p w14:paraId="5B6C9F4E" w14:textId="77777777" w:rsidR="00CC001E" w:rsidRDefault="00CC001E" w:rsidP="00940C2B">
      <w:pPr>
        <w:pStyle w:val="ListParagraph"/>
        <w:numPr>
          <w:ilvl w:val="0"/>
          <w:numId w:val="7"/>
        </w:numPr>
        <w:spacing w:after="240"/>
        <w:ind w:left="567" w:hanging="283"/>
      </w:pPr>
      <w:r>
        <w:t>The simulation is also not very engaging; there is minimal user interaction (which does not make it fun) with just a few clicks from start to finish.</w:t>
      </w:r>
    </w:p>
    <w:p w14:paraId="71285F01" w14:textId="77777777" w:rsidR="00CC001E" w:rsidRDefault="00CC001E" w:rsidP="00940C2B">
      <w:pPr>
        <w:pStyle w:val="ListParagraph"/>
        <w:numPr>
          <w:ilvl w:val="0"/>
          <w:numId w:val="7"/>
        </w:numPr>
        <w:spacing w:after="240"/>
        <w:ind w:left="567" w:hanging="283"/>
      </w:pPr>
      <w:r>
        <w:t>Overall, the tool is aimed at young children to provide some ‘fun’ but it provides only a very crude view of evolution.</w:t>
      </w:r>
    </w:p>
    <w:p w14:paraId="34D1AA3E" w14:textId="10FF00A7" w:rsidR="00CC001E" w:rsidRDefault="00CC001E">
      <w:pPr>
        <w:spacing w:after="240"/>
      </w:pPr>
      <w:r>
        <w:t xml:space="preserve">Another example of a flash-based web application based in flash is </w:t>
      </w:r>
      <w:r w:rsidRPr="00B9179E">
        <w:t>“Stop Disasters!”</w:t>
      </w:r>
      <w:r>
        <w:t xml:space="preserve"> (</w:t>
      </w:r>
      <w:hyperlink r:id="rId10" w:history="1">
        <w:r>
          <w:rPr>
            <w:rStyle w:val="Hyperlink"/>
          </w:rPr>
          <w:t>http://www.stopdisastersgame.org</w:t>
        </w:r>
      </w:hyperlink>
      <w:r>
        <w:t>). The focus of “Stop Disasters!” is not evolution but preventing and responding to disasters – it is produced by the United Nations and the International S</w:t>
      </w:r>
      <w:r w:rsidR="00BC2C48">
        <w:t xml:space="preserve">trategy for Disaster Reduction. </w:t>
      </w:r>
      <w:r>
        <w:t xml:space="preserve">It is aimed at older children than “Who Wants to Live a Million Years” and has a game section, a section on high scores from the game, information on the largest disasters in recent history and teacher resources about disasters such as tsunamis. </w:t>
      </w:r>
    </w:p>
    <w:p w14:paraId="6A7CD02E" w14:textId="77777777" w:rsidR="00CC001E" w:rsidRDefault="00CC001E">
      <w:pPr>
        <w:spacing w:after="240"/>
      </w:pPr>
      <w:r>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p>
    <w:p w14:paraId="514B75BD" w14:textId="77777777" w:rsidR="00CC001E" w:rsidRDefault="00CC001E" w:rsidP="00940C2B">
      <w:pPr>
        <w:pStyle w:val="ListParagraph"/>
        <w:numPr>
          <w:ilvl w:val="0"/>
          <w:numId w:val="8"/>
        </w:numPr>
        <w:spacing w:after="240"/>
        <w:ind w:left="567" w:hanging="283"/>
      </w:pPr>
      <w:r>
        <w:t>The user selects a scenario e.g. ‘Coastal Village – tsunami’, and difficulty level (which is generated by the level of detail of the maps used).</w:t>
      </w:r>
    </w:p>
    <w:p w14:paraId="56F0A542" w14:textId="77777777" w:rsidR="00CC001E" w:rsidRDefault="00CC001E" w:rsidP="00940C2B">
      <w:pPr>
        <w:pStyle w:val="ListParagraph"/>
        <w:numPr>
          <w:ilvl w:val="0"/>
          <w:numId w:val="8"/>
        </w:numPr>
        <w:spacing w:after="240"/>
        <w:ind w:left="567" w:hanging="283"/>
      </w:pPr>
      <w:r>
        <w:t>A disaster occurs and the user is given a mission e.g. ‘construct accommodation for 400 people with a budget of $35,000).</w:t>
      </w:r>
    </w:p>
    <w:p w14:paraId="6900A765" w14:textId="77777777" w:rsidR="00CC001E" w:rsidRDefault="00CC001E" w:rsidP="00940C2B">
      <w:pPr>
        <w:pStyle w:val="ListParagraph"/>
        <w:numPr>
          <w:ilvl w:val="0"/>
          <w:numId w:val="8"/>
        </w:numPr>
        <w:spacing w:after="240"/>
        <w:ind w:left="567" w:hanging="283"/>
      </w:pPr>
      <w:r>
        <w:t>The user then spends the budget to purchase various materials.</w:t>
      </w:r>
    </w:p>
    <w:p w14:paraId="5922C666" w14:textId="77777777" w:rsidR="00CC001E" w:rsidRDefault="00CC001E" w:rsidP="00940C2B">
      <w:pPr>
        <w:pStyle w:val="ListParagraph"/>
        <w:numPr>
          <w:ilvl w:val="0"/>
          <w:numId w:val="8"/>
        </w:numPr>
        <w:spacing w:after="240"/>
        <w:ind w:left="567" w:hanging="283"/>
      </w:pPr>
      <w:r>
        <w:t>A score is shown e.g. number of population successfully housed.</w:t>
      </w:r>
    </w:p>
    <w:p w14:paraId="262228CC" w14:textId="77777777" w:rsidR="00CC001E" w:rsidRPr="005B40D3" w:rsidRDefault="00CC001E" w:rsidP="00940C2B">
      <w:pPr>
        <w:pStyle w:val="ListParagraph"/>
        <w:numPr>
          <w:ilvl w:val="0"/>
          <w:numId w:val="8"/>
        </w:numPr>
        <w:spacing w:after="240"/>
        <w:ind w:left="567" w:hanging="283"/>
      </w:pPr>
      <w:r w:rsidRPr="005B40D3">
        <w:t>The simulation takes about 10 minutes to run, depending on the choices made by the user.</w:t>
      </w:r>
    </w:p>
    <w:p w14:paraId="0783E99D" w14:textId="77777777" w:rsidR="00CC001E" w:rsidRDefault="00CC001E">
      <w:pPr>
        <w:spacing w:after="240"/>
      </w:pPr>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p>
    <w:p w14:paraId="21C8BA4C" w14:textId="108EBFBB" w:rsidR="00BC2C48" w:rsidRDefault="00BC2C48">
      <w:pPr>
        <w:spacing w:after="240"/>
      </w:pPr>
      <w:r w:rsidRPr="00BC2C48">
        <w:rPr>
          <w:b/>
        </w:rPr>
        <w:t>Note</w:t>
      </w:r>
      <w:r>
        <w:t xml:space="preserve">: Although “Stop Disasters!” is not specifically relevant to biology it is useful to evaluate as it shows how a simulation can be used as part of the teaching </w:t>
      </w:r>
      <w:r w:rsidRPr="00BC2C48">
        <w:t>curriculum</w:t>
      </w:r>
      <w:r>
        <w:t>.</w:t>
      </w:r>
    </w:p>
    <w:p w14:paraId="67AC4845" w14:textId="6FE376B2" w:rsidR="003F3EAE" w:rsidRDefault="003F3EAE">
      <w:pPr>
        <w:spacing w:after="240"/>
      </w:pPr>
      <w:r>
        <w:t>A web</w:t>
      </w:r>
      <w:r w:rsidR="000B5D50">
        <w:t xml:space="preserve"> </w:t>
      </w:r>
      <w:r>
        <w:t>based</w:t>
      </w:r>
      <w:r w:rsidR="000B5D50">
        <w:t xml:space="preserve"> application</w:t>
      </w:r>
      <w:r>
        <w:t xml:space="preserve"> </w:t>
      </w:r>
      <w:r w:rsidR="000B5D50">
        <w:t>using JavaScript is “Cambrian EXPLOSION” (</w:t>
      </w:r>
      <w:hyperlink r:id="rId11" w:history="1">
        <w:r w:rsidR="000B5D50">
          <w:rPr>
            <w:rStyle w:val="Hyperlink"/>
          </w:rPr>
          <w:t>http://www.cambrianexplosion.com/</w:t>
        </w:r>
      </w:hyperlink>
      <w:r w:rsidR="000B5D50">
        <w:t>).  The application is focused on showing the evolution of locomotion in creatures.  It uses a generic algorithm to generate creatures with different mutations and then runs a simulation of those species measuring how far they move in a specific amount of time.  From this it calculates the generations fitness and draws graphs of how the fitness various with each generation thus showing the concept of evolution (small positive mutations each generation add up as that species has a greater change of reproducing thus transferring the mutation onto the next generation).  This tool is quite sophisticated and complex although its graphics are not as good as “Stop Disasters!” it makes up for this in its simulation customizability.</w:t>
      </w:r>
    </w:p>
    <w:p w14:paraId="407C9B5D" w14:textId="681F54AF" w:rsidR="00643925" w:rsidRDefault="00CC001E">
      <w:pPr>
        <w:spacing w:after="240"/>
      </w:pPr>
      <w:r w:rsidRPr="00427006">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r w:rsidR="000B5D50">
        <w:t xml:space="preserve">  “Cambrian EXPLOSION” is a good simulation of evolution in species however it may be too advanced for the 12-13 year age group and also it focuses only on the evolution of locomotion and not the general evolution of animals.</w:t>
      </w:r>
    </w:p>
    <w:p w14:paraId="28003E12" w14:textId="21F51D03" w:rsidR="00780CF1" w:rsidRDefault="00780CF1">
      <w:pPr>
        <w:spacing w:after="240"/>
      </w:pPr>
      <w:commentRangeStart w:id="3"/>
      <w:r>
        <w:t>My aim for the project is to</w:t>
      </w:r>
      <w:r w:rsidR="00AE7F39">
        <w:t xml:space="preserve"> create a tool which simulates ants and how they evolve over time due to the mutation of their characteristics. I will use ideas from the above solutions to similar problems to create this tool.</w:t>
      </w:r>
      <w:commentRangeEnd w:id="3"/>
      <w:r w:rsidR="00AE7F39">
        <w:rPr>
          <w:rStyle w:val="CommentReference"/>
        </w:rPr>
        <w:commentReference w:id="3"/>
      </w:r>
    </w:p>
    <w:p w14:paraId="1500B696" w14:textId="77777777" w:rsidR="0026669C" w:rsidRDefault="0026669C">
      <w:pPr>
        <w:spacing w:after="240"/>
      </w:pPr>
    </w:p>
    <w:p w14:paraId="07612451" w14:textId="77777777" w:rsidR="004D3202" w:rsidRDefault="004D3202">
      <w:pPr>
        <w:pStyle w:val="Heading2"/>
        <w:spacing w:after="240"/>
      </w:pPr>
      <w:bookmarkStart w:id="4" w:name="_Toc381010697"/>
      <w:r>
        <w:t>Identificat</w:t>
      </w:r>
      <w:r w:rsidR="00431A0F">
        <w:t>ion of prospective user</w:t>
      </w:r>
      <w:r>
        <w:t>s</w:t>
      </w:r>
      <w:bookmarkEnd w:id="4"/>
    </w:p>
    <w:p w14:paraId="7715E5DB" w14:textId="77777777" w:rsidR="0032170D" w:rsidRDefault="00CC001E">
      <w:pPr>
        <w:spacing w:after="240"/>
      </w:pPr>
      <w:r>
        <w:t xml:space="preserve">Two types of users of the system have been identified – teachers in the classroom and pupils. </w:t>
      </w:r>
    </w:p>
    <w:p w14:paraId="34BAEF9F" w14:textId="7A6142B8" w:rsidR="00CC001E" w:rsidRDefault="00CC001E">
      <w:pPr>
        <w:spacing w:after="240"/>
      </w:pPr>
      <w:r>
        <w:t>Teacher users are teachers of Biology who conduct classes for 12-13 year olds at Kingswood School in which an introduction to evolution is required. Class sizes are from 10-15 pupils. The teacher users have a</w:t>
      </w:r>
      <w:r w:rsidR="0032170D">
        <w:t>n</w:t>
      </w:r>
      <w:r>
        <w:t xml:space="preserve"> </w:t>
      </w:r>
      <w:r w:rsidR="0032170D">
        <w:t>adequate knowledge of computing and application</w:t>
      </w:r>
      <w:r>
        <w:t>. Teachers will use the tool to demonstrate the basic concepts of evolution to the pupils, and will act as an administrator for the tool</w:t>
      </w:r>
      <w:r w:rsidR="00D55CEF">
        <w:t xml:space="preserve"> i.e. deciding when it is to be used and setting it for homework</w:t>
      </w:r>
      <w:r>
        <w:t>.</w:t>
      </w:r>
    </w:p>
    <w:p w14:paraId="02878972" w14:textId="77777777" w:rsidR="00A50508" w:rsidRPr="00A37842" w:rsidRDefault="00CC001E">
      <w:pPr>
        <w:spacing w:after="240"/>
      </w:pPr>
      <w:r>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r w:rsidR="00643925">
        <w:t xml:space="preserve"> </w:t>
      </w:r>
    </w:p>
    <w:p w14:paraId="24B0965C" w14:textId="77777777" w:rsidR="004D3202" w:rsidRDefault="004D3202">
      <w:pPr>
        <w:pStyle w:val="Heading2"/>
        <w:spacing w:after="240"/>
      </w:pPr>
      <w:bookmarkStart w:id="5" w:name="_Toc381010698"/>
      <w:r>
        <w:t>Identification of user needs and acceptable limitations</w:t>
      </w:r>
      <w:bookmarkEnd w:id="5"/>
    </w:p>
    <w:p w14:paraId="258506E4" w14:textId="77777777" w:rsidR="00A43E4A" w:rsidRDefault="00A43E4A">
      <w:pPr>
        <w:spacing w:after="240"/>
      </w:pPr>
      <w:r>
        <w:t xml:space="preserve">Analysis of user needs and acceptable limitations has been undertaken for both </w:t>
      </w:r>
      <w:r w:rsidR="001D19D6">
        <w:t xml:space="preserve">sets of </w:t>
      </w:r>
      <w:r>
        <w:t>users – teachers and pupils.</w:t>
      </w:r>
    </w:p>
    <w:p w14:paraId="7B661D89" w14:textId="77777777" w:rsidR="00A43E4A" w:rsidRDefault="00A43E4A">
      <w:pPr>
        <w:pStyle w:val="Heading3"/>
        <w:spacing w:after="240"/>
      </w:pPr>
      <w:r>
        <w:t>User needs – teachers</w:t>
      </w:r>
    </w:p>
    <w:p w14:paraId="17880044" w14:textId="77777777" w:rsidR="00A43E4A" w:rsidRPr="00A43E4A" w:rsidRDefault="00A43E4A" w:rsidP="00BC3BA0">
      <w:pPr>
        <w:ind w:left="360"/>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14:paraId="5D945C1B" w14:textId="7A27436A" w:rsidR="00CC001E" w:rsidRDefault="00CC001E" w:rsidP="00940C2B">
      <w:pPr>
        <w:pStyle w:val="ListParagraph"/>
        <w:numPr>
          <w:ilvl w:val="0"/>
          <w:numId w:val="5"/>
        </w:numPr>
        <w:spacing w:after="0"/>
        <w:ind w:left="720"/>
      </w:pPr>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p>
    <w:p w14:paraId="18AC1399" w14:textId="77777777" w:rsidR="00CC001E" w:rsidRDefault="00CC001E" w:rsidP="00940C2B">
      <w:pPr>
        <w:pStyle w:val="ListParagraph"/>
        <w:numPr>
          <w:ilvl w:val="0"/>
          <w:numId w:val="5"/>
        </w:numPr>
        <w:spacing w:after="0"/>
        <w:ind w:left="720"/>
      </w:pPr>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14:paraId="1C789C97" w14:textId="77777777" w:rsidR="00CC001E" w:rsidRDefault="00CC001E" w:rsidP="00940C2B">
      <w:pPr>
        <w:pStyle w:val="ListParagraph"/>
        <w:numPr>
          <w:ilvl w:val="0"/>
          <w:numId w:val="5"/>
        </w:numPr>
        <w:spacing w:after="0"/>
        <w:ind w:left="720"/>
      </w:pPr>
      <w:r>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p>
    <w:p w14:paraId="5A1C15AF" w14:textId="77777777" w:rsidR="00CC001E" w:rsidRDefault="00CC001E" w:rsidP="00940C2B">
      <w:pPr>
        <w:pStyle w:val="ListParagraph"/>
        <w:numPr>
          <w:ilvl w:val="0"/>
          <w:numId w:val="5"/>
        </w:numPr>
        <w:spacing w:after="0"/>
        <w:ind w:left="720"/>
      </w:pPr>
      <w:r w:rsidRPr="00E94777">
        <w:rPr>
          <w:b/>
        </w:rPr>
        <w:t xml:space="preserve">Setting up and running a simulation should take no more than </w:t>
      </w:r>
      <w:r>
        <w:rPr>
          <w:b/>
        </w:rPr>
        <w:t xml:space="preserve">5 </w:t>
      </w:r>
      <w:r w:rsidRPr="00E94777">
        <w:rPr>
          <w:b/>
        </w:rPr>
        <w:t>minutes</w:t>
      </w:r>
      <w:r>
        <w:t xml:space="preserve"> per simulation by pupils.</w:t>
      </w:r>
    </w:p>
    <w:p w14:paraId="0278C9B2" w14:textId="77777777" w:rsidR="00CC001E" w:rsidRDefault="00CC001E" w:rsidP="00940C2B">
      <w:pPr>
        <w:pStyle w:val="ListParagraph"/>
        <w:numPr>
          <w:ilvl w:val="0"/>
          <w:numId w:val="5"/>
        </w:numPr>
        <w:spacing w:after="0"/>
        <w:ind w:left="720"/>
      </w:pPr>
      <w:r>
        <w:rPr>
          <w:b/>
        </w:rPr>
        <w:t xml:space="preserve">Total time for using the tool </w:t>
      </w:r>
      <w:r w:rsidRPr="00326312">
        <w:t>– from instruction to the analysis of results –</w:t>
      </w:r>
      <w:r>
        <w:rPr>
          <w:b/>
        </w:rPr>
        <w:t xml:space="preserve"> should be about 22 minutes.</w:t>
      </w:r>
    </w:p>
    <w:p w14:paraId="6EDE7373" w14:textId="77777777" w:rsidR="00CC001E" w:rsidRDefault="00CC001E" w:rsidP="00940C2B">
      <w:pPr>
        <w:pStyle w:val="ListParagraph"/>
        <w:numPr>
          <w:ilvl w:val="0"/>
          <w:numId w:val="5"/>
        </w:numPr>
        <w:spacing w:after="0"/>
        <w:ind w:left="720"/>
      </w:pPr>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p>
    <w:p w14:paraId="66FFEF0D" w14:textId="77777777" w:rsidR="00CC001E" w:rsidRDefault="00CC001E" w:rsidP="00940C2B">
      <w:pPr>
        <w:pStyle w:val="ListParagraph"/>
        <w:numPr>
          <w:ilvl w:val="0"/>
          <w:numId w:val="5"/>
        </w:numPr>
        <w:spacing w:after="0"/>
        <w:ind w:left="720"/>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14:paraId="0382A243" w14:textId="77777777" w:rsidR="00CC001E" w:rsidRDefault="00CC001E" w:rsidP="00940C2B">
      <w:pPr>
        <w:pStyle w:val="ListParagraph"/>
        <w:numPr>
          <w:ilvl w:val="0"/>
          <w:numId w:val="5"/>
        </w:numPr>
        <w:spacing w:after="0"/>
        <w:ind w:left="720"/>
      </w:pPr>
      <w:r>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p>
    <w:p w14:paraId="65880900" w14:textId="77777777" w:rsidR="00F13A7B" w:rsidRDefault="00F13A7B">
      <w:pPr>
        <w:pStyle w:val="Heading3"/>
        <w:spacing w:after="240"/>
      </w:pPr>
      <w:r>
        <w:t>User needs – pupils</w:t>
      </w:r>
    </w:p>
    <w:p w14:paraId="2ECE20B7" w14:textId="77777777" w:rsidR="00CC001E" w:rsidRDefault="00CC001E" w:rsidP="00940C2B">
      <w:pPr>
        <w:pStyle w:val="ListParagraph"/>
        <w:numPr>
          <w:ilvl w:val="0"/>
          <w:numId w:val="6"/>
        </w:numPr>
        <w:spacing w:after="240"/>
        <w:ind w:left="720"/>
      </w:pPr>
      <w:r>
        <w:t xml:space="preserve">The tool must be </w:t>
      </w:r>
      <w:r w:rsidRPr="001D13F2">
        <w:rPr>
          <w:b/>
        </w:rPr>
        <w:t>suitable for 12-13 year olds</w:t>
      </w:r>
      <w:r>
        <w:rPr>
          <w:b/>
        </w:rPr>
        <w:t xml:space="preserve"> </w:t>
      </w:r>
      <w:r>
        <w:t>in terms of the complexity of content and the ease of use.</w:t>
      </w:r>
    </w:p>
    <w:p w14:paraId="34C9CC8C" w14:textId="77777777" w:rsidR="00CC001E" w:rsidRDefault="00CC001E" w:rsidP="00940C2B">
      <w:pPr>
        <w:pStyle w:val="ListParagraph"/>
        <w:numPr>
          <w:ilvl w:val="0"/>
          <w:numId w:val="6"/>
        </w:numPr>
        <w:spacing w:after="240"/>
        <w:ind w:left="720"/>
      </w:pPr>
      <w:r>
        <w:t xml:space="preserve">It must be </w:t>
      </w:r>
      <w:r w:rsidRPr="00E94777">
        <w:rPr>
          <w:b/>
        </w:rPr>
        <w:t>fun and engaging</w:t>
      </w:r>
      <w:r>
        <w:t xml:space="preserve"> – that is, pupils should enjoy each simulation and want to run several.</w:t>
      </w:r>
    </w:p>
    <w:p w14:paraId="3CB8D5F3" w14:textId="77777777" w:rsidR="00CC001E" w:rsidRDefault="00CC001E" w:rsidP="00940C2B">
      <w:pPr>
        <w:pStyle w:val="ListParagraph"/>
        <w:numPr>
          <w:ilvl w:val="0"/>
          <w:numId w:val="6"/>
        </w:numPr>
        <w:spacing w:after="240"/>
        <w:ind w:left="720"/>
      </w:pPr>
      <w:r>
        <w:t xml:space="preserve">It must be capable of </w:t>
      </w:r>
      <w:r w:rsidRPr="00E94777">
        <w:rPr>
          <w:b/>
        </w:rPr>
        <w:t xml:space="preserve">communicating clear </w:t>
      </w:r>
      <w:proofErr w:type="spellStart"/>
      <w:r w:rsidRPr="00E94777">
        <w:rPr>
          <w:b/>
        </w:rPr>
        <w:t>learnings</w:t>
      </w:r>
      <w:proofErr w:type="spellEnd"/>
      <w:r>
        <w:t>.</w:t>
      </w:r>
    </w:p>
    <w:p w14:paraId="5913B287" w14:textId="00498602" w:rsidR="00787DD0" w:rsidRDefault="00CC001E" w:rsidP="00940C2B">
      <w:pPr>
        <w:pStyle w:val="ListParagraph"/>
        <w:numPr>
          <w:ilvl w:val="0"/>
          <w:numId w:val="6"/>
        </w:numPr>
        <w:spacing w:after="240"/>
        <w:ind w:left="720"/>
      </w:pPr>
      <w:r>
        <w:t xml:space="preserve">It must be capable of being </w:t>
      </w:r>
      <w:r w:rsidRPr="00E94777">
        <w:rPr>
          <w:b/>
        </w:rPr>
        <w:t>accessed by all pupils</w:t>
      </w:r>
      <w:r w:rsidR="00D55CEF">
        <w:rPr>
          <w:b/>
        </w:rPr>
        <w:t xml:space="preserve"> </w:t>
      </w:r>
      <w:r w:rsidR="00D55CEF" w:rsidRPr="00D55CEF">
        <w:t>both inside and outside the classroom</w:t>
      </w:r>
      <w:r w:rsidR="00E94777" w:rsidRPr="00D55CEF">
        <w:t>.</w:t>
      </w:r>
    </w:p>
    <w:p w14:paraId="59190573" w14:textId="77777777" w:rsidR="00FB3C66" w:rsidRDefault="00FB3C66" w:rsidP="00BC3BA0">
      <w:pPr>
        <w:pStyle w:val="Heading3"/>
      </w:pPr>
      <w:r>
        <w:t>Software</w:t>
      </w:r>
    </w:p>
    <w:p w14:paraId="2FF2EEB6" w14:textId="193F691D" w:rsidR="00FB3C66" w:rsidRDefault="00FB3C66" w:rsidP="006D3982">
      <w:pPr>
        <w:pStyle w:val="ListParagraph"/>
        <w:numPr>
          <w:ilvl w:val="0"/>
          <w:numId w:val="26"/>
        </w:numPr>
      </w:pPr>
      <w:r>
        <w:t xml:space="preserve">The </w:t>
      </w:r>
      <w:r w:rsidR="00EC33A1">
        <w:t>tool</w:t>
      </w:r>
      <w:r w:rsidR="00AC30E3">
        <w:t xml:space="preserve"> must </w:t>
      </w:r>
      <w:r w:rsidR="00AC30E3" w:rsidRPr="00EC33A1">
        <w:rPr>
          <w:b/>
        </w:rPr>
        <w:t>work on the major web browsers</w:t>
      </w:r>
      <w:r w:rsidR="00AC30E3">
        <w:t>:</w:t>
      </w:r>
    </w:p>
    <w:p w14:paraId="15BC7F1B" w14:textId="601E0226" w:rsidR="00AC30E3" w:rsidRDefault="00AC30E3" w:rsidP="006D3982">
      <w:pPr>
        <w:pStyle w:val="ListParagraph"/>
        <w:numPr>
          <w:ilvl w:val="1"/>
          <w:numId w:val="26"/>
        </w:numPr>
      </w:pPr>
      <w:r>
        <w:t>Internet explorer 9 and upwards (current school version)</w:t>
      </w:r>
      <w:r w:rsidR="003053BC">
        <w:t>.</w:t>
      </w:r>
    </w:p>
    <w:p w14:paraId="7B64F11E" w14:textId="77777777" w:rsidR="00AC30E3" w:rsidRDefault="00AC30E3" w:rsidP="006D3982">
      <w:pPr>
        <w:pStyle w:val="ListParagraph"/>
        <w:numPr>
          <w:ilvl w:val="1"/>
          <w:numId w:val="26"/>
        </w:numPr>
      </w:pPr>
      <w:r>
        <w:t>Firefox version 20 and upwards</w:t>
      </w:r>
      <w:r w:rsidR="003053BC">
        <w:t>.</w:t>
      </w:r>
    </w:p>
    <w:p w14:paraId="6A830295" w14:textId="77777777" w:rsidR="00AC30E3" w:rsidRDefault="00AC30E3" w:rsidP="006D3982">
      <w:pPr>
        <w:pStyle w:val="ListParagraph"/>
        <w:numPr>
          <w:ilvl w:val="1"/>
          <w:numId w:val="26"/>
        </w:numPr>
      </w:pPr>
      <w:r>
        <w:t>Chrome version 22 and upwards</w:t>
      </w:r>
      <w:r w:rsidR="003053BC">
        <w:t>.</w:t>
      </w:r>
    </w:p>
    <w:p w14:paraId="5A600006" w14:textId="30B03E0D" w:rsidR="00EC33A1" w:rsidRPr="00FB3C66" w:rsidRDefault="00EC33A1" w:rsidP="006D3982">
      <w:pPr>
        <w:pStyle w:val="ListParagraph"/>
        <w:numPr>
          <w:ilvl w:val="0"/>
          <w:numId w:val="26"/>
        </w:numPr>
      </w:pPr>
      <w:r>
        <w:t xml:space="preserve">The tool must be able to </w:t>
      </w:r>
      <w:r w:rsidRPr="00EC33A1">
        <w:rPr>
          <w:b/>
        </w:rPr>
        <w:t>run on Windows 7</w:t>
      </w:r>
      <w:r>
        <w:t xml:space="preserve"> which is the current school operating system.</w:t>
      </w:r>
    </w:p>
    <w:p w14:paraId="3F07038B" w14:textId="77777777" w:rsidR="00FB3C66" w:rsidRDefault="00FB3C66" w:rsidP="00BC3BA0">
      <w:pPr>
        <w:pStyle w:val="Heading3"/>
      </w:pPr>
      <w:r>
        <w:t>Hardware</w:t>
      </w:r>
    </w:p>
    <w:p w14:paraId="0B1FB72D" w14:textId="4F0DFC76" w:rsidR="00AC30E3" w:rsidRDefault="00AC30E3" w:rsidP="006D3982">
      <w:pPr>
        <w:pStyle w:val="ListParagraph"/>
        <w:numPr>
          <w:ilvl w:val="0"/>
          <w:numId w:val="15"/>
        </w:numPr>
      </w:pPr>
      <w:commentRangeStart w:id="6"/>
      <w:r>
        <w:t xml:space="preserve">The </w:t>
      </w:r>
      <w:r w:rsidR="00EC33A1">
        <w:rPr>
          <w:b/>
        </w:rPr>
        <w:t>tool</w:t>
      </w:r>
      <w:r w:rsidRPr="00CF1784">
        <w:rPr>
          <w:b/>
        </w:rPr>
        <w:t xml:space="preserve"> must</w:t>
      </w:r>
      <w:r>
        <w:t xml:space="preserve"> </w:t>
      </w:r>
      <w:r w:rsidRPr="00CF1784">
        <w:rPr>
          <w:b/>
        </w:rPr>
        <w:t>run smoothly</w:t>
      </w:r>
      <w:r w:rsidR="00D55CEF">
        <w:t xml:space="preserve"> </w:t>
      </w:r>
      <w:r w:rsidR="00EC33A1">
        <w:t xml:space="preserve">on </w:t>
      </w:r>
      <w:r w:rsidR="00D55CEF">
        <w:t>the computers provided in the ICT rooms</w:t>
      </w:r>
      <w:r w:rsidR="00EC33A1">
        <w:t>.</w:t>
      </w:r>
      <w:commentRangeEnd w:id="6"/>
      <w:r w:rsidR="00EC33A1">
        <w:rPr>
          <w:rStyle w:val="CommentReference"/>
        </w:rPr>
        <w:commentReference w:id="6"/>
      </w:r>
    </w:p>
    <w:p w14:paraId="5AC2FE5B" w14:textId="77777777" w:rsidR="00AC30E3" w:rsidRDefault="00AC30E3" w:rsidP="006D3982">
      <w:pPr>
        <w:pStyle w:val="ListParagraph"/>
        <w:numPr>
          <w:ilvl w:val="0"/>
          <w:numId w:val="15"/>
        </w:numPr>
      </w:pPr>
      <w:r>
        <w:t>Only a mouse and keyboards can be used as input devices for the system as these are all that are provided by every work station.</w:t>
      </w:r>
    </w:p>
    <w:p w14:paraId="05A4CE11" w14:textId="2F19C939" w:rsidR="00AD7415" w:rsidRPr="00AC30E3" w:rsidRDefault="00AD7415" w:rsidP="006D3982">
      <w:pPr>
        <w:pStyle w:val="ListParagraph"/>
        <w:numPr>
          <w:ilvl w:val="0"/>
          <w:numId w:val="15"/>
        </w:numPr>
      </w:pPr>
      <w:r>
        <w:t xml:space="preserve">The </w:t>
      </w:r>
      <w:r w:rsidR="00EC33A1">
        <w:t>tool</w:t>
      </w:r>
      <w:r>
        <w:t xml:space="preserve"> should be able to </w:t>
      </w:r>
      <w:r w:rsidRPr="00CF1784">
        <w:rPr>
          <w:b/>
        </w:rPr>
        <w:t>scale up to resolutions larger then 800x600</w:t>
      </w:r>
      <w:r>
        <w:t xml:space="preserve"> so that it can be displayed </w:t>
      </w:r>
      <w:r w:rsidR="00EC33A1">
        <w:t>through</w:t>
      </w:r>
      <w:r>
        <w:t xml:space="preserve"> a </w:t>
      </w:r>
      <w:r w:rsidR="00EC33A1">
        <w:t xml:space="preserve">school </w:t>
      </w:r>
      <w:r>
        <w:t>projector</w:t>
      </w:r>
      <w:r w:rsidR="00EC33A1">
        <w:t xml:space="preserve"> onto an interactive whiteboard</w:t>
      </w:r>
      <w:r>
        <w:t>.</w:t>
      </w:r>
    </w:p>
    <w:p w14:paraId="1E820FF6" w14:textId="77777777" w:rsidR="00FB3C66" w:rsidRDefault="00FB3C66" w:rsidP="00BC3BA0">
      <w:pPr>
        <w:pStyle w:val="Heading3"/>
      </w:pPr>
      <w:r>
        <w:t>Simulation</w:t>
      </w:r>
    </w:p>
    <w:p w14:paraId="78A5FA4D" w14:textId="581D0D59" w:rsidR="003F6DDA" w:rsidRPr="003F6DDA" w:rsidRDefault="003F6DDA" w:rsidP="006D3982">
      <w:pPr>
        <w:pStyle w:val="ListParagraph"/>
        <w:numPr>
          <w:ilvl w:val="0"/>
          <w:numId w:val="28"/>
        </w:numPr>
        <w:spacing w:after="0"/>
      </w:pPr>
      <w:r>
        <w:t xml:space="preserve">The tool should </w:t>
      </w:r>
      <w:r w:rsidRPr="005B7C10">
        <w:rPr>
          <w:b/>
        </w:rPr>
        <w:t>not be expected to be completely accurate</w:t>
      </w:r>
      <w:r>
        <w:t xml:space="preserve"> and approximations may be made so not to increase the complexity of the simulation beyond the scope of the teaching</w:t>
      </w:r>
      <w:r w:rsidR="002845E0">
        <w:t>.</w:t>
      </w:r>
    </w:p>
    <w:p w14:paraId="7EAB032A" w14:textId="77777777" w:rsidR="00107314" w:rsidRDefault="00AD7415" w:rsidP="006D3982">
      <w:pPr>
        <w:pStyle w:val="ListParagraph"/>
        <w:numPr>
          <w:ilvl w:val="0"/>
          <w:numId w:val="27"/>
        </w:numPr>
        <w:spacing w:after="240"/>
      </w:pPr>
      <w:r>
        <w:t xml:space="preserve">The simulation should not be expected to model realistic ant movement it should only be expected to </w:t>
      </w:r>
      <w:r w:rsidRPr="00EC33A1">
        <w:rPr>
          <w:b/>
        </w:rPr>
        <w:t>model a 2d representation of ant movement</w:t>
      </w:r>
      <w:r>
        <w:t>.</w:t>
      </w:r>
    </w:p>
    <w:p w14:paraId="01A5684F" w14:textId="77777777" w:rsidR="003053BC" w:rsidRDefault="00AD7415" w:rsidP="006D3982">
      <w:pPr>
        <w:pStyle w:val="ListParagraph"/>
        <w:numPr>
          <w:ilvl w:val="0"/>
          <w:numId w:val="27"/>
        </w:numPr>
        <w:spacing w:after="240"/>
      </w:pPr>
      <w:r>
        <w:t xml:space="preserve">The simulation should not be expected to model a realistic </w:t>
      </w:r>
      <w:r w:rsidR="003053BC">
        <w:t>environment.</w:t>
      </w:r>
    </w:p>
    <w:p w14:paraId="419F5087" w14:textId="76B93852" w:rsidR="003053BC" w:rsidRDefault="003053BC" w:rsidP="006D3982">
      <w:pPr>
        <w:pStyle w:val="ListParagraph"/>
        <w:numPr>
          <w:ilvl w:val="1"/>
          <w:numId w:val="27"/>
        </w:numPr>
        <w:spacing w:after="240"/>
      </w:pPr>
      <w:r>
        <w:t xml:space="preserve">However should </w:t>
      </w:r>
      <w:r w:rsidRPr="00EC33A1">
        <w:rPr>
          <w:b/>
        </w:rPr>
        <w:t>simulate basic regenerating food sources</w:t>
      </w:r>
      <w:r>
        <w:t>.</w:t>
      </w:r>
    </w:p>
    <w:p w14:paraId="17E11CDE" w14:textId="02BB194C" w:rsidR="003053BC" w:rsidRDefault="003053BC" w:rsidP="006D3982">
      <w:pPr>
        <w:pStyle w:val="ListParagraph"/>
        <w:numPr>
          <w:ilvl w:val="1"/>
          <w:numId w:val="27"/>
        </w:numPr>
        <w:spacing w:after="240"/>
      </w:pPr>
      <w:r>
        <w:t xml:space="preserve">Should only </w:t>
      </w:r>
      <w:r w:rsidRPr="00EC33A1">
        <w:rPr>
          <w:b/>
        </w:rPr>
        <w:t>simulate a 2d terrain</w:t>
      </w:r>
      <w:r>
        <w:t>.</w:t>
      </w:r>
    </w:p>
    <w:p w14:paraId="321D3D14" w14:textId="70ACD4DC" w:rsidR="003053BC" w:rsidRDefault="003053BC" w:rsidP="006D3982">
      <w:pPr>
        <w:pStyle w:val="ListParagraph"/>
        <w:numPr>
          <w:ilvl w:val="0"/>
          <w:numId w:val="27"/>
        </w:numPr>
        <w:spacing w:after="240"/>
      </w:pPr>
      <w:r>
        <w:t xml:space="preserve">The simulation should not simulate the complete life cycle of ants i.e. ants are born fully </w:t>
      </w:r>
      <w:proofErr w:type="gramStart"/>
      <w:r>
        <w:t>grown</w:t>
      </w:r>
      <w:r w:rsidR="00CF1784">
        <w:t>,</w:t>
      </w:r>
      <w:proofErr w:type="gramEnd"/>
      <w:r w:rsidR="00CF1784">
        <w:t xml:space="preserve"> it should only </w:t>
      </w:r>
      <w:r w:rsidR="00CF1784" w:rsidRPr="00EC33A1">
        <w:rPr>
          <w:b/>
        </w:rPr>
        <w:t>model the ant’s adult life</w:t>
      </w:r>
      <w:r>
        <w:t>.</w:t>
      </w:r>
    </w:p>
    <w:p w14:paraId="26BCE63C" w14:textId="77777777" w:rsidR="005926E6" w:rsidRDefault="003053BC" w:rsidP="006D3982">
      <w:pPr>
        <w:pStyle w:val="ListParagraph"/>
        <w:numPr>
          <w:ilvl w:val="0"/>
          <w:numId w:val="27"/>
        </w:numPr>
        <w:spacing w:after="240"/>
      </w:pPr>
      <w:r>
        <w:t>The simulation should not model the inner workin</w:t>
      </w:r>
      <w:r w:rsidR="005E2DFE">
        <w:t xml:space="preserve">gs of the nest only the </w:t>
      </w:r>
      <w:r w:rsidR="005E2DFE" w:rsidRPr="00EC33A1">
        <w:rPr>
          <w:b/>
        </w:rPr>
        <w:t>concept of the nest</w:t>
      </w:r>
      <w:r w:rsidR="005E2DFE">
        <w:t xml:space="preserve"> is where the Queen lives and new ants are born and where food is stored.</w:t>
      </w:r>
    </w:p>
    <w:p w14:paraId="37D94797" w14:textId="77777777" w:rsidR="00F13A7B" w:rsidRDefault="00F13A7B" w:rsidP="00BC3BA0">
      <w:pPr>
        <w:pStyle w:val="ListParagraph"/>
      </w:pPr>
    </w:p>
    <w:p w14:paraId="259C43C0" w14:textId="77777777" w:rsidR="004D3202" w:rsidRDefault="004D3202">
      <w:pPr>
        <w:pStyle w:val="Heading2"/>
        <w:spacing w:after="240"/>
      </w:pPr>
      <w:bookmarkStart w:id="7" w:name="_Toc381010699"/>
      <w:r>
        <w:t>Data sources and destinations</w:t>
      </w:r>
      <w:bookmarkEnd w:id="7"/>
    </w:p>
    <w:p w14:paraId="03A2EE7A" w14:textId="316EF3BC" w:rsidR="006136D4" w:rsidRDefault="00CC001E" w:rsidP="00CF1784">
      <w:r>
        <w:t>The pupils will input values through buttons and sliders into the simulation via the user interface. The values selected will be used to change how the simulation runs and will therefore require heavy processing (running through the simulation).</w:t>
      </w:r>
      <w:r w:rsidR="00CF1784">
        <w:t xml:space="preserve"> </w:t>
      </w:r>
      <w:r>
        <w:t>The simulation will output the result in an animation onto the screen</w:t>
      </w:r>
      <w:r w:rsidR="00107314">
        <w:t>.</w:t>
      </w:r>
    </w:p>
    <w:p w14:paraId="1CA382E2" w14:textId="77777777" w:rsidR="006766E8" w:rsidRPr="002825B2" w:rsidRDefault="006766E8">
      <w:pPr>
        <w:pStyle w:val="ListParagraph"/>
      </w:pPr>
    </w:p>
    <w:p w14:paraId="47E0D34B" w14:textId="77777777" w:rsidR="004D3202" w:rsidRDefault="004D3202">
      <w:pPr>
        <w:pStyle w:val="Heading2"/>
        <w:spacing w:after="240"/>
      </w:pPr>
      <w:bookmarkStart w:id="8" w:name="_Toc381010700"/>
      <w:r>
        <w:t>Data volumes</w:t>
      </w:r>
      <w:bookmarkEnd w:id="8"/>
    </w:p>
    <w:p w14:paraId="3362366D" w14:textId="188CED94" w:rsidR="00146E71" w:rsidRDefault="00146E71">
      <w:r>
        <w:t xml:space="preserve">No data is saved as all data is processed in real time and outputted data is shown to the user </w:t>
      </w:r>
      <w:r w:rsidR="00901D21">
        <w:t>immediately</w:t>
      </w:r>
      <w:r>
        <w:t xml:space="preserve">.  So the size of the program is the only </w:t>
      </w:r>
      <w:r w:rsidR="00901D21">
        <w:t xml:space="preserve">data volume, this will be less </w:t>
      </w:r>
      <w:r w:rsidR="00B77A13">
        <w:t>than</w:t>
      </w:r>
      <w:r w:rsidR="00901D21">
        <w:t xml:space="preserve"> 1mb.</w:t>
      </w:r>
    </w:p>
    <w:p w14:paraId="0654510C" w14:textId="77777777" w:rsidR="00901D21" w:rsidRPr="00C9518B" w:rsidRDefault="00901D21"/>
    <w:p w14:paraId="6B4D1A60" w14:textId="77777777" w:rsidR="001A7223" w:rsidRPr="001A7223" w:rsidRDefault="004D3202" w:rsidP="00BC3BA0">
      <w:pPr>
        <w:pStyle w:val="Heading2"/>
        <w:spacing w:after="240"/>
      </w:pPr>
      <w:bookmarkStart w:id="9" w:name="_Toc381010701"/>
      <w:r>
        <w:t>Analysis Data Dictionary</w:t>
      </w:r>
      <w:bookmarkEnd w:id="9"/>
    </w:p>
    <w:p w14:paraId="07F9B589" w14:textId="77777777" w:rsidR="0045390B" w:rsidRDefault="00925089" w:rsidP="006D3982">
      <w:pPr>
        <w:pStyle w:val="ListParagraph"/>
        <w:numPr>
          <w:ilvl w:val="0"/>
          <w:numId w:val="16"/>
        </w:numPr>
        <w:spacing w:after="240"/>
      </w:pPr>
      <w:r w:rsidRPr="00BC3BA0">
        <w:rPr>
          <w:b/>
        </w:rPr>
        <w:t>Characteristic</w:t>
      </w:r>
      <w:r w:rsidR="0045390B">
        <w:t xml:space="preserve"> – A variable feature of an ant which changes it in some way e.g. how fast it can move.</w:t>
      </w:r>
    </w:p>
    <w:p w14:paraId="11B60889" w14:textId="77777777" w:rsidR="00925089" w:rsidRDefault="0045390B" w:rsidP="006D3982">
      <w:pPr>
        <w:pStyle w:val="ListParagraph"/>
        <w:numPr>
          <w:ilvl w:val="0"/>
          <w:numId w:val="16"/>
        </w:numPr>
        <w:spacing w:after="240"/>
      </w:pPr>
      <w:r w:rsidRPr="00BC3BA0">
        <w:rPr>
          <w:b/>
        </w:rPr>
        <w:t>Species</w:t>
      </w:r>
      <w:r>
        <w:t xml:space="preserve"> – A collection of unique </w:t>
      </w:r>
      <w:r w:rsidR="00574CA0">
        <w:t>characteristics</w:t>
      </w:r>
      <w:r>
        <w:t xml:space="preserve"> define an new species in the simulation </w:t>
      </w:r>
    </w:p>
    <w:p w14:paraId="0F72395A" w14:textId="77777777" w:rsidR="00925089" w:rsidRDefault="00925089" w:rsidP="006D3982">
      <w:pPr>
        <w:pStyle w:val="ListParagraph"/>
        <w:numPr>
          <w:ilvl w:val="0"/>
          <w:numId w:val="16"/>
        </w:numPr>
        <w:spacing w:after="240"/>
      </w:pPr>
      <w:r w:rsidRPr="00BC3BA0">
        <w:rPr>
          <w:b/>
        </w:rPr>
        <w:t>Mutation</w:t>
      </w:r>
      <w:r w:rsidR="0045390B">
        <w:t xml:space="preserve"> – A random event which alters a </w:t>
      </w:r>
      <w:r w:rsidR="00574CA0">
        <w:t>characteristic</w:t>
      </w:r>
    </w:p>
    <w:p w14:paraId="2C0EF369" w14:textId="0EAE4EAC" w:rsidR="00925089" w:rsidRDefault="00925089" w:rsidP="006D3982">
      <w:pPr>
        <w:pStyle w:val="ListParagraph"/>
        <w:numPr>
          <w:ilvl w:val="0"/>
          <w:numId w:val="16"/>
        </w:numPr>
        <w:spacing w:after="240"/>
      </w:pPr>
      <w:r w:rsidRPr="00BC3BA0">
        <w:rPr>
          <w:b/>
        </w:rPr>
        <w:t>Ant</w:t>
      </w:r>
      <w:r>
        <w:t xml:space="preserve"> </w:t>
      </w:r>
      <w:r w:rsidRPr="00BC3BA0">
        <w:rPr>
          <w:b/>
        </w:rPr>
        <w:t>nest</w:t>
      </w:r>
      <w:r w:rsidR="008A0E69">
        <w:rPr>
          <w:b/>
        </w:rPr>
        <w:t xml:space="preserve"> (or just nest)</w:t>
      </w:r>
      <w:r w:rsidR="0045390B">
        <w:t xml:space="preserve"> </w:t>
      </w:r>
      <w:r w:rsidR="00574CA0">
        <w:t>–</w:t>
      </w:r>
      <w:r w:rsidR="0045390B">
        <w:t xml:space="preserve"> </w:t>
      </w:r>
      <w:r w:rsidR="00574CA0">
        <w:t>The home of the Queen ant and where it reproduces as well as a general food store</w:t>
      </w:r>
    </w:p>
    <w:p w14:paraId="549CC215" w14:textId="77777777" w:rsidR="00925089" w:rsidRDefault="00925089" w:rsidP="006D3982">
      <w:pPr>
        <w:pStyle w:val="ListParagraph"/>
        <w:numPr>
          <w:ilvl w:val="0"/>
          <w:numId w:val="16"/>
        </w:numPr>
        <w:spacing w:after="240"/>
      </w:pPr>
      <w:r w:rsidRPr="00BC3BA0">
        <w:rPr>
          <w:b/>
        </w:rPr>
        <w:t>Queen</w:t>
      </w:r>
      <w:r>
        <w:t xml:space="preserve"> </w:t>
      </w:r>
      <w:r w:rsidRPr="00BC3BA0">
        <w:rPr>
          <w:b/>
        </w:rPr>
        <w:t>ant</w:t>
      </w:r>
      <w:r w:rsidR="00574CA0">
        <w:t xml:space="preserve"> – The head of the species and the only ant capable of reproducing</w:t>
      </w:r>
    </w:p>
    <w:p w14:paraId="1CCE8FA6" w14:textId="77777777" w:rsidR="00925089" w:rsidRDefault="00925089" w:rsidP="006D3982">
      <w:pPr>
        <w:pStyle w:val="ListParagraph"/>
        <w:numPr>
          <w:ilvl w:val="0"/>
          <w:numId w:val="16"/>
        </w:numPr>
        <w:spacing w:after="240"/>
      </w:pPr>
      <w:r w:rsidRPr="00BC3BA0">
        <w:rPr>
          <w:b/>
        </w:rPr>
        <w:t>Worker Ant</w:t>
      </w:r>
      <w:r w:rsidR="00574CA0">
        <w:t xml:space="preserve"> – An ant whose purpose is to collect food and supply it to the nest</w:t>
      </w:r>
    </w:p>
    <w:p w14:paraId="3B699BFC" w14:textId="77777777" w:rsidR="00925089" w:rsidRDefault="00574CA0" w:rsidP="006D3982">
      <w:pPr>
        <w:pStyle w:val="ListParagraph"/>
        <w:numPr>
          <w:ilvl w:val="0"/>
          <w:numId w:val="16"/>
        </w:numPr>
        <w:spacing w:after="240"/>
      </w:pPr>
      <w:r w:rsidRPr="00BC3BA0">
        <w:rPr>
          <w:b/>
        </w:rPr>
        <w:t>Soldier</w:t>
      </w:r>
      <w:r w:rsidR="00925089" w:rsidRPr="00BC3BA0">
        <w:rPr>
          <w:b/>
        </w:rPr>
        <w:t xml:space="preserve"> Ant</w:t>
      </w:r>
      <w:r>
        <w:t xml:space="preserve"> – An ant whose purpose is to guard the nest and other ants from attack.  And also to attack ants of a different species.</w:t>
      </w:r>
    </w:p>
    <w:p w14:paraId="5D91F3BA" w14:textId="77777777" w:rsidR="00925089" w:rsidRDefault="00925089" w:rsidP="006D3982">
      <w:pPr>
        <w:pStyle w:val="ListParagraph"/>
        <w:numPr>
          <w:ilvl w:val="0"/>
          <w:numId w:val="16"/>
        </w:numPr>
        <w:spacing w:after="240"/>
      </w:pPr>
      <w:r w:rsidRPr="00BC3BA0">
        <w:rPr>
          <w:b/>
        </w:rPr>
        <w:t>Pheromones</w:t>
      </w:r>
      <w:r w:rsidR="00574CA0">
        <w:t xml:space="preserve"> – Chemicals deposited by ants when they move which can be detected by antennae’s and used to alert other ants of danger or as a trial to food.  Pheromones concentration slowly degrades over time due to evaporation.</w:t>
      </w:r>
    </w:p>
    <w:p w14:paraId="0CBDC6E5" w14:textId="17D644D3" w:rsidR="00574CA0" w:rsidRDefault="00574CA0" w:rsidP="006D3982">
      <w:pPr>
        <w:pStyle w:val="ListParagraph"/>
        <w:numPr>
          <w:ilvl w:val="0"/>
          <w:numId w:val="16"/>
        </w:numPr>
        <w:spacing w:after="240"/>
      </w:pPr>
      <w:r w:rsidRPr="00BC3BA0">
        <w:rPr>
          <w:b/>
        </w:rPr>
        <w:t>Trial pheromone</w:t>
      </w:r>
      <w:r>
        <w:t xml:space="preserve"> – Deposited by worker ants and used as trials to </w:t>
      </w:r>
      <w:r w:rsidR="00932BDE">
        <w:t xml:space="preserve">and from </w:t>
      </w:r>
      <w:r>
        <w:t>food.</w:t>
      </w:r>
    </w:p>
    <w:p w14:paraId="7326B42D" w14:textId="4A938108" w:rsidR="00FB085C" w:rsidRDefault="00FB085C" w:rsidP="006D3982">
      <w:pPr>
        <w:pStyle w:val="ListParagraph"/>
        <w:numPr>
          <w:ilvl w:val="0"/>
          <w:numId w:val="16"/>
        </w:numPr>
        <w:spacing w:after="240"/>
      </w:pPr>
      <w:r>
        <w:rPr>
          <w:b/>
        </w:rPr>
        <w:t xml:space="preserve">Fitness </w:t>
      </w:r>
      <w:r>
        <w:t>– The ability to survive and reproduce</w:t>
      </w:r>
    </w:p>
    <w:p w14:paraId="500CD1AF" w14:textId="5C6FC37C" w:rsidR="008A0E69" w:rsidRDefault="008A0E69" w:rsidP="006D3982">
      <w:pPr>
        <w:pStyle w:val="ListParagraph"/>
        <w:numPr>
          <w:ilvl w:val="0"/>
          <w:numId w:val="16"/>
        </w:numPr>
        <w:spacing w:after="240"/>
      </w:pPr>
      <w:r>
        <w:rPr>
          <w:b/>
        </w:rPr>
        <w:t xml:space="preserve">Food </w:t>
      </w:r>
      <w:r>
        <w:t>– A source of nutrition which is in constant demand by ants. Without a constant supply of food an ant will die. Food will be needed by the nest to create new ants.</w:t>
      </w:r>
    </w:p>
    <w:p w14:paraId="4A0492AF" w14:textId="613528D4" w:rsidR="00E01770" w:rsidRPr="00E01770" w:rsidRDefault="00410E11">
      <w:pPr>
        <w:pStyle w:val="Heading2"/>
        <w:spacing w:after="240"/>
      </w:pPr>
      <w:bookmarkStart w:id="10" w:name="_Toc381010702"/>
      <w:r>
        <w:t xml:space="preserve">Structure and </w:t>
      </w:r>
      <w:r w:rsidR="00E01770">
        <w:t>Data Flow D</w:t>
      </w:r>
      <w:r w:rsidR="004D3202">
        <w:t>iagrams</w:t>
      </w:r>
      <w:bookmarkEnd w:id="10"/>
    </w:p>
    <w:p w14:paraId="2C7C1D7D" w14:textId="71B4D453" w:rsidR="004D3202" w:rsidRDefault="00410E11">
      <w:pPr>
        <w:pStyle w:val="Heading3"/>
        <w:spacing w:after="240"/>
      </w:pPr>
      <w:r>
        <w:t>Structure diagram</w:t>
      </w:r>
    </w:p>
    <w:p w14:paraId="30841D0D" w14:textId="77777777" w:rsidR="00125968" w:rsidRPr="00125968" w:rsidRDefault="00125968" w:rsidP="00125968">
      <w:commentRangeStart w:id="11"/>
      <w:r>
        <w:rPr>
          <w:noProof/>
          <w:lang w:eastAsia="en-GB"/>
        </w:rPr>
        <w:drawing>
          <wp:inline distT="0" distB="0" distL="0" distR="0" wp14:anchorId="635A3586" wp14:editId="16C453C9">
            <wp:extent cx="5760720" cy="1751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 analysi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commentRangeEnd w:id="11"/>
      <w:r w:rsidR="00932BDE">
        <w:rPr>
          <w:rStyle w:val="CommentReference"/>
        </w:rPr>
        <w:commentReference w:id="11"/>
      </w:r>
    </w:p>
    <w:p w14:paraId="7C810F06" w14:textId="7E9A136D" w:rsidR="00D807B4" w:rsidRDefault="00D807B4" w:rsidP="002E3C05">
      <w:pPr>
        <w:pStyle w:val="Heading2"/>
      </w:pPr>
      <w:bookmarkStart w:id="12" w:name="_Toc381010703"/>
      <w:r>
        <w:t>Entity-relationship (E-R) model</w:t>
      </w:r>
      <w:bookmarkEnd w:id="12"/>
    </w:p>
    <w:p w14:paraId="5CD67ECD" w14:textId="371E17A9" w:rsidR="00D807B4" w:rsidRPr="00D807B4" w:rsidRDefault="00D807B4" w:rsidP="00D807B4">
      <w:r>
        <w:t>This is not applicable to my project as I do not have any database manipulation.</w:t>
      </w:r>
    </w:p>
    <w:p w14:paraId="7AA3F279" w14:textId="77E82605" w:rsidR="00D807B4" w:rsidRDefault="00D807B4" w:rsidP="00D807B4">
      <w:pPr>
        <w:pStyle w:val="Heading2"/>
      </w:pPr>
      <w:bookmarkStart w:id="13" w:name="_Toc381010704"/>
      <w:commentRangeStart w:id="14"/>
      <w:r>
        <w:t>Object analysis diagram</w:t>
      </w:r>
      <w:commentRangeEnd w:id="14"/>
      <w:r w:rsidR="00410E11">
        <w:rPr>
          <w:rStyle w:val="CommentReference"/>
          <w:rFonts w:asciiTheme="minorHAnsi" w:eastAsiaTheme="minorHAnsi" w:hAnsiTheme="minorHAnsi" w:cstheme="minorBidi"/>
          <w:b/>
          <w:bCs/>
          <w:color w:val="auto"/>
        </w:rPr>
        <w:commentReference w:id="14"/>
      </w:r>
      <w:bookmarkEnd w:id="13"/>
    </w:p>
    <w:p w14:paraId="575B50FD" w14:textId="77777777" w:rsidR="004D3202" w:rsidRPr="002E3C05" w:rsidRDefault="004D3202" w:rsidP="002E3C05">
      <w:pPr>
        <w:pStyle w:val="Heading2"/>
      </w:pPr>
      <w:bookmarkStart w:id="15" w:name="_Toc381010705"/>
      <w:r w:rsidRPr="002E3C05">
        <w:t>Objectives</w:t>
      </w:r>
      <w:r w:rsidR="00E01770" w:rsidRPr="002E3C05">
        <w:t xml:space="preserve"> for the proposed system</w:t>
      </w:r>
      <w:bookmarkEnd w:id="15"/>
    </w:p>
    <w:p w14:paraId="653EEEDF" w14:textId="77777777" w:rsidR="001F10DE" w:rsidRDefault="005A3DBF" w:rsidP="00BC3BA0">
      <w:pPr>
        <w:pStyle w:val="Heading3"/>
      </w:pPr>
      <w:r>
        <w:t>Ant s</w:t>
      </w:r>
      <w:r w:rsidR="001F10DE">
        <w:t>imulation objectives</w:t>
      </w:r>
    </w:p>
    <w:p w14:paraId="206AA6D6" w14:textId="2C4E0115" w:rsidR="00BF65B3" w:rsidRPr="00B77A13" w:rsidRDefault="00BF65B3" w:rsidP="00BF65B3">
      <w:pPr>
        <w:rPr>
          <w:highlight w:val="yellow"/>
        </w:rPr>
      </w:pPr>
      <w:r w:rsidRPr="00B77A13">
        <w:rPr>
          <w:highlight w:val="yellow"/>
        </w:rPr>
        <w:t>Make these SMART objectives</w:t>
      </w:r>
    </w:p>
    <w:p w14:paraId="368F2367" w14:textId="4A5A9FCD" w:rsidR="00BF65B3" w:rsidRPr="00B77A13" w:rsidRDefault="00BF65B3" w:rsidP="006D3982">
      <w:pPr>
        <w:pStyle w:val="ListParagraph"/>
        <w:numPr>
          <w:ilvl w:val="0"/>
          <w:numId w:val="25"/>
        </w:numPr>
        <w:rPr>
          <w:highlight w:val="yellow"/>
        </w:rPr>
      </w:pPr>
      <w:r w:rsidRPr="00B77A13">
        <w:rPr>
          <w:highlight w:val="yellow"/>
        </w:rPr>
        <w:t>Specific –</w:t>
      </w:r>
      <w:r w:rsidR="00B77A13" w:rsidRPr="00B77A13">
        <w:rPr>
          <w:highlight w:val="yellow"/>
        </w:rPr>
        <w:t xml:space="preserve"> Objectives should be specific</w:t>
      </w:r>
      <w:r w:rsidRPr="00B77A13">
        <w:rPr>
          <w:highlight w:val="yellow"/>
        </w:rPr>
        <w:t xml:space="preserve"> to the problem being solved and should </w:t>
      </w:r>
      <w:r w:rsidR="00B77A13" w:rsidRPr="00B77A13">
        <w:rPr>
          <w:highlight w:val="yellow"/>
        </w:rPr>
        <w:t>specify</w:t>
      </w:r>
      <w:r w:rsidRPr="00B77A13">
        <w:rPr>
          <w:highlight w:val="yellow"/>
        </w:rPr>
        <w:t xml:space="preserve"> what should be achieved</w:t>
      </w:r>
    </w:p>
    <w:p w14:paraId="504653B7" w14:textId="5136EB60" w:rsidR="00BF65B3" w:rsidRPr="00B77A13" w:rsidRDefault="00BF65B3" w:rsidP="006D3982">
      <w:pPr>
        <w:pStyle w:val="ListParagraph"/>
        <w:numPr>
          <w:ilvl w:val="0"/>
          <w:numId w:val="25"/>
        </w:numPr>
        <w:rPr>
          <w:highlight w:val="yellow"/>
        </w:rPr>
      </w:pPr>
      <w:r w:rsidRPr="00B77A13">
        <w:rPr>
          <w:highlight w:val="yellow"/>
        </w:rPr>
        <w:t>Measureable – You need to be able to measure whether you are meeting the objectives or not</w:t>
      </w:r>
      <w:r w:rsidR="00B77A13" w:rsidRPr="00B77A13">
        <w:rPr>
          <w:highlight w:val="yellow"/>
        </w:rPr>
        <w:t>?</w:t>
      </w:r>
    </w:p>
    <w:p w14:paraId="5989B11D" w14:textId="6F0FEE53" w:rsidR="00BF65B3" w:rsidRPr="00B77A13" w:rsidRDefault="00B77A13" w:rsidP="006D3982">
      <w:pPr>
        <w:pStyle w:val="ListParagraph"/>
        <w:numPr>
          <w:ilvl w:val="0"/>
          <w:numId w:val="25"/>
        </w:numPr>
        <w:rPr>
          <w:highlight w:val="yellow"/>
        </w:rPr>
      </w:pPr>
      <w:r w:rsidRPr="00B77A13">
        <w:rPr>
          <w:highlight w:val="yellow"/>
        </w:rPr>
        <w:t>Achievable</w:t>
      </w:r>
      <w:r w:rsidR="00BF65B3" w:rsidRPr="00B77A13">
        <w:rPr>
          <w:highlight w:val="yellow"/>
        </w:rPr>
        <w:t xml:space="preserve"> –</w:t>
      </w:r>
      <w:r w:rsidRPr="00B77A13">
        <w:rPr>
          <w:highlight w:val="yellow"/>
        </w:rPr>
        <w:t xml:space="preserve"> A</w:t>
      </w:r>
      <w:r w:rsidR="00BF65B3" w:rsidRPr="00B77A13">
        <w:rPr>
          <w:highlight w:val="yellow"/>
        </w:rPr>
        <w:t>re the objectives you set achievable and attainable</w:t>
      </w:r>
      <w:r w:rsidRPr="00B77A13">
        <w:rPr>
          <w:highlight w:val="yellow"/>
        </w:rPr>
        <w:t>?</w:t>
      </w:r>
    </w:p>
    <w:p w14:paraId="7822CEAF" w14:textId="68FE6F23" w:rsidR="00BF65B3" w:rsidRPr="00B77A13" w:rsidRDefault="00BF65B3" w:rsidP="006D3982">
      <w:pPr>
        <w:pStyle w:val="ListParagraph"/>
        <w:numPr>
          <w:ilvl w:val="0"/>
          <w:numId w:val="25"/>
        </w:numPr>
        <w:rPr>
          <w:highlight w:val="yellow"/>
        </w:rPr>
      </w:pPr>
      <w:r w:rsidRPr="00B77A13">
        <w:rPr>
          <w:highlight w:val="yellow"/>
        </w:rPr>
        <w:t xml:space="preserve">Realistic – Can you realistically achieve the objectives with the </w:t>
      </w:r>
      <w:r w:rsidR="00B77A13" w:rsidRPr="00B77A13">
        <w:rPr>
          <w:highlight w:val="yellow"/>
        </w:rPr>
        <w:t>resources</w:t>
      </w:r>
      <w:r w:rsidRPr="00B77A13">
        <w:rPr>
          <w:highlight w:val="yellow"/>
        </w:rPr>
        <w:t xml:space="preserve"> you have?</w:t>
      </w:r>
    </w:p>
    <w:p w14:paraId="14D0F146" w14:textId="27CC4876" w:rsidR="00BF65B3" w:rsidRPr="00B77A13" w:rsidRDefault="00BF65B3" w:rsidP="006D3982">
      <w:pPr>
        <w:pStyle w:val="ListParagraph"/>
        <w:numPr>
          <w:ilvl w:val="0"/>
          <w:numId w:val="25"/>
        </w:numPr>
        <w:rPr>
          <w:highlight w:val="yellow"/>
        </w:rPr>
      </w:pPr>
      <w:r w:rsidRPr="00B77A13">
        <w:rPr>
          <w:highlight w:val="yellow"/>
        </w:rPr>
        <w:t xml:space="preserve">Time – When do you want to achieve the set of </w:t>
      </w:r>
      <w:r w:rsidR="00B77A13" w:rsidRPr="00B77A13">
        <w:rPr>
          <w:highlight w:val="yellow"/>
        </w:rPr>
        <w:t>objectives?</w:t>
      </w:r>
    </w:p>
    <w:p w14:paraId="6FE016AC" w14:textId="77777777" w:rsidR="00B77A13" w:rsidRPr="00BF65B3" w:rsidRDefault="00B77A13" w:rsidP="00B77A13">
      <w:pPr>
        <w:ind w:left="360"/>
      </w:pPr>
    </w:p>
    <w:p w14:paraId="3654D842" w14:textId="77777777" w:rsidR="0032170D" w:rsidRPr="00CF1784" w:rsidRDefault="0032170D" w:rsidP="006D3982">
      <w:pPr>
        <w:pStyle w:val="ListParagraph"/>
        <w:numPr>
          <w:ilvl w:val="0"/>
          <w:numId w:val="23"/>
        </w:numPr>
        <w:spacing w:before="100" w:beforeAutospacing="1" w:after="0"/>
        <w:rPr>
          <w:rFonts w:cstheme="minorHAnsi"/>
        </w:rPr>
      </w:pPr>
      <w:r>
        <w:t xml:space="preserve">A tool which </w:t>
      </w:r>
      <w:r w:rsidRPr="00CF1784">
        <w:rPr>
          <w:b/>
        </w:rPr>
        <w:t>illustrates the concept of evolution</w:t>
      </w:r>
      <w:r>
        <w:t xml:space="preserve">. This concept is summarised in Appendix B. The main ideas of the concept of evolution should all be covered: </w:t>
      </w:r>
    </w:p>
    <w:p w14:paraId="6FF92D59" w14:textId="77777777" w:rsidR="0032170D" w:rsidRPr="00CF1784" w:rsidRDefault="0032170D" w:rsidP="006D3982">
      <w:pPr>
        <w:pStyle w:val="ListParagraph"/>
        <w:numPr>
          <w:ilvl w:val="1"/>
          <w:numId w:val="23"/>
        </w:numPr>
        <w:spacing w:before="100" w:beforeAutospacing="1" w:after="0"/>
        <w:rPr>
          <w:rFonts w:cstheme="minorHAnsi"/>
        </w:rPr>
      </w:pPr>
      <w:r w:rsidRPr="00C5226E">
        <w:rPr>
          <w:rFonts w:cstheme="minorHAnsi"/>
          <w:b/>
        </w:rPr>
        <w:t>Organisms have characteristics</w:t>
      </w:r>
      <w:r w:rsidRPr="00CF1784">
        <w:rPr>
          <w:rFonts w:cstheme="minorHAnsi"/>
        </w:rPr>
        <w:t xml:space="preserve"> which determine their species.</w:t>
      </w:r>
    </w:p>
    <w:p w14:paraId="454DAA37" w14:textId="77777777" w:rsidR="0032170D" w:rsidRPr="00CF1784" w:rsidRDefault="0032170D" w:rsidP="006D3982">
      <w:pPr>
        <w:pStyle w:val="ListParagraph"/>
        <w:numPr>
          <w:ilvl w:val="1"/>
          <w:numId w:val="23"/>
        </w:numPr>
        <w:spacing w:before="100" w:beforeAutospacing="1" w:after="0"/>
        <w:rPr>
          <w:rFonts w:cstheme="minorHAnsi"/>
        </w:rPr>
      </w:pPr>
      <w:r w:rsidRPr="00CF1784">
        <w:rPr>
          <w:rFonts w:cstheme="minorHAnsi"/>
        </w:rPr>
        <w:t xml:space="preserve">As a result of the mutation of characteristics, </w:t>
      </w:r>
      <w:r w:rsidRPr="00C5226E">
        <w:rPr>
          <w:rFonts w:cstheme="minorHAnsi"/>
          <w:b/>
        </w:rPr>
        <w:t>variations capable of being inherited</w:t>
      </w:r>
      <w:r w:rsidRPr="00CF1784">
        <w:rPr>
          <w:rFonts w:cstheme="minorHAnsi"/>
        </w:rPr>
        <w:t xml:space="preserve"> exist within populations of organisms.</w:t>
      </w:r>
    </w:p>
    <w:p w14:paraId="4F87D59F" w14:textId="77777777" w:rsidR="0032170D" w:rsidRPr="00CF1784" w:rsidRDefault="0032170D" w:rsidP="006D3982">
      <w:pPr>
        <w:pStyle w:val="ListParagraph"/>
        <w:numPr>
          <w:ilvl w:val="1"/>
          <w:numId w:val="23"/>
        </w:numPr>
        <w:spacing w:before="100" w:beforeAutospacing="1" w:after="0"/>
        <w:rPr>
          <w:rFonts w:cstheme="minorHAnsi"/>
        </w:rPr>
      </w:pPr>
      <w:r w:rsidRPr="00CF1784">
        <w:rPr>
          <w:rFonts w:cstheme="minorHAnsi"/>
        </w:rPr>
        <w:t xml:space="preserve">Organisms </w:t>
      </w:r>
      <w:r w:rsidRPr="00C5226E">
        <w:rPr>
          <w:rFonts w:cstheme="minorHAnsi"/>
          <w:b/>
        </w:rPr>
        <w:t>produce more offspring than can survive</w:t>
      </w:r>
      <w:r w:rsidRPr="00CF1784">
        <w:rPr>
          <w:rFonts w:cstheme="minorHAnsi"/>
        </w:rPr>
        <w:t>.</w:t>
      </w:r>
    </w:p>
    <w:p w14:paraId="291B2634" w14:textId="77777777" w:rsidR="0032170D" w:rsidRPr="00CF1784" w:rsidRDefault="0032170D" w:rsidP="006D3982">
      <w:pPr>
        <w:pStyle w:val="ListParagraph"/>
        <w:numPr>
          <w:ilvl w:val="1"/>
          <w:numId w:val="23"/>
        </w:numPr>
        <w:spacing w:before="100" w:beforeAutospacing="1" w:after="0"/>
        <w:rPr>
          <w:rFonts w:cstheme="minorHAnsi"/>
        </w:rPr>
      </w:pPr>
      <w:r w:rsidRPr="00CF1784">
        <w:rPr>
          <w:rFonts w:cstheme="minorHAnsi"/>
        </w:rPr>
        <w:t xml:space="preserve">These </w:t>
      </w:r>
      <w:r w:rsidRPr="00C5226E">
        <w:rPr>
          <w:rFonts w:cstheme="minorHAnsi"/>
          <w:b/>
        </w:rPr>
        <w:t>offspring</w:t>
      </w:r>
      <w:r w:rsidRPr="00CF1784">
        <w:rPr>
          <w:rFonts w:cstheme="minorHAnsi"/>
        </w:rPr>
        <w:t xml:space="preserve">, with their different inheritances, </w:t>
      </w:r>
      <w:r w:rsidRPr="00C5226E">
        <w:rPr>
          <w:rFonts w:cstheme="minorHAnsi"/>
          <w:b/>
        </w:rPr>
        <w:t>vary in their ability to survive and reproduce</w:t>
      </w:r>
      <w:r w:rsidRPr="00CF1784">
        <w:rPr>
          <w:rFonts w:cstheme="minorHAnsi"/>
        </w:rPr>
        <w:t>.</w:t>
      </w:r>
    </w:p>
    <w:p w14:paraId="02EC17AC" w14:textId="4E955F7F" w:rsidR="0032170D" w:rsidRPr="00CF1784" w:rsidRDefault="0032170D" w:rsidP="006D3982">
      <w:pPr>
        <w:pStyle w:val="ListParagraph"/>
        <w:numPr>
          <w:ilvl w:val="1"/>
          <w:numId w:val="23"/>
        </w:numPr>
        <w:spacing w:before="100" w:beforeAutospacing="1" w:after="0"/>
        <w:rPr>
          <w:rFonts w:cstheme="minorHAnsi"/>
        </w:rPr>
      </w:pPr>
      <w:r>
        <w:t xml:space="preserve">In conditions with competition between organisms for survival and reproduction those </w:t>
      </w:r>
      <w:r w:rsidRPr="00C5226E">
        <w:rPr>
          <w:b/>
        </w:rPr>
        <w:t>organisms with traits that give them an advantage over their competitors pass these advantageous traits on</w:t>
      </w:r>
      <w:r>
        <w:t>, while traits that do not confer an advantage are not passed on to the next generation. As a result we have the ‘survival of the fittest’ and a gradual change in populations – they change or may even die out.</w:t>
      </w:r>
    </w:p>
    <w:p w14:paraId="3A5ECF9B" w14:textId="076845C1" w:rsidR="00095EB2" w:rsidRDefault="00604423" w:rsidP="006D3982">
      <w:pPr>
        <w:pStyle w:val="ListParagraph"/>
        <w:numPr>
          <w:ilvl w:val="0"/>
          <w:numId w:val="23"/>
        </w:numPr>
      </w:pPr>
      <w:r w:rsidRPr="00604423">
        <w:t>The</w:t>
      </w:r>
      <w:r>
        <w:t xml:space="preserve"> simulation should be able to generate </w:t>
      </w:r>
      <w:r w:rsidRPr="0048253A">
        <w:rPr>
          <w:b/>
        </w:rPr>
        <w:t>random food placement</w:t>
      </w:r>
      <w:r>
        <w:t>.</w:t>
      </w:r>
    </w:p>
    <w:p w14:paraId="07671459" w14:textId="3F275433" w:rsidR="00C5226E" w:rsidRDefault="00C5226E" w:rsidP="006D3982">
      <w:pPr>
        <w:pStyle w:val="ListParagraph"/>
        <w:numPr>
          <w:ilvl w:val="0"/>
          <w:numId w:val="23"/>
        </w:numPr>
      </w:pPr>
      <w:r>
        <w:t xml:space="preserve">The simulation should be able to simulate basic </w:t>
      </w:r>
      <w:r w:rsidRPr="00C5226E">
        <w:rPr>
          <w:b/>
        </w:rPr>
        <w:t>growth of food</w:t>
      </w:r>
      <w:r>
        <w:t>.</w:t>
      </w:r>
    </w:p>
    <w:p w14:paraId="5A9A92D3" w14:textId="20A42E6F" w:rsidR="00CF1784" w:rsidRDefault="00CF1784" w:rsidP="006D3982">
      <w:pPr>
        <w:pStyle w:val="ListParagraph"/>
        <w:numPr>
          <w:ilvl w:val="0"/>
          <w:numId w:val="23"/>
        </w:numPr>
        <w:spacing w:before="100" w:beforeAutospacing="1" w:after="0"/>
      </w:pPr>
      <w:r>
        <w:t xml:space="preserve">The tool should provide a </w:t>
      </w:r>
      <w:r w:rsidRPr="00CF1784">
        <w:rPr>
          <w:b/>
        </w:rPr>
        <w:t>simulation involving movement</w:t>
      </w:r>
      <w:r>
        <w:t xml:space="preserve"> since evolution involves dynamic change and a static tool is not appropriate.</w:t>
      </w:r>
    </w:p>
    <w:p w14:paraId="58C6DA80" w14:textId="641EDDD0" w:rsidR="00C5226E" w:rsidRDefault="00C5226E" w:rsidP="006D3982">
      <w:pPr>
        <w:pStyle w:val="ListParagraph"/>
        <w:numPr>
          <w:ilvl w:val="0"/>
          <w:numId w:val="23"/>
        </w:numPr>
        <w:spacing w:before="100" w:beforeAutospacing="1" w:after="0"/>
      </w:pPr>
      <w:r>
        <w:t>The simulation must simulate the three basic types of ants</w:t>
      </w:r>
    </w:p>
    <w:p w14:paraId="5FB955D6" w14:textId="1A42E381" w:rsidR="00C5226E" w:rsidRDefault="00C5226E" w:rsidP="006D3982">
      <w:pPr>
        <w:pStyle w:val="ListParagraph"/>
        <w:numPr>
          <w:ilvl w:val="1"/>
          <w:numId w:val="23"/>
        </w:numPr>
        <w:spacing w:before="100" w:beforeAutospacing="1" w:after="0"/>
      </w:pPr>
      <w:r>
        <w:t xml:space="preserve">The </w:t>
      </w:r>
      <w:r w:rsidRPr="00960762">
        <w:rPr>
          <w:b/>
        </w:rPr>
        <w:t>worker ant</w:t>
      </w:r>
      <w:r>
        <w:t xml:space="preserve"> – Locates and collects food</w:t>
      </w:r>
    </w:p>
    <w:p w14:paraId="0B6AC637" w14:textId="402EECCA" w:rsidR="00C5226E" w:rsidRDefault="00C5226E" w:rsidP="006D3982">
      <w:pPr>
        <w:pStyle w:val="ListParagraph"/>
        <w:numPr>
          <w:ilvl w:val="1"/>
          <w:numId w:val="23"/>
        </w:numPr>
        <w:spacing w:before="100" w:beforeAutospacing="1" w:after="0"/>
      </w:pPr>
      <w:r>
        <w:t xml:space="preserve">The </w:t>
      </w:r>
      <w:r w:rsidR="00960762" w:rsidRPr="00960762">
        <w:rPr>
          <w:b/>
        </w:rPr>
        <w:t>soldier</w:t>
      </w:r>
      <w:r w:rsidRPr="00960762">
        <w:rPr>
          <w:b/>
        </w:rPr>
        <w:t xml:space="preserve"> ant</w:t>
      </w:r>
      <w:r>
        <w:t xml:space="preserve"> – Guards and attacks ant species</w:t>
      </w:r>
    </w:p>
    <w:p w14:paraId="2576DD59" w14:textId="3CFDCEC5" w:rsidR="00C5226E" w:rsidRDefault="00C5226E" w:rsidP="006D3982">
      <w:pPr>
        <w:pStyle w:val="ListParagraph"/>
        <w:numPr>
          <w:ilvl w:val="1"/>
          <w:numId w:val="23"/>
        </w:numPr>
        <w:spacing w:before="100" w:beforeAutospacing="1" w:after="0"/>
      </w:pPr>
      <w:r>
        <w:t xml:space="preserve">The </w:t>
      </w:r>
      <w:r w:rsidRPr="00960762">
        <w:rPr>
          <w:b/>
        </w:rPr>
        <w:t>queen ant</w:t>
      </w:r>
      <w:r>
        <w:t xml:space="preserve"> – Creates a nest</w:t>
      </w:r>
    </w:p>
    <w:p w14:paraId="6B552874" w14:textId="633ED992" w:rsidR="00C5226E" w:rsidRDefault="00960762" w:rsidP="006D3982">
      <w:pPr>
        <w:pStyle w:val="ListParagraph"/>
        <w:numPr>
          <w:ilvl w:val="0"/>
          <w:numId w:val="23"/>
        </w:numPr>
        <w:spacing w:before="100" w:beforeAutospacing="1" w:after="0"/>
      </w:pPr>
      <w:r>
        <w:t xml:space="preserve">The simulation must </w:t>
      </w:r>
      <w:r w:rsidRPr="00960762">
        <w:rPr>
          <w:b/>
        </w:rPr>
        <w:t>model a basic nest</w:t>
      </w:r>
      <w:r>
        <w:t xml:space="preserve"> capable of:</w:t>
      </w:r>
    </w:p>
    <w:p w14:paraId="234D56E9" w14:textId="011D6A95" w:rsidR="00960762" w:rsidRDefault="00960762" w:rsidP="006D3982">
      <w:pPr>
        <w:pStyle w:val="ListParagraph"/>
        <w:numPr>
          <w:ilvl w:val="1"/>
          <w:numId w:val="23"/>
        </w:numPr>
        <w:spacing w:before="100" w:beforeAutospacing="1" w:after="0"/>
      </w:pPr>
      <w:r>
        <w:t>Producing new ants</w:t>
      </w:r>
    </w:p>
    <w:p w14:paraId="08A37072" w14:textId="608E8D33" w:rsidR="00960762" w:rsidRDefault="00960762" w:rsidP="006D3982">
      <w:pPr>
        <w:pStyle w:val="ListParagraph"/>
        <w:numPr>
          <w:ilvl w:val="1"/>
          <w:numId w:val="23"/>
        </w:numPr>
        <w:spacing w:before="100" w:beforeAutospacing="1" w:after="0"/>
      </w:pPr>
      <w:r>
        <w:t>Being attacked and eventually destroyed.</w:t>
      </w:r>
    </w:p>
    <w:p w14:paraId="16FEC7C1" w14:textId="77777777" w:rsidR="0014313D" w:rsidRDefault="0014313D" w:rsidP="006D3982">
      <w:pPr>
        <w:pStyle w:val="ListParagraph"/>
        <w:numPr>
          <w:ilvl w:val="0"/>
          <w:numId w:val="23"/>
        </w:numPr>
      </w:pPr>
      <w:r>
        <w:t>The ants should have variable basic characteristics Including:</w:t>
      </w:r>
    </w:p>
    <w:p w14:paraId="4741FA06" w14:textId="29306366" w:rsidR="0014313D" w:rsidRDefault="0014313D" w:rsidP="006D3982">
      <w:pPr>
        <w:pStyle w:val="ListParagraph"/>
        <w:numPr>
          <w:ilvl w:val="1"/>
          <w:numId w:val="23"/>
        </w:numPr>
      </w:pPr>
      <w:r w:rsidRPr="0048253A">
        <w:rPr>
          <w:b/>
        </w:rPr>
        <w:t>Speed</w:t>
      </w:r>
      <w:r>
        <w:t xml:space="preserve"> the ants move</w:t>
      </w:r>
    </w:p>
    <w:p w14:paraId="29196DE9" w14:textId="0C96EE3D" w:rsidR="0014313D" w:rsidRDefault="0014313D" w:rsidP="006D3982">
      <w:pPr>
        <w:pStyle w:val="ListParagraph"/>
        <w:numPr>
          <w:ilvl w:val="1"/>
          <w:numId w:val="23"/>
        </w:numPr>
      </w:pPr>
      <w:r>
        <w:t xml:space="preserve">The </w:t>
      </w:r>
      <w:r w:rsidRPr="0048253A">
        <w:rPr>
          <w:b/>
        </w:rPr>
        <w:t>reproduction rate</w:t>
      </w:r>
    </w:p>
    <w:p w14:paraId="6E54E2FC" w14:textId="2775A31E" w:rsidR="002F033E" w:rsidRPr="00C5226E" w:rsidRDefault="002F033E" w:rsidP="006D3982">
      <w:pPr>
        <w:pStyle w:val="ListParagraph"/>
        <w:numPr>
          <w:ilvl w:val="1"/>
          <w:numId w:val="23"/>
        </w:numPr>
      </w:pPr>
      <w:r>
        <w:t xml:space="preserve">The </w:t>
      </w:r>
      <w:r w:rsidRPr="0048253A">
        <w:rPr>
          <w:b/>
        </w:rPr>
        <w:t>amount of food ants are able to carry</w:t>
      </w:r>
    </w:p>
    <w:p w14:paraId="62D611BA" w14:textId="58209A43" w:rsidR="00C5226E" w:rsidRPr="00C5226E" w:rsidRDefault="00C5226E" w:rsidP="006D3982">
      <w:pPr>
        <w:pStyle w:val="ListParagraph"/>
        <w:numPr>
          <w:ilvl w:val="1"/>
          <w:numId w:val="23"/>
        </w:numPr>
      </w:pPr>
      <w:r w:rsidRPr="00C5226E">
        <w:t xml:space="preserve">The ants </w:t>
      </w:r>
      <w:r w:rsidRPr="00C5226E">
        <w:rPr>
          <w:b/>
        </w:rPr>
        <w:t>eyesight</w:t>
      </w:r>
      <w:r w:rsidRPr="00C5226E">
        <w:t xml:space="preserve"> i.e. the distance the ant  can see</w:t>
      </w:r>
    </w:p>
    <w:p w14:paraId="4972E74F" w14:textId="67198316" w:rsidR="00C5226E" w:rsidRPr="00C5226E" w:rsidRDefault="00C5226E" w:rsidP="006D3982">
      <w:pPr>
        <w:pStyle w:val="ListParagraph"/>
        <w:numPr>
          <w:ilvl w:val="1"/>
          <w:numId w:val="23"/>
        </w:numPr>
      </w:pPr>
      <w:r w:rsidRPr="00C5226E">
        <w:t xml:space="preserve">The ants </w:t>
      </w:r>
      <w:r w:rsidRPr="00C5226E">
        <w:rPr>
          <w:b/>
        </w:rPr>
        <w:t>antenna size</w:t>
      </w:r>
      <w:r w:rsidRPr="00C5226E">
        <w:t xml:space="preserve"> i.e. the distance the ant can smell pheromones from</w:t>
      </w:r>
    </w:p>
    <w:p w14:paraId="4994DD86" w14:textId="25D70D5A" w:rsidR="0014313D" w:rsidRDefault="0014313D" w:rsidP="006D3982">
      <w:pPr>
        <w:pStyle w:val="ListParagraph"/>
        <w:numPr>
          <w:ilvl w:val="0"/>
          <w:numId w:val="23"/>
        </w:numPr>
      </w:pPr>
      <w:r>
        <w:t>T</w:t>
      </w:r>
      <w:r w:rsidR="002F033E">
        <w:t xml:space="preserve">he simulation should be able to </w:t>
      </w:r>
      <w:r w:rsidR="002F033E" w:rsidRPr="0048253A">
        <w:rPr>
          <w:b/>
        </w:rPr>
        <w:t>introduce random mutations</w:t>
      </w:r>
      <w:r w:rsidR="002F033E">
        <w:t xml:space="preserve"> </w:t>
      </w:r>
      <w:r w:rsidR="0048253A">
        <w:t>(</w:t>
      </w:r>
      <w:r w:rsidR="002F033E">
        <w:t>so pupils can see how the ants must suited to the environment will survive).</w:t>
      </w:r>
    </w:p>
    <w:p w14:paraId="7D2DAE38" w14:textId="6E2E735B" w:rsidR="00960762" w:rsidRDefault="00960762" w:rsidP="006D3982">
      <w:pPr>
        <w:pStyle w:val="ListParagraph"/>
        <w:numPr>
          <w:ilvl w:val="0"/>
          <w:numId w:val="23"/>
        </w:numPr>
      </w:pPr>
      <w:r>
        <w:t xml:space="preserve">The simulation must be able to </w:t>
      </w:r>
      <w:r w:rsidRPr="00960762">
        <w:rPr>
          <w:b/>
        </w:rPr>
        <w:t>show multiple different species at the same time</w:t>
      </w:r>
      <w:r>
        <w:t>, so that their fitness can be compared by the pupils.</w:t>
      </w:r>
    </w:p>
    <w:p w14:paraId="4EAE9FE4" w14:textId="407E0009" w:rsidR="005175D1" w:rsidRDefault="002F033E" w:rsidP="006D3982">
      <w:pPr>
        <w:pStyle w:val="ListParagraph"/>
        <w:numPr>
          <w:ilvl w:val="0"/>
          <w:numId w:val="23"/>
        </w:numPr>
      </w:pPr>
      <w:r>
        <w:t xml:space="preserve">The simulation should model </w:t>
      </w:r>
      <w:r w:rsidRPr="0048253A">
        <w:rPr>
          <w:b/>
        </w:rPr>
        <w:t>energy intake from food</w:t>
      </w:r>
      <w:r>
        <w:t xml:space="preserve"> needed for ant to survive depending on the </w:t>
      </w:r>
      <w:r w:rsidR="00960762">
        <w:t>ants characteristics. For examples ants with more favourable characteristics such as moving faster should require much more food than ants which have less favourable characteristics.</w:t>
      </w:r>
    </w:p>
    <w:p w14:paraId="1C38D229" w14:textId="4AD6CD58" w:rsidR="005175D1" w:rsidRDefault="005175D1" w:rsidP="006D3982">
      <w:pPr>
        <w:pStyle w:val="ListParagraph"/>
        <w:numPr>
          <w:ilvl w:val="0"/>
          <w:numId w:val="23"/>
        </w:numPr>
      </w:pPr>
      <w:r>
        <w:t xml:space="preserve">The simulation must be able to model </w:t>
      </w:r>
      <w:r w:rsidR="0048253A" w:rsidRPr="0048253A">
        <w:rPr>
          <w:b/>
        </w:rPr>
        <w:t>ants fighting</w:t>
      </w:r>
      <w:r>
        <w:t>.</w:t>
      </w:r>
    </w:p>
    <w:p w14:paraId="07E979D5" w14:textId="50EF0418" w:rsidR="00095EB2" w:rsidRDefault="003D62FD" w:rsidP="006D3982">
      <w:pPr>
        <w:pStyle w:val="ListParagraph"/>
        <w:numPr>
          <w:ilvl w:val="0"/>
          <w:numId w:val="23"/>
        </w:numPr>
      </w:pPr>
      <w:r>
        <w:t xml:space="preserve">The simulation must model </w:t>
      </w:r>
      <w:r w:rsidR="0048253A" w:rsidRPr="0048253A">
        <w:rPr>
          <w:b/>
        </w:rPr>
        <w:t xml:space="preserve">pheromone </w:t>
      </w:r>
      <w:r w:rsidRPr="0048253A">
        <w:rPr>
          <w:b/>
        </w:rPr>
        <w:t>trails</w:t>
      </w:r>
      <w:r>
        <w:t xml:space="preserve"> including:</w:t>
      </w:r>
    </w:p>
    <w:p w14:paraId="22F39654" w14:textId="66FF8CBD" w:rsidR="003D62FD" w:rsidRDefault="003D62FD" w:rsidP="006D3982">
      <w:pPr>
        <w:pStyle w:val="ListParagraph"/>
        <w:numPr>
          <w:ilvl w:val="1"/>
          <w:numId w:val="23"/>
        </w:numPr>
      </w:pPr>
      <w:r>
        <w:t xml:space="preserve">Their </w:t>
      </w:r>
      <w:r w:rsidRPr="0048253A">
        <w:rPr>
          <w:b/>
        </w:rPr>
        <w:t>creation</w:t>
      </w:r>
      <w:r>
        <w:t xml:space="preserve"> when an ant is moving</w:t>
      </w:r>
    </w:p>
    <w:p w14:paraId="75DAE5F6" w14:textId="74C71C81" w:rsidR="003D62FD" w:rsidRDefault="003D62FD" w:rsidP="006D3982">
      <w:pPr>
        <w:pStyle w:val="ListParagraph"/>
        <w:numPr>
          <w:ilvl w:val="1"/>
          <w:numId w:val="23"/>
        </w:numPr>
      </w:pPr>
      <w:r>
        <w:t xml:space="preserve">Their </w:t>
      </w:r>
      <w:r w:rsidRPr="0048253A">
        <w:rPr>
          <w:b/>
        </w:rPr>
        <w:t>evaporation</w:t>
      </w:r>
      <w:r>
        <w:t xml:space="preserve"> </w:t>
      </w:r>
      <w:r w:rsidR="009D01DC">
        <w:t>due to conditions</w:t>
      </w:r>
    </w:p>
    <w:p w14:paraId="69B4F936" w14:textId="159D65A5" w:rsidR="009D01DC" w:rsidRDefault="009D01DC" w:rsidP="006D3982">
      <w:pPr>
        <w:pStyle w:val="ListParagraph"/>
        <w:numPr>
          <w:ilvl w:val="1"/>
          <w:numId w:val="23"/>
        </w:numPr>
      </w:pPr>
      <w:r w:rsidRPr="0048253A">
        <w:rPr>
          <w:b/>
        </w:rPr>
        <w:t>How ants respond</w:t>
      </w:r>
      <w:r>
        <w:t xml:space="preserve"> to the trials</w:t>
      </w:r>
    </w:p>
    <w:p w14:paraId="5EC98DB8" w14:textId="33234C98" w:rsidR="009D01DC" w:rsidRDefault="0048253A" w:rsidP="006D3982">
      <w:pPr>
        <w:pStyle w:val="ListParagraph"/>
        <w:numPr>
          <w:ilvl w:val="2"/>
          <w:numId w:val="23"/>
        </w:numPr>
      </w:pPr>
      <w:r>
        <w:t>Following to find food</w:t>
      </w:r>
    </w:p>
    <w:p w14:paraId="65061E71" w14:textId="52DFC989" w:rsidR="009D01DC" w:rsidRDefault="0048253A" w:rsidP="006D3982">
      <w:pPr>
        <w:pStyle w:val="ListParagraph"/>
        <w:numPr>
          <w:ilvl w:val="2"/>
          <w:numId w:val="23"/>
        </w:numPr>
      </w:pPr>
      <w:r>
        <w:t>Following back to nest</w:t>
      </w:r>
    </w:p>
    <w:p w14:paraId="1D55BC72" w14:textId="77777777" w:rsidR="000E48F1" w:rsidRPr="00604423" w:rsidRDefault="000E48F1" w:rsidP="000E48F1">
      <w:pPr>
        <w:pStyle w:val="ListParagraph"/>
        <w:ind w:left="1080"/>
      </w:pPr>
    </w:p>
    <w:p w14:paraId="7D2B182F" w14:textId="77777777" w:rsidR="001F10DE" w:rsidRDefault="005A3DBF" w:rsidP="00BC3BA0">
      <w:pPr>
        <w:pStyle w:val="Heading3"/>
      </w:pPr>
      <w:r>
        <w:t>Simulation i</w:t>
      </w:r>
      <w:r w:rsidR="001F10DE">
        <w:t xml:space="preserve">nterface </w:t>
      </w:r>
      <w:r w:rsidR="0067778D">
        <w:t xml:space="preserve">features </w:t>
      </w:r>
      <w:r w:rsidR="001F10DE">
        <w:t>objectives</w:t>
      </w:r>
    </w:p>
    <w:p w14:paraId="794BBACE" w14:textId="77777777" w:rsidR="00095EB2" w:rsidRPr="0067778D" w:rsidRDefault="0067778D" w:rsidP="006D3982">
      <w:pPr>
        <w:pStyle w:val="ListParagraph"/>
        <w:numPr>
          <w:ilvl w:val="0"/>
          <w:numId w:val="24"/>
        </w:numPr>
      </w:pPr>
      <w:r w:rsidRPr="0048253A">
        <w:rPr>
          <w:b/>
        </w:rPr>
        <w:t>Pause and play buttons</w:t>
      </w:r>
      <w:r w:rsidRPr="0067778D">
        <w:t xml:space="preserve"> to pause and play simulation</w:t>
      </w:r>
      <w:r w:rsidR="000E48F1">
        <w:t>.</w:t>
      </w:r>
    </w:p>
    <w:p w14:paraId="694A7B3A" w14:textId="77777777" w:rsidR="00095EB2" w:rsidRPr="0067778D" w:rsidRDefault="0067778D" w:rsidP="006D3982">
      <w:pPr>
        <w:pStyle w:val="ListParagraph"/>
        <w:numPr>
          <w:ilvl w:val="0"/>
          <w:numId w:val="24"/>
        </w:numPr>
      </w:pPr>
      <w:r w:rsidRPr="0048253A">
        <w:rPr>
          <w:b/>
        </w:rPr>
        <w:t>Navigation buttons</w:t>
      </w:r>
      <w:r w:rsidRPr="0067778D">
        <w:t xml:space="preserve"> to move around the simulation</w:t>
      </w:r>
      <w:r w:rsidR="000E48F1">
        <w:t>.</w:t>
      </w:r>
    </w:p>
    <w:p w14:paraId="69664CCA" w14:textId="0765D7E2" w:rsidR="0067778D" w:rsidRDefault="00A65097" w:rsidP="006D3982">
      <w:pPr>
        <w:pStyle w:val="ListParagraph"/>
        <w:numPr>
          <w:ilvl w:val="0"/>
          <w:numId w:val="24"/>
        </w:numPr>
      </w:pPr>
      <w:r>
        <w:rPr>
          <w:b/>
        </w:rPr>
        <w:t xml:space="preserve">Zooming </w:t>
      </w:r>
      <w:r w:rsidRPr="00A65097">
        <w:t>in and out of the simulation.</w:t>
      </w:r>
    </w:p>
    <w:p w14:paraId="149CD0BB" w14:textId="77777777" w:rsidR="0067778D" w:rsidRDefault="0067778D" w:rsidP="006D3982">
      <w:pPr>
        <w:pStyle w:val="ListParagraph"/>
        <w:numPr>
          <w:ilvl w:val="0"/>
          <w:numId w:val="24"/>
        </w:numPr>
      </w:pPr>
      <w:r>
        <w:t>For each species (displayed when selecting nest) statistics measuring:</w:t>
      </w:r>
    </w:p>
    <w:p w14:paraId="5E0A55E8" w14:textId="0B8D5D61" w:rsidR="0067778D" w:rsidRDefault="00787DD0" w:rsidP="006D3982">
      <w:pPr>
        <w:pStyle w:val="ListParagraph"/>
        <w:numPr>
          <w:ilvl w:val="1"/>
          <w:numId w:val="24"/>
        </w:numPr>
      </w:pPr>
      <w:r>
        <w:t xml:space="preserve">The </w:t>
      </w:r>
      <w:r w:rsidRPr="00787DD0">
        <w:rPr>
          <w:b/>
        </w:rPr>
        <w:t>amount of food stored in the nest</w:t>
      </w:r>
      <w:r>
        <w:t xml:space="preserve"> of a specific species</w:t>
      </w:r>
    </w:p>
    <w:p w14:paraId="4D8E8A22" w14:textId="122E658D" w:rsidR="0067778D" w:rsidRDefault="0067778D" w:rsidP="006D3982">
      <w:pPr>
        <w:pStyle w:val="ListParagraph"/>
        <w:numPr>
          <w:ilvl w:val="1"/>
          <w:numId w:val="24"/>
        </w:numPr>
      </w:pPr>
      <w:r w:rsidRPr="00787DD0">
        <w:rPr>
          <w:b/>
        </w:rPr>
        <w:t>Number of ants</w:t>
      </w:r>
      <w:r>
        <w:t xml:space="preserve"> in species</w:t>
      </w:r>
    </w:p>
    <w:p w14:paraId="69179F03" w14:textId="73AD9604" w:rsidR="00A65097" w:rsidRPr="00A65097" w:rsidRDefault="00A65097" w:rsidP="006D3982">
      <w:pPr>
        <w:pStyle w:val="ListParagraph"/>
        <w:numPr>
          <w:ilvl w:val="0"/>
          <w:numId w:val="24"/>
        </w:numPr>
        <w:rPr>
          <w:b/>
        </w:rPr>
      </w:pPr>
      <w:r w:rsidRPr="00A65097">
        <w:rPr>
          <w:b/>
        </w:rPr>
        <w:t>Editable characteristics</w:t>
      </w:r>
      <w:r>
        <w:rPr>
          <w:b/>
        </w:rPr>
        <w:t xml:space="preserve"> </w:t>
      </w:r>
      <w:r w:rsidRPr="00A65097">
        <w:t>e.</w:t>
      </w:r>
      <w:r>
        <w:t>g.</w:t>
      </w:r>
      <w:r w:rsidRPr="00A65097">
        <w:t xml:space="preserve"> by sliders or buttons so that the user can change the simulation in real time.</w:t>
      </w:r>
    </w:p>
    <w:p w14:paraId="664C4AEC" w14:textId="7F4CC665" w:rsidR="00A65097" w:rsidRDefault="00A65097" w:rsidP="006D3982">
      <w:pPr>
        <w:pStyle w:val="ListParagraph"/>
        <w:numPr>
          <w:ilvl w:val="0"/>
          <w:numId w:val="24"/>
        </w:numPr>
      </w:pPr>
      <w:r w:rsidRPr="00A65097">
        <w:rPr>
          <w:b/>
        </w:rPr>
        <w:t>Selection of different species</w:t>
      </w:r>
      <w:r>
        <w:t xml:space="preserve"> so that their characteristics can be compared.</w:t>
      </w:r>
    </w:p>
    <w:p w14:paraId="4E503D17" w14:textId="77777777" w:rsidR="004D3202" w:rsidRDefault="00E01770">
      <w:pPr>
        <w:pStyle w:val="Heading2"/>
        <w:spacing w:after="240"/>
      </w:pPr>
      <w:bookmarkStart w:id="16" w:name="_Toc381010706"/>
      <w:r>
        <w:t>Appraisal of p</w:t>
      </w:r>
      <w:r w:rsidR="004D3202">
        <w:t>otential solutions</w:t>
      </w:r>
      <w:bookmarkEnd w:id="16"/>
    </w:p>
    <w:p w14:paraId="774488E6" w14:textId="77777777" w:rsidR="00BA7ACD" w:rsidRPr="002E3C05" w:rsidRDefault="00BA7ACD" w:rsidP="002E3C05">
      <w:pPr>
        <w:pStyle w:val="Heading3"/>
      </w:pPr>
      <w:r w:rsidRPr="002E3C05">
        <w:t>Smart phone app</w:t>
      </w:r>
    </w:p>
    <w:p w14:paraId="1B44CED3" w14:textId="72BA9658" w:rsidR="00CC001E" w:rsidRDefault="00CC001E">
      <w:pPr>
        <w:spacing w:after="240"/>
      </w:pPr>
      <w:r>
        <w:t xml:space="preserve">A smart phone app </w:t>
      </w:r>
      <w:r w:rsidRPr="00CC7274">
        <w:t>written in Java (android) or Objective-C (IOS) w</w:t>
      </w:r>
      <w:r>
        <w:t>ould ru</w:t>
      </w:r>
      <w:r w:rsidR="004A6436">
        <w:t>n the simulation on a phone</w:t>
      </w:r>
      <w:r>
        <w:t xml:space="preserve">. </w:t>
      </w:r>
    </w:p>
    <w:p w14:paraId="39BF4474" w14:textId="77777777" w:rsidR="00CC001E" w:rsidRDefault="00CC001E">
      <w:pPr>
        <w:spacing w:after="240"/>
      </w:pPr>
      <w:r>
        <w:t xml:space="preserve">This would fulfil the majority of the requirements: </w:t>
      </w:r>
    </w:p>
    <w:p w14:paraId="79B1DAC6" w14:textId="77777777" w:rsidR="00CC001E" w:rsidRDefault="00CC001E" w:rsidP="00940C2B">
      <w:pPr>
        <w:pStyle w:val="ListParagraph"/>
        <w:numPr>
          <w:ilvl w:val="0"/>
          <w:numId w:val="9"/>
        </w:numPr>
        <w:spacing w:after="240"/>
        <w:ind w:left="567" w:hanging="283"/>
      </w:pPr>
      <w:r>
        <w:t>Due to smart phone portability the app could be used both inside and outside the classroom.</w:t>
      </w:r>
    </w:p>
    <w:p w14:paraId="3722C675" w14:textId="16171E2F" w:rsidR="00CC001E" w:rsidRDefault="00CC001E" w:rsidP="00940C2B">
      <w:pPr>
        <w:pStyle w:val="ListParagraph"/>
        <w:numPr>
          <w:ilvl w:val="0"/>
          <w:numId w:val="9"/>
        </w:numPr>
        <w:spacing w:after="240"/>
        <w:ind w:left="567" w:hanging="283"/>
      </w:pPr>
      <w:r>
        <w:t xml:space="preserve">Phones are internet-enabled and so </w:t>
      </w:r>
      <w:r w:rsidR="00295985">
        <w:t>the app can be downloaded from within the class room</w:t>
      </w:r>
      <w:r>
        <w:t>.</w:t>
      </w:r>
    </w:p>
    <w:p w14:paraId="4C2438F7" w14:textId="77777777" w:rsidR="00CC001E" w:rsidRDefault="00CC001E" w:rsidP="00940C2B">
      <w:pPr>
        <w:pStyle w:val="ListParagraph"/>
        <w:numPr>
          <w:ilvl w:val="0"/>
          <w:numId w:val="9"/>
        </w:numPr>
        <w:spacing w:after="240"/>
        <w:ind w:left="567" w:hanging="283"/>
      </w:pPr>
      <w:r>
        <w:t>The age group are familiar with the concept of apps and would be familiar with the interface.</w:t>
      </w:r>
    </w:p>
    <w:p w14:paraId="24AA39FE" w14:textId="77777777" w:rsidR="00CC001E" w:rsidRDefault="00CC001E" w:rsidP="00940C2B">
      <w:pPr>
        <w:pStyle w:val="ListParagraph"/>
        <w:numPr>
          <w:ilvl w:val="0"/>
          <w:numId w:val="9"/>
        </w:numPr>
        <w:spacing w:after="240"/>
        <w:ind w:left="567" w:hanging="283"/>
      </w:pPr>
      <w:r>
        <w:t>Smart phones are powerful enough to run a complex biological simulation and could maintain simulation accuracy.</w:t>
      </w:r>
    </w:p>
    <w:p w14:paraId="317F8C15" w14:textId="07955D3C" w:rsidR="004F648D" w:rsidRDefault="00CC001E">
      <w:pPr>
        <w:spacing w:after="240"/>
      </w:pPr>
      <w:r>
        <w:t>However, there are some disadvantages from a smart phone solution. Not all pupils would have a smart phone and as a result not everyone in the class would be able to</w:t>
      </w:r>
      <w:r w:rsidR="00295985">
        <w:t xml:space="preserve"> use the app. </w:t>
      </w:r>
      <w:r>
        <w:t xml:space="preserve">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r w:rsidR="00607B5E">
        <w:t>.</w:t>
      </w:r>
    </w:p>
    <w:p w14:paraId="052DCE0F" w14:textId="77777777" w:rsidR="00607B5E" w:rsidRPr="002E3C05" w:rsidRDefault="00607B5E" w:rsidP="002E3C05">
      <w:pPr>
        <w:pStyle w:val="Heading3"/>
      </w:pPr>
      <w:r w:rsidRPr="002E3C05">
        <w:t>Web application</w:t>
      </w:r>
    </w:p>
    <w:p w14:paraId="4946D36A" w14:textId="28FC066B" w:rsidR="00607D18" w:rsidRDefault="00607D18">
      <w:pPr>
        <w:spacing w:after="240"/>
      </w:pPr>
      <w:r>
        <w:t xml:space="preserve">A web </w:t>
      </w:r>
      <w:r w:rsidRPr="00CB40DB">
        <w:t>application written in HTML5 and JavaScript</w:t>
      </w:r>
      <w:r w:rsidR="006F060E">
        <w:t xml:space="preserve"> </w:t>
      </w:r>
      <w:r>
        <w:t xml:space="preserve">is another potential solution. Using the web has a number of advantages. </w:t>
      </w:r>
    </w:p>
    <w:p w14:paraId="3D296BAA" w14:textId="77777777" w:rsidR="00607D18" w:rsidRDefault="00607D18" w:rsidP="00940C2B">
      <w:pPr>
        <w:pStyle w:val="ListParagraph"/>
        <w:numPr>
          <w:ilvl w:val="0"/>
          <w:numId w:val="10"/>
        </w:numPr>
        <w:spacing w:after="240"/>
        <w:ind w:left="567" w:hanging="283"/>
      </w:pPr>
      <w:r>
        <w:t xml:space="preserve">The internet is available on school and home computers. </w:t>
      </w:r>
    </w:p>
    <w:p w14:paraId="791430A5" w14:textId="77777777" w:rsidR="00607D18" w:rsidRDefault="00607D18" w:rsidP="00940C2B">
      <w:pPr>
        <w:pStyle w:val="ListParagraph"/>
        <w:numPr>
          <w:ilvl w:val="0"/>
          <w:numId w:val="10"/>
        </w:numPr>
        <w:spacing w:after="240"/>
        <w:ind w:left="567" w:hanging="283"/>
      </w:pPr>
      <w:r>
        <w:t>Access to the tool would not be a problem as almost everyone has access to a computer (i.e. school computer lab) thus for filling the users requirements.</w:t>
      </w:r>
    </w:p>
    <w:p w14:paraId="169B2C9F" w14:textId="77777777" w:rsidR="00607D18" w:rsidRDefault="00607D18" w:rsidP="00940C2B">
      <w:pPr>
        <w:pStyle w:val="ListParagraph"/>
        <w:numPr>
          <w:ilvl w:val="0"/>
          <w:numId w:val="10"/>
        </w:numPr>
        <w:spacing w:after="240"/>
        <w:ind w:left="567" w:hanging="283"/>
      </w:pPr>
      <w:r>
        <w:t xml:space="preserve">Even young pupils are very familiar with web application interfaces and as such teachers would only be required to provide a short introduction and pupils could quickly learn how to use the application. </w:t>
      </w:r>
    </w:p>
    <w:p w14:paraId="5A0B7AD8" w14:textId="77777777" w:rsidR="00607D18" w:rsidRDefault="00607D18" w:rsidP="00940C2B">
      <w:pPr>
        <w:pStyle w:val="ListParagraph"/>
        <w:numPr>
          <w:ilvl w:val="0"/>
          <w:numId w:val="10"/>
        </w:numPr>
        <w:spacing w:after="240"/>
        <w:ind w:left="567" w:hanging="283"/>
      </w:pPr>
      <w:r>
        <w:t>There would be little issue with cross compatibility as both html and JavaScript are web standards and implemented in all modern browsers</w:t>
      </w:r>
      <w:r w:rsidR="00CB40DB">
        <w:t xml:space="preserve"> including mobile browsers</w:t>
      </w:r>
      <w:r>
        <w:t xml:space="preserve">. </w:t>
      </w:r>
    </w:p>
    <w:p w14:paraId="2198A305" w14:textId="561FF1A5" w:rsidR="0024364B" w:rsidRDefault="0024364B" w:rsidP="00940C2B">
      <w:pPr>
        <w:pStyle w:val="ListParagraph"/>
        <w:numPr>
          <w:ilvl w:val="0"/>
          <w:numId w:val="10"/>
        </w:numPr>
        <w:spacing w:after="240"/>
        <w:ind w:left="567" w:hanging="283"/>
      </w:pPr>
      <w:r>
        <w:t xml:space="preserve">It would be very easy to setup as it is </w:t>
      </w:r>
      <w:proofErr w:type="spellStart"/>
      <w:proofErr w:type="gramStart"/>
      <w:r>
        <w:t>a</w:t>
      </w:r>
      <w:proofErr w:type="spellEnd"/>
      <w:proofErr w:type="gramEnd"/>
      <w:r>
        <w:t xml:space="preserve"> essentially a webpage and therefore there is no need to download or install any applications just visit the webpage.</w:t>
      </w:r>
    </w:p>
    <w:p w14:paraId="65774D03" w14:textId="59C421F2" w:rsidR="00AE7FF6" w:rsidRDefault="00607D18">
      <w:pPr>
        <w:spacing w:after="240"/>
      </w:pPr>
      <w:r>
        <w:t>However the complexity of the project may increase due to the use of multiple languages</w:t>
      </w:r>
      <w:r w:rsidR="006F060E">
        <w:t xml:space="preserve"> (HTML, CSS, </w:t>
      </w:r>
      <w:r w:rsidR="0024364B">
        <w:t>and JavaScript</w:t>
      </w:r>
      <w:r w:rsidR="00CB40DB">
        <w:t xml:space="preserve">) and the added complication of </w:t>
      </w:r>
      <w:r w:rsidR="004C1D37">
        <w:t xml:space="preserve">configuring and </w:t>
      </w:r>
      <w:r w:rsidR="00CB40DB">
        <w:t>maintaining a web server and domain.</w:t>
      </w:r>
      <w:r w:rsidR="0024364B">
        <w:t xml:space="preserve"> Furthermore a lot of time would have to be spent optimising the application to speed it up as JavaScript is much slower as it runs through a browser compared with natively written programs.</w:t>
      </w:r>
    </w:p>
    <w:p w14:paraId="2CD25D15" w14:textId="77777777" w:rsidR="00607B5E" w:rsidRPr="002E3C05" w:rsidRDefault="0063586D" w:rsidP="002E3C05">
      <w:pPr>
        <w:pStyle w:val="Heading3"/>
      </w:pPr>
      <w:r w:rsidRPr="002E3C05">
        <w:t>D</w:t>
      </w:r>
      <w:r w:rsidR="00E0115F" w:rsidRPr="002E3C05">
        <w:t>esktop application</w:t>
      </w:r>
    </w:p>
    <w:p w14:paraId="1D49C52C" w14:textId="43271B0B" w:rsidR="00607D18" w:rsidRDefault="00607D18" w:rsidP="002E3C05">
      <w:pPr>
        <w:spacing w:after="240"/>
      </w:pPr>
      <w:proofErr w:type="gramStart"/>
      <w:r>
        <w:t xml:space="preserve">A desktop application </w:t>
      </w:r>
      <w:r w:rsidRPr="00382050">
        <w:t xml:space="preserve">written in </w:t>
      </w:r>
      <w:r w:rsidR="006F060E">
        <w:t>C/</w:t>
      </w:r>
      <w:r w:rsidRPr="00382050">
        <w:t>C++</w:t>
      </w:r>
      <w:r w:rsidR="006F060E">
        <w:t xml:space="preserve"> or Java</w:t>
      </w:r>
      <w:r>
        <w:t>.</w:t>
      </w:r>
      <w:proofErr w:type="gramEnd"/>
      <w:r>
        <w:t xml:space="preserve"> This would have a number of advantages:</w:t>
      </w:r>
    </w:p>
    <w:p w14:paraId="321DFAF5" w14:textId="4E4545EB" w:rsidR="00607D18" w:rsidRDefault="00607D18" w:rsidP="00940C2B">
      <w:pPr>
        <w:pStyle w:val="ListParagraph"/>
        <w:numPr>
          <w:ilvl w:val="0"/>
          <w:numId w:val="11"/>
        </w:numPr>
        <w:spacing w:after="240"/>
        <w:ind w:left="567" w:hanging="283"/>
      </w:pPr>
      <w:r>
        <w:t xml:space="preserve">The simulation could easily run due to </w:t>
      </w:r>
      <w:r w:rsidR="006F060E">
        <w:t>C/</w:t>
      </w:r>
      <w:r>
        <w:t>C++’s speed and also access to a desktop.</w:t>
      </w:r>
    </w:p>
    <w:p w14:paraId="433157E7" w14:textId="7BFC35FE" w:rsidR="00607D18" w:rsidRDefault="00607D18" w:rsidP="00940C2B">
      <w:pPr>
        <w:pStyle w:val="ListParagraph"/>
        <w:numPr>
          <w:ilvl w:val="0"/>
          <w:numId w:val="11"/>
        </w:numPr>
        <w:spacing w:after="240"/>
        <w:ind w:left="567" w:hanging="283"/>
      </w:pPr>
      <w:r>
        <w:t xml:space="preserve">Like the web application in (HTML5, JavaScript) it could be used by </w:t>
      </w:r>
      <w:r w:rsidR="00382050">
        <w:t>all of the pupils</w:t>
      </w:r>
      <w:r>
        <w:t xml:space="preserve"> at home or in the classroom for filling the</w:t>
      </w:r>
      <w:r w:rsidR="006F060E">
        <w:t xml:space="preserve"> objectives</w:t>
      </w:r>
      <w:r w:rsidR="0024364B">
        <w:t xml:space="preserve"> as C/C++ can be compiled to run on multiple different operating systems</w:t>
      </w:r>
      <w:r>
        <w:t>.</w:t>
      </w:r>
    </w:p>
    <w:p w14:paraId="20943C6F" w14:textId="29439ADC" w:rsidR="00E0115F" w:rsidRDefault="006F060E" w:rsidP="002E3C05">
      <w:pPr>
        <w:spacing w:after="240"/>
      </w:pPr>
      <w:r>
        <w:t>Although as</w:t>
      </w:r>
      <w:r w:rsidR="00607D18">
        <w:t xml:space="preserve"> the application would have to be cross compatible between the major operating systems (Windows, Mac and Linux) in order to make sure everyone could use it on their machine</w:t>
      </w:r>
      <w:r w:rsidR="00382050">
        <w:t xml:space="preserve"> increasing the complexity of the program</w:t>
      </w:r>
      <w:r w:rsidR="00607D18">
        <w:t xml:space="preserve">. Furthermore the increased setup time of </w:t>
      </w:r>
      <w:r w:rsidR="00382050">
        <w:t xml:space="preserve">the </w:t>
      </w:r>
      <w:r w:rsidR="00607D18">
        <w:t>tool would make it less user friendly (i.e. user must download and install the program</w:t>
      </w:r>
      <w:r w:rsidR="00152E3C">
        <w:t>).</w:t>
      </w:r>
    </w:p>
    <w:p w14:paraId="71DF2C36" w14:textId="77777777" w:rsidR="002E3C05" w:rsidRPr="002E3C05" w:rsidRDefault="003E64EE" w:rsidP="002E3C05">
      <w:pPr>
        <w:pStyle w:val="Heading3"/>
      </w:pPr>
      <w:r>
        <w:t>Pen and paper simulation</w:t>
      </w:r>
    </w:p>
    <w:p w14:paraId="19B0152C" w14:textId="1439403B" w:rsidR="006E00A7" w:rsidRDefault="003E64EE" w:rsidP="002E3C05">
      <w:r>
        <w:t>A non-technical solution to the problem would be to cre</w:t>
      </w:r>
      <w:r w:rsidR="006E00A7">
        <w:t>ate a set of rules and then use</w:t>
      </w:r>
      <w:r>
        <w:t xml:space="preserve"> counters on a gridded board to simulate how the ant’s beha</w:t>
      </w:r>
      <w:r w:rsidR="006E00A7">
        <w:t xml:space="preserve">viour would change depending </w:t>
      </w:r>
      <w:r>
        <w:t xml:space="preserve">on their input values.  Random mutations could be introduced by using </w:t>
      </w:r>
      <w:r w:rsidR="003F6DDA">
        <w:t>dice</w:t>
      </w:r>
      <w:r w:rsidR="003D62FD">
        <w:t>.</w:t>
      </w:r>
    </w:p>
    <w:p w14:paraId="1328EEB6" w14:textId="77777777" w:rsidR="006E00A7" w:rsidRDefault="006E00A7" w:rsidP="006D3982">
      <w:pPr>
        <w:pStyle w:val="ListParagraph"/>
        <w:numPr>
          <w:ilvl w:val="0"/>
          <w:numId w:val="17"/>
        </w:numPr>
      </w:pPr>
      <w:r>
        <w:t>The simulation could be used all of the pupils.</w:t>
      </w:r>
    </w:p>
    <w:p w14:paraId="245A78A9" w14:textId="0A584169" w:rsidR="006E00A7" w:rsidRDefault="006E00A7" w:rsidP="006D3982">
      <w:pPr>
        <w:pStyle w:val="ListParagraph"/>
        <w:numPr>
          <w:ilvl w:val="0"/>
          <w:numId w:val="17"/>
        </w:numPr>
      </w:pPr>
      <w:r>
        <w:t>The simulation does not need computers and therefore the students do not have to change room</w:t>
      </w:r>
      <w:r w:rsidR="00DA0B69">
        <w:t xml:space="preserve"> to one equipped with computers</w:t>
      </w:r>
      <w:r>
        <w:t>, increasing the amount of time available.</w:t>
      </w:r>
    </w:p>
    <w:p w14:paraId="3DD3BC3E" w14:textId="2D75BF56" w:rsidR="006E00A7" w:rsidRDefault="006E00A7" w:rsidP="002E3C05">
      <w:r>
        <w:t xml:space="preserve">However the simulation would be far </w:t>
      </w:r>
      <w:r w:rsidR="002E3C05">
        <w:t>too</w:t>
      </w:r>
      <w:r>
        <w:t xml:space="preserve"> slow and the pupils may not be able to see the overall patterns emerging from it and therefore not learn the concepts of evolution.  It would require more </w:t>
      </w:r>
      <w:r w:rsidR="002E3C05">
        <w:t>than</w:t>
      </w:r>
      <w:r>
        <w:t xml:space="preserve"> one pupil to be fun and engaging and so cannot be done at home</w:t>
      </w:r>
      <w:r w:rsidR="00DA0B69">
        <w:t xml:space="preserve"> for homework</w:t>
      </w:r>
      <w:r>
        <w:t xml:space="preserve">.  </w:t>
      </w:r>
      <w:r w:rsidR="00DA0B69">
        <w:t xml:space="preserve">It would be tedious </w:t>
      </w:r>
      <w:r w:rsidR="003F6DDA">
        <w:t>to record all of the statistics (</w:t>
      </w:r>
      <w:r w:rsidR="00DA0B69">
        <w:t xml:space="preserve">a computer based solution could do </w:t>
      </w:r>
      <w:r w:rsidR="003F6DDA">
        <w:t xml:space="preserve">this </w:t>
      </w:r>
      <w:r w:rsidR="00DA0B69">
        <w:t>automatically</w:t>
      </w:r>
      <w:r w:rsidR="003F6DDA">
        <w:t>)</w:t>
      </w:r>
      <w:r w:rsidR="00DA0B69">
        <w:t>.</w:t>
      </w:r>
      <w:r>
        <w:t xml:space="preserve"> The scale of the simulation would be dramatically reduced </w:t>
      </w:r>
      <w:r w:rsidR="00DA0B69">
        <w:t xml:space="preserve">to fit into the time allowed </w:t>
      </w:r>
      <w:r>
        <w:t>and would be less impressive as a result making the simulation less interesting to pupils.</w:t>
      </w:r>
    </w:p>
    <w:p w14:paraId="7EE96FFC" w14:textId="77777777" w:rsidR="004D3202" w:rsidRDefault="004D3202">
      <w:pPr>
        <w:pStyle w:val="Heading2"/>
        <w:spacing w:after="240"/>
      </w:pPr>
      <w:bookmarkStart w:id="17" w:name="_Toc381010707"/>
      <w:r>
        <w:t>Justification of chosen solution</w:t>
      </w:r>
      <w:bookmarkEnd w:id="17"/>
    </w:p>
    <w:p w14:paraId="5C7A121A" w14:textId="618F699B" w:rsidR="002E3C05" w:rsidRDefault="002E3C05" w:rsidP="002E3C05">
      <w:r>
        <w:t xml:space="preserve">The chosen solution is a website based </w:t>
      </w:r>
      <w:r w:rsidR="003F6DDA">
        <w:t>tool</w:t>
      </w:r>
      <w:r>
        <w:t xml:space="preserve"> written in HTML5, CSS and Ja</w:t>
      </w:r>
      <w:r w:rsidR="00DA0B69">
        <w:t xml:space="preserve">vaScript and using a </w:t>
      </w:r>
      <w:r w:rsidR="00DA0B69" w:rsidRPr="00DA0B69">
        <w:rPr>
          <w:highlight w:val="yellow"/>
        </w:rPr>
        <w:t>school</w:t>
      </w:r>
      <w:r w:rsidR="00DA0B69">
        <w:t xml:space="preserve"> webserver</w:t>
      </w:r>
      <w:r>
        <w:t xml:space="preserve"> backend</w:t>
      </w:r>
      <w:r w:rsidR="007E44B3">
        <w:t xml:space="preserve"> </w:t>
      </w:r>
      <w:r w:rsidR="00DA0B69">
        <w:t>to serve the website</w:t>
      </w:r>
      <w:r w:rsidR="00741D62">
        <w:t>.</w:t>
      </w:r>
      <w:r w:rsidR="007E44B3">
        <w:t xml:space="preserve">  </w:t>
      </w:r>
      <w:r w:rsidR="000E48F1">
        <w:t>This was chosen as the solution because it allows for all of the objectives to be achieved to their full with the least additional complexity.</w:t>
      </w:r>
    </w:p>
    <w:p w14:paraId="52155D84" w14:textId="72B5D4DC" w:rsidR="000E48F1" w:rsidRDefault="000E48F1" w:rsidP="006D3982">
      <w:pPr>
        <w:pStyle w:val="ListParagraph"/>
        <w:numPr>
          <w:ilvl w:val="0"/>
          <w:numId w:val="18"/>
        </w:numPr>
      </w:pPr>
      <w:r>
        <w:t>All si</w:t>
      </w:r>
      <w:r w:rsidRPr="00DA0B69">
        <w:t>m</w:t>
      </w:r>
      <w:r>
        <w:t xml:space="preserve">ulation objectives can be accomplished </w:t>
      </w:r>
      <w:r w:rsidR="003F6DDA">
        <w:t>with a well written optimised program in JavaScript.</w:t>
      </w:r>
    </w:p>
    <w:p w14:paraId="18B16447" w14:textId="77777777" w:rsidR="000E48F1" w:rsidRDefault="000E48F1" w:rsidP="006D3982">
      <w:pPr>
        <w:pStyle w:val="ListParagraph"/>
        <w:numPr>
          <w:ilvl w:val="0"/>
          <w:numId w:val="18"/>
        </w:numPr>
      </w:pPr>
      <w:r>
        <w:t>The simulation can be easily displayed in an aesthetically pleasing manner with CSS</w:t>
      </w:r>
      <w:r w:rsidR="00583C00">
        <w:t xml:space="preserve"> to engage </w:t>
      </w:r>
      <w:r w:rsidR="009218A3">
        <w:t>the pupils</w:t>
      </w:r>
      <w:r w:rsidR="00372029">
        <w:t>.</w:t>
      </w:r>
    </w:p>
    <w:p w14:paraId="6860AAAB" w14:textId="77777777" w:rsidR="000E48F1" w:rsidRDefault="000E48F1" w:rsidP="006D3982">
      <w:pPr>
        <w:pStyle w:val="ListParagraph"/>
        <w:numPr>
          <w:ilvl w:val="0"/>
          <w:numId w:val="18"/>
        </w:numPr>
      </w:pPr>
      <w:r>
        <w:t>The tool requires very little preparation time as it only requires the browser which is already installed</w:t>
      </w:r>
      <w:r w:rsidR="009218A3">
        <w:t xml:space="preserve"> on school computers.</w:t>
      </w:r>
    </w:p>
    <w:p w14:paraId="5F8048C5" w14:textId="77777777" w:rsidR="000E48F1" w:rsidRDefault="000E48F1" w:rsidP="006D3982">
      <w:pPr>
        <w:pStyle w:val="ListParagraph"/>
        <w:numPr>
          <w:ilvl w:val="0"/>
          <w:numId w:val="18"/>
        </w:numPr>
      </w:pPr>
      <w:r>
        <w:t>The tool can be easily used at home by pupils as it is a website and can be navigated too from anywhere with internet and a web browser (which is assumed they have).</w:t>
      </w:r>
    </w:p>
    <w:p w14:paraId="5774A7EC" w14:textId="44109516" w:rsidR="000E48F1" w:rsidRDefault="00583C00" w:rsidP="006D3982">
      <w:pPr>
        <w:pStyle w:val="ListParagraph"/>
        <w:numPr>
          <w:ilvl w:val="0"/>
          <w:numId w:val="18"/>
        </w:numPr>
      </w:pPr>
      <w:r>
        <w:t>The tool can be easily displayed through a projector and should be able to scale to any sized monitor</w:t>
      </w:r>
      <w:r w:rsidR="003F6DDA">
        <w:t xml:space="preserve"> (as it is a website)</w:t>
      </w:r>
      <w:r>
        <w:t>.</w:t>
      </w:r>
    </w:p>
    <w:p w14:paraId="666C803B" w14:textId="77777777" w:rsidR="0091374B" w:rsidRDefault="009218A3" w:rsidP="006D3982">
      <w:pPr>
        <w:pStyle w:val="ListParagraph"/>
        <w:numPr>
          <w:ilvl w:val="0"/>
          <w:numId w:val="18"/>
        </w:numPr>
      </w:pPr>
      <w:r>
        <w:t>The tool will have a shallow learning curve as pupils already know how to navigate webpages.</w:t>
      </w:r>
    </w:p>
    <w:p w14:paraId="069ED0C1" w14:textId="3666D907" w:rsidR="004448E1" w:rsidRPr="008701A5" w:rsidRDefault="0091374B" w:rsidP="006D3982">
      <w:pPr>
        <w:pStyle w:val="ListParagraph"/>
        <w:numPr>
          <w:ilvl w:val="0"/>
          <w:numId w:val="18"/>
        </w:numPr>
      </w:pPr>
      <w:r>
        <w:t xml:space="preserve">The tool will be able to run on existing hardware and software </w:t>
      </w:r>
      <w:r w:rsidR="004448E1" w:rsidRPr="008701A5">
        <w:rPr>
          <w:highlight w:val="yellow"/>
        </w:rPr>
        <w:br w:type="page"/>
      </w:r>
    </w:p>
    <w:p w14:paraId="15BB1DAF" w14:textId="77777777" w:rsidR="005175D1" w:rsidRDefault="002B05A9">
      <w:pPr>
        <w:pStyle w:val="Heading1"/>
        <w:spacing w:after="240"/>
      </w:pPr>
      <w:bookmarkStart w:id="18" w:name="_Toc381010708"/>
      <w:r>
        <w:t xml:space="preserve">Section 2: </w:t>
      </w:r>
      <w:r w:rsidR="004D3202">
        <w:t>Design</w:t>
      </w:r>
      <w:bookmarkEnd w:id="18"/>
    </w:p>
    <w:p w14:paraId="466E8470" w14:textId="77777777" w:rsidR="00351511" w:rsidRPr="00BC3BA0" w:rsidRDefault="00351511" w:rsidP="00BC3BA0">
      <w:pPr>
        <w:rPr>
          <w:highlight w:val="yellow"/>
        </w:rPr>
      </w:pPr>
      <w:r w:rsidRPr="00BC3BA0">
        <w:rPr>
          <w:highlight w:val="yellow"/>
        </w:rPr>
        <w:t>Diagrams needed</w:t>
      </w:r>
      <w:r w:rsidR="00853B91">
        <w:rPr>
          <w:highlight w:val="yellow"/>
        </w:rPr>
        <w:t>:</w:t>
      </w:r>
    </w:p>
    <w:p w14:paraId="18DB8991" w14:textId="77777777" w:rsidR="00351511" w:rsidRPr="00BC3BA0" w:rsidRDefault="00351511" w:rsidP="00940C2B">
      <w:pPr>
        <w:pStyle w:val="ListParagraph"/>
        <w:numPr>
          <w:ilvl w:val="0"/>
          <w:numId w:val="13"/>
        </w:numPr>
        <w:rPr>
          <w:highlight w:val="yellow"/>
        </w:rPr>
      </w:pPr>
      <w:r w:rsidRPr="00BC3BA0">
        <w:rPr>
          <w:highlight w:val="yellow"/>
        </w:rPr>
        <w:t>Overall system flow chart (website + simulation + scores + login)</w:t>
      </w:r>
    </w:p>
    <w:p w14:paraId="39394117" w14:textId="77777777" w:rsidR="00351511" w:rsidRPr="00BC3BA0" w:rsidRDefault="00351511" w:rsidP="00940C2B">
      <w:pPr>
        <w:pStyle w:val="ListParagraph"/>
        <w:numPr>
          <w:ilvl w:val="0"/>
          <w:numId w:val="13"/>
        </w:numPr>
        <w:rPr>
          <w:highlight w:val="yellow"/>
        </w:rPr>
      </w:pPr>
      <w:r w:rsidRPr="00BC3BA0">
        <w:rPr>
          <w:highlight w:val="yellow"/>
        </w:rPr>
        <w:t>Ant behaviour diagrams (same as ant algorithm )</w:t>
      </w:r>
    </w:p>
    <w:p w14:paraId="6482D8C9" w14:textId="77777777" w:rsidR="00351511" w:rsidRPr="00BC3BA0" w:rsidRDefault="00351511" w:rsidP="00940C2B">
      <w:pPr>
        <w:pStyle w:val="ListParagraph"/>
        <w:numPr>
          <w:ilvl w:val="1"/>
          <w:numId w:val="13"/>
        </w:numPr>
        <w:rPr>
          <w:highlight w:val="yellow"/>
        </w:rPr>
      </w:pPr>
      <w:r w:rsidRPr="00BC3BA0">
        <w:rPr>
          <w:highlight w:val="yellow"/>
        </w:rPr>
        <w:t>General behaviour</w:t>
      </w:r>
    </w:p>
    <w:p w14:paraId="0AC37129" w14:textId="77777777" w:rsidR="00351511" w:rsidRPr="00BC3BA0" w:rsidRDefault="00351511" w:rsidP="00940C2B">
      <w:pPr>
        <w:pStyle w:val="ListParagraph"/>
        <w:numPr>
          <w:ilvl w:val="1"/>
          <w:numId w:val="13"/>
        </w:numPr>
        <w:rPr>
          <w:highlight w:val="yellow"/>
        </w:rPr>
      </w:pPr>
      <w:r w:rsidRPr="00BC3BA0">
        <w:rPr>
          <w:highlight w:val="yellow"/>
        </w:rPr>
        <w:t>Solider behaviour</w:t>
      </w:r>
    </w:p>
    <w:p w14:paraId="06D8F915" w14:textId="77777777" w:rsidR="00351511" w:rsidRPr="00BC3BA0" w:rsidRDefault="00351511" w:rsidP="00940C2B">
      <w:pPr>
        <w:pStyle w:val="ListParagraph"/>
        <w:numPr>
          <w:ilvl w:val="1"/>
          <w:numId w:val="13"/>
        </w:numPr>
        <w:rPr>
          <w:highlight w:val="yellow"/>
        </w:rPr>
      </w:pPr>
      <w:r w:rsidRPr="00BC3BA0">
        <w:rPr>
          <w:highlight w:val="yellow"/>
        </w:rPr>
        <w:t>Worker behaviour</w:t>
      </w:r>
    </w:p>
    <w:p w14:paraId="4CD83D2C" w14:textId="77777777" w:rsidR="00351511" w:rsidRPr="00BC3BA0" w:rsidRDefault="00351511" w:rsidP="00940C2B">
      <w:pPr>
        <w:pStyle w:val="ListParagraph"/>
        <w:numPr>
          <w:ilvl w:val="1"/>
          <w:numId w:val="13"/>
        </w:numPr>
        <w:rPr>
          <w:highlight w:val="yellow"/>
        </w:rPr>
      </w:pPr>
      <w:r w:rsidRPr="00BC3BA0">
        <w:rPr>
          <w:highlight w:val="yellow"/>
        </w:rPr>
        <w:t>Queen behaviour</w:t>
      </w:r>
    </w:p>
    <w:p w14:paraId="1EAF90B6" w14:textId="77777777" w:rsidR="00351511" w:rsidRPr="00BC3BA0" w:rsidRDefault="00351511" w:rsidP="00940C2B">
      <w:pPr>
        <w:pStyle w:val="ListParagraph"/>
        <w:numPr>
          <w:ilvl w:val="0"/>
          <w:numId w:val="13"/>
        </w:numPr>
        <w:rPr>
          <w:highlight w:val="yellow"/>
        </w:rPr>
      </w:pPr>
      <w:r w:rsidRPr="00BC3BA0">
        <w:rPr>
          <w:highlight w:val="yellow"/>
        </w:rPr>
        <w:t>User interface design</w:t>
      </w:r>
    </w:p>
    <w:p w14:paraId="504F53C8" w14:textId="77777777" w:rsidR="00351511" w:rsidRPr="00BC3BA0" w:rsidRDefault="00351511" w:rsidP="00940C2B">
      <w:pPr>
        <w:pStyle w:val="ListParagraph"/>
        <w:numPr>
          <w:ilvl w:val="1"/>
          <w:numId w:val="13"/>
        </w:numPr>
        <w:rPr>
          <w:highlight w:val="yellow"/>
        </w:rPr>
      </w:pPr>
      <w:r w:rsidRPr="00BC3BA0">
        <w:rPr>
          <w:highlight w:val="yellow"/>
        </w:rPr>
        <w:t>UI for webpages (login, main)</w:t>
      </w:r>
    </w:p>
    <w:p w14:paraId="0E4E0C4E" w14:textId="77777777" w:rsidR="00351511" w:rsidRPr="00BC3BA0" w:rsidRDefault="00351511" w:rsidP="00940C2B">
      <w:pPr>
        <w:pStyle w:val="ListParagraph"/>
        <w:numPr>
          <w:ilvl w:val="1"/>
          <w:numId w:val="13"/>
        </w:numPr>
        <w:rPr>
          <w:highlight w:val="yellow"/>
        </w:rPr>
      </w:pPr>
      <w:r w:rsidRPr="00BC3BA0">
        <w:rPr>
          <w:highlight w:val="yellow"/>
        </w:rPr>
        <w:t>UI for simulation</w:t>
      </w:r>
    </w:p>
    <w:p w14:paraId="633ACE59" w14:textId="77777777" w:rsidR="00351511" w:rsidRPr="00BC3BA0" w:rsidRDefault="00351511" w:rsidP="00940C2B">
      <w:pPr>
        <w:pStyle w:val="ListParagraph"/>
        <w:numPr>
          <w:ilvl w:val="0"/>
          <w:numId w:val="13"/>
        </w:numPr>
        <w:rPr>
          <w:highlight w:val="yellow"/>
        </w:rPr>
      </w:pPr>
      <w:r w:rsidRPr="00BC3BA0">
        <w:rPr>
          <w:highlight w:val="yellow"/>
        </w:rPr>
        <w:t>Class/object diagrams</w:t>
      </w:r>
    </w:p>
    <w:p w14:paraId="620B0725" w14:textId="77777777" w:rsidR="00351511" w:rsidRPr="00BC3BA0" w:rsidRDefault="00351511" w:rsidP="00940C2B">
      <w:pPr>
        <w:pStyle w:val="ListParagraph"/>
        <w:numPr>
          <w:ilvl w:val="1"/>
          <w:numId w:val="13"/>
        </w:numPr>
        <w:rPr>
          <w:highlight w:val="yellow"/>
        </w:rPr>
      </w:pPr>
      <w:r w:rsidRPr="00BC3BA0">
        <w:rPr>
          <w:highlight w:val="yellow"/>
        </w:rPr>
        <w:t>OO diagram for ants (Queen</w:t>
      </w:r>
      <w:r w:rsidR="000155FA" w:rsidRPr="00BC3BA0">
        <w:rPr>
          <w:highlight w:val="yellow"/>
        </w:rPr>
        <w:t>?</w:t>
      </w:r>
      <w:r w:rsidRPr="00BC3BA0">
        <w:rPr>
          <w:highlight w:val="yellow"/>
        </w:rPr>
        <w:t>)</w:t>
      </w:r>
    </w:p>
    <w:p w14:paraId="6C7AFC6A" w14:textId="4C3BF266" w:rsidR="00351511" w:rsidRPr="00AA3A29" w:rsidRDefault="00351511" w:rsidP="00BC3BA0">
      <w:pPr>
        <w:pStyle w:val="ListParagraph"/>
        <w:numPr>
          <w:ilvl w:val="1"/>
          <w:numId w:val="13"/>
        </w:numPr>
        <w:rPr>
          <w:highlight w:val="yellow"/>
        </w:rPr>
      </w:pPr>
      <w:r w:rsidRPr="00BC3BA0">
        <w:rPr>
          <w:highlight w:val="yellow"/>
        </w:rPr>
        <w:t>OO diagram for map/environment</w:t>
      </w:r>
    </w:p>
    <w:p w14:paraId="45326186" w14:textId="77777777" w:rsidR="002A4579" w:rsidRDefault="002A4579">
      <w:pPr>
        <w:pStyle w:val="Heading2"/>
        <w:spacing w:after="240"/>
      </w:pPr>
      <w:bookmarkStart w:id="19" w:name="_Toc381010709"/>
      <w:r>
        <w:t>Overall system design</w:t>
      </w:r>
      <w:bookmarkEnd w:id="19"/>
    </w:p>
    <w:p w14:paraId="38D424A0" w14:textId="77777777" w:rsidR="00C12190" w:rsidRDefault="00C12190" w:rsidP="00BC3BA0">
      <w:pPr>
        <w:pStyle w:val="Heading3"/>
      </w:pPr>
      <w:r>
        <w:t>The simulation</w:t>
      </w:r>
    </w:p>
    <w:p w14:paraId="3D8DEAE3" w14:textId="77777777" w:rsidR="00A404AD" w:rsidRDefault="00A404AD" w:rsidP="00A404AD">
      <w:r>
        <w:t xml:space="preserve">The simulation will simulate the principles of survival of the fittest by using ants.  It will both simulate ant society structure as well as a basic environment for the ants to move in. </w:t>
      </w:r>
    </w:p>
    <w:p w14:paraId="0878DB5D" w14:textId="77777777" w:rsidR="00A404AD" w:rsidRDefault="00A404AD" w:rsidP="00A404AD">
      <w:pPr>
        <w:pStyle w:val="Heading4"/>
      </w:pPr>
      <w:r>
        <w:t>Evolution</w:t>
      </w:r>
    </w:p>
    <w:p w14:paraId="4317EE66" w14:textId="4DD93FBE" w:rsidR="00CC14BD" w:rsidRDefault="00210AD3" w:rsidP="00210AD3">
      <w:r>
        <w:t>Ants in the simulation will have a set of characteristics; these characteristics define the ant’s behaviour. For example one characteristic of an ant is its eye sight, if a particular ant has very good eye sight, it can spot food from further away, thus being more able to survive. The characteristics implemented will be:</w:t>
      </w:r>
    </w:p>
    <w:p w14:paraId="05330A9F" w14:textId="77777777" w:rsidR="00210AD3" w:rsidRPr="00802C9D" w:rsidRDefault="00210AD3" w:rsidP="00210AD3">
      <w:pPr>
        <w:pStyle w:val="ListParagraph"/>
        <w:numPr>
          <w:ilvl w:val="0"/>
          <w:numId w:val="38"/>
        </w:numPr>
        <w:rPr>
          <w:b/>
        </w:rPr>
      </w:pPr>
      <w:r w:rsidRPr="00802C9D">
        <w:rPr>
          <w:b/>
        </w:rPr>
        <w:t>Speed</w:t>
      </w:r>
      <w:r>
        <w:rPr>
          <w:b/>
        </w:rPr>
        <w:t xml:space="preserve"> – </w:t>
      </w:r>
      <w:r>
        <w:t>The speed the ant can move</w:t>
      </w:r>
    </w:p>
    <w:p w14:paraId="122B2B0A" w14:textId="77777777" w:rsidR="00210AD3" w:rsidRPr="00802C9D" w:rsidRDefault="00210AD3" w:rsidP="00210AD3">
      <w:pPr>
        <w:pStyle w:val="ListParagraph"/>
        <w:numPr>
          <w:ilvl w:val="0"/>
          <w:numId w:val="38"/>
        </w:numPr>
        <w:rPr>
          <w:b/>
        </w:rPr>
      </w:pPr>
      <w:r w:rsidRPr="00802C9D">
        <w:rPr>
          <w:b/>
        </w:rPr>
        <w:t>Antenna size</w:t>
      </w:r>
      <w:r>
        <w:rPr>
          <w:b/>
        </w:rPr>
        <w:t xml:space="preserve"> – </w:t>
      </w:r>
      <w:r>
        <w:t>The size of the ants antenna (determines how far away the ant can smell pheromones)</w:t>
      </w:r>
    </w:p>
    <w:p w14:paraId="1D1ED7BB" w14:textId="77777777" w:rsidR="00210AD3" w:rsidRPr="00802C9D" w:rsidRDefault="00210AD3" w:rsidP="00210AD3">
      <w:pPr>
        <w:pStyle w:val="ListParagraph"/>
        <w:numPr>
          <w:ilvl w:val="0"/>
          <w:numId w:val="38"/>
        </w:numPr>
        <w:rPr>
          <w:b/>
        </w:rPr>
      </w:pPr>
      <w:r w:rsidRPr="00802C9D">
        <w:rPr>
          <w:b/>
        </w:rPr>
        <w:t>Antenna angle</w:t>
      </w:r>
      <w:r>
        <w:rPr>
          <w:b/>
        </w:rPr>
        <w:t xml:space="preserve"> – </w:t>
      </w:r>
      <w:r>
        <w:t>The angle through which the ant can detect pheromones from its current direction</w:t>
      </w:r>
    </w:p>
    <w:p w14:paraId="4346E425" w14:textId="77777777" w:rsidR="00210AD3" w:rsidRPr="00802C9D" w:rsidRDefault="00210AD3" w:rsidP="00210AD3">
      <w:pPr>
        <w:pStyle w:val="ListParagraph"/>
        <w:numPr>
          <w:ilvl w:val="0"/>
          <w:numId w:val="38"/>
        </w:numPr>
        <w:rPr>
          <w:b/>
        </w:rPr>
      </w:pPr>
      <w:r w:rsidRPr="00802C9D">
        <w:rPr>
          <w:b/>
        </w:rPr>
        <w:t>Eye sight</w:t>
      </w:r>
      <w:r>
        <w:rPr>
          <w:b/>
        </w:rPr>
        <w:t xml:space="preserve"> – </w:t>
      </w:r>
      <w:r>
        <w:t>The range at which the ant</w:t>
      </w:r>
      <w:bookmarkStart w:id="20" w:name="_GoBack"/>
      <w:bookmarkEnd w:id="20"/>
      <w:r>
        <w:t xml:space="preserve"> can see objects</w:t>
      </w:r>
    </w:p>
    <w:p w14:paraId="11AB36A9" w14:textId="77777777" w:rsidR="00210AD3" w:rsidRPr="00802C9D" w:rsidRDefault="00210AD3" w:rsidP="00210AD3">
      <w:pPr>
        <w:pStyle w:val="ListParagraph"/>
        <w:numPr>
          <w:ilvl w:val="0"/>
          <w:numId w:val="38"/>
        </w:numPr>
        <w:rPr>
          <w:b/>
        </w:rPr>
      </w:pPr>
      <w:r w:rsidRPr="00802C9D">
        <w:rPr>
          <w:b/>
        </w:rPr>
        <w:t>Eye angle</w:t>
      </w:r>
      <w:r>
        <w:rPr>
          <w:b/>
        </w:rPr>
        <w:t xml:space="preserve"> – </w:t>
      </w:r>
      <w:r>
        <w:t>The angle through which the ant can see objects from its current direction</w:t>
      </w:r>
    </w:p>
    <w:p w14:paraId="705CB55A" w14:textId="77777777" w:rsidR="00210AD3" w:rsidRPr="00802C9D" w:rsidRDefault="00210AD3" w:rsidP="00210AD3">
      <w:pPr>
        <w:pStyle w:val="ListParagraph"/>
        <w:numPr>
          <w:ilvl w:val="0"/>
          <w:numId w:val="38"/>
        </w:numPr>
        <w:rPr>
          <w:b/>
        </w:rPr>
      </w:pPr>
      <w:r w:rsidRPr="00802C9D">
        <w:rPr>
          <w:b/>
        </w:rPr>
        <w:t>Jaw size</w:t>
      </w:r>
      <w:r>
        <w:rPr>
          <w:b/>
        </w:rPr>
        <w:t xml:space="preserve"> – </w:t>
      </w:r>
      <w:r>
        <w:t>The size of the jaw of the ant (determines how much food an ant can carry)</w:t>
      </w:r>
    </w:p>
    <w:p w14:paraId="2FA6343C" w14:textId="77777777" w:rsidR="00210AD3" w:rsidRDefault="00210AD3" w:rsidP="00210AD3">
      <w:pPr>
        <w:pStyle w:val="ListParagraph"/>
        <w:numPr>
          <w:ilvl w:val="0"/>
          <w:numId w:val="38"/>
        </w:numPr>
        <w:rPr>
          <w:b/>
        </w:rPr>
      </w:pPr>
      <w:r>
        <w:rPr>
          <w:b/>
        </w:rPr>
        <w:t xml:space="preserve">Jaw strength – </w:t>
      </w:r>
      <w:r w:rsidRPr="00154A68">
        <w:t>The strength of the ants jaw (determines how much damage it can do when biting other ants)</w:t>
      </w:r>
    </w:p>
    <w:p w14:paraId="162EA310" w14:textId="77777777" w:rsidR="00210AD3" w:rsidRPr="00802C9D" w:rsidRDefault="00210AD3" w:rsidP="00210AD3">
      <w:pPr>
        <w:pStyle w:val="ListParagraph"/>
        <w:numPr>
          <w:ilvl w:val="0"/>
          <w:numId w:val="38"/>
        </w:numPr>
        <w:rPr>
          <w:b/>
        </w:rPr>
      </w:pPr>
      <w:r w:rsidRPr="00802C9D">
        <w:rPr>
          <w:b/>
        </w:rPr>
        <w:t>Sting size</w:t>
      </w:r>
      <w:r>
        <w:rPr>
          <w:b/>
        </w:rPr>
        <w:t xml:space="preserve"> – </w:t>
      </w:r>
      <w:r>
        <w:t>The size of the ants string (determines how far the ant can attack)</w:t>
      </w:r>
    </w:p>
    <w:p w14:paraId="1632584F" w14:textId="77777777" w:rsidR="00210AD3" w:rsidRPr="00154A68" w:rsidRDefault="00210AD3" w:rsidP="00210AD3">
      <w:pPr>
        <w:pStyle w:val="ListParagraph"/>
        <w:numPr>
          <w:ilvl w:val="0"/>
          <w:numId w:val="38"/>
        </w:numPr>
        <w:rPr>
          <w:b/>
        </w:rPr>
      </w:pPr>
      <w:r w:rsidRPr="00802C9D">
        <w:rPr>
          <w:b/>
        </w:rPr>
        <w:t>Pheromone concentration</w:t>
      </w:r>
      <w:r>
        <w:rPr>
          <w:b/>
        </w:rPr>
        <w:t xml:space="preserve"> – </w:t>
      </w:r>
      <w:r>
        <w:t>The concentration of pheromones secreted by the ant</w:t>
      </w:r>
    </w:p>
    <w:p w14:paraId="445A0E09" w14:textId="49C7890C" w:rsidR="00210AD3" w:rsidRDefault="0072593F" w:rsidP="00210AD3">
      <w:r>
        <w:t xml:space="preserve">A species is a collection of specific values of characteristics. There will be multiple species in the simulation. Ants will all belong to a species, and it is the species which </w:t>
      </w:r>
      <w:r w:rsidR="00A87C6A">
        <w:t>determines</w:t>
      </w:r>
      <w:r>
        <w:t xml:space="preserve"> the </w:t>
      </w:r>
      <w:r w:rsidR="00A87C6A">
        <w:t>ant’s</w:t>
      </w:r>
      <w:r>
        <w:t xml:space="preserve"> characteristics. When ants are born they will inherit the species which their nest has. However when a queen is born, there is a chance that the species the queen inherits is mutated. A mutation </w:t>
      </w:r>
      <w:r w:rsidR="00A87C6A">
        <w:t xml:space="preserve">is </w:t>
      </w:r>
      <w:r>
        <w:t xml:space="preserve">the change of a single value of a characteristic in a species. If a queen inherits the mutated species and </w:t>
      </w:r>
      <w:r w:rsidR="00A87C6A">
        <w:t>if it goes onto creating a nest then a</w:t>
      </w:r>
      <w:r>
        <w:t>ll ants born from this nest, will inherit the mutation.</w:t>
      </w:r>
    </w:p>
    <w:p w14:paraId="2A5B2F02" w14:textId="2694EFA0" w:rsidR="00E27D92" w:rsidRDefault="00A87C6A" w:rsidP="00210AD3">
      <w:r>
        <w:t>A mutation can either be beneficial or destructive e.g. a better eyesight is beneficial as it allows ants to see further, while a decreased speed is destructive as it means that the ant will move slower. Ants which inherit mutations which are beneficial are more likely to be successful in surviving, thus they will have more ants.</w:t>
      </w:r>
      <w:r w:rsidR="00E27D92">
        <w:t xml:space="preserve"> This means that the species will be passed onto more generations. This is the basic process of evolution and how it will be implemented in my simulation.</w:t>
      </w:r>
    </w:p>
    <w:p w14:paraId="3AB98240" w14:textId="22B48B10" w:rsidR="00E27D92" w:rsidRDefault="00E27D92" w:rsidP="00210AD3">
      <w:r>
        <w:t xml:space="preserve">To decrease the advantage of some mutations there is a cost associated with characteristics. If a characteristic is more beneficial it will cost the nest a lot more </w:t>
      </w:r>
      <w:r w:rsidRPr="00E27D92">
        <w:rPr>
          <w:i/>
        </w:rPr>
        <w:t>energy</w:t>
      </w:r>
      <w:r>
        <w:t xml:space="preserve"> (health in the simulation) to create an ant.</w:t>
      </w:r>
    </w:p>
    <w:p w14:paraId="3CB0B1AF" w14:textId="77777777" w:rsidR="00A404AD" w:rsidRDefault="00A404AD" w:rsidP="00A404AD">
      <w:pPr>
        <w:pStyle w:val="Heading4"/>
      </w:pPr>
      <w:r>
        <w:t>Ant behaviour</w:t>
      </w:r>
    </w:p>
    <w:p w14:paraId="619D685B" w14:textId="16D203F3" w:rsidR="00A404AD" w:rsidRPr="00BC3BA0" w:rsidRDefault="00A404AD" w:rsidP="00A404AD">
      <w:r>
        <w:t xml:space="preserve">All ants must eat a certain amount of food otherwise they will lose health.  Ants will have different amounts of health depending on their characteristics, if health is below 0 the ant dies.  </w:t>
      </w:r>
    </w:p>
    <w:p w14:paraId="6EB94678" w14:textId="77777777" w:rsidR="00A404AD" w:rsidRDefault="00A404AD" w:rsidP="00A404AD">
      <w:r>
        <w:t>There will be three types of ant:</w:t>
      </w:r>
    </w:p>
    <w:p w14:paraId="54D15A82" w14:textId="1EC98F10" w:rsidR="00A404AD" w:rsidRDefault="00A404AD" w:rsidP="00940C2B">
      <w:pPr>
        <w:pStyle w:val="ListParagraph"/>
        <w:numPr>
          <w:ilvl w:val="0"/>
          <w:numId w:val="12"/>
        </w:numPr>
      </w:pPr>
      <w:r w:rsidRPr="009B082A">
        <w:rPr>
          <w:b/>
        </w:rPr>
        <w:t>Worker ant</w:t>
      </w:r>
      <w:r>
        <w:t xml:space="preserve"> –</w:t>
      </w:r>
      <w:r w:rsidR="00275AC1">
        <w:t xml:space="preserve"> R</w:t>
      </w:r>
      <w:r>
        <w:t>esponsible for finding, collecting and bringing food back to the nest.</w:t>
      </w:r>
    </w:p>
    <w:p w14:paraId="7E8A233C" w14:textId="6BDC9C36" w:rsidR="00A404AD" w:rsidRDefault="00A404AD" w:rsidP="00940C2B">
      <w:pPr>
        <w:pStyle w:val="ListParagraph"/>
        <w:numPr>
          <w:ilvl w:val="0"/>
          <w:numId w:val="12"/>
        </w:numPr>
      </w:pPr>
      <w:r w:rsidRPr="009B082A">
        <w:rPr>
          <w:b/>
        </w:rPr>
        <w:t>Soldier ant</w:t>
      </w:r>
      <w:r>
        <w:t xml:space="preserve"> –</w:t>
      </w:r>
      <w:r w:rsidR="00275AC1">
        <w:t xml:space="preserve"> R</w:t>
      </w:r>
      <w:r>
        <w:t xml:space="preserve">esponsible for attacking other ant colonies destroying their nest or killing ants from the other nest to disrupt their collection of food leading to the collapse of the nest because of starvation.  </w:t>
      </w:r>
      <w:r w:rsidR="00275AC1">
        <w:t xml:space="preserve">And </w:t>
      </w:r>
      <w:r>
        <w:t xml:space="preserve">also responsible for defending ants from attack from other species and also defending the nest. </w:t>
      </w:r>
    </w:p>
    <w:p w14:paraId="1476B839" w14:textId="0961BF41" w:rsidR="00A404AD" w:rsidRDefault="00A404AD" w:rsidP="00940C2B">
      <w:pPr>
        <w:pStyle w:val="ListParagraph"/>
        <w:numPr>
          <w:ilvl w:val="0"/>
          <w:numId w:val="12"/>
        </w:numPr>
      </w:pPr>
      <w:r w:rsidRPr="009B082A">
        <w:rPr>
          <w:b/>
        </w:rPr>
        <w:t>Queen ant</w:t>
      </w:r>
      <w:r>
        <w:t xml:space="preserve"> – Creates a nest, and reproduces </w:t>
      </w:r>
      <w:r w:rsidR="00275AC1">
        <w:t xml:space="preserve">creating </w:t>
      </w:r>
      <w:r>
        <w:t>new ants.</w:t>
      </w:r>
    </w:p>
    <w:p w14:paraId="1B8332EB" w14:textId="3CD9B2E8" w:rsidR="00A404AD" w:rsidRDefault="00A404AD" w:rsidP="008F7C66">
      <w:r w:rsidRPr="00E43EF0">
        <w:rPr>
          <w:b/>
        </w:rPr>
        <w:t>Trial pheromones</w:t>
      </w:r>
      <w:r w:rsidR="008F7C66">
        <w:t xml:space="preserve"> a</w:t>
      </w:r>
      <w:r>
        <w:t xml:space="preserve">re continually laid down by worker </w:t>
      </w:r>
      <w:r w:rsidR="008F7C66">
        <w:t>ants;</w:t>
      </w:r>
      <w:r>
        <w:t xml:space="preserve"> they will slowly diffuse into surrounding areas and will also slowly evaporate in the environment.  </w:t>
      </w:r>
      <w:r w:rsidR="008F7C66">
        <w:t>When an ant finds food it will try to make its way back to the nest, as it does so it will lay down pheromones. These pheromones will then be followed by other ants either to the nest or to the food. Ants which have followed the trail and found food will lay down their own pheromones</w:t>
      </w:r>
      <w:r>
        <w:t>.  Each time more pheromones will be laid down making the path more concentrated.  Ants will be more likely to follow very concentrated routes when looking for food.  Soldier ants will act as sentries and stand along busy trials defending their worker ants.</w:t>
      </w:r>
    </w:p>
    <w:p w14:paraId="5BADE0F8" w14:textId="77777777" w:rsidR="00A404AD" w:rsidRDefault="00A404AD" w:rsidP="00A404AD">
      <w:r>
        <w:t>Nests will be simulated very minimally, after the initial simulation starts and the first queen starts reproducing it will create both soldier ants and worker ants but also new queen ants in a user defined ratio.  When a new queen is created there is a chance of random mutation and the characteristics which define the species change (creating a new species).  The queen will then fly away from the nest where it was born and create a new nest and start creating new ants, if the queens characteristics where mutated and it forms a new species it will become competition for other species.</w:t>
      </w:r>
    </w:p>
    <w:p w14:paraId="389C71B8" w14:textId="77777777" w:rsidR="00A404AD" w:rsidRDefault="00A404AD" w:rsidP="00A404AD">
      <w:pPr>
        <w:pStyle w:val="Heading4"/>
      </w:pPr>
      <w:r>
        <w:t>Interface</w:t>
      </w:r>
    </w:p>
    <w:p w14:paraId="64C381B3" w14:textId="7500BB1E" w:rsidR="00A404AD" w:rsidRDefault="00A404AD" w:rsidP="00A404AD">
      <w:r>
        <w:t>At the start of the simulation the user will adjust the characteristics of the first colony or choose random characteristics.  Once the simulation is run</w:t>
      </w:r>
      <w:r w:rsidR="00AD5011">
        <w:t>ning the user will be able to edit ant’s characteristics or leave the starting characteristics and watch how the simulation plays out.</w:t>
      </w:r>
      <w:r>
        <w:t xml:space="preserve"> During the simulation the user will be able to track the progress of their species as well as monitor the progress of other species viewing statistics like:</w:t>
      </w:r>
    </w:p>
    <w:p w14:paraId="3B539269" w14:textId="77777777" w:rsidR="00A404AD" w:rsidRDefault="00A404AD" w:rsidP="006D3982">
      <w:pPr>
        <w:pStyle w:val="ListParagraph"/>
        <w:numPr>
          <w:ilvl w:val="0"/>
          <w:numId w:val="20"/>
        </w:numPr>
      </w:pPr>
      <w:r>
        <w:t>Number of ants</w:t>
      </w:r>
    </w:p>
    <w:p w14:paraId="38175261" w14:textId="71C01D0A" w:rsidR="00AD5011" w:rsidRPr="00CE29EF" w:rsidRDefault="00AD5011" w:rsidP="006D3982">
      <w:pPr>
        <w:pStyle w:val="ListParagraph"/>
        <w:numPr>
          <w:ilvl w:val="0"/>
          <w:numId w:val="20"/>
        </w:numPr>
      </w:pPr>
      <w:r w:rsidRPr="00CE29EF">
        <w:t>Number of nests</w:t>
      </w:r>
    </w:p>
    <w:p w14:paraId="447A140D" w14:textId="7E6788F1" w:rsidR="00A404AD" w:rsidRPr="00CE29EF" w:rsidRDefault="00A404AD" w:rsidP="006D3982">
      <w:pPr>
        <w:pStyle w:val="ListParagraph"/>
        <w:numPr>
          <w:ilvl w:val="0"/>
          <w:numId w:val="20"/>
        </w:numPr>
      </w:pPr>
      <w:r w:rsidRPr="00CE29EF">
        <w:t>Total food in nest</w:t>
      </w:r>
    </w:p>
    <w:p w14:paraId="34D780A5" w14:textId="2B41DFE5" w:rsidR="00CE29EF" w:rsidRDefault="00CE29EF" w:rsidP="00CE29EF"/>
    <w:p w14:paraId="193715C2" w14:textId="79FAF16F" w:rsidR="00CE29EF" w:rsidRDefault="00CE29EF" w:rsidP="00CE29EF">
      <w:r>
        <w:t>The user will be able to zoom in and out of the simulation as well as pan around the entire simulation using mouse gestures e.g. dragging and scrolling.</w:t>
      </w:r>
      <w:r w:rsidR="00F01DC0">
        <w:t xml:space="preserve"> It will also be possible to control the simulations time. The user will be able to:</w:t>
      </w:r>
    </w:p>
    <w:p w14:paraId="7D27C69A" w14:textId="131E112A" w:rsidR="00F01DC0" w:rsidRDefault="00F01DC0" w:rsidP="006D3982">
      <w:pPr>
        <w:pStyle w:val="ListParagraph"/>
        <w:numPr>
          <w:ilvl w:val="0"/>
          <w:numId w:val="30"/>
        </w:numPr>
      </w:pPr>
      <w:commentRangeStart w:id="21"/>
      <w:r w:rsidRPr="0010631C">
        <w:rPr>
          <w:b/>
        </w:rPr>
        <w:t>Run/Pause</w:t>
      </w:r>
      <w:r>
        <w:t xml:space="preserve"> </w:t>
      </w:r>
      <w:r w:rsidR="00CB58DE">
        <w:t>– start and stop the simulation so that the user will be able to stop the simulation if are distracted.</w:t>
      </w:r>
      <w:r>
        <w:t xml:space="preserve"> </w:t>
      </w:r>
      <w:commentRangeEnd w:id="21"/>
      <w:r w:rsidR="0010631C">
        <w:rPr>
          <w:rStyle w:val="CommentReference"/>
        </w:rPr>
        <w:commentReference w:id="21"/>
      </w:r>
    </w:p>
    <w:p w14:paraId="6A02D53E" w14:textId="611E524F" w:rsidR="00F01DC0" w:rsidRDefault="00F01DC0" w:rsidP="006D3982">
      <w:pPr>
        <w:pStyle w:val="ListParagraph"/>
        <w:numPr>
          <w:ilvl w:val="0"/>
          <w:numId w:val="30"/>
        </w:numPr>
      </w:pPr>
      <w:r w:rsidRPr="0010631C">
        <w:rPr>
          <w:b/>
        </w:rPr>
        <w:t>Step</w:t>
      </w:r>
      <w:r>
        <w:t xml:space="preserve"> </w:t>
      </w:r>
      <w:r w:rsidR="00CB58DE">
        <w:t>–</w:t>
      </w:r>
      <w:r>
        <w:t xml:space="preserve"> </w:t>
      </w:r>
      <w:r w:rsidR="00CB58DE">
        <w:t xml:space="preserve">Go a single frame </w:t>
      </w:r>
      <w:r w:rsidR="0010631C">
        <w:t>into the future, this is will be useful if the user wants to view an event which happens quickly e.g. an ant being chased by a soldier ant.</w:t>
      </w:r>
    </w:p>
    <w:p w14:paraId="7B202522" w14:textId="09B1968E" w:rsidR="00F01DC0" w:rsidRDefault="00F01DC0" w:rsidP="006D3982">
      <w:pPr>
        <w:pStyle w:val="ListParagraph"/>
        <w:numPr>
          <w:ilvl w:val="0"/>
          <w:numId w:val="30"/>
        </w:numPr>
      </w:pPr>
      <w:r w:rsidRPr="0010631C">
        <w:rPr>
          <w:b/>
        </w:rPr>
        <w:t>Restart</w:t>
      </w:r>
      <w:r>
        <w:t xml:space="preserve"> </w:t>
      </w:r>
      <w:r w:rsidR="0010631C">
        <w:t>– Restart the simulation if it doesn’t go to their liking.</w:t>
      </w:r>
    </w:p>
    <w:p w14:paraId="65A05C7C" w14:textId="3975B6C2" w:rsidR="00B81B47" w:rsidRDefault="00B81B47" w:rsidP="00B81B47">
      <w:r>
        <w:t>During the simulation information about the species in the simulation added to the page to allow the user to review the information and adjust characteristics or judge how well the species is doing.</w:t>
      </w:r>
      <w:r w:rsidR="00D4371B">
        <w:t xml:space="preserve"> The information presented is:</w:t>
      </w:r>
    </w:p>
    <w:p w14:paraId="63F57C11" w14:textId="6BD91DAB" w:rsidR="00083D12" w:rsidRDefault="00083D12" w:rsidP="006D3982">
      <w:pPr>
        <w:pStyle w:val="ListParagraph"/>
        <w:numPr>
          <w:ilvl w:val="0"/>
          <w:numId w:val="31"/>
        </w:numPr>
      </w:pPr>
      <w:r w:rsidRPr="00544BEA">
        <w:rPr>
          <w:b/>
        </w:rPr>
        <w:t>Colour</w:t>
      </w:r>
      <w:r>
        <w:t xml:space="preserve"> – This will be useful as it will show the user the colour of the species so that they can be easily spotted on the simulation.</w:t>
      </w:r>
    </w:p>
    <w:p w14:paraId="441D7747" w14:textId="4AA30F8C" w:rsidR="00D4371B" w:rsidRDefault="00083D12" w:rsidP="006D3982">
      <w:pPr>
        <w:pStyle w:val="ListParagraph"/>
        <w:numPr>
          <w:ilvl w:val="0"/>
          <w:numId w:val="31"/>
        </w:numPr>
      </w:pPr>
      <w:r w:rsidRPr="00544BEA">
        <w:rPr>
          <w:b/>
        </w:rPr>
        <w:t>N</w:t>
      </w:r>
      <w:r w:rsidR="00D4371B" w:rsidRPr="00544BEA">
        <w:rPr>
          <w:b/>
        </w:rPr>
        <w:t>umber</w:t>
      </w:r>
      <w:r w:rsidRPr="00544BEA">
        <w:rPr>
          <w:b/>
        </w:rPr>
        <w:t xml:space="preserve"> of ants</w:t>
      </w:r>
      <w:r>
        <w:t xml:space="preserve"> – This is a measure of success of the species as it show how the species has grown form just a single ant.</w:t>
      </w:r>
    </w:p>
    <w:p w14:paraId="6070ADBC" w14:textId="6C984393" w:rsidR="00083D12" w:rsidRDefault="00083D12" w:rsidP="006D3982">
      <w:pPr>
        <w:pStyle w:val="ListParagraph"/>
        <w:numPr>
          <w:ilvl w:val="0"/>
          <w:numId w:val="31"/>
        </w:numPr>
      </w:pPr>
      <w:r w:rsidRPr="00544BEA">
        <w:rPr>
          <w:b/>
        </w:rPr>
        <w:t>Number of nests</w:t>
      </w:r>
      <w:r>
        <w:t xml:space="preserve"> – This is a measure of potential success as nests create ants and therefore the more nests the higher the number of ants which can be created in the future.</w:t>
      </w:r>
    </w:p>
    <w:p w14:paraId="75A94E66" w14:textId="03AC6E07" w:rsidR="00083D12" w:rsidRDefault="00083D12" w:rsidP="006D3982">
      <w:pPr>
        <w:pStyle w:val="ListParagraph"/>
        <w:numPr>
          <w:ilvl w:val="0"/>
          <w:numId w:val="31"/>
        </w:numPr>
      </w:pPr>
      <w:r w:rsidRPr="00544BEA">
        <w:rPr>
          <w:b/>
        </w:rPr>
        <w:t>Amount of food</w:t>
      </w:r>
      <w:r>
        <w:t xml:space="preserve"> </w:t>
      </w:r>
      <w:r w:rsidR="00544BEA">
        <w:t>–</w:t>
      </w:r>
      <w:r>
        <w:t xml:space="preserve"> </w:t>
      </w:r>
      <w:r w:rsidR="00544BEA">
        <w:t>This is another measure of success as well as impending danger. If the amount of food is high then there is the likely hood that a lot of new ants will be created however if this is low it shows that the species nests are close to starvation.</w:t>
      </w:r>
    </w:p>
    <w:p w14:paraId="6D38D003" w14:textId="1F25EDBE" w:rsidR="00D4371B" w:rsidRDefault="00B81B47" w:rsidP="00B81B47">
      <w:r>
        <w:t xml:space="preserve">Finally on the page the user will be able to adjust </w:t>
      </w:r>
      <w:r w:rsidR="00D4371B">
        <w:t>characteristics</w:t>
      </w:r>
      <w:r>
        <w:t xml:space="preserve"> and see them update live onto the simulation (i.e. without a restart). This is a </w:t>
      </w:r>
      <w:r w:rsidR="00D4371B">
        <w:t>useful</w:t>
      </w:r>
      <w:r>
        <w:t xml:space="preserve"> for the user as it allows them to explore how each </w:t>
      </w:r>
      <w:r w:rsidR="00D4371B">
        <w:t>characteristic</w:t>
      </w:r>
      <w:r>
        <w:t xml:space="preserve"> affects ants in the simulation. And so it will be useful when the user first uses the simulation to </w:t>
      </w:r>
      <w:r w:rsidR="00D4371B">
        <w:t>quickly</w:t>
      </w:r>
      <w:r>
        <w:t xml:space="preserve"> allow them to </w:t>
      </w:r>
      <w:r w:rsidR="00D4371B">
        <w:t xml:space="preserve">understand all of the characteristics. As the user adjusts the characteristics they will get instant feedback in the form of </w:t>
      </w:r>
      <w:r w:rsidR="00083D12">
        <w:t>text which shows the species cost as well as the cost of each ant in terms of food.</w:t>
      </w:r>
      <w:r w:rsidR="00D4371B">
        <w:t xml:space="preserve"> The user will also be able to do the control the characteristics as a whole:</w:t>
      </w:r>
    </w:p>
    <w:p w14:paraId="1AA7CCFD" w14:textId="5A072B27" w:rsidR="003A0E4C" w:rsidRDefault="003A0E4C" w:rsidP="006D3982">
      <w:pPr>
        <w:pStyle w:val="ListParagraph"/>
        <w:numPr>
          <w:ilvl w:val="0"/>
          <w:numId w:val="32"/>
        </w:numPr>
      </w:pPr>
      <w:r w:rsidRPr="00B76AA4">
        <w:rPr>
          <w:b/>
        </w:rPr>
        <w:t>Update</w:t>
      </w:r>
      <w:r>
        <w:t xml:space="preserve"> – Push the modified characteristics to the simulation</w:t>
      </w:r>
      <w:r w:rsidR="00B76AA4">
        <w:t>, this is needed rather than an instant update because it acts as a buffer. If a user accidently edits a characteristic it should not be pushed to the simulation.</w:t>
      </w:r>
    </w:p>
    <w:p w14:paraId="0133BE4F" w14:textId="731327DB" w:rsidR="003A0E4C" w:rsidRDefault="00B76AA4" w:rsidP="006D3982">
      <w:pPr>
        <w:pStyle w:val="ListParagraph"/>
        <w:numPr>
          <w:ilvl w:val="0"/>
          <w:numId w:val="32"/>
        </w:numPr>
      </w:pPr>
      <w:r w:rsidRPr="00B76AA4">
        <w:rPr>
          <w:b/>
        </w:rPr>
        <w:t>Default</w:t>
      </w:r>
      <w:r w:rsidR="003A0E4C" w:rsidRPr="00B76AA4">
        <w:rPr>
          <w:b/>
        </w:rPr>
        <w:t xml:space="preserve"> values</w:t>
      </w:r>
      <w:r w:rsidR="003A0E4C">
        <w:t xml:space="preserve"> – The </w:t>
      </w:r>
      <w:r w:rsidR="000E488E">
        <w:t xml:space="preserve">update all characteristics to </w:t>
      </w:r>
      <w:r w:rsidR="003A0E4C">
        <w:t xml:space="preserve">default </w:t>
      </w:r>
      <w:r w:rsidR="000E488E">
        <w:t>values</w:t>
      </w:r>
      <w:r>
        <w:t>, needed if the user has changed characteristics and has not been able to create a viable ant. The default values will be designed to create a species which is initially successful this a good demonstration to prospective users.</w:t>
      </w:r>
    </w:p>
    <w:p w14:paraId="442C6074" w14:textId="23894593" w:rsidR="00B76AA4" w:rsidRPr="000E488E" w:rsidRDefault="000E488E" w:rsidP="006D3982">
      <w:pPr>
        <w:pStyle w:val="ListParagraph"/>
        <w:numPr>
          <w:ilvl w:val="0"/>
          <w:numId w:val="32"/>
        </w:numPr>
      </w:pPr>
      <w:r>
        <w:rPr>
          <w:b/>
        </w:rPr>
        <w:t xml:space="preserve">Random – </w:t>
      </w:r>
      <w:r w:rsidRPr="000E488E">
        <w:t>This will</w:t>
      </w:r>
      <w:r>
        <w:t xml:space="preserve"> set all characteristics to random values, useful to the user to show how even extreme mutations can be successful.</w:t>
      </w:r>
      <w:r w:rsidRPr="000E488E">
        <w:t xml:space="preserve"> </w:t>
      </w:r>
    </w:p>
    <w:p w14:paraId="2AC95AEA" w14:textId="34C05B03" w:rsidR="0010631C" w:rsidRDefault="00704703" w:rsidP="0010631C">
      <w:r>
        <w:t>To aid ease of use their will be a number of shortcuts available to the user. This will allow the following tasks to be completed with just a single button press. This will also allow the entire tool to be used without a mouse and only a keyboard.</w:t>
      </w:r>
    </w:p>
    <w:tbl>
      <w:tblPr>
        <w:tblStyle w:val="TableGrid"/>
        <w:tblW w:w="0" w:type="auto"/>
        <w:tblLook w:val="04A0" w:firstRow="1" w:lastRow="0" w:firstColumn="1" w:lastColumn="0" w:noHBand="0" w:noVBand="1"/>
      </w:tblPr>
      <w:tblGrid>
        <w:gridCol w:w="1443"/>
        <w:gridCol w:w="1690"/>
        <w:gridCol w:w="6155"/>
      </w:tblGrid>
      <w:tr w:rsidR="00704703" w:rsidRPr="00501E03" w14:paraId="47A32BAE" w14:textId="20153F70" w:rsidTr="00CD4643">
        <w:tc>
          <w:tcPr>
            <w:tcW w:w="1443" w:type="dxa"/>
          </w:tcPr>
          <w:p w14:paraId="3388DB19" w14:textId="1A212C9A" w:rsidR="00704703" w:rsidRPr="00501E03" w:rsidRDefault="00704703" w:rsidP="0010631C">
            <w:pPr>
              <w:rPr>
                <w:b/>
              </w:rPr>
            </w:pPr>
            <w:r w:rsidRPr="00501E03">
              <w:rPr>
                <w:b/>
              </w:rPr>
              <w:t>Task</w:t>
            </w:r>
          </w:p>
        </w:tc>
        <w:tc>
          <w:tcPr>
            <w:tcW w:w="1690" w:type="dxa"/>
          </w:tcPr>
          <w:p w14:paraId="244A0B60" w14:textId="2FBFA16B" w:rsidR="00704703" w:rsidRPr="00501E03" w:rsidRDefault="00B81B47" w:rsidP="0010631C">
            <w:pPr>
              <w:rPr>
                <w:b/>
              </w:rPr>
            </w:pPr>
            <w:r w:rsidRPr="00501E03">
              <w:rPr>
                <w:b/>
              </w:rPr>
              <w:t>Button</w:t>
            </w:r>
          </w:p>
        </w:tc>
        <w:tc>
          <w:tcPr>
            <w:tcW w:w="6155" w:type="dxa"/>
          </w:tcPr>
          <w:p w14:paraId="6A2F7C3C" w14:textId="241017B7" w:rsidR="00704703" w:rsidRPr="00501E03" w:rsidRDefault="00704703" w:rsidP="0010631C">
            <w:pPr>
              <w:rPr>
                <w:b/>
              </w:rPr>
            </w:pPr>
            <w:r w:rsidRPr="00501E03">
              <w:rPr>
                <w:b/>
              </w:rPr>
              <w:t>Rationale</w:t>
            </w:r>
          </w:p>
        </w:tc>
      </w:tr>
      <w:tr w:rsidR="00704703" w14:paraId="4D0E52C8" w14:textId="3ABDEDC0" w:rsidTr="00CD4643">
        <w:tc>
          <w:tcPr>
            <w:tcW w:w="1443" w:type="dxa"/>
          </w:tcPr>
          <w:p w14:paraId="59CF88D4" w14:textId="1BAD0AC7" w:rsidR="00704703" w:rsidRDefault="00854A60" w:rsidP="0010631C">
            <w:r>
              <w:t>Run/Pause</w:t>
            </w:r>
          </w:p>
        </w:tc>
        <w:tc>
          <w:tcPr>
            <w:tcW w:w="1690" w:type="dxa"/>
          </w:tcPr>
          <w:p w14:paraId="09C105F6" w14:textId="3CE6D237" w:rsidR="00704703" w:rsidRDefault="006F20C2" w:rsidP="0010631C">
            <w:r>
              <w:t>Space bar</w:t>
            </w:r>
          </w:p>
        </w:tc>
        <w:tc>
          <w:tcPr>
            <w:tcW w:w="6155" w:type="dxa"/>
          </w:tcPr>
          <w:p w14:paraId="2356C46E" w14:textId="77C54E65" w:rsidR="00704703" w:rsidRDefault="006B0A30" w:rsidP="0010631C">
            <w:r>
              <w:t>This will be the most common action and so it should be easily accessible.</w:t>
            </w:r>
          </w:p>
        </w:tc>
      </w:tr>
      <w:tr w:rsidR="00704703" w14:paraId="4202EC10" w14:textId="52BA7618" w:rsidTr="00CD4643">
        <w:tc>
          <w:tcPr>
            <w:tcW w:w="1443" w:type="dxa"/>
          </w:tcPr>
          <w:p w14:paraId="398AA723" w14:textId="5915D6EA" w:rsidR="00854A60" w:rsidRDefault="00854A60" w:rsidP="0010631C">
            <w:r>
              <w:t>Step</w:t>
            </w:r>
          </w:p>
        </w:tc>
        <w:tc>
          <w:tcPr>
            <w:tcW w:w="1690" w:type="dxa"/>
          </w:tcPr>
          <w:p w14:paraId="173AB372" w14:textId="3E5428A9" w:rsidR="00704703" w:rsidRDefault="006F20C2" w:rsidP="0010631C">
            <w:r>
              <w:t>“s” key</w:t>
            </w:r>
          </w:p>
        </w:tc>
        <w:tc>
          <w:tcPr>
            <w:tcW w:w="6155" w:type="dxa"/>
          </w:tcPr>
          <w:p w14:paraId="56515128" w14:textId="2DF9DA49" w:rsidR="00704703" w:rsidRDefault="006B0A30" w:rsidP="0010631C">
            <w:r>
              <w:t>First letter of “step” and so intuitive to users.</w:t>
            </w:r>
          </w:p>
        </w:tc>
      </w:tr>
      <w:tr w:rsidR="00704703" w14:paraId="33A7374B" w14:textId="08A34E97" w:rsidTr="00CD4643">
        <w:tc>
          <w:tcPr>
            <w:tcW w:w="1443" w:type="dxa"/>
          </w:tcPr>
          <w:p w14:paraId="0526FEE1" w14:textId="35E2C46C" w:rsidR="00704703" w:rsidRDefault="00854A60" w:rsidP="0010631C">
            <w:r>
              <w:t>Restart</w:t>
            </w:r>
          </w:p>
        </w:tc>
        <w:tc>
          <w:tcPr>
            <w:tcW w:w="1690" w:type="dxa"/>
          </w:tcPr>
          <w:p w14:paraId="440CA1C7" w14:textId="1FC9E2C3" w:rsidR="00704703" w:rsidRDefault="006F20C2" w:rsidP="0010631C">
            <w:r>
              <w:t>“r” key</w:t>
            </w:r>
          </w:p>
        </w:tc>
        <w:tc>
          <w:tcPr>
            <w:tcW w:w="6155" w:type="dxa"/>
          </w:tcPr>
          <w:p w14:paraId="7C0AAF46" w14:textId="1F15CB6B" w:rsidR="00704703" w:rsidRDefault="006B0A30" w:rsidP="0010631C">
            <w:r>
              <w:t>First letter of “restart” and so intuitive to users.</w:t>
            </w:r>
          </w:p>
        </w:tc>
      </w:tr>
      <w:tr w:rsidR="00704703" w14:paraId="5EF0CF96" w14:textId="40F30804" w:rsidTr="00CD4643">
        <w:tc>
          <w:tcPr>
            <w:tcW w:w="1443" w:type="dxa"/>
          </w:tcPr>
          <w:p w14:paraId="31011695" w14:textId="57962EE9" w:rsidR="00704703" w:rsidRDefault="00854A60" w:rsidP="0010631C">
            <w:r>
              <w:t>Zoom in/out</w:t>
            </w:r>
          </w:p>
        </w:tc>
        <w:tc>
          <w:tcPr>
            <w:tcW w:w="1690" w:type="dxa"/>
          </w:tcPr>
          <w:p w14:paraId="11CC1FE8" w14:textId="67118EC8" w:rsidR="00704703" w:rsidRDefault="006F20C2" w:rsidP="0010631C">
            <w:r>
              <w:t>“+” and “-” key</w:t>
            </w:r>
          </w:p>
        </w:tc>
        <w:tc>
          <w:tcPr>
            <w:tcW w:w="6155" w:type="dxa"/>
          </w:tcPr>
          <w:p w14:paraId="46875765" w14:textId="7F324C68" w:rsidR="00704703" w:rsidRDefault="006B0A30" w:rsidP="0010631C">
            <w:r>
              <w:t xml:space="preserve"> These keys are commonly used for zooming in and out and therefore properly known by the user to perform this action.</w:t>
            </w:r>
          </w:p>
        </w:tc>
      </w:tr>
      <w:tr w:rsidR="00704703" w14:paraId="5D8D89C2" w14:textId="5130A4A4" w:rsidTr="00CD4643">
        <w:tc>
          <w:tcPr>
            <w:tcW w:w="1443" w:type="dxa"/>
          </w:tcPr>
          <w:p w14:paraId="57589232" w14:textId="37928C05" w:rsidR="00704703" w:rsidRDefault="00854A60" w:rsidP="0010631C">
            <w:r>
              <w:t>Pan around</w:t>
            </w:r>
          </w:p>
        </w:tc>
        <w:tc>
          <w:tcPr>
            <w:tcW w:w="1690" w:type="dxa"/>
          </w:tcPr>
          <w:p w14:paraId="7BED66CC" w14:textId="279F7862" w:rsidR="00704703" w:rsidRDefault="006F20C2" w:rsidP="0010631C">
            <w:r>
              <w:t>Arrow keys</w:t>
            </w:r>
          </w:p>
        </w:tc>
        <w:tc>
          <w:tcPr>
            <w:tcW w:w="6155" w:type="dxa"/>
          </w:tcPr>
          <w:p w14:paraId="52291772" w14:textId="2B6E3A64" w:rsidR="00704703" w:rsidRDefault="006B0A30" w:rsidP="0010631C">
            <w:r>
              <w:t>Again the arrow keys are used for moving/panning around in other applications (e.g. games or online maps) and so intuitive to the users.</w:t>
            </w:r>
          </w:p>
        </w:tc>
      </w:tr>
    </w:tbl>
    <w:p w14:paraId="0C125A76" w14:textId="23F4BFBF" w:rsidR="00854A60" w:rsidRDefault="00854A60" w:rsidP="0010631C">
      <w:r w:rsidRPr="006F20C2">
        <w:rPr>
          <w:b/>
        </w:rPr>
        <w:t>Note:</w:t>
      </w:r>
      <w:r>
        <w:t xml:space="preserve"> exclusion of </w:t>
      </w:r>
      <w:r w:rsidRPr="00452F7D">
        <w:rPr>
          <w:b/>
        </w:rPr>
        <w:t>update</w:t>
      </w:r>
      <w:r>
        <w:t xml:space="preserve"> as this should not be accidently pressed and so it should only</w:t>
      </w:r>
      <w:r w:rsidR="006F20C2">
        <w:t xml:space="preserve"> be pressed on purpose</w:t>
      </w:r>
      <w:r w:rsidR="00452F7D">
        <w:t xml:space="preserve">. Both default values and random have been excluded from shortcuts as these actions do not occur common enough to </w:t>
      </w:r>
      <w:r w:rsidR="004351B0">
        <w:t>warrant</w:t>
      </w:r>
      <w:r w:rsidR="00452F7D">
        <w:t xml:space="preserve"> a shortcut</w:t>
      </w:r>
      <w:r w:rsidR="006F20C2">
        <w:t xml:space="preserve"> (It is still possible to access all of these actions from the keyboard using a combinatio</w:t>
      </w:r>
      <w:r w:rsidR="00452F7D">
        <w:t>n of the TAB key and arrow keys</w:t>
      </w:r>
      <w:r w:rsidR="006F20C2">
        <w:t>)</w:t>
      </w:r>
      <w:r w:rsidR="00452F7D">
        <w:t>.</w:t>
      </w:r>
    </w:p>
    <w:p w14:paraId="4C1CE581" w14:textId="0B9D6DDE" w:rsidR="00061BA9" w:rsidRDefault="002A4579" w:rsidP="00061BA9">
      <w:pPr>
        <w:pStyle w:val="Heading2"/>
        <w:spacing w:after="240"/>
      </w:pPr>
      <w:bookmarkStart w:id="22" w:name="_Toc381010710"/>
      <w:r>
        <w:t>Description of modular structure of system</w:t>
      </w:r>
      <w:bookmarkEnd w:id="22"/>
    </w:p>
    <w:p w14:paraId="5162DD46" w14:textId="2F72722E" w:rsidR="00F57BB5" w:rsidRDefault="00F57BB5" w:rsidP="006D3982">
      <w:pPr>
        <w:pStyle w:val="Heading3"/>
      </w:pPr>
      <w:r>
        <w:t>Ant</w:t>
      </w:r>
    </w:p>
    <w:p w14:paraId="2261B825" w14:textId="02D3A064" w:rsidR="00F57BB5" w:rsidRDefault="00F57BB5" w:rsidP="00F57BB5">
      <w:r>
        <w:t xml:space="preserve">The properties </w:t>
      </w:r>
      <w:r w:rsidR="00C66992">
        <w:t>of a basic ant are the following:</w:t>
      </w:r>
    </w:p>
    <w:p w14:paraId="120B4543" w14:textId="42213FE6" w:rsidR="00F57BB5" w:rsidRDefault="00845F3E" w:rsidP="006D3982">
      <w:pPr>
        <w:pStyle w:val="ListParagraph"/>
        <w:numPr>
          <w:ilvl w:val="0"/>
          <w:numId w:val="34"/>
        </w:numPr>
      </w:pPr>
      <w:r>
        <w:rPr>
          <w:b/>
        </w:rPr>
        <w:t>Position</w:t>
      </w:r>
      <w:r w:rsidR="00011FC2">
        <w:t xml:space="preserve"> – </w:t>
      </w:r>
      <w:r w:rsidR="006D3982">
        <w:t>T</w:t>
      </w:r>
      <w:r>
        <w:t>he location of the ant</w:t>
      </w:r>
    </w:p>
    <w:p w14:paraId="42053969" w14:textId="77777777" w:rsidR="00011FC2" w:rsidRDefault="00011FC2" w:rsidP="006D3982">
      <w:pPr>
        <w:pStyle w:val="ListParagraph"/>
        <w:numPr>
          <w:ilvl w:val="0"/>
          <w:numId w:val="34"/>
        </w:numPr>
      </w:pPr>
      <w:r w:rsidRPr="00011FC2">
        <w:rPr>
          <w:b/>
        </w:rPr>
        <w:t>Direction</w:t>
      </w:r>
      <w:r>
        <w:t xml:space="preserve"> – The direction the ant is facing</w:t>
      </w:r>
    </w:p>
    <w:p w14:paraId="1F23F89C" w14:textId="71A999D6" w:rsidR="00011FC2" w:rsidRDefault="00011FC2" w:rsidP="006D3982">
      <w:pPr>
        <w:pStyle w:val="ListParagraph"/>
        <w:numPr>
          <w:ilvl w:val="0"/>
          <w:numId w:val="34"/>
        </w:numPr>
      </w:pPr>
      <w:r w:rsidRPr="00011FC2">
        <w:rPr>
          <w:b/>
        </w:rPr>
        <w:t>Prioritized direction</w:t>
      </w:r>
      <w:r>
        <w:t xml:space="preserve"> – The direction the ant wants to move in</w:t>
      </w:r>
    </w:p>
    <w:p w14:paraId="1B83EADD" w14:textId="55D286E5" w:rsidR="00011FC2" w:rsidRDefault="00011FC2" w:rsidP="006D3982">
      <w:pPr>
        <w:pStyle w:val="ListParagraph"/>
        <w:numPr>
          <w:ilvl w:val="0"/>
          <w:numId w:val="34"/>
        </w:numPr>
      </w:pPr>
      <w:r w:rsidRPr="00011FC2">
        <w:rPr>
          <w:b/>
        </w:rPr>
        <w:t>Size</w:t>
      </w:r>
      <w:r>
        <w:t xml:space="preserve"> – The size of the ant</w:t>
      </w:r>
    </w:p>
    <w:p w14:paraId="68992897" w14:textId="1CE54591" w:rsidR="00011FC2" w:rsidRDefault="00011FC2" w:rsidP="006D3982">
      <w:pPr>
        <w:pStyle w:val="ListParagraph"/>
        <w:numPr>
          <w:ilvl w:val="0"/>
          <w:numId w:val="34"/>
        </w:numPr>
      </w:pPr>
      <w:r w:rsidRPr="00011FC2">
        <w:rPr>
          <w:b/>
        </w:rPr>
        <w:t>Species</w:t>
      </w:r>
      <w:r>
        <w:t xml:space="preserve"> – The species the ant belongs to</w:t>
      </w:r>
    </w:p>
    <w:p w14:paraId="2DDDD930" w14:textId="7369DB1A" w:rsidR="00011FC2" w:rsidRDefault="00011FC2" w:rsidP="006D3982">
      <w:pPr>
        <w:pStyle w:val="ListParagraph"/>
        <w:numPr>
          <w:ilvl w:val="0"/>
          <w:numId w:val="34"/>
        </w:numPr>
      </w:pPr>
      <w:r w:rsidRPr="00011FC2">
        <w:rPr>
          <w:b/>
        </w:rPr>
        <w:t>Nest</w:t>
      </w:r>
      <w:r>
        <w:t xml:space="preserve"> – The nest </w:t>
      </w:r>
      <w:r w:rsidR="006D3982">
        <w:t>where the ant was born</w:t>
      </w:r>
    </w:p>
    <w:p w14:paraId="46CE818F" w14:textId="6BDE284C" w:rsidR="00011FC2" w:rsidRDefault="00011FC2" w:rsidP="006D3982">
      <w:pPr>
        <w:pStyle w:val="ListParagraph"/>
        <w:numPr>
          <w:ilvl w:val="0"/>
          <w:numId w:val="34"/>
        </w:numPr>
      </w:pPr>
      <w:r w:rsidRPr="00011FC2">
        <w:rPr>
          <w:b/>
        </w:rPr>
        <w:t>Health</w:t>
      </w:r>
      <w:r>
        <w:t xml:space="preserve"> – The current amount of health the ant has</w:t>
      </w:r>
    </w:p>
    <w:p w14:paraId="7197BD9B" w14:textId="7EFB2363" w:rsidR="00011FC2" w:rsidRDefault="00011FC2" w:rsidP="006D3982">
      <w:pPr>
        <w:pStyle w:val="ListParagraph"/>
        <w:numPr>
          <w:ilvl w:val="0"/>
          <w:numId w:val="34"/>
        </w:numPr>
      </w:pPr>
      <w:r w:rsidRPr="00011FC2">
        <w:rPr>
          <w:b/>
        </w:rPr>
        <w:t>Health Threshold</w:t>
      </w:r>
      <w:r>
        <w:t xml:space="preserve"> – The level of health bellow which the ant is hungry</w:t>
      </w:r>
    </w:p>
    <w:p w14:paraId="185474E6" w14:textId="690DCF3A" w:rsidR="00011FC2" w:rsidRDefault="00011FC2" w:rsidP="006D3982">
      <w:pPr>
        <w:pStyle w:val="ListParagraph"/>
        <w:numPr>
          <w:ilvl w:val="0"/>
          <w:numId w:val="34"/>
        </w:numPr>
      </w:pPr>
      <w:r w:rsidRPr="00011FC2">
        <w:rPr>
          <w:b/>
        </w:rPr>
        <w:t>Health rate</w:t>
      </w:r>
      <w:r>
        <w:t xml:space="preserve"> – The rate at which an ant will lose health</w:t>
      </w:r>
    </w:p>
    <w:p w14:paraId="7D7FA0D0" w14:textId="28A1C1A0" w:rsidR="00011FC2" w:rsidRDefault="00011FC2" w:rsidP="006D3982">
      <w:pPr>
        <w:pStyle w:val="ListParagraph"/>
        <w:numPr>
          <w:ilvl w:val="0"/>
          <w:numId w:val="34"/>
        </w:numPr>
      </w:pPr>
      <w:r w:rsidRPr="00011FC2">
        <w:rPr>
          <w:b/>
        </w:rPr>
        <w:t>Goal</w:t>
      </w:r>
      <w:r>
        <w:t xml:space="preserve"> – The current goal the ant is trying to complete e.g. find food</w:t>
      </w:r>
    </w:p>
    <w:p w14:paraId="70BD093D" w14:textId="2FAC7C3E" w:rsidR="00011FC2" w:rsidRDefault="00011FC2" w:rsidP="006D3982">
      <w:pPr>
        <w:pStyle w:val="ListParagraph"/>
        <w:numPr>
          <w:ilvl w:val="0"/>
          <w:numId w:val="34"/>
        </w:numPr>
      </w:pPr>
      <w:r w:rsidRPr="00011FC2">
        <w:rPr>
          <w:b/>
        </w:rPr>
        <w:t>Target</w:t>
      </w:r>
      <w:r>
        <w:t xml:space="preserve"> – The target the ant is heading to e.g. a piece of food</w:t>
      </w:r>
    </w:p>
    <w:p w14:paraId="2D409C2D" w14:textId="245E4907" w:rsidR="008D3E7E" w:rsidRDefault="00F61E81" w:rsidP="008D3E7E">
      <w:r>
        <w:t>An</w:t>
      </w:r>
      <w:r w:rsidR="008D3E7E">
        <w:t xml:space="preserve"> ant </w:t>
      </w:r>
      <w:r>
        <w:t>can</w:t>
      </w:r>
      <w:r w:rsidR="00C66992">
        <w:t xml:space="preserve"> also perform the following</w:t>
      </w:r>
      <w:r w:rsidR="00910DDA">
        <w:t xml:space="preserve"> basic</w:t>
      </w:r>
      <w:r w:rsidR="00C66992">
        <w:t xml:space="preserve"> actions</w:t>
      </w:r>
      <w:r w:rsidR="008D3E7E">
        <w:t>:</w:t>
      </w:r>
    </w:p>
    <w:p w14:paraId="27AAB43E" w14:textId="517F0BE7" w:rsidR="008D3E7E" w:rsidRPr="008D3E7E" w:rsidRDefault="008D3E7E" w:rsidP="006D3982">
      <w:pPr>
        <w:pStyle w:val="ListParagraph"/>
        <w:numPr>
          <w:ilvl w:val="0"/>
          <w:numId w:val="35"/>
        </w:numPr>
        <w:rPr>
          <w:b/>
        </w:rPr>
      </w:pPr>
      <w:r w:rsidRPr="008D3E7E">
        <w:rPr>
          <w:b/>
        </w:rPr>
        <w:t>Take food</w:t>
      </w:r>
      <w:r>
        <w:rPr>
          <w:b/>
        </w:rPr>
        <w:t xml:space="preserve"> – </w:t>
      </w:r>
      <w:r>
        <w:t>Takes a single piece of food</w:t>
      </w:r>
    </w:p>
    <w:p w14:paraId="6073C925" w14:textId="3CAAF8D4" w:rsidR="008D3E7E" w:rsidRPr="008D3E7E" w:rsidRDefault="008D3E7E" w:rsidP="006D3982">
      <w:pPr>
        <w:pStyle w:val="ListParagraph"/>
        <w:numPr>
          <w:ilvl w:val="0"/>
          <w:numId w:val="35"/>
        </w:numPr>
        <w:rPr>
          <w:b/>
        </w:rPr>
      </w:pPr>
      <w:r w:rsidRPr="008D3E7E">
        <w:rPr>
          <w:b/>
        </w:rPr>
        <w:t>Get food</w:t>
      </w:r>
      <w:r>
        <w:rPr>
          <w:b/>
        </w:rPr>
        <w:t xml:space="preserve"> – </w:t>
      </w:r>
      <w:r>
        <w:t>Head towards a piece of food</w:t>
      </w:r>
    </w:p>
    <w:p w14:paraId="0C07C6EB" w14:textId="7C07AC59" w:rsidR="008D3E7E" w:rsidRPr="008D3E7E" w:rsidRDefault="008D3E7E" w:rsidP="006D3982">
      <w:pPr>
        <w:pStyle w:val="ListParagraph"/>
        <w:numPr>
          <w:ilvl w:val="0"/>
          <w:numId w:val="35"/>
        </w:numPr>
        <w:rPr>
          <w:b/>
        </w:rPr>
      </w:pPr>
      <w:r w:rsidRPr="008D3E7E">
        <w:rPr>
          <w:b/>
        </w:rPr>
        <w:t>Use food</w:t>
      </w:r>
      <w:r>
        <w:rPr>
          <w:b/>
        </w:rPr>
        <w:t xml:space="preserve"> – </w:t>
      </w:r>
      <w:r>
        <w:t>Decide how to use food i.e. eat or carry</w:t>
      </w:r>
    </w:p>
    <w:p w14:paraId="3E95A29B" w14:textId="5A2F74BF" w:rsidR="008D3E7E" w:rsidRPr="008D3E7E" w:rsidRDefault="008D3E7E" w:rsidP="006D3982">
      <w:pPr>
        <w:pStyle w:val="ListParagraph"/>
        <w:numPr>
          <w:ilvl w:val="0"/>
          <w:numId w:val="35"/>
        </w:numPr>
        <w:rPr>
          <w:b/>
        </w:rPr>
      </w:pPr>
      <w:r w:rsidRPr="008D3E7E">
        <w:rPr>
          <w:b/>
        </w:rPr>
        <w:t>Find food target</w:t>
      </w:r>
      <w:r w:rsidR="006B6259">
        <w:rPr>
          <w:b/>
        </w:rPr>
        <w:t xml:space="preserve"> – </w:t>
      </w:r>
      <w:r w:rsidR="006B6259">
        <w:t>Finds a locate a target piece of food within viewing distance</w:t>
      </w:r>
    </w:p>
    <w:p w14:paraId="3BF1DB94" w14:textId="4ADAC6BE" w:rsidR="008D3E7E" w:rsidRPr="008D3E7E" w:rsidRDefault="008D3E7E" w:rsidP="006D3982">
      <w:pPr>
        <w:pStyle w:val="ListParagraph"/>
        <w:numPr>
          <w:ilvl w:val="0"/>
          <w:numId w:val="35"/>
        </w:numPr>
        <w:rPr>
          <w:b/>
        </w:rPr>
      </w:pPr>
      <w:r w:rsidRPr="008D3E7E">
        <w:rPr>
          <w:b/>
        </w:rPr>
        <w:t>Scan</w:t>
      </w:r>
      <w:r w:rsidR="006B6259">
        <w:rPr>
          <w:b/>
        </w:rPr>
        <w:t xml:space="preserve"> – </w:t>
      </w:r>
      <w:r w:rsidR="006B6259">
        <w:t>Scan surroundings for items of interest which can be seen e.g. other ants and food</w:t>
      </w:r>
    </w:p>
    <w:p w14:paraId="48818632" w14:textId="1EE8B49D" w:rsidR="008D3E7E" w:rsidRPr="008D3E7E" w:rsidRDefault="008D3E7E" w:rsidP="006D3982">
      <w:pPr>
        <w:pStyle w:val="ListParagraph"/>
        <w:numPr>
          <w:ilvl w:val="0"/>
          <w:numId w:val="35"/>
        </w:numPr>
        <w:rPr>
          <w:b/>
        </w:rPr>
      </w:pPr>
      <w:r w:rsidRPr="008D3E7E">
        <w:rPr>
          <w:b/>
        </w:rPr>
        <w:t>Smell</w:t>
      </w:r>
      <w:r w:rsidR="006B6259">
        <w:rPr>
          <w:b/>
        </w:rPr>
        <w:t xml:space="preserve"> – </w:t>
      </w:r>
      <w:r w:rsidR="006B6259">
        <w:t>Similar to scan however only detects pheromones</w:t>
      </w:r>
    </w:p>
    <w:p w14:paraId="70CFD9DC" w14:textId="1AD8614E" w:rsidR="008D3E7E" w:rsidRPr="008D3E7E" w:rsidRDefault="008D3E7E" w:rsidP="006D3982">
      <w:pPr>
        <w:pStyle w:val="ListParagraph"/>
        <w:numPr>
          <w:ilvl w:val="0"/>
          <w:numId w:val="35"/>
        </w:numPr>
        <w:rPr>
          <w:b/>
        </w:rPr>
      </w:pPr>
      <w:r w:rsidRPr="008D3E7E">
        <w:rPr>
          <w:b/>
        </w:rPr>
        <w:t>Secrete</w:t>
      </w:r>
      <w:r w:rsidR="006B6259">
        <w:rPr>
          <w:b/>
        </w:rPr>
        <w:t xml:space="preserve"> – </w:t>
      </w:r>
      <w:r w:rsidR="006B6259">
        <w:t>Secrete a pheromone</w:t>
      </w:r>
    </w:p>
    <w:p w14:paraId="2EAB657F" w14:textId="0CF6C431" w:rsidR="008D3E7E" w:rsidRPr="008D3E7E" w:rsidRDefault="008D3E7E" w:rsidP="006D3982">
      <w:pPr>
        <w:pStyle w:val="ListParagraph"/>
        <w:numPr>
          <w:ilvl w:val="0"/>
          <w:numId w:val="35"/>
        </w:numPr>
        <w:rPr>
          <w:b/>
        </w:rPr>
      </w:pPr>
      <w:r w:rsidRPr="008D3E7E">
        <w:rPr>
          <w:b/>
        </w:rPr>
        <w:t>Wonder</w:t>
      </w:r>
      <w:r w:rsidR="006B6259">
        <w:rPr>
          <w:b/>
        </w:rPr>
        <w:t xml:space="preserve"> – </w:t>
      </w:r>
      <w:r w:rsidR="006B6259">
        <w:t>Walk around the map either randomly or following pheromone trials</w:t>
      </w:r>
    </w:p>
    <w:p w14:paraId="49122824" w14:textId="1EF5A6FF" w:rsidR="008D3E7E" w:rsidRPr="006B6259" w:rsidRDefault="006B6259" w:rsidP="006D3982">
      <w:pPr>
        <w:pStyle w:val="ListParagraph"/>
        <w:numPr>
          <w:ilvl w:val="0"/>
          <w:numId w:val="35"/>
        </w:numPr>
      </w:pPr>
      <w:r w:rsidRPr="008D3E7E">
        <w:rPr>
          <w:b/>
        </w:rPr>
        <w:t>D</w:t>
      </w:r>
      <w:r w:rsidR="008D3E7E" w:rsidRPr="008D3E7E">
        <w:rPr>
          <w:b/>
        </w:rPr>
        <w:t>ie</w:t>
      </w:r>
      <w:r>
        <w:rPr>
          <w:b/>
        </w:rPr>
        <w:t xml:space="preserve"> – </w:t>
      </w:r>
      <w:r w:rsidRPr="006B6259">
        <w:t>Kills the ant</w:t>
      </w:r>
    </w:p>
    <w:p w14:paraId="58CF9ACC" w14:textId="2B8D6626" w:rsidR="00F57BB5" w:rsidRDefault="00F57BB5" w:rsidP="006D3982">
      <w:pPr>
        <w:pStyle w:val="Heading3"/>
      </w:pPr>
      <w:r>
        <w:t>Worker</w:t>
      </w:r>
    </w:p>
    <w:p w14:paraId="315A6F0F" w14:textId="54473A4E" w:rsidR="00C66992" w:rsidRDefault="00C66992" w:rsidP="00C66992">
      <w:r>
        <w:t>A worker ant is a sp</w:t>
      </w:r>
      <w:r w:rsidR="0004265B">
        <w:t>ecific type of ant, its purpose is</w:t>
      </w:r>
      <w:r>
        <w:t xml:space="preserve"> to find, collect and deposit food </w:t>
      </w:r>
      <w:r w:rsidR="0004265B">
        <w:t>to</w:t>
      </w:r>
      <w:r>
        <w:t xml:space="preserve"> the nest. Because of this the worker ant must be able to perform the following actions:</w:t>
      </w:r>
    </w:p>
    <w:p w14:paraId="3DA43AEA" w14:textId="6BCEA5E1" w:rsidR="00C66992" w:rsidRPr="00C66992" w:rsidRDefault="00C66992" w:rsidP="006D3982">
      <w:pPr>
        <w:pStyle w:val="ListParagraph"/>
        <w:numPr>
          <w:ilvl w:val="0"/>
          <w:numId w:val="36"/>
        </w:numPr>
        <w:rPr>
          <w:b/>
        </w:rPr>
      </w:pPr>
      <w:r w:rsidRPr="00C66992">
        <w:rPr>
          <w:b/>
        </w:rPr>
        <w:t>Determine if it can carry food</w:t>
      </w:r>
      <w:r w:rsidR="0004265B">
        <w:rPr>
          <w:b/>
        </w:rPr>
        <w:t xml:space="preserve"> – </w:t>
      </w:r>
      <w:r w:rsidR="0004265B">
        <w:t>Does the ant have enough room to carry extra food</w:t>
      </w:r>
    </w:p>
    <w:p w14:paraId="73A8A1FB" w14:textId="7709CB49" w:rsidR="00C66992" w:rsidRPr="00C66992" w:rsidRDefault="00C66992" w:rsidP="006D3982">
      <w:pPr>
        <w:pStyle w:val="ListParagraph"/>
        <w:numPr>
          <w:ilvl w:val="0"/>
          <w:numId w:val="36"/>
        </w:numPr>
        <w:rPr>
          <w:b/>
        </w:rPr>
      </w:pPr>
      <w:r w:rsidRPr="00C66992">
        <w:rPr>
          <w:b/>
        </w:rPr>
        <w:t>Deposit food</w:t>
      </w:r>
    </w:p>
    <w:p w14:paraId="5A7C98E4" w14:textId="77777777" w:rsidR="00C66992" w:rsidRPr="00C66992" w:rsidRDefault="00C66992" w:rsidP="00C66992"/>
    <w:p w14:paraId="54932208" w14:textId="5E02ECB6" w:rsidR="00F57BB5" w:rsidRDefault="00F57BB5" w:rsidP="006D3982">
      <w:pPr>
        <w:pStyle w:val="Heading3"/>
      </w:pPr>
      <w:r>
        <w:t>Queen</w:t>
      </w:r>
    </w:p>
    <w:p w14:paraId="71BE9C33" w14:textId="29C21199" w:rsidR="0004265B" w:rsidRDefault="0004265B" w:rsidP="0004265B">
      <w:r>
        <w:t>A queen ant is another specific type of ant. The Queen ant is responsible for creating new nests and therefore needs to be able to:</w:t>
      </w:r>
    </w:p>
    <w:p w14:paraId="6C58E7D0" w14:textId="652125D9" w:rsidR="0004265B" w:rsidRPr="0004265B" w:rsidRDefault="0004265B" w:rsidP="006D3982">
      <w:pPr>
        <w:pStyle w:val="ListParagraph"/>
        <w:numPr>
          <w:ilvl w:val="0"/>
          <w:numId w:val="37"/>
        </w:numPr>
        <w:rPr>
          <w:b/>
        </w:rPr>
      </w:pPr>
      <w:r w:rsidRPr="0004265B">
        <w:rPr>
          <w:b/>
        </w:rPr>
        <w:t>Pick nest site</w:t>
      </w:r>
    </w:p>
    <w:p w14:paraId="1529D7F4" w14:textId="35480338" w:rsidR="0004265B" w:rsidRPr="0004265B" w:rsidRDefault="0004265B" w:rsidP="006D3982">
      <w:pPr>
        <w:pStyle w:val="ListParagraph"/>
        <w:numPr>
          <w:ilvl w:val="0"/>
          <w:numId w:val="37"/>
        </w:numPr>
        <w:rPr>
          <w:b/>
        </w:rPr>
      </w:pPr>
      <w:r w:rsidRPr="0004265B">
        <w:rPr>
          <w:b/>
        </w:rPr>
        <w:t>Create a nest</w:t>
      </w:r>
    </w:p>
    <w:p w14:paraId="6A948017" w14:textId="7D754EAD" w:rsidR="00F57BB5" w:rsidRDefault="00F57BB5" w:rsidP="006D3982">
      <w:pPr>
        <w:pStyle w:val="Heading3"/>
      </w:pPr>
      <w:r>
        <w:t>Species</w:t>
      </w:r>
    </w:p>
    <w:p w14:paraId="43B5E7A6" w14:textId="5918D8B4" w:rsidR="0004265B" w:rsidRDefault="00845F3E" w:rsidP="0004265B">
      <w:r>
        <w:t>A species is a collection of specific values of characteristics. A characteristic is a property of an ant e.g. an ant’s eye sight (how far the ant can see). The following basic characteristics will be implemented:</w:t>
      </w:r>
    </w:p>
    <w:p w14:paraId="293E5BB7" w14:textId="2090A87F" w:rsidR="00845F3E" w:rsidRPr="00802C9D" w:rsidRDefault="00845F3E" w:rsidP="006D3982">
      <w:pPr>
        <w:pStyle w:val="ListParagraph"/>
        <w:numPr>
          <w:ilvl w:val="0"/>
          <w:numId w:val="38"/>
        </w:numPr>
        <w:rPr>
          <w:b/>
        </w:rPr>
      </w:pPr>
      <w:r w:rsidRPr="00802C9D">
        <w:rPr>
          <w:b/>
        </w:rPr>
        <w:t>Speed</w:t>
      </w:r>
      <w:r w:rsidR="00802C9D">
        <w:rPr>
          <w:b/>
        </w:rPr>
        <w:t xml:space="preserve"> – </w:t>
      </w:r>
      <w:r w:rsidR="00802C9D">
        <w:t>The speed the ant can move</w:t>
      </w:r>
    </w:p>
    <w:p w14:paraId="58514BA7" w14:textId="4B0BC5BC" w:rsidR="00845F3E" w:rsidRPr="00802C9D" w:rsidRDefault="00845F3E" w:rsidP="006D3982">
      <w:pPr>
        <w:pStyle w:val="ListParagraph"/>
        <w:numPr>
          <w:ilvl w:val="0"/>
          <w:numId w:val="38"/>
        </w:numPr>
        <w:rPr>
          <w:b/>
        </w:rPr>
      </w:pPr>
      <w:r w:rsidRPr="00802C9D">
        <w:rPr>
          <w:b/>
        </w:rPr>
        <w:t>Antenna size</w:t>
      </w:r>
      <w:r w:rsidR="00802C9D">
        <w:rPr>
          <w:b/>
        </w:rPr>
        <w:t xml:space="preserve"> – </w:t>
      </w:r>
      <w:r w:rsidR="00802C9D">
        <w:t>The size of the ants antenna (determines how far away the ant can smell pheromones)</w:t>
      </w:r>
    </w:p>
    <w:p w14:paraId="662F59EB" w14:textId="5AE0B061" w:rsidR="00802C9D" w:rsidRPr="00802C9D" w:rsidRDefault="00802C9D" w:rsidP="006D3982">
      <w:pPr>
        <w:pStyle w:val="ListParagraph"/>
        <w:numPr>
          <w:ilvl w:val="0"/>
          <w:numId w:val="38"/>
        </w:numPr>
        <w:rPr>
          <w:b/>
        </w:rPr>
      </w:pPr>
      <w:r w:rsidRPr="00802C9D">
        <w:rPr>
          <w:b/>
        </w:rPr>
        <w:t>Antenna angle</w:t>
      </w:r>
      <w:r>
        <w:rPr>
          <w:b/>
        </w:rPr>
        <w:t xml:space="preserve"> – </w:t>
      </w:r>
      <w:r>
        <w:t>The angle through which the ant can detect pheromones from its current direction</w:t>
      </w:r>
    </w:p>
    <w:p w14:paraId="51E2BB80" w14:textId="1413F521" w:rsidR="00802C9D" w:rsidRPr="00802C9D" w:rsidRDefault="00802C9D" w:rsidP="006D3982">
      <w:pPr>
        <w:pStyle w:val="ListParagraph"/>
        <w:numPr>
          <w:ilvl w:val="0"/>
          <w:numId w:val="38"/>
        </w:numPr>
        <w:rPr>
          <w:b/>
        </w:rPr>
      </w:pPr>
      <w:r w:rsidRPr="00802C9D">
        <w:rPr>
          <w:b/>
        </w:rPr>
        <w:t>Eye sight</w:t>
      </w:r>
      <w:r>
        <w:rPr>
          <w:b/>
        </w:rPr>
        <w:t xml:space="preserve"> – </w:t>
      </w:r>
      <w:r>
        <w:t>The range at which the ant can see objects</w:t>
      </w:r>
    </w:p>
    <w:p w14:paraId="1AA27A02" w14:textId="33A78903" w:rsidR="00802C9D" w:rsidRPr="00802C9D" w:rsidRDefault="00802C9D" w:rsidP="006D3982">
      <w:pPr>
        <w:pStyle w:val="ListParagraph"/>
        <w:numPr>
          <w:ilvl w:val="0"/>
          <w:numId w:val="38"/>
        </w:numPr>
        <w:rPr>
          <w:b/>
        </w:rPr>
      </w:pPr>
      <w:r w:rsidRPr="00802C9D">
        <w:rPr>
          <w:b/>
        </w:rPr>
        <w:t>Eye angle</w:t>
      </w:r>
      <w:r>
        <w:rPr>
          <w:b/>
        </w:rPr>
        <w:t xml:space="preserve"> – </w:t>
      </w:r>
      <w:r>
        <w:t>The angle through which the ant can see objects from its current direction</w:t>
      </w:r>
    </w:p>
    <w:p w14:paraId="2A0A580E" w14:textId="7B62EB48" w:rsidR="00845F3E" w:rsidRPr="00802C9D" w:rsidRDefault="00845F3E" w:rsidP="006D3982">
      <w:pPr>
        <w:pStyle w:val="ListParagraph"/>
        <w:numPr>
          <w:ilvl w:val="0"/>
          <w:numId w:val="38"/>
        </w:numPr>
        <w:rPr>
          <w:b/>
        </w:rPr>
      </w:pPr>
      <w:r w:rsidRPr="00802C9D">
        <w:rPr>
          <w:b/>
        </w:rPr>
        <w:t>Jaw size</w:t>
      </w:r>
      <w:r w:rsidR="00802C9D">
        <w:rPr>
          <w:b/>
        </w:rPr>
        <w:t xml:space="preserve"> – </w:t>
      </w:r>
      <w:r w:rsidR="00802C9D">
        <w:t>The size of the jaw of the ant (determines how much food an ant can carry)</w:t>
      </w:r>
    </w:p>
    <w:p w14:paraId="62A64177" w14:textId="0C227DA7" w:rsidR="00802C9D" w:rsidRDefault="00802C9D" w:rsidP="006D3982">
      <w:pPr>
        <w:pStyle w:val="ListParagraph"/>
        <w:numPr>
          <w:ilvl w:val="0"/>
          <w:numId w:val="38"/>
        </w:numPr>
        <w:rPr>
          <w:b/>
        </w:rPr>
      </w:pPr>
      <w:r>
        <w:rPr>
          <w:b/>
        </w:rPr>
        <w:t xml:space="preserve">Jaw strength – </w:t>
      </w:r>
      <w:r w:rsidRPr="00154A68">
        <w:t>The strength of the ants jaw (</w:t>
      </w:r>
      <w:r w:rsidR="00154A68" w:rsidRPr="00154A68">
        <w:t>determines</w:t>
      </w:r>
      <w:r w:rsidRPr="00154A68">
        <w:t xml:space="preserve"> how much damage it can do when biting other ants)</w:t>
      </w:r>
    </w:p>
    <w:p w14:paraId="41EF10B1" w14:textId="39F2ED3E" w:rsidR="00802C9D" w:rsidRPr="00802C9D" w:rsidRDefault="00802C9D" w:rsidP="006D3982">
      <w:pPr>
        <w:pStyle w:val="ListParagraph"/>
        <w:numPr>
          <w:ilvl w:val="0"/>
          <w:numId w:val="38"/>
        </w:numPr>
        <w:rPr>
          <w:b/>
        </w:rPr>
      </w:pPr>
      <w:r w:rsidRPr="00802C9D">
        <w:rPr>
          <w:b/>
        </w:rPr>
        <w:t>Sting size</w:t>
      </w:r>
      <w:r w:rsidR="00154A68">
        <w:rPr>
          <w:b/>
        </w:rPr>
        <w:t xml:space="preserve"> – </w:t>
      </w:r>
      <w:r w:rsidR="00154A68">
        <w:t>The size of the ants string (determines how far the ant can attack)</w:t>
      </w:r>
    </w:p>
    <w:p w14:paraId="326739F6" w14:textId="00F40FB3" w:rsidR="00845F3E" w:rsidRPr="00154A68" w:rsidRDefault="00845F3E" w:rsidP="006D3982">
      <w:pPr>
        <w:pStyle w:val="ListParagraph"/>
        <w:numPr>
          <w:ilvl w:val="0"/>
          <w:numId w:val="38"/>
        </w:numPr>
        <w:rPr>
          <w:b/>
        </w:rPr>
      </w:pPr>
      <w:r w:rsidRPr="00802C9D">
        <w:rPr>
          <w:b/>
        </w:rPr>
        <w:t xml:space="preserve">Pheromone </w:t>
      </w:r>
      <w:r w:rsidR="00802C9D" w:rsidRPr="00802C9D">
        <w:rPr>
          <w:b/>
        </w:rPr>
        <w:t>concentration</w:t>
      </w:r>
      <w:r w:rsidR="00154A68">
        <w:rPr>
          <w:b/>
        </w:rPr>
        <w:t xml:space="preserve"> – </w:t>
      </w:r>
      <w:r w:rsidR="00154A68">
        <w:t>The concentration of pheromones secreted by the ant</w:t>
      </w:r>
    </w:p>
    <w:p w14:paraId="2E0AE74C" w14:textId="418C28BC" w:rsidR="00154A68" w:rsidRPr="00154A68" w:rsidRDefault="00154A68" w:rsidP="00154A68">
      <w:r>
        <w:t>There is a chance that a species will be mutated, this will result in the change in the value of a characteristic. This can happen whenever an ant is created. However the mutation will only ever be passed on by queen ants, as normal ants cannot create new ants.</w:t>
      </w:r>
    </w:p>
    <w:p w14:paraId="313FF3B6" w14:textId="0CB23FD1" w:rsidR="00F57BB5" w:rsidRDefault="00F57BB5" w:rsidP="006D3982">
      <w:pPr>
        <w:pStyle w:val="Heading3"/>
      </w:pPr>
      <w:r>
        <w:t>Nest</w:t>
      </w:r>
    </w:p>
    <w:p w14:paraId="18584095" w14:textId="07A76794" w:rsidR="00F57BB5" w:rsidRDefault="00154A68" w:rsidP="00FB0867">
      <w:r>
        <w:t>The nest implemented will be a very simple abstraction of actual ant nests. The nest must have the ability to recreate</w:t>
      </w:r>
      <w:r w:rsidR="00FB0867">
        <w:t xml:space="preserve"> new ants. The nest must also be able to store/receive food from workers.</w:t>
      </w:r>
    </w:p>
    <w:p w14:paraId="5038A2DD" w14:textId="5C3EE734" w:rsidR="00F57BB5" w:rsidRDefault="00FB0867" w:rsidP="006D3982">
      <w:pPr>
        <w:pStyle w:val="Heading3"/>
      </w:pPr>
      <w:r>
        <w:t>Pheromone</w:t>
      </w:r>
    </w:p>
    <w:p w14:paraId="74388B3B" w14:textId="635EA468" w:rsidR="00FB0867" w:rsidRDefault="00FB0867" w:rsidP="00FB0867">
      <w:r>
        <w:t>A pheromone is a chemical signal deposited by ants to influence the direction of other ants i.e. lead other ants to food. A pheromone has the following properties:</w:t>
      </w:r>
    </w:p>
    <w:p w14:paraId="3842525E" w14:textId="74212EB9" w:rsidR="00FB0867" w:rsidRPr="00FB0867" w:rsidRDefault="00FB0867" w:rsidP="006D3982">
      <w:pPr>
        <w:pStyle w:val="ListParagraph"/>
        <w:numPr>
          <w:ilvl w:val="0"/>
          <w:numId w:val="39"/>
        </w:numPr>
        <w:rPr>
          <w:b/>
        </w:rPr>
      </w:pPr>
      <w:r w:rsidRPr="00FB0867">
        <w:rPr>
          <w:b/>
        </w:rPr>
        <w:t>Concentration</w:t>
      </w:r>
      <w:r>
        <w:rPr>
          <w:b/>
        </w:rPr>
        <w:t xml:space="preserve"> – </w:t>
      </w:r>
      <w:r>
        <w:t>The concentration of the pheromone (a pheromone concentration slowly reduces over time due to evaporation)</w:t>
      </w:r>
    </w:p>
    <w:p w14:paraId="40D615D4" w14:textId="69B55D36" w:rsidR="00FB0867" w:rsidRPr="00FB0867" w:rsidRDefault="00FB0867" w:rsidP="006D3982">
      <w:pPr>
        <w:pStyle w:val="ListParagraph"/>
        <w:numPr>
          <w:ilvl w:val="0"/>
          <w:numId w:val="39"/>
        </w:numPr>
        <w:rPr>
          <w:b/>
        </w:rPr>
      </w:pPr>
      <w:r w:rsidRPr="00FB0867">
        <w:rPr>
          <w:b/>
        </w:rPr>
        <w:t>Position</w:t>
      </w:r>
      <w:r>
        <w:rPr>
          <w:b/>
        </w:rPr>
        <w:t xml:space="preserve"> – </w:t>
      </w:r>
      <w:r>
        <w:t>The position of the pheromone</w:t>
      </w:r>
    </w:p>
    <w:p w14:paraId="3A014B25" w14:textId="60686194" w:rsidR="00FB0867" w:rsidRPr="00FB0867" w:rsidRDefault="00FB0867" w:rsidP="006D3982">
      <w:pPr>
        <w:pStyle w:val="ListParagraph"/>
        <w:numPr>
          <w:ilvl w:val="0"/>
          <w:numId w:val="39"/>
        </w:numPr>
        <w:rPr>
          <w:b/>
        </w:rPr>
      </w:pPr>
      <w:r w:rsidRPr="00FB0867">
        <w:rPr>
          <w:b/>
        </w:rPr>
        <w:t>Species</w:t>
      </w:r>
      <w:r>
        <w:rPr>
          <w:b/>
        </w:rPr>
        <w:t xml:space="preserve"> – </w:t>
      </w:r>
      <w:r>
        <w:t>The species of the ant which deposited the pheromone. This is impor</w:t>
      </w:r>
      <w:r w:rsidR="006D3982">
        <w:t>tant as in some species of ants</w:t>
      </w:r>
      <w:r>
        <w:t xml:space="preserve"> </w:t>
      </w:r>
      <w:proofErr w:type="spellStart"/>
      <w:r>
        <w:t>ants</w:t>
      </w:r>
      <w:proofErr w:type="spellEnd"/>
      <w:r>
        <w:t xml:space="preserve"> will only follow pheromones laid down by an ant of their own species.</w:t>
      </w:r>
    </w:p>
    <w:p w14:paraId="1ABA39EF" w14:textId="2FE6A1C6" w:rsidR="00F57BB5" w:rsidRDefault="00F57BB5" w:rsidP="006D3982">
      <w:pPr>
        <w:pStyle w:val="Heading3"/>
      </w:pPr>
      <w:r>
        <w:t>Food</w:t>
      </w:r>
    </w:p>
    <w:p w14:paraId="5A351D2B" w14:textId="6DEF1019" w:rsidR="006D3982" w:rsidRDefault="006D3982" w:rsidP="006D3982">
      <w:r>
        <w:t>A piece of food has the following properties:</w:t>
      </w:r>
    </w:p>
    <w:p w14:paraId="7B75B6B4" w14:textId="1C963E69" w:rsidR="006D3982" w:rsidRDefault="006D3982" w:rsidP="006D3982">
      <w:pPr>
        <w:pStyle w:val="ListParagraph"/>
        <w:numPr>
          <w:ilvl w:val="0"/>
          <w:numId w:val="40"/>
        </w:numPr>
      </w:pPr>
      <w:r w:rsidRPr="006D3982">
        <w:rPr>
          <w:b/>
        </w:rPr>
        <w:t>Position</w:t>
      </w:r>
      <w:r>
        <w:t xml:space="preserve"> – The location of the piece of food</w:t>
      </w:r>
    </w:p>
    <w:p w14:paraId="2A79C563" w14:textId="6A3A87C7" w:rsidR="006D3982" w:rsidRDefault="006D3982" w:rsidP="006D3982">
      <w:pPr>
        <w:pStyle w:val="ListParagraph"/>
        <w:numPr>
          <w:ilvl w:val="0"/>
          <w:numId w:val="40"/>
        </w:numPr>
      </w:pPr>
      <w:r w:rsidRPr="006D3982">
        <w:rPr>
          <w:b/>
        </w:rPr>
        <w:t>Size</w:t>
      </w:r>
      <w:r>
        <w:t xml:space="preserve"> – The size of the piece of food</w:t>
      </w:r>
    </w:p>
    <w:p w14:paraId="03074513" w14:textId="6E766E7E" w:rsidR="006D3982" w:rsidRPr="006D3982" w:rsidRDefault="006D3982" w:rsidP="006D3982">
      <w:pPr>
        <w:pStyle w:val="ListParagraph"/>
        <w:numPr>
          <w:ilvl w:val="0"/>
          <w:numId w:val="40"/>
        </w:numPr>
      </w:pPr>
      <w:r w:rsidRPr="006D3982">
        <w:rPr>
          <w:b/>
        </w:rPr>
        <w:t>Density</w:t>
      </w:r>
      <w:r>
        <w:t xml:space="preserve"> – The density/concentration of the food</w:t>
      </w:r>
    </w:p>
    <w:p w14:paraId="092A914A" w14:textId="77777777" w:rsidR="001C60F8" w:rsidRPr="001C60F8" w:rsidRDefault="001C60F8" w:rsidP="001C60F8"/>
    <w:p w14:paraId="77BE7A95" w14:textId="34BCFDD6" w:rsidR="00234E7A" w:rsidRPr="00234E7A" w:rsidRDefault="002A4579" w:rsidP="00F57BB5">
      <w:pPr>
        <w:pStyle w:val="Heading2"/>
        <w:spacing w:after="240"/>
      </w:pPr>
      <w:bookmarkStart w:id="23" w:name="_Toc381010711"/>
      <w:commentRangeStart w:id="24"/>
      <w:r>
        <w:t>Definition of data requirements (Design Data Dictionary)</w:t>
      </w:r>
      <w:commentRangeEnd w:id="24"/>
      <w:r w:rsidR="0036268B">
        <w:rPr>
          <w:rStyle w:val="CommentReference"/>
          <w:rFonts w:asciiTheme="minorHAnsi" w:eastAsiaTheme="minorHAnsi" w:hAnsiTheme="minorHAnsi" w:cstheme="minorBidi"/>
          <w:b/>
          <w:bCs/>
          <w:color w:val="auto"/>
        </w:rPr>
        <w:commentReference w:id="24"/>
      </w:r>
      <w:bookmarkEnd w:id="23"/>
    </w:p>
    <w:p w14:paraId="20CEB0CA" w14:textId="08922667" w:rsidR="007E4895" w:rsidRDefault="007E4895" w:rsidP="00F614A9">
      <w:pPr>
        <w:pStyle w:val="Heading2"/>
        <w:spacing w:after="240"/>
      </w:pPr>
      <w:bookmarkStart w:id="25" w:name="_Toc381010712"/>
      <w:r>
        <w:t>Description of record structure</w:t>
      </w:r>
      <w:bookmarkEnd w:id="25"/>
    </w:p>
    <w:p w14:paraId="47AED47E" w14:textId="3D80A335" w:rsidR="004129FB" w:rsidRPr="004129FB" w:rsidRDefault="004129FB" w:rsidP="004129FB">
      <w:r w:rsidRPr="008C3102">
        <w:t>This is not applicable fo</w:t>
      </w:r>
      <w:r>
        <w:t>r my project as there are no databases used.</w:t>
      </w:r>
    </w:p>
    <w:p w14:paraId="346101E3" w14:textId="1CE24BA0" w:rsidR="007E4895" w:rsidRDefault="007E4895" w:rsidP="004129FB">
      <w:pPr>
        <w:pStyle w:val="Heading2"/>
      </w:pPr>
      <w:bookmarkStart w:id="26" w:name="_Toc381010713"/>
      <w:r>
        <w:t>File organisation and processing</w:t>
      </w:r>
      <w:bookmarkEnd w:id="26"/>
    </w:p>
    <w:p w14:paraId="34037788" w14:textId="23C7EBD3" w:rsidR="004129FB" w:rsidRPr="004129FB" w:rsidRDefault="004129FB" w:rsidP="004129FB">
      <w:r w:rsidRPr="008C3102">
        <w:t>This is not applicable for my project as there is no data stored</w:t>
      </w:r>
      <w:r>
        <w:t xml:space="preserve"> or retrieved from files</w:t>
      </w:r>
      <w:r w:rsidRPr="008C3102">
        <w:t>.</w:t>
      </w:r>
    </w:p>
    <w:p w14:paraId="6376FDDD" w14:textId="77777777" w:rsidR="00F614A9" w:rsidRDefault="002A4579" w:rsidP="00F614A9">
      <w:pPr>
        <w:pStyle w:val="Heading2"/>
        <w:spacing w:after="240"/>
      </w:pPr>
      <w:bookmarkStart w:id="27" w:name="_Toc381010714"/>
      <w:r>
        <w:t xml:space="preserve">Validation </w:t>
      </w:r>
      <w:commentRangeStart w:id="28"/>
      <w:r>
        <w:t>required</w:t>
      </w:r>
      <w:commentRangeEnd w:id="28"/>
      <w:r w:rsidR="00F614A9">
        <w:rPr>
          <w:rStyle w:val="CommentReference"/>
          <w:rFonts w:asciiTheme="minorHAnsi" w:eastAsiaTheme="minorHAnsi" w:hAnsiTheme="minorHAnsi" w:cstheme="minorBidi"/>
          <w:b/>
          <w:bCs/>
          <w:color w:val="auto"/>
        </w:rPr>
        <w:commentReference w:id="28"/>
      </w:r>
      <w:bookmarkEnd w:id="27"/>
    </w:p>
    <w:p w14:paraId="271FD573" w14:textId="4D126325" w:rsidR="00C04867" w:rsidRDefault="00C04867" w:rsidP="00C04867">
      <w:r>
        <w:t>Input validation will be done by sliders, this will reduce the amount of validation of input needed as it restricts the user to input values within a specific range and of a specific type.</w:t>
      </w:r>
      <w:r w:rsidR="00A64190">
        <w:t xml:space="preserve"> This is done to reduce the number of validation errors the user receives and thus streamlining their use of the application.</w:t>
      </w:r>
    </w:p>
    <w:p w14:paraId="2F141F0A" w14:textId="026E88D1" w:rsidR="00B804BE" w:rsidRDefault="00B804BE" w:rsidP="00C04867">
      <w:r>
        <w:t>However the following characteristics will require extra validation and may produce validation errors or warnings:</w:t>
      </w:r>
    </w:p>
    <w:p w14:paraId="31F79727" w14:textId="559BCB97" w:rsidR="00B804BE" w:rsidRDefault="00B804BE" w:rsidP="006D3982">
      <w:pPr>
        <w:pStyle w:val="ListParagraph"/>
        <w:numPr>
          <w:ilvl w:val="0"/>
          <w:numId w:val="33"/>
        </w:numPr>
      </w:pPr>
      <w:r>
        <w:t xml:space="preserve">Queen steps min and Queen </w:t>
      </w:r>
      <w:proofErr w:type="gramStart"/>
      <w:r>
        <w:t>steps</w:t>
      </w:r>
      <w:proofErr w:type="gramEnd"/>
      <w:r>
        <w:t xml:space="preserve"> max – As these two characteristics act as a range of values</w:t>
      </w:r>
      <w:r w:rsidR="004E7BAF">
        <w:t xml:space="preserve"> it is important for min to the less then max. If this is not the case the user will be given an error and how to correct it.</w:t>
      </w:r>
    </w:p>
    <w:p w14:paraId="2AE2B08D" w14:textId="4E1C9543" w:rsidR="004E7BAF" w:rsidRPr="00C04867" w:rsidRDefault="004E7BAF" w:rsidP="006D3982">
      <w:pPr>
        <w:pStyle w:val="ListParagraph"/>
        <w:numPr>
          <w:ilvl w:val="0"/>
          <w:numId w:val="33"/>
        </w:numPr>
      </w:pPr>
      <w:r>
        <w:t xml:space="preserve">Soldier, Queen and Soldier Food cost– If an ants </w:t>
      </w:r>
      <w:r w:rsidR="00427460">
        <w:t xml:space="preserve">food cost is less or equal to the species cost the user should </w:t>
      </w:r>
      <w:r w:rsidR="004B1D28">
        <w:t>receive</w:t>
      </w:r>
      <w:r w:rsidR="00427460">
        <w:t xml:space="preserve"> a warning as</w:t>
      </w:r>
      <w:r w:rsidR="004B1D28">
        <w:t xml:space="preserve"> it means that the ant will be created with its health less than or equal to zero. This means that the ant will die instantly when it is created. This is likely not what the user wants to do and so a warning is issued (This is not an error however and the simulation can be run with </w:t>
      </w:r>
      <w:r w:rsidR="00831302">
        <w:t>ants with health less than zero</w:t>
      </w:r>
      <w:r w:rsidR="004B1D28">
        <w:t>)</w:t>
      </w:r>
      <w:r w:rsidR="00831302">
        <w:t>.</w:t>
      </w:r>
    </w:p>
    <w:p w14:paraId="66F5EE29" w14:textId="77777777" w:rsidR="002A4579" w:rsidRDefault="008B2D5B">
      <w:pPr>
        <w:pStyle w:val="Heading2"/>
        <w:spacing w:after="240"/>
      </w:pPr>
      <w:bookmarkStart w:id="29" w:name="_Toc381010715"/>
      <w:r>
        <w:t>Identification</w:t>
      </w:r>
      <w:r w:rsidR="002A4579">
        <w:t xml:space="preserve"> of storage media</w:t>
      </w:r>
      <w:bookmarkEnd w:id="29"/>
    </w:p>
    <w:p w14:paraId="03BE83CC" w14:textId="77777777" w:rsidR="00A404AD" w:rsidRPr="00A404AD" w:rsidRDefault="008C3102" w:rsidP="00A404AD">
      <w:r w:rsidRPr="008C3102">
        <w:t>This is not applicable for my project as there is no data stored.</w:t>
      </w:r>
    </w:p>
    <w:p w14:paraId="3ED2E7FA" w14:textId="77777777" w:rsidR="002A4579" w:rsidRDefault="008B2D5B">
      <w:pPr>
        <w:pStyle w:val="Heading2"/>
        <w:spacing w:after="240"/>
      </w:pPr>
      <w:bookmarkStart w:id="30" w:name="_Toc381010716"/>
      <w:commentRangeStart w:id="31"/>
      <w:r>
        <w:t>Identification</w:t>
      </w:r>
      <w:r w:rsidR="002A4579">
        <w:t xml:space="preserve"> of suitable algorithms for data </w:t>
      </w:r>
      <w:r>
        <w:t>transformation</w:t>
      </w:r>
      <w:r w:rsidR="002A4579">
        <w:t xml:space="preserve">, </w:t>
      </w:r>
      <w:r>
        <w:t>pseudo code</w:t>
      </w:r>
      <w:r w:rsidR="002A4579">
        <w:t xml:space="preserve"> of these </w:t>
      </w:r>
      <w:r>
        <w:t>algorithms</w:t>
      </w:r>
      <w:commentRangeEnd w:id="31"/>
      <w:r w:rsidR="00704A92">
        <w:rPr>
          <w:rStyle w:val="CommentReference"/>
          <w:rFonts w:asciiTheme="minorHAnsi" w:eastAsiaTheme="minorEastAsia" w:hAnsiTheme="minorHAnsi" w:cstheme="minorBidi"/>
          <w:color w:val="auto"/>
        </w:rPr>
        <w:commentReference w:id="31"/>
      </w:r>
      <w:bookmarkEnd w:id="30"/>
    </w:p>
    <w:p w14:paraId="09895589" w14:textId="3AF0CFB5" w:rsidR="00C04867" w:rsidRDefault="00C04867" w:rsidP="00C04867">
      <w:pPr>
        <w:pStyle w:val="Heading3"/>
      </w:pPr>
      <w:r>
        <w:t>Angle between two points</w:t>
      </w:r>
    </w:p>
    <w:p w14:paraId="59D41CBA" w14:textId="5BF44357" w:rsidR="00610E9A" w:rsidRDefault="00381D37" w:rsidP="00610E9A">
      <w:r>
        <w:rPr>
          <w:noProof/>
          <w:lang w:eastAsia="en-GB"/>
        </w:rPr>
        <mc:AlternateContent>
          <mc:Choice Requires="wpg">
            <w:drawing>
              <wp:anchor distT="0" distB="0" distL="114300" distR="114300" simplePos="0" relativeHeight="251663872" behindDoc="0" locked="0" layoutInCell="1" allowOverlap="1" wp14:anchorId="44C84A41" wp14:editId="6129F873">
                <wp:simplePos x="0" y="0"/>
                <wp:positionH relativeFrom="column">
                  <wp:posOffset>1323975</wp:posOffset>
                </wp:positionH>
                <wp:positionV relativeFrom="paragraph">
                  <wp:posOffset>371475</wp:posOffset>
                </wp:positionV>
                <wp:extent cx="2943225" cy="178117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943225" cy="1781175"/>
                          <a:chOff x="0" y="0"/>
                          <a:chExt cx="2943225" cy="1781175"/>
                        </a:xfrm>
                      </wpg:grpSpPr>
                      <wpg:grpSp>
                        <wpg:cNvPr id="11" name="Group 11"/>
                        <wpg:cNvGrpSpPr/>
                        <wpg:grpSpPr>
                          <a:xfrm>
                            <a:off x="0" y="0"/>
                            <a:ext cx="2543175" cy="1781175"/>
                            <a:chOff x="0" y="0"/>
                            <a:chExt cx="2543175" cy="1781175"/>
                          </a:xfrm>
                        </wpg:grpSpPr>
                        <pic:pic xmlns:pic="http://schemas.openxmlformats.org/drawingml/2006/picture">
                          <pic:nvPicPr>
                            <pic:cNvPr id="4" name="Picture 4" descr="C:\Dropbox\projects\Ant-Simulation\writeup\assests\Algorithms\boundary\Angle between two points diagram.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81000" y="0"/>
                              <a:ext cx="2162175" cy="1781175"/>
                            </a:xfrm>
                            <a:prstGeom prst="rect">
                              <a:avLst/>
                            </a:prstGeom>
                            <a:noFill/>
                            <a:ln>
                              <a:noFill/>
                            </a:ln>
                          </pic:spPr>
                        </pic:pic>
                        <wps:wsp>
                          <wps:cNvPr id="8" name="Text Box 2"/>
                          <wps:cNvSpPr txBox="1">
                            <a:spLocks noChangeArrowheads="1"/>
                          </wps:cNvSpPr>
                          <wps:spPr bwMode="auto">
                            <a:xfrm>
                              <a:off x="0" y="1447800"/>
                              <a:ext cx="581025" cy="300355"/>
                            </a:xfrm>
                            <a:prstGeom prst="rect">
                              <a:avLst/>
                            </a:prstGeom>
                            <a:noFill/>
                            <a:ln w="9525">
                              <a:noFill/>
                              <a:miter lim="800000"/>
                              <a:headEnd/>
                              <a:tailEnd/>
                            </a:ln>
                          </wps:spPr>
                          <wps:txbx>
                            <w:txbxContent>
                              <w:p w14:paraId="69DA828C" w14:textId="4C9E82FC" w:rsidR="00E27D92" w:rsidRDefault="00E27D92">
                                <w:proofErr w:type="spellStart"/>
                                <w:proofErr w:type="gramStart"/>
                                <w:r>
                                  <w:t>coord</w:t>
                                </w:r>
                                <w:proofErr w:type="spellEnd"/>
                                <w:proofErr w:type="gramEnd"/>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2362200" y="28575"/>
                            <a:ext cx="581025" cy="290830"/>
                          </a:xfrm>
                          <a:prstGeom prst="rect">
                            <a:avLst/>
                          </a:prstGeom>
                          <a:noFill/>
                          <a:ln w="9525">
                            <a:noFill/>
                            <a:miter lim="800000"/>
                            <a:headEnd/>
                            <a:tailEnd/>
                          </a:ln>
                        </wps:spPr>
                        <wps:txbx>
                          <w:txbxContent>
                            <w:p w14:paraId="5B958C48" w14:textId="7D30C127" w:rsidR="00E27D92" w:rsidRDefault="00E27D92" w:rsidP="00381D37">
                              <w:proofErr w:type="gramStart"/>
                              <w:r>
                                <w:t>target</w:t>
                              </w:r>
                              <w:proofErr w:type="gramEnd"/>
                            </w:p>
                          </w:txbxContent>
                        </wps:txbx>
                        <wps:bodyPr rot="0" vert="horz" wrap="square" lIns="91440" tIns="45720" rIns="91440" bIns="45720" anchor="t" anchorCtr="0">
                          <a:noAutofit/>
                        </wps:bodyPr>
                      </wps:wsp>
                    </wpg:wgp>
                  </a:graphicData>
                </a:graphic>
              </wp:anchor>
            </w:drawing>
          </mc:Choice>
          <mc:Fallback>
            <w:pict>
              <v:group id="Group 14" o:spid="_x0000_s1026" style="position:absolute;left:0;text-align:left;margin-left:104.25pt;margin-top:29.25pt;width:231.75pt;height:140.25pt;z-index:251663872" coordsize="29432,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">
                <v:group id="Group 11" o:spid="_x0000_s1027" style="position:absolute;width:25431;height:17811" coordsize="25431,17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3810;width:21621;height:17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e7RjAAAAA2gAAAA8AAABkcnMvZG93bnJldi54bWxEj0+LwjAUxO+C3yE8wZumiqh0jSIVi6fF&#10;P4vnR/O2Ldu8lCat9dtvBMHjMDO/YTa73lSio8aVlhXMphEI4szqknMFP7fjZA3CeWSNlWVS8CQH&#10;u+1wsMFY2wdfqLv6XAQIuxgVFN7XsZQuK8igm9qaOHi/tjHog2xyqRt8BLip5DyKltJgyWGhwJqS&#10;grK/a2sUrAwl2B4WXVom7XeP93R1vqdKjUf9/guEp95/wu/2SStYwOtKuAFy+w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t7tGMAAAADaAAAADwAAAAAAAAAAAAAAAACfAgAA&#10;ZHJzL2Rvd25yZXYueG1sUEsFBgAAAAAEAAQA9wAAAIwDAAAAAA==&#10;">
                    <v:imagedata r:id="rId15" o:title="Angle between two points diagram"/>
                    <v:path arrowok="t"/>
                  </v:shape>
                  <v:shapetype id="_x0000_t202" coordsize="21600,21600" o:spt="202" path="m,l,21600r21600,l21600,xe">
                    <v:stroke joinstyle="miter"/>
                    <v:path gradientshapeok="t" o:connecttype="rect"/>
                  </v:shapetype>
                  <v:shape id="_x0000_s1029" type="#_x0000_t202" style="position:absolute;top:14478;width:5810;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69DA828C" w14:textId="4C9E82FC" w:rsidR="00704A92" w:rsidRDefault="00704A92">
                          <w:proofErr w:type="spellStart"/>
                          <w:proofErr w:type="gramStart"/>
                          <w:r>
                            <w:t>coord</w:t>
                          </w:r>
                          <w:proofErr w:type="spellEnd"/>
                          <w:proofErr w:type="gramEnd"/>
                        </w:p>
                      </w:txbxContent>
                    </v:textbox>
                  </v:shape>
                </v:group>
                <v:shape id="_x0000_s1030" type="#_x0000_t202" style="position:absolute;left:23622;top:285;width:5810;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5B958C48" w14:textId="7D30C127" w:rsidR="00704A92" w:rsidRDefault="00704A92" w:rsidP="00381D37">
                        <w:proofErr w:type="gramStart"/>
                        <w:r>
                          <w:t>target</w:t>
                        </w:r>
                        <w:proofErr w:type="gramEnd"/>
                      </w:p>
                    </w:txbxContent>
                  </v:textbox>
                </v:shape>
                <w10:wrap type="topAndBottom"/>
              </v:group>
            </w:pict>
          </mc:Fallback>
        </mc:AlternateContent>
      </w:r>
      <w:r w:rsidR="00610E9A">
        <w:t>Find the angle from the horizontal in radians between two coordinates.</w:t>
      </w:r>
    </w:p>
    <w:p w14:paraId="01DD62E6" w14:textId="5D3BC09F" w:rsidR="00C243C8" w:rsidRPr="00610E9A" w:rsidRDefault="00C243C8" w:rsidP="00610E9A"/>
    <w:p w14:paraId="4D5AD933" w14:textId="7FB677E7" w:rsidR="000A7B36" w:rsidRDefault="00F77007" w:rsidP="00C04867">
      <w:pPr>
        <w:pStyle w:val="CodeBlock"/>
      </w:pPr>
      <w:r>
        <w:rPr>
          <w:b/>
        </w:rPr>
        <w:t>DECLARE</w:t>
      </w:r>
      <w:r w:rsidR="000A7B36">
        <w:t xml:space="preserve"> integer dx</w:t>
      </w:r>
    </w:p>
    <w:p w14:paraId="29CA65D5" w14:textId="37367256" w:rsidR="00F77007" w:rsidRDefault="00F77007" w:rsidP="00F77007">
      <w:pPr>
        <w:pStyle w:val="CodeBlock"/>
      </w:pPr>
      <w:r>
        <w:rPr>
          <w:b/>
        </w:rPr>
        <w:t>DECLARE</w:t>
      </w:r>
      <w:r>
        <w:t xml:space="preserve"> integer dy</w:t>
      </w:r>
    </w:p>
    <w:p w14:paraId="637C11F9" w14:textId="77777777" w:rsidR="00F77007" w:rsidRDefault="00F77007" w:rsidP="00C04867">
      <w:pPr>
        <w:pStyle w:val="CodeBlock"/>
      </w:pPr>
    </w:p>
    <w:p w14:paraId="62CE34D4" w14:textId="2B345AE4" w:rsidR="00C04867" w:rsidRDefault="00C64375" w:rsidP="00C04867">
      <w:pPr>
        <w:pStyle w:val="CodeBlock"/>
      </w:pPr>
      <w:r w:rsidRPr="00C64375">
        <w:rPr>
          <w:b/>
        </w:rPr>
        <w:t>SET</w:t>
      </w:r>
      <w:r>
        <w:t xml:space="preserve"> </w:t>
      </w:r>
      <w:r w:rsidR="00C04867">
        <w:t>dx = targetX - coordX</w:t>
      </w:r>
    </w:p>
    <w:p w14:paraId="6CAA5A66" w14:textId="128F945A" w:rsidR="00C04867" w:rsidRDefault="00C64375" w:rsidP="00C04867">
      <w:pPr>
        <w:pStyle w:val="CodeBlock"/>
      </w:pPr>
      <w:r w:rsidRPr="00C64375">
        <w:rPr>
          <w:b/>
        </w:rPr>
        <w:t>SET</w:t>
      </w:r>
      <w:r>
        <w:t xml:space="preserve"> </w:t>
      </w:r>
      <w:r w:rsidR="00610E9A">
        <w:t>dy = targetY</w:t>
      </w:r>
      <w:r w:rsidR="00C04867">
        <w:t xml:space="preserve"> - coordY</w:t>
      </w:r>
    </w:p>
    <w:p w14:paraId="678EEE61" w14:textId="77777777" w:rsidR="00C04867" w:rsidRDefault="00C04867" w:rsidP="00C04867">
      <w:pPr>
        <w:pStyle w:val="CodeBlock"/>
      </w:pPr>
    </w:p>
    <w:p w14:paraId="5A004AB4" w14:textId="5D085D54" w:rsidR="00C04867" w:rsidRPr="00C04867" w:rsidRDefault="00F77007" w:rsidP="00C04867">
      <w:pPr>
        <w:pStyle w:val="CodeBlock"/>
      </w:pPr>
      <w:r>
        <w:rPr>
          <w:b/>
        </w:rPr>
        <w:t>RETURN</w:t>
      </w:r>
      <w:r w:rsidR="00C04867">
        <w:t xml:space="preserve"> atan2(dy, dx) + Math.PI / 2;</w:t>
      </w:r>
    </w:p>
    <w:p w14:paraId="19903B16" w14:textId="61DDCB8A" w:rsidR="00610E9A" w:rsidRDefault="00610E9A" w:rsidP="007102A4">
      <w:pPr>
        <w:pStyle w:val="Heading3"/>
      </w:pPr>
      <w:r>
        <w:t>Boundary</w:t>
      </w:r>
    </w:p>
    <w:p w14:paraId="0BCB12F9" w14:textId="26DB336F" w:rsidR="00381D37" w:rsidRPr="00381D37" w:rsidRDefault="00381D37" w:rsidP="00381D37">
      <w:r>
        <w:t xml:space="preserve">The map will act like a torus i.e. if an ant goes off one side of the map, it will reappear on the other side of the map. This pseudo code will update a coordinate to its </w:t>
      </w:r>
      <w:r w:rsidRPr="00381D37">
        <w:rPr>
          <w:i/>
        </w:rPr>
        <w:t>wrapped</w:t>
      </w:r>
      <w:r>
        <w:t xml:space="preserve"> coordinate if needed.</w:t>
      </w:r>
    </w:p>
    <w:p w14:paraId="5798F43F" w14:textId="501338BB" w:rsidR="00610E9A" w:rsidRDefault="00F77007" w:rsidP="00610E9A">
      <w:pPr>
        <w:pStyle w:val="CodeBlock"/>
      </w:pPr>
      <w:r>
        <w:rPr>
          <w:b/>
        </w:rPr>
        <w:t>IF</w:t>
      </w:r>
      <w:r w:rsidR="00086E9F">
        <w:t xml:space="preserve"> coordX &lt; boundsXMmin</w:t>
      </w:r>
    </w:p>
    <w:p w14:paraId="21DF05F5" w14:textId="7145EE4D" w:rsidR="00610E9A" w:rsidRDefault="00610E9A" w:rsidP="00610E9A">
      <w:pPr>
        <w:pStyle w:val="CodeBlock"/>
      </w:pPr>
      <w:r>
        <w:t xml:space="preserve">    </w:t>
      </w:r>
      <w:r w:rsidR="00C64375" w:rsidRPr="00C64375">
        <w:rPr>
          <w:b/>
        </w:rPr>
        <w:t>SET</w:t>
      </w:r>
      <w:r w:rsidR="00C64375">
        <w:t xml:space="preserve"> </w:t>
      </w:r>
      <w:r>
        <w:t>coordX = boundsXMax - abs(coordX)</w:t>
      </w:r>
    </w:p>
    <w:p w14:paraId="03F43F28" w14:textId="73D36204" w:rsidR="00610E9A" w:rsidRDefault="00F77007" w:rsidP="00610E9A">
      <w:pPr>
        <w:pStyle w:val="CodeBlock"/>
      </w:pPr>
      <w:r>
        <w:rPr>
          <w:b/>
        </w:rPr>
        <w:t>ELSE IF</w:t>
      </w:r>
      <w:r w:rsidR="00086E9F">
        <w:t xml:space="preserve"> coordX &gt;= boundsXMax</w:t>
      </w:r>
    </w:p>
    <w:p w14:paraId="4C278905" w14:textId="293B0B07" w:rsidR="00610E9A" w:rsidRDefault="00610E9A" w:rsidP="00610E9A">
      <w:pPr>
        <w:pStyle w:val="CodeBlock"/>
      </w:pPr>
      <w:r>
        <w:t xml:space="preserve">    </w:t>
      </w:r>
      <w:r w:rsidR="00C64375" w:rsidRPr="00C64375">
        <w:rPr>
          <w:b/>
        </w:rPr>
        <w:t>SET</w:t>
      </w:r>
      <w:r w:rsidR="00C64375">
        <w:t xml:space="preserve"> </w:t>
      </w:r>
      <w:r>
        <w:t>coordX = coordX - boundsXMax</w:t>
      </w:r>
    </w:p>
    <w:p w14:paraId="1369089F" w14:textId="77777777" w:rsidR="000951FB" w:rsidRPr="000951FB" w:rsidRDefault="000951FB" w:rsidP="000951FB">
      <w:pPr>
        <w:pStyle w:val="CodeBlock"/>
        <w:rPr>
          <w:b/>
        </w:rPr>
      </w:pPr>
      <w:r w:rsidRPr="000951FB">
        <w:rPr>
          <w:b/>
        </w:rPr>
        <w:t>ENDIF</w:t>
      </w:r>
    </w:p>
    <w:p w14:paraId="23C05418" w14:textId="77777777" w:rsidR="00610E9A" w:rsidRDefault="00610E9A" w:rsidP="00610E9A">
      <w:pPr>
        <w:pStyle w:val="CodeBlock"/>
      </w:pPr>
    </w:p>
    <w:p w14:paraId="5257F544" w14:textId="77777777" w:rsidR="000951FB" w:rsidRDefault="000951FB" w:rsidP="00610E9A">
      <w:pPr>
        <w:pStyle w:val="CodeBlock"/>
      </w:pPr>
    </w:p>
    <w:p w14:paraId="2466D6F1" w14:textId="3901667F" w:rsidR="00610E9A" w:rsidRDefault="00F77007" w:rsidP="00610E9A">
      <w:pPr>
        <w:pStyle w:val="CodeBlock"/>
      </w:pPr>
      <w:r>
        <w:rPr>
          <w:b/>
        </w:rPr>
        <w:t>IF</w:t>
      </w:r>
      <w:r w:rsidR="00086E9F">
        <w:t xml:space="preserve"> coordY &lt; boundsYMin</w:t>
      </w:r>
    </w:p>
    <w:p w14:paraId="18509433" w14:textId="5922C636" w:rsidR="00610E9A" w:rsidRDefault="00610E9A" w:rsidP="00610E9A">
      <w:pPr>
        <w:pStyle w:val="CodeBlock"/>
      </w:pPr>
      <w:r>
        <w:t xml:space="preserve">    </w:t>
      </w:r>
      <w:r w:rsidR="00C64375" w:rsidRPr="00C64375">
        <w:rPr>
          <w:b/>
        </w:rPr>
        <w:t>SET</w:t>
      </w:r>
      <w:r w:rsidR="00C64375">
        <w:t xml:space="preserve"> </w:t>
      </w:r>
      <w:r>
        <w:t>coordY = boundsYMax - abs(coordY)</w:t>
      </w:r>
    </w:p>
    <w:p w14:paraId="6652284A" w14:textId="04D2D277" w:rsidR="00610E9A" w:rsidRDefault="00F77007" w:rsidP="00610E9A">
      <w:pPr>
        <w:pStyle w:val="CodeBlock"/>
      </w:pPr>
      <w:r>
        <w:rPr>
          <w:b/>
        </w:rPr>
        <w:t>ELSE</w:t>
      </w:r>
      <w:r w:rsidR="00610E9A" w:rsidRPr="00610E9A">
        <w:rPr>
          <w:b/>
        </w:rPr>
        <w:t xml:space="preserve"> </w:t>
      </w:r>
      <w:r>
        <w:rPr>
          <w:b/>
        </w:rPr>
        <w:t>IF</w:t>
      </w:r>
      <w:r w:rsidR="00086E9F">
        <w:t xml:space="preserve"> coordY &gt;= boundsYMax</w:t>
      </w:r>
      <w:r w:rsidR="00610E9A">
        <w:t xml:space="preserve"> </w:t>
      </w:r>
    </w:p>
    <w:p w14:paraId="4D3769AC" w14:textId="7D39C3F8" w:rsidR="00610E9A" w:rsidRDefault="00610E9A" w:rsidP="00610E9A">
      <w:pPr>
        <w:pStyle w:val="CodeBlock"/>
      </w:pPr>
      <w:r>
        <w:t xml:space="preserve">    </w:t>
      </w:r>
      <w:r w:rsidR="00C64375" w:rsidRPr="00C64375">
        <w:rPr>
          <w:b/>
        </w:rPr>
        <w:t>SET</w:t>
      </w:r>
      <w:r w:rsidR="00C64375">
        <w:t xml:space="preserve"> </w:t>
      </w:r>
      <w:r>
        <w:t xml:space="preserve">coordY = coordY </w:t>
      </w:r>
      <w:r w:rsidR="000951FB">
        <w:t>–</w:t>
      </w:r>
      <w:r>
        <w:t xml:space="preserve"> boundsYMax</w:t>
      </w:r>
    </w:p>
    <w:p w14:paraId="75814C36" w14:textId="2C1FF8E8" w:rsidR="000951FB" w:rsidRPr="000951FB" w:rsidRDefault="000951FB" w:rsidP="00610E9A">
      <w:pPr>
        <w:pStyle w:val="CodeBlock"/>
        <w:rPr>
          <w:b/>
        </w:rPr>
      </w:pPr>
      <w:r w:rsidRPr="000951FB">
        <w:rPr>
          <w:b/>
        </w:rPr>
        <w:t>ENDIF</w:t>
      </w:r>
    </w:p>
    <w:p w14:paraId="4250F9CC" w14:textId="0CBA5685" w:rsidR="00381D37" w:rsidRDefault="00381D37" w:rsidP="007102A4">
      <w:pPr>
        <w:pStyle w:val="Heading3"/>
      </w:pPr>
      <w:r>
        <w:t>Get a block of cells</w:t>
      </w:r>
    </w:p>
    <w:p w14:paraId="378BE419" w14:textId="27DFA936" w:rsidR="00381D37" w:rsidRDefault="003429E3" w:rsidP="00381D37">
      <w:r>
        <w:t xml:space="preserve">It will be </w:t>
      </w:r>
      <w:r w:rsidRPr="003429E3">
        <w:t xml:space="preserve">necessary </w:t>
      </w:r>
      <w:r>
        <w:t>to sample blocks of cells by ants to see what lies around them.</w:t>
      </w:r>
    </w:p>
    <w:p w14:paraId="40EF5FEA" w14:textId="21777B00" w:rsidR="003429E3" w:rsidRDefault="00F77007" w:rsidP="003429E3">
      <w:pPr>
        <w:pStyle w:val="CodeBlock"/>
      </w:pPr>
      <w:r>
        <w:rPr>
          <w:b/>
        </w:rPr>
        <w:t>DECLARE</w:t>
      </w:r>
      <w:r w:rsidR="002E7FA8">
        <w:t xml:space="preserve"> </w:t>
      </w:r>
      <w:r w:rsidR="000A7B36">
        <w:t>block</w:t>
      </w:r>
      <w:r>
        <w:t xml:space="preserve"> = </w:t>
      </w:r>
      <w:r w:rsidR="003429E3">
        <w:t>[]</w:t>
      </w:r>
    </w:p>
    <w:p w14:paraId="3A3F7C4F" w14:textId="77777777" w:rsidR="003429E3" w:rsidRDefault="003429E3" w:rsidP="003429E3">
      <w:pPr>
        <w:pStyle w:val="CodeBlock"/>
      </w:pPr>
    </w:p>
    <w:p w14:paraId="3090B68C" w14:textId="1A082998" w:rsidR="003429E3" w:rsidRDefault="00F77007" w:rsidP="003429E3">
      <w:pPr>
        <w:pStyle w:val="CodeBlock"/>
      </w:pPr>
      <w:r>
        <w:rPr>
          <w:b/>
        </w:rPr>
        <w:t>FOR</w:t>
      </w:r>
      <w:r w:rsidR="003429E3">
        <w:t xml:space="preserve"> y = (coordY – sizeHeight) </w:t>
      </w:r>
      <w:r w:rsidR="003429E3" w:rsidRPr="00424F2D">
        <w:rPr>
          <w:b/>
        </w:rPr>
        <w:t>to</w:t>
      </w:r>
      <w:r w:rsidR="003429E3">
        <w:t xml:space="preserve"> </w:t>
      </w:r>
      <w:r w:rsidR="002E7FA8">
        <w:t>(</w:t>
      </w:r>
      <w:r w:rsidR="003429E3">
        <w:t>coordY + sizeHeight</w:t>
      </w:r>
      <w:r w:rsidR="002E7FA8">
        <w:t>)</w:t>
      </w:r>
    </w:p>
    <w:p w14:paraId="3AB7D627" w14:textId="4BD09EEF" w:rsidR="003429E3" w:rsidRDefault="003429E3" w:rsidP="003429E3">
      <w:pPr>
        <w:pStyle w:val="CodeBlock"/>
      </w:pPr>
      <w:r>
        <w:t xml:space="preserve">    </w:t>
      </w:r>
      <w:r w:rsidR="00F77007">
        <w:rPr>
          <w:b/>
        </w:rPr>
        <w:t>FOR</w:t>
      </w:r>
      <w:r>
        <w:t xml:space="preserve"> x = (coordX – sizeWidth) to</w:t>
      </w:r>
      <w:r w:rsidR="002E7FA8">
        <w:t xml:space="preserve"> (coordX + sizeWidth</w:t>
      </w:r>
      <w:r>
        <w:t>)</w:t>
      </w:r>
    </w:p>
    <w:p w14:paraId="4A6B449F" w14:textId="3D17F763" w:rsidR="003429E3" w:rsidRDefault="003429E3" w:rsidP="003429E3">
      <w:pPr>
        <w:pStyle w:val="CodeBlock"/>
      </w:pPr>
      <w:r>
        <w:t xml:space="preserve">        block.push([coordX, coordY])</w:t>
      </w:r>
    </w:p>
    <w:p w14:paraId="6695D408" w14:textId="01B5F327" w:rsidR="00BE01E3" w:rsidRPr="00BE01E3" w:rsidRDefault="005D3F82" w:rsidP="003429E3">
      <w:pPr>
        <w:pStyle w:val="CodeBlock"/>
        <w:rPr>
          <w:b/>
        </w:rPr>
      </w:pPr>
      <w:r>
        <w:rPr>
          <w:b/>
        </w:rPr>
        <w:t xml:space="preserve">    END</w:t>
      </w:r>
      <w:r w:rsidR="00BE01E3" w:rsidRPr="00BE01E3">
        <w:rPr>
          <w:b/>
        </w:rPr>
        <w:t>FOR</w:t>
      </w:r>
    </w:p>
    <w:p w14:paraId="1CF41265" w14:textId="6B9966AA" w:rsidR="00BE01E3" w:rsidRPr="00BE01E3" w:rsidRDefault="005D3F82" w:rsidP="003429E3">
      <w:pPr>
        <w:pStyle w:val="CodeBlock"/>
        <w:rPr>
          <w:b/>
        </w:rPr>
      </w:pPr>
      <w:r>
        <w:rPr>
          <w:b/>
        </w:rPr>
        <w:t>END</w:t>
      </w:r>
      <w:r w:rsidR="00BE01E3" w:rsidRPr="00BE01E3">
        <w:rPr>
          <w:b/>
        </w:rPr>
        <w:t>FOR</w:t>
      </w:r>
    </w:p>
    <w:p w14:paraId="3231AA13" w14:textId="46233904" w:rsidR="003429E3" w:rsidRPr="00381D37" w:rsidRDefault="00F77007" w:rsidP="003429E3">
      <w:pPr>
        <w:pStyle w:val="CodeBlock"/>
      </w:pPr>
      <w:r>
        <w:rPr>
          <w:b/>
        </w:rPr>
        <w:t>RETURN</w:t>
      </w:r>
      <w:r w:rsidR="003429E3">
        <w:t xml:space="preserve"> block</w:t>
      </w:r>
    </w:p>
    <w:p w14:paraId="234927DE" w14:textId="504F3507" w:rsidR="00207D06" w:rsidRDefault="00B82233" w:rsidP="007102A4">
      <w:pPr>
        <w:pStyle w:val="Heading3"/>
      </w:pPr>
      <w:r>
        <w:rPr>
          <w:noProof/>
          <w:lang w:eastAsia="en-GB"/>
        </w:rPr>
        <w:drawing>
          <wp:anchor distT="0" distB="0" distL="114300" distR="114300" simplePos="0" relativeHeight="251657728" behindDoc="0" locked="0" layoutInCell="1" allowOverlap="1" wp14:anchorId="106A68CB" wp14:editId="297D914B">
            <wp:simplePos x="0" y="0"/>
            <wp:positionH relativeFrom="column">
              <wp:posOffset>1962150</wp:posOffset>
            </wp:positionH>
            <wp:positionV relativeFrom="paragraph">
              <wp:posOffset>291465</wp:posOffset>
            </wp:positionV>
            <wp:extent cx="1838325" cy="2247900"/>
            <wp:effectExtent l="0" t="0" r="9525" b="0"/>
            <wp:wrapTopAndBottom/>
            <wp:docPr id="18" name="Picture 18" descr="C:\Dropbox\projects\Ant-Simulation\writeup\assests\Algorithms\getSector\Sector 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writeup\assests\Algorithms\getSector\Sector di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832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7D06">
        <w:t>Get a sector</w:t>
      </w:r>
    </w:p>
    <w:p w14:paraId="5F78BF16" w14:textId="3CAD6C5C" w:rsidR="00B82233" w:rsidRPr="00B82233" w:rsidRDefault="00B82233" w:rsidP="00B82233"/>
    <w:p w14:paraId="7230DCD0" w14:textId="139C6DF0" w:rsidR="00956A1C" w:rsidRPr="00956A1C" w:rsidRDefault="00956A1C" w:rsidP="00956A1C">
      <w:r>
        <w:t xml:space="preserve">Get sector will return the list of cells which lie within the sector at a particular coordinate facing a certain direction with an angle </w:t>
      </w:r>
      <w:r w:rsidR="00577F8B">
        <w:t>theta</w:t>
      </w:r>
      <w:r>
        <w:t>. This will be used by</w:t>
      </w:r>
      <w:r w:rsidR="00577F8B">
        <w:t xml:space="preserve"> ants to sample the map in front of them to see any items of interests such as other ants, food and pheromones. Ants will have a certain viewing angle (the angle through which they can see)</w:t>
      </w:r>
      <w:r w:rsidR="00C675FD">
        <w:t>.</w:t>
      </w:r>
    </w:p>
    <w:p w14:paraId="14EA5782" w14:textId="3E6C9044" w:rsidR="00994A9C" w:rsidRDefault="00994A9C" w:rsidP="00994A9C">
      <w:pPr>
        <w:pStyle w:val="CodeBlock"/>
      </w:pPr>
      <w:r>
        <w:rPr>
          <w:b/>
        </w:rPr>
        <w:t>DECLARE</w:t>
      </w:r>
      <w:r>
        <w:t xml:space="preserve"> block = [];</w:t>
      </w:r>
    </w:p>
    <w:p w14:paraId="7D2BC27F" w14:textId="77777777" w:rsidR="00994A9C" w:rsidRDefault="00994A9C" w:rsidP="00994A9C">
      <w:pPr>
        <w:pStyle w:val="CodeBlock"/>
      </w:pPr>
    </w:p>
    <w:p w14:paraId="12D18082" w14:textId="6CA350DB" w:rsidR="00994A9C" w:rsidRDefault="00994A9C" w:rsidP="00994A9C">
      <w:pPr>
        <w:pStyle w:val="CodeBlock"/>
      </w:pPr>
      <w:r w:rsidRPr="00994A9C">
        <w:rPr>
          <w:b/>
        </w:rPr>
        <w:t>FOR</w:t>
      </w:r>
      <w:r>
        <w:t xml:space="preserve"> y = (coord.y – radius) </w:t>
      </w:r>
      <w:r w:rsidRPr="00994A9C">
        <w:rPr>
          <w:b/>
        </w:rPr>
        <w:t>TO</w:t>
      </w:r>
      <w:r>
        <w:t xml:space="preserve"> (coord.y + radius)</w:t>
      </w:r>
    </w:p>
    <w:p w14:paraId="0A3BA890" w14:textId="2283D1C3" w:rsidR="00994A9C" w:rsidRDefault="00994A9C" w:rsidP="00994A9C">
      <w:pPr>
        <w:pStyle w:val="CodeBlock"/>
      </w:pPr>
      <w:r>
        <w:t xml:space="preserve">    </w:t>
      </w:r>
      <w:r w:rsidRPr="00994A9C">
        <w:rPr>
          <w:b/>
        </w:rPr>
        <w:t>FOR</w:t>
      </w:r>
      <w:r>
        <w:t xml:space="preserve"> x = (coord.x – radius) </w:t>
      </w:r>
      <w:r w:rsidRPr="00994A9C">
        <w:rPr>
          <w:b/>
        </w:rPr>
        <w:t>TO</w:t>
      </w:r>
      <w:r>
        <w:t xml:space="preserve"> (coord.x + radius)</w:t>
      </w:r>
    </w:p>
    <w:p w14:paraId="2DBE4BAB" w14:textId="77777777" w:rsidR="00994A9C" w:rsidRDefault="00994A9C" w:rsidP="00994A9C">
      <w:pPr>
        <w:pStyle w:val="CodeBlock"/>
      </w:pPr>
    </w:p>
    <w:p w14:paraId="7869B12A" w14:textId="0D2D77C2" w:rsidR="00994A9C" w:rsidRDefault="00994A9C" w:rsidP="00994A9C">
      <w:pPr>
        <w:pStyle w:val="CodeBlock"/>
      </w:pPr>
      <w:r>
        <w:t xml:space="preserve">        </w:t>
      </w:r>
      <w:r w:rsidR="00BE6E0F">
        <w:rPr>
          <w:b/>
        </w:rPr>
        <w:t>SET</w:t>
      </w:r>
      <w:r>
        <w:t xml:space="preserve"> searchCoord = {</w:t>
      </w:r>
    </w:p>
    <w:p w14:paraId="09BE947E" w14:textId="2BE2AB51" w:rsidR="00994A9C" w:rsidRDefault="00994A9C" w:rsidP="00994A9C">
      <w:pPr>
        <w:pStyle w:val="CodeBlock"/>
      </w:pPr>
      <w:r>
        <w:t xml:space="preserve">            x: x,</w:t>
      </w:r>
    </w:p>
    <w:p w14:paraId="6F535F8A" w14:textId="5D91F1E7" w:rsidR="00994A9C" w:rsidRDefault="00994A9C" w:rsidP="00994A9C">
      <w:pPr>
        <w:pStyle w:val="CodeBlock"/>
      </w:pPr>
      <w:r>
        <w:t xml:space="preserve">            y: y</w:t>
      </w:r>
    </w:p>
    <w:p w14:paraId="6C85330E" w14:textId="086107BC" w:rsidR="00994A9C" w:rsidRDefault="00BE6E0F" w:rsidP="00994A9C">
      <w:pPr>
        <w:pStyle w:val="CodeBlock"/>
      </w:pPr>
      <w:r>
        <w:t xml:space="preserve">        }</w:t>
      </w:r>
    </w:p>
    <w:p w14:paraId="7FBDD687" w14:textId="77777777" w:rsidR="00994A9C" w:rsidRDefault="00994A9C" w:rsidP="00994A9C">
      <w:pPr>
        <w:pStyle w:val="CodeBlock"/>
      </w:pPr>
      <w:r>
        <w:t xml:space="preserve">        </w:t>
      </w:r>
    </w:p>
    <w:p w14:paraId="5D9F4A98" w14:textId="39D3D904" w:rsidR="00994A9C" w:rsidRDefault="00994A9C" w:rsidP="00994A9C">
      <w:pPr>
        <w:pStyle w:val="CodeBlock"/>
      </w:pPr>
      <w:r>
        <w:t xml:space="preserve">        </w:t>
      </w:r>
      <w:r w:rsidR="00BE6E0F">
        <w:rPr>
          <w:b/>
        </w:rPr>
        <w:t>SET</w:t>
      </w:r>
      <w:r w:rsidR="00BE6E0F">
        <w:t xml:space="preserve"> </w:t>
      </w:r>
      <w:r>
        <w:t xml:space="preserve">angle = </w:t>
      </w:r>
      <w:r w:rsidR="00BE01E3">
        <w:t>angleTo(coord, searchCoord)</w:t>
      </w:r>
    </w:p>
    <w:p w14:paraId="42FD93B1" w14:textId="30BDDA58" w:rsidR="00994A9C" w:rsidRDefault="00994A9C" w:rsidP="00994A9C">
      <w:pPr>
        <w:pStyle w:val="CodeBlock"/>
      </w:pPr>
      <w:r>
        <w:t xml:space="preserve">        </w:t>
      </w:r>
      <w:r w:rsidR="00BE6E0F">
        <w:rPr>
          <w:b/>
        </w:rPr>
        <w:t>SET</w:t>
      </w:r>
      <w:r w:rsidR="00BE6E0F">
        <w:t xml:space="preserve"> </w:t>
      </w:r>
      <w:r>
        <w:t>dist</w:t>
      </w:r>
      <w:r w:rsidR="00BE6E0F">
        <w:t xml:space="preserve"> = distance(coord, searchCoord)</w:t>
      </w:r>
    </w:p>
    <w:p w14:paraId="1517CB6A" w14:textId="77777777" w:rsidR="00994A9C" w:rsidRDefault="00994A9C" w:rsidP="00994A9C">
      <w:pPr>
        <w:pStyle w:val="CodeBlock"/>
      </w:pPr>
      <w:r>
        <w:t xml:space="preserve">            </w:t>
      </w:r>
    </w:p>
    <w:p w14:paraId="4CE35A61" w14:textId="0D779152" w:rsidR="00994A9C" w:rsidRDefault="00994A9C" w:rsidP="00994A9C">
      <w:pPr>
        <w:pStyle w:val="CodeBlock"/>
      </w:pPr>
      <w:r>
        <w:t xml:space="preserve">        </w:t>
      </w:r>
      <w:r w:rsidR="00BE6E0F">
        <w:rPr>
          <w:b/>
        </w:rPr>
        <w:t>SET</w:t>
      </w:r>
      <w:r w:rsidR="00BE6E0F">
        <w:t xml:space="preserve"> </w:t>
      </w:r>
      <w:r>
        <w:t>minSector = validateDir</w:t>
      </w:r>
      <w:r w:rsidR="00BE6E0F">
        <w:t>ection(direction - angle / 2)</w:t>
      </w:r>
    </w:p>
    <w:p w14:paraId="490F0FE8" w14:textId="660257B1" w:rsidR="00994A9C" w:rsidRDefault="00994A9C" w:rsidP="00994A9C">
      <w:pPr>
        <w:pStyle w:val="CodeBlock"/>
      </w:pPr>
      <w:r>
        <w:t xml:space="preserve">        </w:t>
      </w:r>
      <w:r w:rsidR="00BE6E0F">
        <w:rPr>
          <w:b/>
        </w:rPr>
        <w:t>SET</w:t>
      </w:r>
      <w:r w:rsidR="00BE6E0F">
        <w:t xml:space="preserve"> </w:t>
      </w:r>
      <w:r>
        <w:t>maxSector = validateD</w:t>
      </w:r>
      <w:r w:rsidR="00BE6E0F">
        <w:t>irection(direction + angle / 2)</w:t>
      </w:r>
    </w:p>
    <w:p w14:paraId="61E21ADC" w14:textId="77777777" w:rsidR="00994A9C" w:rsidRDefault="00994A9C" w:rsidP="00994A9C">
      <w:pPr>
        <w:pStyle w:val="CodeBlock"/>
      </w:pPr>
    </w:p>
    <w:p w14:paraId="77DAA6FF" w14:textId="61335C9C" w:rsidR="00994A9C" w:rsidRDefault="00994A9C" w:rsidP="00994A9C">
      <w:pPr>
        <w:pStyle w:val="CodeBlock"/>
      </w:pPr>
      <w:r>
        <w:t xml:space="preserve">        </w:t>
      </w:r>
      <w:r w:rsidRPr="00994A9C">
        <w:rPr>
          <w:b/>
        </w:rPr>
        <w:t>IF</w:t>
      </w:r>
      <w:r w:rsidR="00086E9F">
        <w:t xml:space="preserve"> </w:t>
      </w:r>
      <w:r>
        <w:t xml:space="preserve">angle &gt;= minSector </w:t>
      </w:r>
      <w:r w:rsidR="009E7CD4" w:rsidRPr="009E7CD4">
        <w:rPr>
          <w:b/>
        </w:rPr>
        <w:t>AND</w:t>
      </w:r>
      <w:r w:rsidR="009E7CD4">
        <w:t xml:space="preserve"> </w:t>
      </w:r>
      <w:r>
        <w:t>angle &lt;</w:t>
      </w:r>
      <w:r w:rsidR="00BE6E0F">
        <w:t xml:space="preserve">= maxSector </w:t>
      </w:r>
      <w:r w:rsidR="009E7CD4" w:rsidRPr="009E7CD4">
        <w:rPr>
          <w:b/>
        </w:rPr>
        <w:t>AND</w:t>
      </w:r>
      <w:r w:rsidR="009E7CD4">
        <w:t xml:space="preserve"> </w:t>
      </w:r>
      <w:r w:rsidR="00BE6E0F">
        <w:t>dist &lt;= radius)</w:t>
      </w:r>
    </w:p>
    <w:p w14:paraId="1A458391" w14:textId="39F94C2F" w:rsidR="00994A9C" w:rsidRDefault="00994A9C" w:rsidP="00994A9C">
      <w:pPr>
        <w:pStyle w:val="CodeBlock"/>
      </w:pPr>
      <w:r>
        <w:t xml:space="preserve">            block.push</w:t>
      </w:r>
      <w:r w:rsidR="00BE6E0F">
        <w:t>(</w:t>
      </w:r>
      <w:r w:rsidR="00086E9F">
        <w:t>searchCoord</w:t>
      </w:r>
    </w:p>
    <w:p w14:paraId="463E4C48" w14:textId="3EC8EA08" w:rsidR="00994A9C" w:rsidRDefault="000951FB" w:rsidP="00BE01E3">
      <w:pPr>
        <w:pStyle w:val="CodeBlock"/>
      </w:pPr>
      <w:r>
        <w:t xml:space="preserve">        </w:t>
      </w:r>
      <w:r w:rsidR="00994A9C" w:rsidRPr="00994A9C">
        <w:rPr>
          <w:b/>
        </w:rPr>
        <w:t>ELSE</w:t>
      </w:r>
      <w:r w:rsidR="00994A9C">
        <w:t xml:space="preserve"> </w:t>
      </w:r>
      <w:r w:rsidR="00994A9C" w:rsidRPr="00994A9C">
        <w:rPr>
          <w:b/>
        </w:rPr>
        <w:t>IF</w:t>
      </w:r>
      <w:r w:rsidR="00086E9F">
        <w:t xml:space="preserve"> (</w:t>
      </w:r>
      <w:r w:rsidR="00BE01E3">
        <w:t xml:space="preserve">direction &lt;= angle / 2 </w:t>
      </w:r>
      <w:r w:rsidR="00BE01E3" w:rsidRPr="00BE01E3">
        <w:rPr>
          <w:b/>
        </w:rPr>
        <w:t>OR</w:t>
      </w:r>
      <w:r w:rsidR="00994A9C">
        <w:t xml:space="preserve"> </w:t>
      </w:r>
      <w:r w:rsidR="00BE01E3">
        <w:t>direction</w:t>
      </w:r>
      <w:r w:rsidR="00994A9C">
        <w:t xml:space="preserve"> &gt;= Math.PI * 2 - angle / 2) </w:t>
      </w:r>
      <w:r w:rsidR="009E7CD4" w:rsidRPr="009E7CD4">
        <w:rPr>
          <w:b/>
        </w:rPr>
        <w:t>AND</w:t>
      </w:r>
      <w:r w:rsidR="00BE6E0F">
        <w:t xml:space="preserve"> </w:t>
      </w:r>
      <w:r w:rsidR="00994A9C">
        <w:t xml:space="preserve">(angle &lt;= maxSector </w:t>
      </w:r>
      <w:r w:rsidR="00BE01E3" w:rsidRPr="00BE01E3">
        <w:rPr>
          <w:b/>
        </w:rPr>
        <w:t>OR</w:t>
      </w:r>
      <w:r w:rsidR="00BE01E3">
        <w:t xml:space="preserve"> </w:t>
      </w:r>
      <w:r w:rsidR="00994A9C">
        <w:t xml:space="preserve">angle &gt;= minSector) </w:t>
      </w:r>
      <w:r w:rsidR="009E7CD4" w:rsidRPr="009E7CD4">
        <w:rPr>
          <w:b/>
        </w:rPr>
        <w:t>AND</w:t>
      </w:r>
      <w:r w:rsidR="009E7CD4">
        <w:t xml:space="preserve"> </w:t>
      </w:r>
      <w:r w:rsidR="00086E9F">
        <w:t>dist &lt;= radius</w:t>
      </w:r>
    </w:p>
    <w:p w14:paraId="3C123D9A" w14:textId="15E555EF" w:rsidR="000951FB" w:rsidRDefault="00BE6E0F" w:rsidP="00994A9C">
      <w:pPr>
        <w:pStyle w:val="CodeBlock"/>
      </w:pPr>
      <w:r>
        <w:t xml:space="preserve">            </w:t>
      </w:r>
      <w:r w:rsidR="00994A9C">
        <w:t>block.push(searchCoord</w:t>
      </w:r>
      <w:r w:rsidR="00BE01E3">
        <w:t>)</w:t>
      </w:r>
    </w:p>
    <w:p w14:paraId="6FE398A6" w14:textId="0963FC1D" w:rsidR="000951FB" w:rsidRDefault="000951FB" w:rsidP="00994A9C">
      <w:pPr>
        <w:pStyle w:val="CodeBlock"/>
        <w:rPr>
          <w:b/>
        </w:rPr>
      </w:pPr>
      <w:r>
        <w:t xml:space="preserve">        </w:t>
      </w:r>
      <w:r w:rsidRPr="000951FB">
        <w:rPr>
          <w:b/>
        </w:rPr>
        <w:t>ENDIF</w:t>
      </w:r>
    </w:p>
    <w:p w14:paraId="2172894B" w14:textId="0FA91567" w:rsidR="000951FB" w:rsidRDefault="005D3F82" w:rsidP="00994A9C">
      <w:pPr>
        <w:pStyle w:val="CodeBlock"/>
        <w:rPr>
          <w:b/>
        </w:rPr>
      </w:pPr>
      <w:r>
        <w:rPr>
          <w:b/>
        </w:rPr>
        <w:t xml:space="preserve">    END</w:t>
      </w:r>
      <w:r w:rsidR="000951FB">
        <w:rPr>
          <w:b/>
        </w:rPr>
        <w:t>FOR</w:t>
      </w:r>
    </w:p>
    <w:p w14:paraId="4209C5FB" w14:textId="20B30134" w:rsidR="000951FB" w:rsidRPr="000951FB" w:rsidRDefault="000951FB" w:rsidP="00994A9C">
      <w:pPr>
        <w:pStyle w:val="CodeBlock"/>
        <w:rPr>
          <w:b/>
        </w:rPr>
      </w:pPr>
      <w:r>
        <w:rPr>
          <w:b/>
        </w:rPr>
        <w:t>ENDFOR</w:t>
      </w:r>
    </w:p>
    <w:p w14:paraId="57831F65" w14:textId="77777777" w:rsidR="00994A9C" w:rsidRDefault="00994A9C" w:rsidP="00994A9C">
      <w:pPr>
        <w:pStyle w:val="CodeBlock"/>
      </w:pPr>
    </w:p>
    <w:p w14:paraId="6FFA483A" w14:textId="3C74EC8A" w:rsidR="00994A9C" w:rsidRPr="00994A9C" w:rsidRDefault="00994A9C" w:rsidP="00994A9C">
      <w:pPr>
        <w:pStyle w:val="CodeBlock"/>
      </w:pPr>
      <w:r w:rsidRPr="00BE6E0F">
        <w:rPr>
          <w:b/>
        </w:rPr>
        <w:t>RETURN</w:t>
      </w:r>
      <w:r>
        <w:t xml:space="preserve"> block</w:t>
      </w:r>
    </w:p>
    <w:p w14:paraId="7F7BD8BD" w14:textId="715909E4" w:rsidR="007102A4" w:rsidRDefault="007102A4" w:rsidP="007102A4">
      <w:pPr>
        <w:pStyle w:val="Heading3"/>
      </w:pPr>
      <w:r>
        <w:t>Ant non goal driven movement</w:t>
      </w:r>
    </w:p>
    <w:p w14:paraId="7FDD6995" w14:textId="595C365F" w:rsidR="007102A4" w:rsidRPr="007102A4" w:rsidRDefault="007102A4" w:rsidP="007102A4">
      <w:r>
        <w:rPr>
          <w:noProof/>
          <w:lang w:eastAsia="en-GB"/>
        </w:rPr>
        <w:drawing>
          <wp:anchor distT="0" distB="0" distL="114300" distR="114300" simplePos="0" relativeHeight="251664896" behindDoc="0" locked="0" layoutInCell="1" allowOverlap="1" wp14:anchorId="22440996" wp14:editId="08BA45A4">
            <wp:simplePos x="0" y="0"/>
            <wp:positionH relativeFrom="column">
              <wp:posOffset>0</wp:posOffset>
            </wp:positionH>
            <wp:positionV relativeFrom="paragraph">
              <wp:posOffset>-635</wp:posOffset>
            </wp:positionV>
            <wp:extent cx="4714875" cy="8791575"/>
            <wp:effectExtent l="0" t="0" r="9525" b="9525"/>
            <wp:wrapTopAndBottom/>
            <wp:docPr id="15" name="Picture 15" descr="\\fs001\01intake$\01ROBINSON\work\comp\comp4\Ant-Simulation-master\writeup\assests\Algorithms\Ant.wonder\Ant.wonder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001\01intake$\01ROBINSON\work\comp\comp4\Ant-Simulation-master\writeup\assests\Algorithms\Ant.wonder\Ant.wonder algorithm flow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879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E537B" w14:textId="1E9DA761" w:rsidR="007102A4" w:rsidRDefault="007102A4" w:rsidP="007102A4">
      <w:pPr>
        <w:pStyle w:val="Heading3"/>
      </w:pPr>
      <w:r>
        <w:t>Ant pheromone secretion</w:t>
      </w:r>
    </w:p>
    <w:p w14:paraId="63AD4A49" w14:textId="0E582806" w:rsidR="007102A4" w:rsidRDefault="007102A4" w:rsidP="007102A4">
      <w:pPr>
        <w:pStyle w:val="CodeBlock"/>
      </w:pPr>
      <w:r w:rsidRPr="007102A4">
        <w:rPr>
          <w:b/>
        </w:rPr>
        <w:t>FOR</w:t>
      </w:r>
      <w:r>
        <w:t xml:space="preserve"> pheromone in cell</w:t>
      </w:r>
    </w:p>
    <w:p w14:paraId="0A07CA1C" w14:textId="60638670" w:rsidR="007102A4" w:rsidRDefault="007102A4" w:rsidP="007102A4">
      <w:pPr>
        <w:pStyle w:val="CodeBlock"/>
      </w:pPr>
      <w:r>
        <w:t xml:space="preserve">    </w:t>
      </w:r>
      <w:r w:rsidRPr="007102A4">
        <w:rPr>
          <w:b/>
        </w:rPr>
        <w:t>IF</w:t>
      </w:r>
      <w:r w:rsidR="00A55B55">
        <w:t xml:space="preserve"> pheromoneSpecies == thisSpecies</w:t>
      </w:r>
    </w:p>
    <w:p w14:paraId="67E143C0" w14:textId="77777777" w:rsidR="007102A4" w:rsidRDefault="007102A4" w:rsidP="007102A4">
      <w:pPr>
        <w:pStyle w:val="CodeBlock"/>
      </w:pPr>
      <w:r>
        <w:t xml:space="preserve">        pheromoneConcentration += thisPheromoneConcentration</w:t>
      </w:r>
    </w:p>
    <w:p w14:paraId="47F103B4" w14:textId="46868F95" w:rsidR="007102A4" w:rsidRDefault="007102A4" w:rsidP="007102A4">
      <w:pPr>
        <w:pStyle w:val="CodeBlock"/>
      </w:pPr>
      <w:r>
        <w:t xml:space="preserve">        </w:t>
      </w:r>
      <w:r w:rsidRPr="007102A4">
        <w:rPr>
          <w:b/>
        </w:rPr>
        <w:t>IF</w:t>
      </w:r>
      <w:r w:rsidR="00A117F9">
        <w:t xml:space="preserve"> </w:t>
      </w:r>
      <w:r>
        <w:t>pheromoneConcentratio</w:t>
      </w:r>
      <w:r w:rsidR="00A117F9">
        <w:t>n &gt; MAX_PHEROMONE_CONCENTRATION</w:t>
      </w:r>
    </w:p>
    <w:p w14:paraId="0427D9E6" w14:textId="77777777" w:rsidR="007102A4" w:rsidRDefault="007102A4" w:rsidP="007102A4">
      <w:pPr>
        <w:pStyle w:val="CodeBlock"/>
      </w:pPr>
      <w:r>
        <w:t xml:space="preserve">            pheromoneConcentration = MAX_PHEROMONE_CONCENTRATION</w:t>
      </w:r>
    </w:p>
    <w:p w14:paraId="04774EEC" w14:textId="67CBE358" w:rsidR="00FB23D9" w:rsidRPr="00FB23D9" w:rsidRDefault="00FB23D9" w:rsidP="007102A4">
      <w:pPr>
        <w:pStyle w:val="CodeBlock"/>
        <w:rPr>
          <w:b/>
        </w:rPr>
      </w:pPr>
      <w:r>
        <w:t xml:space="preserve">        </w:t>
      </w:r>
      <w:r w:rsidRPr="00FB23D9">
        <w:rPr>
          <w:b/>
        </w:rPr>
        <w:t>ENDIF</w:t>
      </w:r>
    </w:p>
    <w:p w14:paraId="701B7106" w14:textId="38EA5A17" w:rsidR="00FB23D9" w:rsidRPr="00FB23D9" w:rsidRDefault="00FB23D9" w:rsidP="007102A4">
      <w:pPr>
        <w:pStyle w:val="CodeBlock"/>
        <w:rPr>
          <w:b/>
        </w:rPr>
      </w:pPr>
      <w:r>
        <w:t xml:space="preserve">    </w:t>
      </w:r>
      <w:r w:rsidRPr="00FB23D9">
        <w:rPr>
          <w:b/>
        </w:rPr>
        <w:t>ENDIF</w:t>
      </w:r>
    </w:p>
    <w:p w14:paraId="13DDA407" w14:textId="0BA92820" w:rsidR="00FB23D9" w:rsidRPr="00FB23D9" w:rsidRDefault="00FB23D9" w:rsidP="007102A4">
      <w:pPr>
        <w:pStyle w:val="CodeBlock"/>
        <w:rPr>
          <w:b/>
        </w:rPr>
      </w:pPr>
      <w:r w:rsidRPr="00FB23D9">
        <w:rPr>
          <w:b/>
        </w:rPr>
        <w:t>ENDFOR</w:t>
      </w:r>
    </w:p>
    <w:p w14:paraId="07DF074D" w14:textId="77777777" w:rsidR="007102A4" w:rsidRDefault="007102A4" w:rsidP="007102A4">
      <w:pPr>
        <w:pStyle w:val="CodeBlock"/>
      </w:pPr>
    </w:p>
    <w:p w14:paraId="1227D809" w14:textId="77777777" w:rsidR="007102A4" w:rsidRDefault="007102A4" w:rsidP="007102A4">
      <w:pPr>
        <w:pStyle w:val="CodeBlock"/>
      </w:pPr>
      <w:r>
        <w:t>pheromone = new Pheromone(this.species.chars.pheromoneConcentration, thisCoord)</w:t>
      </w:r>
    </w:p>
    <w:p w14:paraId="212AEC83" w14:textId="1D979A8D" w:rsidR="007102A4" w:rsidRPr="007102A4" w:rsidRDefault="007102A4" w:rsidP="007102A4">
      <w:pPr>
        <w:pStyle w:val="CodeBlock"/>
      </w:pPr>
      <w:r>
        <w:t>pheromone.addToMap()</w:t>
      </w:r>
    </w:p>
    <w:p w14:paraId="4F87B3A5" w14:textId="24039191" w:rsidR="00DE135B" w:rsidRDefault="00DE135B" w:rsidP="00DE135B">
      <w:pPr>
        <w:pStyle w:val="Heading3"/>
      </w:pPr>
      <w:r>
        <w:t>Nest reproduction</w:t>
      </w:r>
    </w:p>
    <w:p w14:paraId="37F42C3C" w14:textId="00D0EB17" w:rsidR="00DE135B" w:rsidRPr="00DE135B" w:rsidRDefault="00DE135B" w:rsidP="00DE135B">
      <w:r>
        <w:rPr>
          <w:noProof/>
          <w:lang w:eastAsia="en-GB"/>
        </w:rPr>
        <w:drawing>
          <wp:anchor distT="0" distB="0" distL="114300" distR="114300" simplePos="0" relativeHeight="251665920" behindDoc="0" locked="0" layoutInCell="1" allowOverlap="1" wp14:anchorId="5295C880" wp14:editId="773DF2E4">
            <wp:simplePos x="0" y="0"/>
            <wp:positionH relativeFrom="column">
              <wp:posOffset>0</wp:posOffset>
            </wp:positionH>
            <wp:positionV relativeFrom="paragraph">
              <wp:posOffset>-635</wp:posOffset>
            </wp:positionV>
            <wp:extent cx="4300220" cy="7915275"/>
            <wp:effectExtent l="0" t="0" r="5080" b="9525"/>
            <wp:wrapTopAndBottom/>
            <wp:docPr id="16" name="Picture 16" descr="\\fs001\01intake$\01ROBINSON\work\comp\comp4\Ant-Simulation-master\writeup\assests\Algorithms\Nest.reproduce\Nest.reproduce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001\01intake$\01ROBINSON\work\comp\comp4\Ant-Simulation-master\writeup\assests\Algorithms\Nest.reproduce\Nest.reproduce algorithm flow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0220" cy="791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0AD5B2" w14:textId="7679A863" w:rsidR="00DE135B" w:rsidRDefault="00DE135B" w:rsidP="00DE135B">
      <w:pPr>
        <w:pStyle w:val="Heading3"/>
      </w:pPr>
      <w:r>
        <w:t>Worker ant depositing food</w:t>
      </w:r>
    </w:p>
    <w:p w14:paraId="16EC684C" w14:textId="5B9FEAB9" w:rsidR="00DE135B" w:rsidRPr="00DE135B" w:rsidRDefault="00DE135B" w:rsidP="00DE135B">
      <w:r>
        <w:rPr>
          <w:noProof/>
          <w:lang w:eastAsia="en-GB"/>
        </w:rPr>
        <w:drawing>
          <wp:anchor distT="0" distB="0" distL="114300" distR="114300" simplePos="0" relativeHeight="251666944" behindDoc="0" locked="0" layoutInCell="1" allowOverlap="1" wp14:anchorId="4B6E79C4" wp14:editId="1361A953">
            <wp:simplePos x="0" y="0"/>
            <wp:positionH relativeFrom="column">
              <wp:posOffset>0</wp:posOffset>
            </wp:positionH>
            <wp:positionV relativeFrom="paragraph">
              <wp:posOffset>-208915</wp:posOffset>
            </wp:positionV>
            <wp:extent cx="3395345" cy="7962900"/>
            <wp:effectExtent l="0" t="0" r="0" b="0"/>
            <wp:wrapTopAndBottom/>
            <wp:docPr id="19" name="Picture 19" descr="\\fs001\01intake$\01ROBINSON\work\comp\comp4\Ant-Simulation-master\writeup\assests\Algorithms\Worker.depositeFood\Worker.depositeFood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001\01intake$\01ROBINSON\work\comp\comp4\Ant-Simulation-master\writeup\assests\Algorithms\Worker.depositeFood\Worker.depositeFood algorithm flowch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5345" cy="796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9C1675" w14:textId="5A1883AA" w:rsidR="00DE135B" w:rsidRDefault="00DE135B" w:rsidP="00DE135B">
      <w:pPr>
        <w:pStyle w:val="Heading3"/>
      </w:pPr>
      <w:r>
        <w:t>Soldier nest guarding</w:t>
      </w:r>
    </w:p>
    <w:p w14:paraId="53C04EA5" w14:textId="5D853393" w:rsidR="00DE135B" w:rsidRPr="00DE135B" w:rsidRDefault="00DE135B" w:rsidP="00DE135B">
      <w:r>
        <w:rPr>
          <w:noProof/>
          <w:lang w:eastAsia="en-GB"/>
        </w:rPr>
        <w:drawing>
          <wp:anchor distT="0" distB="0" distL="114300" distR="114300" simplePos="0" relativeHeight="251667968" behindDoc="0" locked="0" layoutInCell="1" allowOverlap="1" wp14:anchorId="63B7714E" wp14:editId="22E548E1">
            <wp:simplePos x="0" y="0"/>
            <wp:positionH relativeFrom="column">
              <wp:posOffset>0</wp:posOffset>
            </wp:positionH>
            <wp:positionV relativeFrom="paragraph">
              <wp:posOffset>-635</wp:posOffset>
            </wp:positionV>
            <wp:extent cx="4371975" cy="8801100"/>
            <wp:effectExtent l="0" t="0" r="9525" b="0"/>
            <wp:wrapTopAndBottom/>
            <wp:docPr id="20" name="Picture 20" descr="\\fs001\01intake$\01ROBINSON\work\comp\comp4\Ant-Simulation-master\writeup\assests\Algorithms\Soldier.guardNest\Soldier.guardNest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001\01intake$\01ROBINSON\work\comp\comp4\Ant-Simulation-master\writeup\assests\Algorithms\Soldier.guardNest\Soldier.guardNest algorithm flowcha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1975" cy="880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29AB57" w14:textId="469F0D02" w:rsidR="00DE135B" w:rsidRDefault="00DE135B" w:rsidP="00DE135B">
      <w:pPr>
        <w:pStyle w:val="Heading3"/>
      </w:pPr>
      <w:r>
        <w:t>Soldier pick target</w:t>
      </w:r>
    </w:p>
    <w:p w14:paraId="5EC2EED9" w14:textId="1E90542E" w:rsidR="00DE135B" w:rsidRPr="00DE135B" w:rsidRDefault="00DE135B" w:rsidP="00DE135B">
      <w:r>
        <w:rPr>
          <w:noProof/>
          <w:lang w:eastAsia="en-GB"/>
        </w:rPr>
        <w:drawing>
          <wp:anchor distT="0" distB="0" distL="114300" distR="114300" simplePos="0" relativeHeight="251668992" behindDoc="0" locked="0" layoutInCell="1" allowOverlap="1" wp14:anchorId="33B0C2C9" wp14:editId="1003CAA6">
            <wp:simplePos x="0" y="0"/>
            <wp:positionH relativeFrom="column">
              <wp:posOffset>0</wp:posOffset>
            </wp:positionH>
            <wp:positionV relativeFrom="paragraph">
              <wp:posOffset>-635</wp:posOffset>
            </wp:positionV>
            <wp:extent cx="4200525" cy="8791575"/>
            <wp:effectExtent l="0" t="0" r="9525" b="9525"/>
            <wp:wrapTopAndBottom/>
            <wp:docPr id="21" name="Picture 21" descr="\\fs001\01intake$\01ROBINSON\work\comp\comp4\Ant-Simulation-master\writeup\assests\Algorithms\Soldier.pickTarget\Soldier.pickTarget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001\01intake$\01ROBINSON\work\comp\comp4\Ant-Simulation-master\writeup\assests\Algorithms\Soldier.pickTarget\Soldier.pickTarget algorithm flowcha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0525" cy="879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1F3E7" w14:textId="77777777" w:rsidR="00DE135B" w:rsidRDefault="00DE135B" w:rsidP="00C04867">
      <w:pPr>
        <w:pStyle w:val="Heading2"/>
        <w:spacing w:after="240"/>
      </w:pPr>
    </w:p>
    <w:p w14:paraId="3ACD5C51" w14:textId="2E4D606A" w:rsidR="00C04867" w:rsidRDefault="002A4579" w:rsidP="00C04867">
      <w:pPr>
        <w:pStyle w:val="Heading2"/>
        <w:spacing w:after="240"/>
      </w:pPr>
      <w:bookmarkStart w:id="32" w:name="_Toc381010717"/>
      <w:commentRangeStart w:id="33"/>
      <w:r>
        <w:t xml:space="preserve">Class definitions (diagrams) and details of object behaviours and </w:t>
      </w:r>
      <w:r w:rsidR="008B2D5B">
        <w:t>methods</w:t>
      </w:r>
      <w:commentRangeEnd w:id="33"/>
      <w:r w:rsidR="001E53AA">
        <w:rPr>
          <w:rStyle w:val="CommentReference"/>
          <w:rFonts w:asciiTheme="minorHAnsi" w:eastAsiaTheme="minorEastAsia" w:hAnsiTheme="minorHAnsi" w:cstheme="minorBidi"/>
          <w:color w:val="auto"/>
        </w:rPr>
        <w:commentReference w:id="33"/>
      </w:r>
      <w:bookmarkEnd w:id="32"/>
    </w:p>
    <w:p w14:paraId="318C959F" w14:textId="7D98A397" w:rsidR="00061BA9" w:rsidRPr="00061BA9" w:rsidRDefault="00061BA9" w:rsidP="00061BA9">
      <w:r>
        <w:rPr>
          <w:noProof/>
          <w:lang w:eastAsia="en-GB"/>
        </w:rPr>
        <w:drawing>
          <wp:inline distT="0" distB="0" distL="0" distR="0" wp14:anchorId="643003D5" wp14:editId="1607008A">
            <wp:extent cx="5753100" cy="381000"/>
            <wp:effectExtent l="0" t="0" r="0" b="0"/>
            <wp:docPr id="22" name="Picture 22" descr="\\fs001\01intake$\01ROBINSON\work\comp\comp4\Ant-Simulation-master\writeup\assests\Design\Entity relationship\ant\entity relationship -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001\01intake$\01ROBINSON\work\comp\comp4\Ant-Simulation-master\writeup\assests\Design\Entity relationship\ant\entity relationship - a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81000"/>
                    </a:xfrm>
                    <a:prstGeom prst="rect">
                      <a:avLst/>
                    </a:prstGeom>
                    <a:noFill/>
                    <a:ln>
                      <a:noFill/>
                    </a:ln>
                  </pic:spPr>
                </pic:pic>
              </a:graphicData>
            </a:graphic>
          </wp:inline>
        </w:drawing>
      </w:r>
      <w:r>
        <w:rPr>
          <w:noProof/>
          <w:lang w:eastAsia="en-GB"/>
        </w:rPr>
        <w:drawing>
          <wp:inline distT="0" distB="0" distL="0" distR="0" wp14:anchorId="274E38B7" wp14:editId="3DC9B103">
            <wp:extent cx="5753100" cy="2095500"/>
            <wp:effectExtent l="0" t="0" r="0" b="0"/>
            <wp:docPr id="23" name="Picture 23" descr="\\fs001\01intake$\01ROBINSON\work\comp\comp4\Ant-Simulation-master\writeup\assests\Design\Entity relationship\worker ant\entity relationship - worker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001\01intake$\01ROBINSON\work\comp\comp4\Ant-Simulation-master\writeup\assests\Design\Entity relationship\worker ant\entity relationship - worker a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095500"/>
                    </a:xfrm>
                    <a:prstGeom prst="rect">
                      <a:avLst/>
                    </a:prstGeom>
                    <a:noFill/>
                    <a:ln>
                      <a:noFill/>
                    </a:ln>
                  </pic:spPr>
                </pic:pic>
              </a:graphicData>
            </a:graphic>
          </wp:inline>
        </w:drawing>
      </w:r>
    </w:p>
    <w:p w14:paraId="51F75C07" w14:textId="77777777" w:rsidR="004C5344" w:rsidRDefault="008B2D5B" w:rsidP="00A04872">
      <w:pPr>
        <w:pStyle w:val="Heading2"/>
        <w:spacing w:after="240"/>
      </w:pPr>
      <w:bookmarkStart w:id="34" w:name="_Toc381010718"/>
      <w:commentRangeStart w:id="35"/>
      <w:r>
        <w:t xml:space="preserve">User interface design (HCI) </w:t>
      </w:r>
      <w:r w:rsidR="004C5344">
        <w:t>rational</w:t>
      </w:r>
      <w:commentRangeEnd w:id="35"/>
      <w:r w:rsidR="00347DD7">
        <w:rPr>
          <w:rStyle w:val="CommentReference"/>
          <w:rFonts w:asciiTheme="minorHAnsi" w:eastAsiaTheme="minorHAnsi" w:hAnsiTheme="minorHAnsi" w:cstheme="minorBidi"/>
          <w:b/>
          <w:bCs/>
          <w:color w:val="auto"/>
        </w:rPr>
        <w:commentReference w:id="35"/>
      </w:r>
      <w:bookmarkEnd w:id="34"/>
    </w:p>
    <w:p w14:paraId="1992595A" w14:textId="77777777" w:rsidR="00A04872" w:rsidRPr="00A04872" w:rsidRDefault="00A04872" w:rsidP="00A04872">
      <w:pPr>
        <w:sectPr w:rsidR="00A04872" w:rsidRPr="00A04872" w:rsidSect="00100BC7">
          <w:footerReference w:type="default" r:id="rId24"/>
          <w:footerReference w:type="first" r:id="rId25"/>
          <w:pgSz w:w="11906" w:h="16838"/>
          <w:pgMar w:top="1276" w:right="1274" w:bottom="1702" w:left="1560" w:header="708" w:footer="708" w:gutter="0"/>
          <w:cols w:space="708"/>
          <w:titlePg/>
          <w:docGrid w:linePitch="360"/>
        </w:sectPr>
      </w:pPr>
    </w:p>
    <w:p w14:paraId="1E7A9F40" w14:textId="77777777" w:rsidR="003D3DFE" w:rsidRDefault="007018DC">
      <w:r>
        <w:rPr>
          <w:noProof/>
          <w:lang w:eastAsia="en-GB"/>
        </w:rPr>
        <mc:AlternateContent>
          <mc:Choice Requires="wps">
            <w:drawing>
              <wp:anchor distT="45720" distB="45720" distL="114300" distR="114300" simplePos="0" relativeHeight="251655680" behindDoc="0" locked="0" layoutInCell="1" allowOverlap="1" wp14:anchorId="04CF1466" wp14:editId="62FD61C5">
                <wp:simplePos x="0" y="0"/>
                <wp:positionH relativeFrom="column">
                  <wp:posOffset>6962140</wp:posOffset>
                </wp:positionH>
                <wp:positionV relativeFrom="paragraph">
                  <wp:posOffset>4620260</wp:posOffset>
                </wp:positionV>
                <wp:extent cx="276225" cy="29527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2A09C8D" w14:textId="77777777" w:rsidR="00E27D92" w:rsidRPr="007018DC" w:rsidRDefault="00E27D92" w:rsidP="007018DC">
                            <w:pPr>
                              <w:jc w:val="center"/>
                              <w:rPr>
                                <w:b/>
                                <w:color w:val="FFFFFF" w:themeColor="background1"/>
                                <w:sz w:val="28"/>
                              </w:rPr>
                            </w:pPr>
                            <w:r>
                              <w:rPr>
                                <w:b/>
                                <w:color w:val="FFFFFF" w:themeColor="background1"/>
                                <w:sz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548.2pt;margin-top:363.8pt;width:21.75pt;height:23.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" fillcolor="#404040 [2429]" stroked="f">
                <v:textbox>
                  <w:txbxContent>
                    <w:p w14:paraId="22A09C8D" w14:textId="77777777" w:rsidR="00704A92" w:rsidRPr="007018DC" w:rsidRDefault="00704A92" w:rsidP="007018DC">
                      <w:pPr>
                        <w:jc w:val="center"/>
                        <w:rPr>
                          <w:b/>
                          <w:color w:val="FFFFFF" w:themeColor="background1"/>
                          <w:sz w:val="28"/>
                        </w:rPr>
                      </w:pPr>
                      <w:r>
                        <w:rPr>
                          <w:b/>
                          <w:color w:val="FFFFFF" w:themeColor="background1"/>
                          <w:sz w:val="28"/>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56704" behindDoc="0" locked="0" layoutInCell="1" allowOverlap="1" wp14:anchorId="3008B357" wp14:editId="2D9CA985">
                <wp:simplePos x="0" y="0"/>
                <wp:positionH relativeFrom="rightMargin">
                  <wp:posOffset>-657225</wp:posOffset>
                </wp:positionH>
                <wp:positionV relativeFrom="paragraph">
                  <wp:posOffset>2134235</wp:posOffset>
                </wp:positionV>
                <wp:extent cx="276225" cy="2952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54403C7" w14:textId="77777777" w:rsidR="00E27D92" w:rsidRPr="007018DC" w:rsidRDefault="00E27D92" w:rsidP="007018DC">
                            <w:pPr>
                              <w:jc w:val="center"/>
                              <w:rPr>
                                <w:b/>
                                <w:color w:val="FFFFFF" w:themeColor="background1"/>
                                <w:sz w:val="28"/>
                              </w:rPr>
                            </w:pPr>
                            <w:r>
                              <w:rPr>
                                <w:b/>
                                <w:color w:val="FFFFFF" w:themeColor="background1"/>
                                <w:sz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1.75pt;margin-top:168.05pt;width:21.75pt;height:23.25pt;z-index:25165670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" fillcolor="#404040 [2429]" stroked="f">
                <v:textbox>
                  <w:txbxContent>
                    <w:p w14:paraId="254403C7" w14:textId="77777777" w:rsidR="00704A92" w:rsidRPr="007018DC" w:rsidRDefault="00704A92" w:rsidP="007018DC">
                      <w:pPr>
                        <w:jc w:val="center"/>
                        <w:rPr>
                          <w:b/>
                          <w:color w:val="FFFFFF" w:themeColor="background1"/>
                          <w:sz w:val="28"/>
                        </w:rPr>
                      </w:pPr>
                      <w:r>
                        <w:rPr>
                          <w:b/>
                          <w:color w:val="FFFFFF" w:themeColor="background1"/>
                          <w:sz w:val="28"/>
                        </w:rPr>
                        <w:t>5</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54656" behindDoc="0" locked="0" layoutInCell="1" allowOverlap="1" wp14:anchorId="769E1DD9" wp14:editId="6E201CD2">
                <wp:simplePos x="0" y="0"/>
                <wp:positionH relativeFrom="column">
                  <wp:posOffset>7115175</wp:posOffset>
                </wp:positionH>
                <wp:positionV relativeFrom="paragraph">
                  <wp:posOffset>835660</wp:posOffset>
                </wp:positionV>
                <wp:extent cx="276225" cy="2952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405890C" w14:textId="77777777" w:rsidR="00E27D92" w:rsidRPr="007018DC" w:rsidRDefault="00E27D92" w:rsidP="007018DC">
                            <w:pPr>
                              <w:jc w:val="center"/>
                              <w:rPr>
                                <w:b/>
                                <w:color w:val="FFFFFF" w:themeColor="background1"/>
                                <w:sz w:val="28"/>
                              </w:rPr>
                            </w:pPr>
                            <w:r>
                              <w:rPr>
                                <w:b/>
                                <w:color w:val="FFFFFF" w:themeColor="background1"/>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560.25pt;margin-top:65.8pt;width:21.75pt;height:23.2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" fillcolor="#404040 [2429]" stroked="f">
                <v:textbox>
                  <w:txbxContent>
                    <w:p w14:paraId="0405890C" w14:textId="77777777" w:rsidR="00704A92" w:rsidRPr="007018DC" w:rsidRDefault="00704A92" w:rsidP="007018DC">
                      <w:pPr>
                        <w:jc w:val="center"/>
                        <w:rPr>
                          <w:b/>
                          <w:color w:val="FFFFFF" w:themeColor="background1"/>
                          <w:sz w:val="28"/>
                        </w:rPr>
                      </w:pPr>
                      <w:r>
                        <w:rPr>
                          <w:b/>
                          <w:color w:val="FFFFFF" w:themeColor="background1"/>
                          <w:sz w:val="28"/>
                        </w:rPr>
                        <w:t>4</w:t>
                      </w:r>
                    </w:p>
                  </w:txbxContent>
                </v:textbox>
                <w10:wrap type="square"/>
              </v:shape>
            </w:pict>
          </mc:Fallback>
        </mc:AlternateContent>
      </w:r>
      <w:r>
        <w:rPr>
          <w:noProof/>
          <w:lang w:eastAsia="en-GB"/>
        </w:rPr>
        <mc:AlternateContent>
          <mc:Choice Requires="wps">
            <w:drawing>
              <wp:anchor distT="45720" distB="45720" distL="114300" distR="114300" simplePos="0" relativeHeight="251653632" behindDoc="0" locked="0" layoutInCell="1" allowOverlap="1" wp14:anchorId="3BD50D2C" wp14:editId="60FE8565">
                <wp:simplePos x="0" y="0"/>
                <wp:positionH relativeFrom="column">
                  <wp:posOffset>5219065</wp:posOffset>
                </wp:positionH>
                <wp:positionV relativeFrom="paragraph">
                  <wp:posOffset>886460</wp:posOffset>
                </wp:positionV>
                <wp:extent cx="276225" cy="2952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9C32EB2" w14:textId="77777777" w:rsidR="00E27D92" w:rsidRPr="007018DC" w:rsidRDefault="00E27D92"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10.95pt;margin-top:69.8pt;width:21.75pt;height:23.2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B5AOQIAAFs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" fillcolor="#404040 [2429]" stroked="f">
                <v:textbox>
                  <w:txbxContent>
                    <w:p w14:paraId="09C32EB2" w14:textId="77777777" w:rsidR="00704A92" w:rsidRPr="007018DC" w:rsidRDefault="00704A92"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v:textbox>
                <w10:wrap type="square"/>
              </v:shape>
            </w:pict>
          </mc:Fallback>
        </mc:AlternateContent>
      </w:r>
      <w:r>
        <w:rPr>
          <w:noProof/>
          <w:lang w:eastAsia="en-GB"/>
        </w:rPr>
        <mc:AlternateContent>
          <mc:Choice Requires="wps">
            <w:drawing>
              <wp:anchor distT="45720" distB="45720" distL="114300" distR="114300" simplePos="0" relativeHeight="251652608" behindDoc="0" locked="0" layoutInCell="1" allowOverlap="1" wp14:anchorId="4D6C809B" wp14:editId="1F505D1E">
                <wp:simplePos x="0" y="0"/>
                <wp:positionH relativeFrom="column">
                  <wp:posOffset>3609340</wp:posOffset>
                </wp:positionH>
                <wp:positionV relativeFrom="paragraph">
                  <wp:posOffset>4944110</wp:posOffset>
                </wp:positionV>
                <wp:extent cx="276225" cy="2952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67B25F48" w14:textId="77777777" w:rsidR="00E27D92" w:rsidRPr="007018DC" w:rsidRDefault="00E27D92" w:rsidP="007018DC">
                            <w:pPr>
                              <w:jc w:val="center"/>
                              <w:rPr>
                                <w:b/>
                                <w:color w:val="FFFFFF" w:themeColor="background1"/>
                                <w:sz w:val="28"/>
                              </w:rPr>
                            </w:pPr>
                            <w:r>
                              <w:rPr>
                                <w:b/>
                                <w:color w:val="FFFFFF" w:themeColor="background1"/>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84.2pt;margin-top:389.3pt;width:21.75pt;height:23.2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" fillcolor="#404040 [2429]" stroked="f">
                <v:textbox>
                  <w:txbxContent>
                    <w:p w14:paraId="67B25F48" w14:textId="77777777" w:rsidR="00704A92" w:rsidRPr="007018DC" w:rsidRDefault="00704A92" w:rsidP="007018DC">
                      <w:pPr>
                        <w:jc w:val="center"/>
                        <w:rPr>
                          <w:b/>
                          <w:color w:val="FFFFFF" w:themeColor="background1"/>
                          <w:sz w:val="28"/>
                        </w:rPr>
                      </w:pPr>
                      <w:r>
                        <w:rPr>
                          <w:b/>
                          <w:color w:val="FFFFFF" w:themeColor="background1"/>
                          <w:sz w:val="28"/>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51584" behindDoc="0" locked="0" layoutInCell="1" allowOverlap="1" wp14:anchorId="3868B55F" wp14:editId="6911112D">
                <wp:simplePos x="0" y="0"/>
                <wp:positionH relativeFrom="column">
                  <wp:posOffset>3847465</wp:posOffset>
                </wp:positionH>
                <wp:positionV relativeFrom="paragraph">
                  <wp:posOffset>1115060</wp:posOffset>
                </wp:positionV>
                <wp:extent cx="2762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7210CBF6" w14:textId="77777777" w:rsidR="00E27D92" w:rsidRPr="007018DC" w:rsidRDefault="00E27D92" w:rsidP="007018DC">
                            <w:pPr>
                              <w:jc w:val="center"/>
                              <w:rPr>
                                <w:b/>
                                <w:color w:val="FFFFFF" w:themeColor="background1"/>
                                <w:sz w:val="28"/>
                              </w:rPr>
                            </w:pPr>
                            <w:r w:rsidRPr="007018DC">
                              <w:rPr>
                                <w:b/>
                                <w:color w:val="FFFFFF" w:themeColor="background1"/>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02.95pt;margin-top:87.8pt;width:21.75pt;height:23.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" fillcolor="#404040 [2429]" stroked="f">
                <v:textbox>
                  <w:txbxContent>
                    <w:p w14:paraId="7210CBF6" w14:textId="77777777" w:rsidR="00704A92" w:rsidRPr="007018DC" w:rsidRDefault="00704A92" w:rsidP="007018DC">
                      <w:pPr>
                        <w:jc w:val="center"/>
                        <w:rPr>
                          <w:b/>
                          <w:color w:val="FFFFFF" w:themeColor="background1"/>
                          <w:sz w:val="28"/>
                        </w:rPr>
                      </w:pPr>
                      <w:r w:rsidRPr="007018DC">
                        <w:rPr>
                          <w:b/>
                          <w:color w:val="FFFFFF" w:themeColor="background1"/>
                          <w:sz w:val="28"/>
                        </w:rPr>
                        <w:t>1</w:t>
                      </w:r>
                    </w:p>
                  </w:txbxContent>
                </v:textbox>
                <w10:wrap type="square"/>
              </v:shape>
            </w:pict>
          </mc:Fallback>
        </mc:AlternateContent>
      </w:r>
      <w:commentRangeStart w:id="36"/>
      <w:commentRangeStart w:id="37"/>
      <w:r>
        <w:rPr>
          <w:noProof/>
          <w:lang w:eastAsia="en-GB"/>
        </w:rPr>
        <w:drawing>
          <wp:anchor distT="0" distB="0" distL="114300" distR="114300" simplePos="0" relativeHeight="251650560" behindDoc="1" locked="0" layoutInCell="1" allowOverlap="1" wp14:anchorId="1BC1ACBB" wp14:editId="4ECCDDEA">
            <wp:simplePos x="0" y="0"/>
            <wp:positionH relativeFrom="column">
              <wp:posOffset>-562610</wp:posOffset>
            </wp:positionH>
            <wp:positionV relativeFrom="paragraph">
              <wp:posOffset>48260</wp:posOffset>
            </wp:positionV>
            <wp:extent cx="10141200" cy="5695200"/>
            <wp:effectExtent l="0" t="0" r="0" b="1270"/>
            <wp:wrapTight wrapText="bothSides">
              <wp:wrapPolygon edited="0">
                <wp:start x="0" y="0"/>
                <wp:lineTo x="0" y="21533"/>
                <wp:lineTo x="21546" y="21533"/>
                <wp:lineTo x="21546" y="0"/>
                <wp:lineTo x="0" y="0"/>
              </wp:wrapPolygon>
            </wp:wrapTight>
            <wp:docPr id="2" name="Picture 2" descr="C:\Dropbox\projects\computing projects\assests\User interface\User interface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computing projects\assests\User interface\User interface (v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41200" cy="56952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36"/>
      <w:commentRangeEnd w:id="37"/>
      <w:r w:rsidR="00B0025F">
        <w:rPr>
          <w:rStyle w:val="CommentReference"/>
        </w:rPr>
        <w:commentReference w:id="36"/>
      </w:r>
      <w:r w:rsidR="00156B12">
        <w:rPr>
          <w:rStyle w:val="CommentReference"/>
        </w:rPr>
        <w:commentReference w:id="37"/>
      </w:r>
    </w:p>
    <w:p w14:paraId="613C0DA6" w14:textId="77777777" w:rsidR="003D3DFE" w:rsidRDefault="003D3DFE" w:rsidP="003D3DFE">
      <w:pPr>
        <w:sectPr w:rsidR="003D3DFE" w:rsidSect="00100BC7">
          <w:pgSz w:w="16838" w:h="11906" w:orient="landscape"/>
          <w:pgMar w:top="1274" w:right="1702" w:bottom="1560" w:left="1276" w:header="708" w:footer="708" w:gutter="0"/>
          <w:cols w:space="708"/>
          <w:titlePg/>
          <w:docGrid w:linePitch="360"/>
        </w:sectPr>
      </w:pPr>
    </w:p>
    <w:p w14:paraId="57E48A5F" w14:textId="14DF1E27" w:rsidR="003D3DFE" w:rsidRDefault="00BE7DFE" w:rsidP="003D3DFE">
      <w:r>
        <w:t xml:space="preserve">The tools </w:t>
      </w:r>
      <w:r w:rsidR="004C5344">
        <w:t xml:space="preserve">interface is simple </w:t>
      </w:r>
      <w:r w:rsidR="007018DC">
        <w:t>and is split up into three main sections:</w:t>
      </w:r>
    </w:p>
    <w:p w14:paraId="759D3C05" w14:textId="0125C983" w:rsidR="007018DC" w:rsidRDefault="007018DC" w:rsidP="006D3982">
      <w:pPr>
        <w:pStyle w:val="ListParagraph"/>
        <w:numPr>
          <w:ilvl w:val="0"/>
          <w:numId w:val="21"/>
        </w:numPr>
      </w:pPr>
      <w:r>
        <w:t xml:space="preserve">The simulation section on the left is where actions related to the presentation of the simulation are </w:t>
      </w:r>
      <w:r w:rsidR="00BE7DFE">
        <w:t xml:space="preserve">located.  </w:t>
      </w:r>
      <w:r w:rsidR="003C1486">
        <w:t xml:space="preserve">The main part of this is the main simulation however it also has </w:t>
      </w:r>
      <w:r w:rsidR="00341ECA">
        <w:t xml:space="preserve">position </w:t>
      </w:r>
      <w:r w:rsidR="00BE7DFE">
        <w:t>navigation buttons (item 1)</w:t>
      </w:r>
      <w:r w:rsidR="00341ECA">
        <w:t xml:space="preserve"> which has both panning and zooming functions</w:t>
      </w:r>
      <w:r w:rsidR="00075372">
        <w:t xml:space="preserve">.  </w:t>
      </w:r>
      <w:r w:rsidR="00341ECA">
        <w:t>And time navigation buttons (item 2) which has pausing and playing funct</w:t>
      </w:r>
      <w:r w:rsidR="003C1486">
        <w:t>ions as well and single stepping forward buttons.</w:t>
      </w:r>
    </w:p>
    <w:p w14:paraId="3A837F41" w14:textId="6287BA1F" w:rsidR="003C1486" w:rsidRDefault="003C1486" w:rsidP="006D3982">
      <w:pPr>
        <w:pStyle w:val="ListParagraph"/>
        <w:numPr>
          <w:ilvl w:val="0"/>
          <w:numId w:val="21"/>
        </w:numPr>
      </w:pPr>
      <w:r>
        <w:t xml:space="preserve">The section in the middle of the screen is the statistics panel </w:t>
      </w:r>
      <w:r w:rsidR="001017C7">
        <w:t xml:space="preserve">(item 3) </w:t>
      </w:r>
      <w:r>
        <w:t>which is where data outputted by the sim</w:t>
      </w:r>
      <w:r w:rsidR="00B0025F">
        <w:t>ulation is displayed to the pupil</w:t>
      </w:r>
      <w:r>
        <w:t>.</w:t>
      </w:r>
      <w:r w:rsidR="00B0025F">
        <w:t xml:space="preserve">  The section has collapsing tiles for each species which display the real time statistics for that species.</w:t>
      </w:r>
    </w:p>
    <w:p w14:paraId="4211DF2A" w14:textId="69111342" w:rsidR="00A404AD" w:rsidRPr="00A404AD" w:rsidRDefault="00B0025F" w:rsidP="006D3982">
      <w:pPr>
        <w:pStyle w:val="ListParagraph"/>
        <w:numPr>
          <w:ilvl w:val="0"/>
          <w:numId w:val="21"/>
        </w:numPr>
      </w:pPr>
      <w:r>
        <w:t xml:space="preserve">The section on the far right of the screen is the configuration </w:t>
      </w:r>
      <w:r w:rsidR="00885112">
        <w:t>panel</w:t>
      </w:r>
      <w:r w:rsidR="001017C7">
        <w:t xml:space="preserve"> (item 4)</w:t>
      </w:r>
      <w:r w:rsidR="00885112">
        <w:t>;</w:t>
      </w:r>
      <w:r>
        <w:t xml:space="preserve"> this is where the pupil can edit characteristics of the </w:t>
      </w:r>
      <w:r w:rsidR="00885112">
        <w:t>ants and gene</w:t>
      </w:r>
      <w:r w:rsidR="001017C7">
        <w:t xml:space="preserve">ral simulation settings. Relevant settings are </w:t>
      </w:r>
      <w:r w:rsidR="003F7957">
        <w:t>grouped</w:t>
      </w:r>
      <w:r w:rsidR="001017C7">
        <w:t xml:space="preserve"> together within the panel to allow faster navigation.  Tool tips (item 5) are used to show documentation of the settings and describe how they are used.  At the </w:t>
      </w:r>
      <w:r w:rsidR="003F7957">
        <w:t>bottom of the panel (item 6) is</w:t>
      </w:r>
      <w:r w:rsidR="001017C7">
        <w:t xml:space="preserve"> </w:t>
      </w:r>
      <w:r w:rsidR="003F7957">
        <w:t>two buttons on for resetting the settings and the other for creating a random set of settings.  Next to these buttons are the food intake indicators which show how much food each type of ant will require because of the chosen settings, these will update whenever a setting is changed so the user can immediately see the impact of the settings.</w:t>
      </w:r>
    </w:p>
    <w:p w14:paraId="42AB2925" w14:textId="77777777" w:rsidR="008B2D5B" w:rsidRDefault="008B2D5B">
      <w:pPr>
        <w:pStyle w:val="Heading2"/>
        <w:spacing w:after="240"/>
      </w:pPr>
      <w:bookmarkStart w:id="38" w:name="_Toc381010719"/>
      <w:r>
        <w:t>UI sample of planned data capture and entry designs</w:t>
      </w:r>
      <w:bookmarkEnd w:id="38"/>
    </w:p>
    <w:p w14:paraId="3B5656F2" w14:textId="77777777" w:rsidR="00613703" w:rsidRDefault="00613703" w:rsidP="00613703">
      <w:r>
        <w:t xml:space="preserve">Data within this tool is gathered from the editing of characteristics each characteristic has its own input field, the fields are chosen to limit the amount of user error in the input.  Sliders and toggle switches are the only two data capture types.  Sliders are used when a range of values within a limit must be chosen, they are chosen rather than spinners as they can be used with only the mouse, this is the same with a toggle </w:t>
      </w:r>
      <w:commentRangeStart w:id="39"/>
      <w:r>
        <w:t>button</w:t>
      </w:r>
      <w:commentRangeEnd w:id="39"/>
      <w:r>
        <w:rPr>
          <w:rStyle w:val="CommentReference"/>
        </w:rPr>
        <w:commentReference w:id="39"/>
      </w:r>
      <w:r>
        <w:t>.</w:t>
      </w:r>
    </w:p>
    <w:p w14:paraId="7A5247F8" w14:textId="77777777" w:rsidR="00613703" w:rsidRPr="00613703" w:rsidRDefault="00613703" w:rsidP="00613703"/>
    <w:p w14:paraId="419FEEED" w14:textId="77777777" w:rsidR="008B2D5B" w:rsidRDefault="008B2D5B">
      <w:pPr>
        <w:pStyle w:val="Heading2"/>
        <w:spacing w:after="240"/>
      </w:pPr>
      <w:bookmarkStart w:id="40" w:name="_Toc381010720"/>
      <w:r>
        <w:t>UI sample of planned valid output designs</w:t>
      </w:r>
      <w:bookmarkEnd w:id="40"/>
    </w:p>
    <w:p w14:paraId="2F9DE16D" w14:textId="77777777" w:rsidR="00A04872" w:rsidRPr="004C5344" w:rsidRDefault="00A04872" w:rsidP="00A04872">
      <w:r>
        <w:rPr>
          <w:noProof/>
          <w:lang w:eastAsia="en-GB"/>
        </w:rPr>
        <w:drawing>
          <wp:inline distT="0" distB="0" distL="0" distR="0" wp14:anchorId="23E79B17" wp14:editId="073575BC">
            <wp:extent cx="5076825" cy="5743575"/>
            <wp:effectExtent l="0" t="0" r="9525" b="9525"/>
            <wp:docPr id="3" name="Picture 3" descr="C:\Dropbox\projects\computing projects\assests\User interface\UI simulation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computing projects\assests\User interface\UI simulation (v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6825" cy="5743575"/>
                    </a:xfrm>
                    <a:prstGeom prst="rect">
                      <a:avLst/>
                    </a:prstGeom>
                    <a:noFill/>
                    <a:ln>
                      <a:noFill/>
                    </a:ln>
                  </pic:spPr>
                </pic:pic>
              </a:graphicData>
            </a:graphic>
          </wp:inline>
        </w:drawing>
      </w:r>
    </w:p>
    <w:p w14:paraId="56DDD894" w14:textId="77777777" w:rsidR="00A04872" w:rsidRDefault="00A04872" w:rsidP="00A04872">
      <w:pPr>
        <w:pStyle w:val="Heading4"/>
      </w:pPr>
      <w:r>
        <w:t>Colours</w:t>
      </w:r>
    </w:p>
    <w:p w14:paraId="17CA98A2" w14:textId="77777777" w:rsidR="00A04872" w:rsidRDefault="00A04872" w:rsidP="00A04872">
      <w:commentRangeStart w:id="41"/>
      <w:r>
        <w:t>In the simulation each unique characteristic will have a specific colour, the strength of the characteristic gives the vibrancy of the colour, and the mix of these colours gives the species its colour.  This is done so species with similar characteristics can be spotted and more easily compared.</w:t>
      </w:r>
      <w:commentRangeEnd w:id="41"/>
      <w:r>
        <w:rPr>
          <w:rStyle w:val="CommentReference"/>
        </w:rPr>
        <w:commentReference w:id="41"/>
      </w:r>
    </w:p>
    <w:p w14:paraId="524E43C9" w14:textId="77777777" w:rsidR="00A04872" w:rsidRDefault="00A04872" w:rsidP="00A04872">
      <w:r>
        <w:t>Food is displayed as green a colour often associated with leaves, grass… which are the food the ants (most like leafcutters) eat in real life.</w:t>
      </w:r>
    </w:p>
    <w:p w14:paraId="1F8B540F" w14:textId="77777777" w:rsidR="00A04872" w:rsidRPr="00E40C16" w:rsidRDefault="00A04872" w:rsidP="00A04872">
      <w:r>
        <w:t>Pheromones in the simulation will be displayed in the colour of the ant species however a much lighter tint, the strength of the pheromone determines the opacity of the colour so if there is lots of pheromones with a higher concentration or newly laid pheromones then the colour will be more vivid showing that is more active and recent while older more stagnant trials will be very light, as to not attract attention from the pupil.</w:t>
      </w:r>
    </w:p>
    <w:p w14:paraId="3F24755A" w14:textId="77777777" w:rsidR="00A04872" w:rsidRDefault="00A04872" w:rsidP="00A04872">
      <w:pPr>
        <w:pStyle w:val="Heading4"/>
      </w:pPr>
      <w:r>
        <w:t>Shapes</w:t>
      </w:r>
    </w:p>
    <w:p w14:paraId="74B6D67C" w14:textId="77777777" w:rsidR="00A04872" w:rsidRDefault="00A04872" w:rsidP="006D3982">
      <w:pPr>
        <w:pStyle w:val="ListParagraph"/>
        <w:numPr>
          <w:ilvl w:val="0"/>
          <w:numId w:val="19"/>
        </w:numPr>
      </w:pPr>
      <w:r>
        <w:t>Worker ants – Displayed as circles, basic and easy to see however no to differentiate between different ants of the same species so no need for more complex shapes.  Choose not to use ant like shapes as rotation of them would create too much on screen movement.</w:t>
      </w:r>
    </w:p>
    <w:p w14:paraId="254F3641" w14:textId="77777777" w:rsidR="00A04872" w:rsidRDefault="00A04872" w:rsidP="006D3982">
      <w:pPr>
        <w:pStyle w:val="ListParagraph"/>
        <w:numPr>
          <w:ilvl w:val="0"/>
          <w:numId w:val="19"/>
        </w:numPr>
      </w:pPr>
      <w:r>
        <w:t>Soldier ants – Displayed as larger circles, again no real need to have complex shape to differentiate individual ants by as this is not important, it is the main overall picture which counts.</w:t>
      </w:r>
    </w:p>
    <w:p w14:paraId="6AE121F8" w14:textId="77777777" w:rsidR="00A04872" w:rsidRDefault="00A04872" w:rsidP="006D3982">
      <w:pPr>
        <w:pStyle w:val="ListParagraph"/>
        <w:numPr>
          <w:ilvl w:val="0"/>
          <w:numId w:val="19"/>
        </w:numPr>
      </w:pPr>
      <w:r>
        <w:t>Nests – Displayed as large 3 by 3 squares, no need for complex shape will be easy to see overall picture with simple shapes.</w:t>
      </w:r>
    </w:p>
    <w:p w14:paraId="59E11670" w14:textId="77777777" w:rsidR="00A04872" w:rsidRDefault="00A04872" w:rsidP="006D3982">
      <w:pPr>
        <w:pStyle w:val="ListParagraph"/>
        <w:numPr>
          <w:ilvl w:val="0"/>
          <w:numId w:val="19"/>
        </w:numPr>
      </w:pPr>
      <w:r>
        <w:t>Food – Displayed as a collection of dots, the amount of dots in a square represents the amount of food in that square; this is done so the pupils can more easily estimate the relative food amounts in a certain area just by glancing at them.</w:t>
      </w:r>
    </w:p>
    <w:p w14:paraId="2B269D88" w14:textId="77777777" w:rsidR="00A04872" w:rsidRDefault="00A04872" w:rsidP="006D3982">
      <w:pPr>
        <w:pStyle w:val="ListParagraph"/>
        <w:numPr>
          <w:ilvl w:val="0"/>
          <w:numId w:val="19"/>
        </w:numPr>
      </w:pPr>
      <w:commentRangeStart w:id="42"/>
      <w:r>
        <w:t>Pheromones – Displayed as long trials behind the ants much like they are in real life, this is done to show to the user the use of pheromones.</w:t>
      </w:r>
      <w:commentRangeEnd w:id="42"/>
      <w:r>
        <w:rPr>
          <w:rStyle w:val="CommentReference"/>
        </w:rPr>
        <w:commentReference w:id="42"/>
      </w:r>
    </w:p>
    <w:p w14:paraId="037631E4" w14:textId="77777777" w:rsidR="00A04872" w:rsidRPr="00A04872" w:rsidRDefault="00A04872" w:rsidP="00D807B4"/>
    <w:p w14:paraId="6864B63E" w14:textId="77777777" w:rsidR="00A04872" w:rsidRDefault="00A04872">
      <w:pPr>
        <w:pStyle w:val="Heading2"/>
        <w:spacing w:after="240"/>
      </w:pPr>
      <w:bookmarkStart w:id="43" w:name="_Toc381010721"/>
      <w:r>
        <w:t>Description of measures planned for security and integrity of data</w:t>
      </w:r>
      <w:bookmarkEnd w:id="43"/>
    </w:p>
    <w:p w14:paraId="7AB04E1F" w14:textId="77777777" w:rsidR="00A04872" w:rsidRPr="00A04872" w:rsidRDefault="00A04872" w:rsidP="00A04872">
      <w:r>
        <w:t xml:space="preserve">There is no </w:t>
      </w:r>
      <w:r w:rsidR="0036268B">
        <w:t>sensitive</w:t>
      </w:r>
      <w:r>
        <w:t xml:space="preserve"> personal information </w:t>
      </w:r>
      <w:r w:rsidR="0036268B">
        <w:t>recorded</w:t>
      </w:r>
      <w:r>
        <w:t xml:space="preserve"> or entered into the </w:t>
      </w:r>
      <w:r w:rsidR="0036268B">
        <w:t>system</w:t>
      </w:r>
      <w:r>
        <w:t xml:space="preserve"> so the integrity of data is not applicable to my project.</w:t>
      </w:r>
    </w:p>
    <w:p w14:paraId="3363A1DF" w14:textId="71CAA250" w:rsidR="00A404AD" w:rsidRPr="00A404AD" w:rsidRDefault="008B2D5B" w:rsidP="00E942B6">
      <w:pPr>
        <w:pStyle w:val="Heading2"/>
        <w:spacing w:after="240"/>
      </w:pPr>
      <w:bookmarkStart w:id="44" w:name="_Toc381010722"/>
      <w:commentRangeStart w:id="45"/>
      <w:r>
        <w:t xml:space="preserve">Description of measures planned for </w:t>
      </w:r>
      <w:r w:rsidR="00A04872">
        <w:t xml:space="preserve">system </w:t>
      </w:r>
      <w:r>
        <w:t>security and integrity of data</w:t>
      </w:r>
      <w:commentRangeEnd w:id="45"/>
      <w:r w:rsidR="00E942B6">
        <w:rPr>
          <w:rStyle w:val="CommentReference"/>
          <w:rFonts w:asciiTheme="minorHAnsi" w:eastAsiaTheme="minorEastAsia" w:hAnsiTheme="minorHAnsi" w:cstheme="minorBidi"/>
          <w:color w:val="auto"/>
        </w:rPr>
        <w:commentReference w:id="45"/>
      </w:r>
      <w:bookmarkEnd w:id="44"/>
    </w:p>
    <w:p w14:paraId="1045A77B" w14:textId="77777777" w:rsidR="008B2D5B" w:rsidRDefault="008B2D5B">
      <w:pPr>
        <w:pStyle w:val="Heading2"/>
        <w:spacing w:after="240"/>
      </w:pPr>
      <w:bookmarkStart w:id="46" w:name="_Toc381010723"/>
      <w:r>
        <w:t>Overall test strategy</w:t>
      </w:r>
      <w:bookmarkEnd w:id="46"/>
    </w:p>
    <w:p w14:paraId="6EA3EFC3" w14:textId="75D53BB0" w:rsidR="00402880" w:rsidRPr="00402880" w:rsidRDefault="00402880" w:rsidP="00402880">
      <w:r>
        <w:t xml:space="preserve">As part of the development strategy methods from test driven development will be used to create parts of the application. This means that for some parts of the project unit tests will be written which will be </w:t>
      </w:r>
      <w:r w:rsidR="001C6E31">
        <w:t>used to aid development.</w:t>
      </w:r>
      <w:r w:rsidR="00D112E8">
        <w:t xml:space="preserve"> This will mean that a testing framework will be used during the development of the project to generate and automatically tests these tests.</w:t>
      </w:r>
    </w:p>
    <w:p w14:paraId="513BB134" w14:textId="11C004BE" w:rsidR="00B82233" w:rsidRDefault="00096AFB" w:rsidP="00B82233">
      <w:r>
        <w:t xml:space="preserve">White box test Ant, worker, queen, soldier and nest classes because methods of </w:t>
      </w:r>
      <w:r w:rsidR="00CC14BD">
        <w:t>these</w:t>
      </w:r>
      <w:r>
        <w:t xml:space="preserve"> classes will primarily contain logic and so it is important to test each non trivial logical path to insure that the procedures perform correctly. Utilities functions i.e. functions which do not belong to any class but provide useful actions which can be applicable to many situations, will be black box unit tested. This is because these functions will more mathematically oriented rather than logically e.g. the angle between two points.</w:t>
      </w:r>
    </w:p>
    <w:p w14:paraId="57F6870A" w14:textId="2854C172" w:rsidR="006B3E90" w:rsidRDefault="006B3E90" w:rsidP="00B82233">
      <w:r>
        <w:t xml:space="preserve">As the tool will be used </w:t>
      </w:r>
      <w:r w:rsidR="00402880">
        <w:t>outside</w:t>
      </w:r>
      <w:r>
        <w:t xml:space="preserve"> the classroom i.e. it is set for homework, it is important for the toll to work on multiple platforms. So it will be tested on multiple platforms (Operating systems and browsers) to make sure that it can be used outside the classroom. Due to the large numbers of possible operating systems and web browser combinations it is needed to limit these tests to only the most popular choices.</w:t>
      </w:r>
    </w:p>
    <w:p w14:paraId="415D1096" w14:textId="5829D5A9" w:rsidR="006B3E90" w:rsidRDefault="006B3E90" w:rsidP="00B82233">
      <w:r>
        <w:t>The simulation will be very intensive for large numbers of ants, so it will be needed to carry out a stress test to check that the simulation will be able to cope on the hardware available in the class room.</w:t>
      </w:r>
    </w:p>
    <w:p w14:paraId="5DC8D07A" w14:textId="2973ED9A" w:rsidR="006B3E90" w:rsidRDefault="006B3E90" w:rsidP="00B82233">
      <w:r>
        <w:t>User interface functional testing will also be carried out to test that the user interface works as expected. This includes that buttons perform the correct actions and that inputs and outputs are displayed correctly.</w:t>
      </w:r>
    </w:p>
    <w:p w14:paraId="23DE7D26" w14:textId="15656A19" w:rsidR="006B3E90" w:rsidRPr="00B82233" w:rsidRDefault="00402880" w:rsidP="00B82233">
      <w:r>
        <w:t>Finally it will be necessary to test the simulation against real life biological models. As the simulation will model ants it should be able to be compared to real life ants and produce similar results/patterns. This is needed to show that the simulation truly models ants.</w:t>
      </w:r>
    </w:p>
    <w:p w14:paraId="5B36C763" w14:textId="77777777" w:rsidR="004D3202" w:rsidRDefault="002B05A9">
      <w:pPr>
        <w:pStyle w:val="Heading1"/>
        <w:spacing w:after="240"/>
      </w:pPr>
      <w:bookmarkStart w:id="47" w:name="_Toc381010724"/>
      <w:r>
        <w:t xml:space="preserve">Section 3: </w:t>
      </w:r>
      <w:r w:rsidR="004D3202">
        <w:t>Technical Solution</w:t>
      </w:r>
      <w:bookmarkEnd w:id="47"/>
    </w:p>
    <w:p w14:paraId="5F8C1986" w14:textId="77777777" w:rsidR="004D3202" w:rsidRDefault="002B05A9">
      <w:pPr>
        <w:pStyle w:val="Heading1"/>
        <w:spacing w:after="240"/>
      </w:pPr>
      <w:bookmarkStart w:id="48" w:name="_Toc381010725"/>
      <w:r>
        <w:t xml:space="preserve">Section 4: </w:t>
      </w:r>
      <w:r w:rsidR="004D3202">
        <w:t>System Testing</w:t>
      </w:r>
      <w:bookmarkEnd w:id="48"/>
    </w:p>
    <w:p w14:paraId="4F4919E0" w14:textId="09ADC86F" w:rsidR="00EE057F" w:rsidRPr="0035076E" w:rsidRDefault="002B05A9" w:rsidP="0035076E">
      <w:pPr>
        <w:pStyle w:val="Heading1"/>
        <w:spacing w:after="240"/>
      </w:pPr>
      <w:bookmarkStart w:id="49" w:name="_Toc381010726"/>
      <w:r>
        <w:t xml:space="preserve">Section 5: </w:t>
      </w:r>
      <w:r w:rsidR="004D3202">
        <w:t>System Maintenance</w:t>
      </w:r>
      <w:bookmarkEnd w:id="49"/>
    </w:p>
    <w:p w14:paraId="755E25C9" w14:textId="4A32C906" w:rsidR="004D3202" w:rsidRDefault="002B05A9">
      <w:pPr>
        <w:pStyle w:val="Heading1"/>
        <w:spacing w:after="240"/>
      </w:pPr>
      <w:bookmarkStart w:id="50" w:name="_Toc381010727"/>
      <w:r>
        <w:t xml:space="preserve">Section 6: </w:t>
      </w:r>
      <w:r w:rsidR="004D3202">
        <w:t>User Manual</w:t>
      </w:r>
      <w:bookmarkEnd w:id="50"/>
    </w:p>
    <w:p w14:paraId="37DC84C2" w14:textId="77777777" w:rsidR="004D3202" w:rsidRDefault="002B05A9">
      <w:pPr>
        <w:pStyle w:val="Heading1"/>
        <w:spacing w:after="240"/>
      </w:pPr>
      <w:bookmarkStart w:id="51" w:name="_Toc381010728"/>
      <w:r>
        <w:t xml:space="preserve">Section 7: </w:t>
      </w:r>
      <w:r w:rsidR="004D3202">
        <w:t>Evaluation</w:t>
      </w:r>
      <w:bookmarkEnd w:id="51"/>
    </w:p>
    <w:p w14:paraId="21DDE051" w14:textId="77777777" w:rsidR="006B6096" w:rsidRDefault="006B6096" w:rsidP="00BC3BA0">
      <w:pPr>
        <w:pStyle w:val="Heading1"/>
      </w:pPr>
      <w:bookmarkStart w:id="52" w:name="_Toc381010729"/>
      <w:r>
        <w:t>Appendix A: Availability of Teaching Materials on Evolution</w:t>
      </w:r>
      <w:bookmarkEnd w:id="52"/>
    </w:p>
    <w:p w14:paraId="57F35519" w14:textId="77777777" w:rsidR="006B6096" w:rsidRDefault="006B6096">
      <w:pPr>
        <w:spacing w:after="240"/>
      </w:pPr>
    </w:p>
    <w:p w14:paraId="2D147979" w14:textId="77777777" w:rsidR="006B6096" w:rsidRDefault="006B6096" w:rsidP="00D74197">
      <w:pPr>
        <w:pStyle w:val="Heading2"/>
      </w:pPr>
      <w:bookmarkStart w:id="53" w:name="_Toc381010730"/>
      <w:r>
        <w:t>Online research</w:t>
      </w:r>
      <w:bookmarkEnd w:id="53"/>
    </w:p>
    <w:p w14:paraId="0584E530" w14:textId="77777777" w:rsidR="00C0588F" w:rsidRDefault="00C0588F">
      <w:pPr>
        <w:spacing w:after="240"/>
      </w:pPr>
      <w:r>
        <w:t>The following sources illustrate the types of materials which are available for school teachers on the subject of evolution and related subjects (such as conservation).</w:t>
      </w:r>
    </w:p>
    <w:p w14:paraId="565907D3" w14:textId="77777777" w:rsidR="00C0588F" w:rsidRDefault="00C0588F">
      <w:pPr>
        <w:spacing w:after="240"/>
      </w:pPr>
    </w:p>
    <w:tbl>
      <w:tblPr>
        <w:tblStyle w:val="TableGrid"/>
        <w:tblW w:w="8930" w:type="dxa"/>
        <w:tblInd w:w="392" w:type="dxa"/>
        <w:tblLook w:val="04A0" w:firstRow="1" w:lastRow="0" w:firstColumn="1" w:lastColumn="0" w:noHBand="0" w:noVBand="1"/>
      </w:tblPr>
      <w:tblGrid>
        <w:gridCol w:w="3309"/>
        <w:gridCol w:w="2928"/>
        <w:gridCol w:w="2693"/>
      </w:tblGrid>
      <w:tr w:rsidR="00C0588F" w14:paraId="3B022F5E" w14:textId="77777777" w:rsidTr="00C12190">
        <w:tc>
          <w:tcPr>
            <w:tcW w:w="3309" w:type="dxa"/>
          </w:tcPr>
          <w:p w14:paraId="308E1BFF" w14:textId="77777777" w:rsidR="00C0588F" w:rsidRPr="004448E1" w:rsidRDefault="00C0588F">
            <w:pPr>
              <w:tabs>
                <w:tab w:val="left" w:pos="992"/>
              </w:tabs>
              <w:spacing w:after="240" w:line="276" w:lineRule="auto"/>
              <w:rPr>
                <w:b/>
                <w:sz w:val="24"/>
              </w:rPr>
            </w:pPr>
            <w:r>
              <w:rPr>
                <w:b/>
                <w:sz w:val="24"/>
              </w:rPr>
              <w:t>Website</w:t>
            </w:r>
          </w:p>
        </w:tc>
        <w:tc>
          <w:tcPr>
            <w:tcW w:w="2928" w:type="dxa"/>
          </w:tcPr>
          <w:p w14:paraId="56D4C028" w14:textId="77777777" w:rsidR="00C0588F" w:rsidRPr="004448E1" w:rsidRDefault="00C0588F">
            <w:pPr>
              <w:spacing w:after="240" w:line="276" w:lineRule="auto"/>
              <w:rPr>
                <w:b/>
                <w:sz w:val="24"/>
              </w:rPr>
            </w:pPr>
            <w:r>
              <w:rPr>
                <w:b/>
                <w:sz w:val="24"/>
              </w:rPr>
              <w:t>Materials available</w:t>
            </w:r>
          </w:p>
        </w:tc>
        <w:tc>
          <w:tcPr>
            <w:tcW w:w="2693" w:type="dxa"/>
          </w:tcPr>
          <w:p w14:paraId="3ADC930D" w14:textId="77777777" w:rsidR="00C0588F" w:rsidRPr="004448E1" w:rsidRDefault="00C0588F">
            <w:pPr>
              <w:spacing w:after="240" w:line="276" w:lineRule="auto"/>
              <w:rPr>
                <w:b/>
                <w:sz w:val="24"/>
              </w:rPr>
            </w:pPr>
            <w:r>
              <w:rPr>
                <w:b/>
                <w:sz w:val="24"/>
              </w:rPr>
              <w:t>Assessment</w:t>
            </w:r>
          </w:p>
        </w:tc>
      </w:tr>
      <w:tr w:rsidR="00C0588F" w14:paraId="4B394117" w14:textId="77777777" w:rsidTr="00C12190">
        <w:tc>
          <w:tcPr>
            <w:tcW w:w="3309" w:type="dxa"/>
          </w:tcPr>
          <w:p w14:paraId="5DDFF43A" w14:textId="77777777" w:rsidR="00C0588F" w:rsidRDefault="00C0588F">
            <w:pPr>
              <w:spacing w:after="240" w:line="276" w:lineRule="auto"/>
            </w:pPr>
            <w:r w:rsidRPr="009926B5">
              <w:t>http://www.arkive.org/ed</w:t>
            </w:r>
            <w:r>
              <w:t>ucation/</w:t>
            </w:r>
          </w:p>
          <w:p w14:paraId="73A92F0E" w14:textId="77777777" w:rsidR="00C0588F" w:rsidRPr="009926B5" w:rsidRDefault="00C0588F">
            <w:pPr>
              <w:spacing w:after="240" w:line="276" w:lineRule="auto"/>
            </w:pPr>
            <w:r w:rsidRPr="009926B5">
              <w:t>(searched 2/10/13)</w:t>
            </w:r>
          </w:p>
        </w:tc>
        <w:tc>
          <w:tcPr>
            <w:tcW w:w="2928" w:type="dxa"/>
          </w:tcPr>
          <w:p w14:paraId="3C7F320F" w14:textId="77777777" w:rsidR="00C0588F" w:rsidRDefault="00C0588F" w:rsidP="00940C2B">
            <w:pPr>
              <w:pStyle w:val="ListParagraph"/>
              <w:numPr>
                <w:ilvl w:val="0"/>
                <w:numId w:val="1"/>
              </w:numPr>
              <w:spacing w:after="240"/>
              <w:ind w:left="268" w:hanging="268"/>
            </w:pPr>
            <w:r>
              <w:t xml:space="preserve">Presentations, teacher notes and </w:t>
            </w:r>
            <w:proofErr w:type="spellStart"/>
            <w:r>
              <w:t>spreadsheets</w:t>
            </w:r>
            <w:proofErr w:type="spellEnd"/>
            <w:r>
              <w:t xml:space="preserve"> on numbers of Finch variations in the Galapagos Islands and on peppered moths</w:t>
            </w:r>
          </w:p>
          <w:p w14:paraId="76B03A98" w14:textId="77777777" w:rsidR="00C0588F" w:rsidRDefault="00C0588F" w:rsidP="00940C2B">
            <w:pPr>
              <w:pStyle w:val="ListParagraph"/>
              <w:numPr>
                <w:ilvl w:val="0"/>
                <w:numId w:val="1"/>
              </w:numPr>
              <w:spacing w:after="240"/>
              <w:ind w:left="268" w:hanging="268"/>
            </w:pPr>
            <w:r>
              <w:t>Aimed at 14-16 and 16-18 age groups</w:t>
            </w:r>
          </w:p>
        </w:tc>
        <w:tc>
          <w:tcPr>
            <w:tcW w:w="2693" w:type="dxa"/>
          </w:tcPr>
          <w:p w14:paraId="61C4CE8E" w14:textId="77777777" w:rsidR="00C0588F" w:rsidRDefault="00C0588F" w:rsidP="00940C2B">
            <w:pPr>
              <w:pStyle w:val="ListParagraph"/>
              <w:numPr>
                <w:ilvl w:val="0"/>
                <w:numId w:val="1"/>
              </w:numPr>
              <w:spacing w:after="240"/>
              <w:ind w:left="268" w:hanging="268"/>
            </w:pPr>
            <w:r>
              <w:t>Focus on conservation</w:t>
            </w:r>
          </w:p>
          <w:p w14:paraId="563508CF" w14:textId="77777777" w:rsidR="00C0588F" w:rsidRDefault="00C0588F" w:rsidP="00940C2B">
            <w:pPr>
              <w:pStyle w:val="ListParagraph"/>
              <w:numPr>
                <w:ilvl w:val="0"/>
                <w:numId w:val="1"/>
              </w:numPr>
              <w:spacing w:after="240"/>
              <w:ind w:left="268" w:hanging="268"/>
            </w:pPr>
            <w:r>
              <w:t>Attractive materials</w:t>
            </w:r>
          </w:p>
          <w:p w14:paraId="4B9FC444" w14:textId="77777777" w:rsidR="00C0588F" w:rsidRDefault="00C0588F" w:rsidP="00940C2B">
            <w:pPr>
              <w:pStyle w:val="ListParagraph"/>
              <w:numPr>
                <w:ilvl w:val="0"/>
                <w:numId w:val="1"/>
              </w:numPr>
              <w:spacing w:after="240"/>
              <w:ind w:left="268" w:hanging="268"/>
            </w:pPr>
            <w:r>
              <w:t>No online or computer simulation tools on evolution but some data which can be used in classrooms</w:t>
            </w:r>
          </w:p>
        </w:tc>
      </w:tr>
      <w:tr w:rsidR="00C0588F" w14:paraId="1279C599" w14:textId="77777777" w:rsidTr="00C12190">
        <w:tc>
          <w:tcPr>
            <w:tcW w:w="3309" w:type="dxa"/>
          </w:tcPr>
          <w:p w14:paraId="6E82E7C5" w14:textId="77777777" w:rsidR="00C0588F" w:rsidRPr="009926B5" w:rsidRDefault="00C0588F">
            <w:pPr>
              <w:spacing w:after="240" w:line="276" w:lineRule="auto"/>
            </w:pPr>
            <w:r w:rsidRPr="001B77AE">
              <w:rPr>
                <w:highlight w:val="yellow"/>
              </w:rPr>
              <w:t>More to be added</w:t>
            </w:r>
          </w:p>
        </w:tc>
        <w:tc>
          <w:tcPr>
            <w:tcW w:w="2928" w:type="dxa"/>
          </w:tcPr>
          <w:p w14:paraId="2F02574B" w14:textId="77777777" w:rsidR="00C0588F" w:rsidRDefault="00C0588F" w:rsidP="00940C2B">
            <w:pPr>
              <w:pStyle w:val="ListParagraph"/>
              <w:numPr>
                <w:ilvl w:val="0"/>
                <w:numId w:val="1"/>
              </w:numPr>
              <w:spacing w:after="240"/>
              <w:ind w:left="268" w:hanging="268"/>
            </w:pPr>
          </w:p>
        </w:tc>
        <w:tc>
          <w:tcPr>
            <w:tcW w:w="2693" w:type="dxa"/>
          </w:tcPr>
          <w:p w14:paraId="07DBB34A" w14:textId="77777777" w:rsidR="00C0588F" w:rsidRDefault="00C0588F" w:rsidP="00940C2B">
            <w:pPr>
              <w:pStyle w:val="ListParagraph"/>
              <w:numPr>
                <w:ilvl w:val="0"/>
                <w:numId w:val="1"/>
              </w:numPr>
              <w:spacing w:after="240"/>
              <w:ind w:left="268" w:hanging="268"/>
            </w:pPr>
          </w:p>
        </w:tc>
      </w:tr>
    </w:tbl>
    <w:p w14:paraId="649E3C65" w14:textId="77777777" w:rsidR="00C0588F" w:rsidRDefault="00C0588F">
      <w:pPr>
        <w:spacing w:after="240"/>
      </w:pPr>
    </w:p>
    <w:p w14:paraId="257FE947" w14:textId="77777777" w:rsidR="00C0588F" w:rsidRDefault="00C0588F" w:rsidP="00D74197">
      <w:pPr>
        <w:pStyle w:val="Heading2"/>
      </w:pPr>
      <w:bookmarkStart w:id="54" w:name="_Toc381010731"/>
      <w:commentRangeStart w:id="55"/>
      <w:r>
        <w:t>Interviews</w:t>
      </w:r>
      <w:commentRangeEnd w:id="55"/>
      <w:r w:rsidR="00CF66DC">
        <w:rPr>
          <w:rStyle w:val="CommentReference"/>
          <w:rFonts w:asciiTheme="minorHAnsi" w:eastAsiaTheme="minorEastAsia" w:hAnsiTheme="minorHAnsi" w:cstheme="minorBidi"/>
          <w:color w:val="auto"/>
        </w:rPr>
        <w:commentReference w:id="55"/>
      </w:r>
      <w:bookmarkEnd w:id="54"/>
    </w:p>
    <w:p w14:paraId="37250290" w14:textId="68CD0557" w:rsidR="00C0588F" w:rsidRDefault="003A402B">
      <w:pPr>
        <w:spacing w:after="240"/>
      </w:pPr>
      <w:r>
        <w:t xml:space="preserve">Interview with </w:t>
      </w:r>
      <w:r w:rsidR="003763B4">
        <w:t xml:space="preserve">Dr </w:t>
      </w:r>
      <w:proofErr w:type="spellStart"/>
      <w:r w:rsidR="003763B4" w:rsidRPr="003763B4">
        <w:rPr>
          <w:rFonts w:ascii="Arial" w:hAnsi="Arial" w:cs="Arial"/>
          <w:bCs/>
          <w:color w:val="333333"/>
          <w:sz w:val="20"/>
          <w:szCs w:val="20"/>
          <w:shd w:val="clear" w:color="auto" w:fill="FFFFFF"/>
        </w:rPr>
        <w:t>Sheffrin</w:t>
      </w:r>
      <w:proofErr w:type="spellEnd"/>
      <w:r w:rsidR="003763B4">
        <w:rPr>
          <w:rStyle w:val="apple-converted-space"/>
          <w:rFonts w:ascii="Arial" w:hAnsi="Arial" w:cs="Arial"/>
          <w:b/>
          <w:bCs/>
          <w:color w:val="333333"/>
          <w:sz w:val="20"/>
          <w:szCs w:val="20"/>
          <w:shd w:val="clear" w:color="auto" w:fill="FFFFFF"/>
        </w:rPr>
        <w:t xml:space="preserve"> </w:t>
      </w:r>
      <w:r w:rsidR="003763B4">
        <w:t xml:space="preserve">(Head of sciences and </w:t>
      </w:r>
      <w:r>
        <w:t>Biology teacher</w:t>
      </w:r>
      <w:r w:rsidR="003763B4">
        <w:t>)</w:t>
      </w:r>
      <w:r w:rsidR="00C0588F">
        <w:t xml:space="preserve"> have been conducted at Kingswood School, Bath</w:t>
      </w:r>
      <w:r w:rsidR="00071BDA">
        <w:t xml:space="preserve"> on 18/10/13</w:t>
      </w:r>
      <w:r w:rsidR="00C0588F">
        <w:t>. The findings were as follows:</w:t>
      </w:r>
    </w:p>
    <w:p w14:paraId="33ECCF97" w14:textId="46C88D40" w:rsidR="003A402B" w:rsidRDefault="003A402B" w:rsidP="00D74197">
      <w:pPr>
        <w:pStyle w:val="Heading3"/>
      </w:pPr>
      <w:r>
        <w:t>How is the topic of evolution currently taught?</w:t>
      </w:r>
    </w:p>
    <w:p w14:paraId="52AC8687" w14:textId="30CECA32" w:rsidR="004B102D" w:rsidRPr="004B102D" w:rsidRDefault="004B102D" w:rsidP="004B102D">
      <w:proofErr w:type="gramStart"/>
      <w:r>
        <w:t>Taught in year 8, 11 and sixth form biology.</w:t>
      </w:r>
      <w:proofErr w:type="gramEnd"/>
      <w:r>
        <w:t xml:space="preserve">  Depending on the age group </w:t>
      </w:r>
      <w:r w:rsidR="0061617B">
        <w:t xml:space="preserve">it is covered in various levels of complexity, it is taught over a series of </w:t>
      </w:r>
      <w:r w:rsidR="007137B8">
        <w:t xml:space="preserve">45 minute </w:t>
      </w:r>
      <w:r w:rsidR="0061617B">
        <w:t xml:space="preserve">lessons </w:t>
      </w:r>
      <w:r w:rsidR="007137B8">
        <w:t xml:space="preserve">of classes of roughly 15 </w:t>
      </w:r>
      <w:r w:rsidR="0061617B">
        <w:t xml:space="preserve">and </w:t>
      </w:r>
      <w:r w:rsidR="007137B8">
        <w:t>homework’s</w:t>
      </w:r>
      <w:r w:rsidR="0061617B">
        <w:t>.</w:t>
      </w:r>
      <w:r w:rsidR="00071BDA">
        <w:t xml:space="preserve">  The majority of the work is done using worksheets.</w:t>
      </w:r>
    </w:p>
    <w:p w14:paraId="25DE1282" w14:textId="5378D8C5" w:rsidR="007137B8" w:rsidRPr="007137B8" w:rsidRDefault="003A402B" w:rsidP="007137B8">
      <w:pPr>
        <w:pStyle w:val="Heading3"/>
      </w:pPr>
      <w:r>
        <w:t>What topics are covered?</w:t>
      </w:r>
    </w:p>
    <w:p w14:paraId="32AA67F7" w14:textId="4E6E828B" w:rsidR="0061617B" w:rsidRDefault="0061617B" w:rsidP="00940C2B">
      <w:pPr>
        <w:pStyle w:val="ListParagraph"/>
        <w:numPr>
          <w:ilvl w:val="0"/>
          <w:numId w:val="1"/>
        </w:numPr>
      </w:pPr>
      <w:r>
        <w:t>Mutation</w:t>
      </w:r>
    </w:p>
    <w:p w14:paraId="4E63317E" w14:textId="1F553801" w:rsidR="0061617B" w:rsidRDefault="0061617B" w:rsidP="00940C2B">
      <w:pPr>
        <w:pStyle w:val="ListParagraph"/>
        <w:numPr>
          <w:ilvl w:val="0"/>
          <w:numId w:val="1"/>
        </w:numPr>
      </w:pPr>
      <w:r>
        <w:t>Natural selection</w:t>
      </w:r>
    </w:p>
    <w:p w14:paraId="0092EB30" w14:textId="22C4E87D" w:rsidR="0061617B" w:rsidRDefault="0061617B" w:rsidP="00940C2B">
      <w:pPr>
        <w:pStyle w:val="ListParagraph"/>
        <w:numPr>
          <w:ilvl w:val="0"/>
          <w:numId w:val="1"/>
        </w:numPr>
      </w:pPr>
      <w:r>
        <w:t>Survival of the fittest</w:t>
      </w:r>
    </w:p>
    <w:p w14:paraId="23522E3F" w14:textId="3EB32AFD" w:rsidR="0061617B" w:rsidRDefault="0061617B" w:rsidP="00940C2B">
      <w:pPr>
        <w:pStyle w:val="ListParagraph"/>
        <w:numPr>
          <w:ilvl w:val="0"/>
          <w:numId w:val="1"/>
        </w:numPr>
      </w:pPr>
      <w:r>
        <w:t>Darwin vs. Lamarckism</w:t>
      </w:r>
    </w:p>
    <w:p w14:paraId="06C6DE4D" w14:textId="5197495D" w:rsidR="0061617B" w:rsidRDefault="0061617B" w:rsidP="00940C2B">
      <w:pPr>
        <w:pStyle w:val="ListParagraph"/>
        <w:numPr>
          <w:ilvl w:val="0"/>
          <w:numId w:val="1"/>
        </w:numPr>
      </w:pPr>
      <w:r>
        <w:t>Adaptation</w:t>
      </w:r>
    </w:p>
    <w:p w14:paraId="68FB4C8F" w14:textId="54F3EEAF" w:rsidR="0061617B" w:rsidRDefault="0061617B" w:rsidP="00940C2B">
      <w:pPr>
        <w:pStyle w:val="ListParagraph"/>
        <w:numPr>
          <w:ilvl w:val="0"/>
          <w:numId w:val="1"/>
        </w:numPr>
      </w:pPr>
      <w:r>
        <w:t>Habitats and environments</w:t>
      </w:r>
    </w:p>
    <w:p w14:paraId="33E65153" w14:textId="2C4C51C4" w:rsidR="0061617B" w:rsidRDefault="0061617B" w:rsidP="00940C2B">
      <w:pPr>
        <w:pStyle w:val="ListParagraph"/>
        <w:numPr>
          <w:ilvl w:val="0"/>
          <w:numId w:val="1"/>
        </w:numPr>
      </w:pPr>
      <w:r>
        <w:t>Characteristics</w:t>
      </w:r>
    </w:p>
    <w:p w14:paraId="6DE1D2CF" w14:textId="268A61FE" w:rsidR="007137B8" w:rsidRDefault="007137B8" w:rsidP="007137B8">
      <w:r>
        <w:t>However for the sixth form topics on DNA and specific process are covered.</w:t>
      </w:r>
    </w:p>
    <w:p w14:paraId="17CD5977" w14:textId="4730D730" w:rsidR="007137B8" w:rsidRDefault="003763B4" w:rsidP="003763B4">
      <w:pPr>
        <w:pStyle w:val="Heading3"/>
      </w:pPr>
      <w:proofErr w:type="gramStart"/>
      <w:r>
        <w:t>Hardware and software available?</w:t>
      </w:r>
      <w:proofErr w:type="gramEnd"/>
    </w:p>
    <w:p w14:paraId="37BC14F8" w14:textId="63868D79" w:rsidR="003763B4" w:rsidRDefault="003763B4" w:rsidP="003763B4">
      <w:r>
        <w:t xml:space="preserve">During classes </w:t>
      </w:r>
      <w:proofErr w:type="gramStart"/>
      <w:r>
        <w:t>an</w:t>
      </w:r>
      <w:proofErr w:type="gramEnd"/>
      <w:r>
        <w:t xml:space="preserve"> IT room is available with a computer for all of the pupils.  There is little software specifically for use of biology teaching however there is lots of generic software such as web browsers available on all of the machines.</w:t>
      </w:r>
    </w:p>
    <w:p w14:paraId="1C52C4A2" w14:textId="0ADB644F" w:rsidR="00071BDA" w:rsidRDefault="00071BDA" w:rsidP="00071BDA">
      <w:pPr>
        <w:pStyle w:val="Heading3"/>
      </w:pPr>
      <w:r>
        <w:t>How much time is available to use the tool?</w:t>
      </w:r>
    </w:p>
    <w:p w14:paraId="21170304" w14:textId="1DA3D27D" w:rsidR="00071BDA" w:rsidRDefault="00071BDA" w:rsidP="00071BDA">
      <w:r>
        <w:t xml:space="preserve">Half of a lesson and </w:t>
      </w:r>
      <w:proofErr w:type="gramStart"/>
      <w:r>
        <w:t>a prep</w:t>
      </w:r>
      <w:proofErr w:type="gramEnd"/>
      <w:r>
        <w:t>.</w:t>
      </w:r>
    </w:p>
    <w:p w14:paraId="082FB044" w14:textId="14516FBA" w:rsidR="00071BDA" w:rsidRDefault="00071BDA" w:rsidP="00071BDA">
      <w:pPr>
        <w:pStyle w:val="Heading3"/>
      </w:pPr>
      <w:r>
        <w:t>Good example animals which can be modelled and will be interesting to observe?</w:t>
      </w:r>
    </w:p>
    <w:p w14:paraId="59EFD46B" w14:textId="19A23AE6" w:rsidR="00D74197" w:rsidRDefault="00071BDA" w:rsidP="00A85E64">
      <w:r>
        <w:t>Animals which have large populations are best to model as having more generations show a speeded up version of evolution which in animals with smaller populations takes a much longer amount of time and is therefore less interesting to simulate.  Insects would probably be the best to simulate.</w:t>
      </w:r>
    </w:p>
    <w:p w14:paraId="56ECB106" w14:textId="77777777" w:rsidR="00C0588F" w:rsidRDefault="00C0588F" w:rsidP="00BC3BA0">
      <w:pPr>
        <w:pStyle w:val="Heading1"/>
      </w:pPr>
      <w:r>
        <w:br w:type="page"/>
      </w:r>
      <w:bookmarkStart w:id="56" w:name="_Toc381010732"/>
      <w:r>
        <w:t>Appendix B: Evolution – the main concepts</w:t>
      </w:r>
      <w:bookmarkEnd w:id="56"/>
    </w:p>
    <w:p w14:paraId="51502106" w14:textId="77777777" w:rsidR="00C0588F" w:rsidRPr="00BC72C1" w:rsidRDefault="00C0588F">
      <w:pPr>
        <w:rPr>
          <w:highlight w:val="yellow"/>
        </w:rPr>
      </w:pPr>
    </w:p>
    <w:p w14:paraId="0A0FC7F6" w14:textId="77777777" w:rsidR="00C0588F" w:rsidRPr="00BC72C1" w:rsidRDefault="00C0588F">
      <w:pPr>
        <w:spacing w:after="240"/>
        <w:rPr>
          <w:rFonts w:cstheme="minorHAnsi"/>
        </w:rPr>
      </w:pPr>
      <w:r w:rsidRPr="00BC72C1">
        <w:rPr>
          <w:rFonts w:cstheme="minorHAnsi"/>
        </w:rPr>
        <w:t>From Wikipedia</w:t>
      </w:r>
      <w:r>
        <w:rPr>
          <w:rFonts w:cstheme="minorHAnsi"/>
        </w:rPr>
        <w:t xml:space="preserve"> – entry on ‘Evolution’</w:t>
      </w:r>
    </w:p>
    <w:p w14:paraId="1A76E79C" w14:textId="77777777" w:rsidR="00C0588F" w:rsidRPr="00BC72C1" w:rsidRDefault="00C0588F">
      <w:pPr>
        <w:pStyle w:val="NormalWeb"/>
        <w:spacing w:line="276" w:lineRule="auto"/>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30"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14:paraId="5EA00AD6"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Heritable variation exists within populations of organisms.</w:t>
      </w:r>
    </w:p>
    <w:p w14:paraId="3CCC924D"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Organisms produce more progeny than can survive.</w:t>
      </w:r>
    </w:p>
    <w:p w14:paraId="0F1576A8" w14:textId="77777777" w:rsidR="00C0588F" w:rsidRPr="00BC72C1"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These offspring vary in their ability to survive and reproduce.</w:t>
      </w:r>
    </w:p>
    <w:p w14:paraId="4575C6F9"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14:paraId="525F2449"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31"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32"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33"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14:paraId="26FFD897"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34"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14:paraId="4024EB0D" w14:textId="77777777" w:rsidR="006B6096" w:rsidRDefault="00C0588F" w:rsidP="00BC3BA0">
      <w:r>
        <w:t>Search undertaken 8/10/2013</w:t>
      </w:r>
    </w:p>
    <w:p w14:paraId="10181911" w14:textId="2ABB00FD" w:rsidR="00347DD7" w:rsidRDefault="00347DD7" w:rsidP="00347DD7">
      <w:pPr>
        <w:pStyle w:val="Heading1"/>
      </w:pPr>
      <w:bookmarkStart w:id="57" w:name="_Toc381010733"/>
      <w:r>
        <w:t>Sources</w:t>
      </w:r>
      <w:bookmarkEnd w:id="57"/>
    </w:p>
    <w:p w14:paraId="14C60FB2" w14:textId="0B237305" w:rsidR="00F27163" w:rsidRDefault="00347DD7" w:rsidP="00F27163">
      <w:pPr>
        <w:pStyle w:val="Heading2"/>
      </w:pPr>
      <w:bookmarkStart w:id="58" w:name="_Toc381010734"/>
      <w:r>
        <w:t>Ant</w:t>
      </w:r>
      <w:r w:rsidR="00F27163">
        <w:t>s and their behaviour</w:t>
      </w:r>
      <w:bookmarkEnd w:id="58"/>
    </w:p>
    <w:p w14:paraId="6A003D10" w14:textId="68A0F32D" w:rsidR="00F27163" w:rsidRDefault="00CC14BD" w:rsidP="00F27163">
      <w:hyperlink r:id="rId35" w:history="1">
        <w:r w:rsidR="00F27163" w:rsidRPr="002C1FB5">
          <w:rPr>
            <w:rStyle w:val="Hyperlink"/>
          </w:rPr>
          <w:t>http://en.wikipedia.org/wiki/Ant</w:t>
        </w:r>
      </w:hyperlink>
    </w:p>
    <w:p w14:paraId="4B22ABFA" w14:textId="17DF8CEA" w:rsidR="00F27163" w:rsidRDefault="00CC14BD" w:rsidP="00F27163">
      <w:hyperlink r:id="rId36" w:history="1">
        <w:r w:rsidR="00F27163" w:rsidRPr="002C1FB5">
          <w:rPr>
            <w:rStyle w:val="Hyperlink"/>
          </w:rPr>
          <w:t>http://en.wikipedia.org/wiki/Eusociality</w:t>
        </w:r>
      </w:hyperlink>
    </w:p>
    <w:p w14:paraId="1B92D493" w14:textId="0B790D1F" w:rsidR="00F27163" w:rsidRDefault="00CC14BD" w:rsidP="00F27163">
      <w:hyperlink r:id="rId37" w:history="1">
        <w:r w:rsidR="00F27163" w:rsidRPr="002C1FB5">
          <w:rPr>
            <w:rStyle w:val="Hyperlink"/>
          </w:rPr>
          <w:t>http://en.wikipedia.org/wiki/Pheromone</w:t>
        </w:r>
      </w:hyperlink>
    </w:p>
    <w:p w14:paraId="160E590C" w14:textId="3D5FAC16" w:rsidR="00F27163" w:rsidRDefault="00CC14BD" w:rsidP="00F27163">
      <w:hyperlink r:id="rId38" w:history="1">
        <w:r w:rsidR="00F27163" w:rsidRPr="002C1FB5">
          <w:rPr>
            <w:rStyle w:val="Hyperlink"/>
          </w:rPr>
          <w:t>http://en.wikipedia.org/wiki/Ant_colony</w:t>
        </w:r>
      </w:hyperlink>
    </w:p>
    <w:p w14:paraId="0843232C" w14:textId="1921948A" w:rsidR="00F27163" w:rsidRDefault="00CC14BD" w:rsidP="00F27163">
      <w:hyperlink r:id="rId39" w:history="1">
        <w:r w:rsidR="00FA55AC" w:rsidRPr="002C1FB5">
          <w:rPr>
            <w:rStyle w:val="Hyperlink"/>
          </w:rPr>
          <w:t>http://en.wikipedia.org/wiki/Leafcutter_ant</w:t>
        </w:r>
      </w:hyperlink>
    </w:p>
    <w:p w14:paraId="02372947" w14:textId="77777777" w:rsidR="00FA55AC" w:rsidRPr="00F27163" w:rsidRDefault="00FA55AC" w:rsidP="00F27163"/>
    <w:sectPr w:rsidR="00FA55AC" w:rsidRPr="00F27163" w:rsidSect="00100BC7">
      <w:pgSz w:w="11906" w:h="16838"/>
      <w:pgMar w:top="1276" w:right="1274" w:bottom="1702" w:left="156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lex Robinson" w:date="2014-02-18T21:08:00Z" w:initials="AR">
    <w:p w14:paraId="7EC9E835" w14:textId="563D50FC" w:rsidR="00E27D92" w:rsidRDefault="00E27D92">
      <w:pPr>
        <w:pStyle w:val="CommentText"/>
      </w:pPr>
      <w:r>
        <w:rPr>
          <w:rStyle w:val="CommentReference"/>
        </w:rPr>
        <w:annotationRef/>
      </w:r>
      <w:r>
        <w:t>Is this the correct place for this?</w:t>
      </w:r>
    </w:p>
  </w:comment>
  <w:comment w:id="6" w:author="Alex Robinson" w:date="2014-02-18T20:15:00Z" w:initials="AR">
    <w:p w14:paraId="28A7C80F" w14:textId="2BC5B290" w:rsidR="00E27D92" w:rsidRDefault="00E27D92">
      <w:pPr>
        <w:pStyle w:val="CommentText"/>
      </w:pPr>
      <w:r>
        <w:rPr>
          <w:rStyle w:val="CommentReference"/>
        </w:rPr>
        <w:annotationRef/>
      </w:r>
      <w:r>
        <w:t>Spec?</w:t>
      </w:r>
    </w:p>
  </w:comment>
  <w:comment w:id="11" w:author="Alex Robinson" w:date="2014-02-18T20:22:00Z" w:initials="AR">
    <w:p w14:paraId="482388F0" w14:textId="2B90351A" w:rsidR="00E27D92" w:rsidRDefault="00E27D92">
      <w:pPr>
        <w:pStyle w:val="CommentText"/>
      </w:pPr>
      <w:r>
        <w:rPr>
          <w:rStyle w:val="CommentReference"/>
        </w:rPr>
        <w:annotationRef/>
      </w:r>
      <w:r>
        <w:t>This should be checked to make sure it is the correct type of diagram</w:t>
      </w:r>
    </w:p>
  </w:comment>
  <w:comment w:id="14" w:author="01robinson" w:date="2013-11-29T16:02:00Z" w:initials="01robinso">
    <w:p w14:paraId="58CE2E79" w14:textId="54E5357E" w:rsidR="00E27D92" w:rsidRDefault="00E27D92">
      <w:pPr>
        <w:pStyle w:val="CommentText"/>
      </w:pPr>
      <w:r>
        <w:rPr>
          <w:rStyle w:val="CommentReference"/>
        </w:rPr>
        <w:annotationRef/>
      </w:r>
      <w:r>
        <w:t>This needs to be done.</w:t>
      </w:r>
    </w:p>
  </w:comment>
  <w:comment w:id="21" w:author="01robinson" w:date="2014-02-24T12:23:00Z" w:initials="01robinso">
    <w:p w14:paraId="08D652A2" w14:textId="54A07585" w:rsidR="00E27D92" w:rsidRDefault="00E27D92">
      <w:pPr>
        <w:pStyle w:val="CommentText"/>
      </w:pPr>
      <w:r>
        <w:rPr>
          <w:rStyle w:val="CommentReference"/>
        </w:rPr>
        <w:annotationRef/>
      </w:r>
      <w:r>
        <w:t>This should be neatened up</w:t>
      </w:r>
    </w:p>
  </w:comment>
  <w:comment w:id="24" w:author="01robinson" w:date="2013-11-22T15:53:00Z" w:initials="01robinso">
    <w:p w14:paraId="619FDE91" w14:textId="77777777" w:rsidR="00E27D92" w:rsidRDefault="00E27D92">
      <w:pPr>
        <w:pStyle w:val="CommentText"/>
      </w:pPr>
      <w:r>
        <w:rPr>
          <w:rStyle w:val="CommentReference"/>
        </w:rPr>
        <w:annotationRef/>
      </w:r>
      <w:r>
        <w:t>List objects and important variables</w:t>
      </w:r>
    </w:p>
  </w:comment>
  <w:comment w:id="28" w:author="Alex Robinson" w:date="2013-11-16T15:52:00Z" w:initials="AR">
    <w:p w14:paraId="4D2A3D70" w14:textId="77777777" w:rsidR="00E27D92" w:rsidRDefault="00E27D92">
      <w:pPr>
        <w:pStyle w:val="CommentText"/>
      </w:pPr>
      <w:r>
        <w:rPr>
          <w:rStyle w:val="CommentReference"/>
        </w:rPr>
        <w:annotationRef/>
      </w:r>
      <w:r>
        <w:t>Is this section for databases only?</w:t>
      </w:r>
    </w:p>
  </w:comment>
  <w:comment w:id="31" w:author="01robinson" w:date="2014-02-24T13:06:00Z" w:initials="01robinso">
    <w:p w14:paraId="786D1B49" w14:textId="5B7672D0" w:rsidR="00E27D92" w:rsidRDefault="00E27D92">
      <w:pPr>
        <w:pStyle w:val="CommentText"/>
      </w:pPr>
      <w:r>
        <w:rPr>
          <w:rStyle w:val="CommentReference"/>
        </w:rPr>
        <w:annotationRef/>
      </w:r>
      <w:r>
        <w:t>These all need analyse + explanation + format needs to be neatened e.g., perhaps some landscape pages.</w:t>
      </w:r>
    </w:p>
  </w:comment>
  <w:comment w:id="33" w:author="01robinson" w:date="2014-02-24T13:07:00Z" w:initials="01robinso">
    <w:p w14:paraId="68D5774B" w14:textId="1B02B6F6" w:rsidR="00E27D92" w:rsidRDefault="00E27D92">
      <w:pPr>
        <w:pStyle w:val="CommentText"/>
      </w:pPr>
      <w:r>
        <w:rPr>
          <w:rStyle w:val="CommentReference"/>
        </w:rPr>
        <w:annotationRef/>
      </w:r>
      <w:r>
        <w:t>Class diagrams should be added and checked to make sure they are formatted correctly. Analysis and explanation must also be added to this section.</w:t>
      </w:r>
    </w:p>
  </w:comment>
  <w:comment w:id="35" w:author="01robinson" w:date="2013-11-29T15:28:00Z" w:initials="01robinso">
    <w:p w14:paraId="6D595DC6" w14:textId="61478722" w:rsidR="00E27D92" w:rsidRDefault="00E27D92">
      <w:pPr>
        <w:pStyle w:val="CommentText"/>
      </w:pPr>
      <w:r>
        <w:rPr>
          <w:rStyle w:val="CommentReference"/>
        </w:rPr>
        <w:annotationRef/>
      </w:r>
      <w:r>
        <w:t xml:space="preserve">This needs more analysis done on the reasons behind the decisions rather than a description of the picture.  Perhaps include the simulation UI and describe that as well rather </w:t>
      </w:r>
      <w:proofErr w:type="spellStart"/>
      <w:r>
        <w:t>then</w:t>
      </w:r>
      <w:proofErr w:type="spellEnd"/>
      <w:r>
        <w:t xml:space="preserve"> having it in the output section.</w:t>
      </w:r>
    </w:p>
  </w:comment>
  <w:comment w:id="36" w:author="01robinson" w:date="2013-11-29T15:17:00Z" w:initials="01robinso">
    <w:p w14:paraId="6A25C3C3" w14:textId="65A54103" w:rsidR="00E27D92" w:rsidRDefault="00E27D92">
      <w:pPr>
        <w:pStyle w:val="CommentText"/>
      </w:pPr>
      <w:r>
        <w:rPr>
          <w:rStyle w:val="CommentReference"/>
        </w:rPr>
        <w:annotationRef/>
      </w:r>
      <w:r>
        <w:t>How to start simulation once the configuration has been customized?  Need some sort of start button</w:t>
      </w:r>
    </w:p>
  </w:comment>
  <w:comment w:id="37" w:author="Alex Robinson" w:date="2013-11-16T15:31:00Z" w:initials="AR">
    <w:p w14:paraId="6883C694" w14:textId="77777777" w:rsidR="00E27D92" w:rsidRDefault="00E27D92">
      <w:pPr>
        <w:pStyle w:val="CommentText"/>
      </w:pPr>
      <w:r>
        <w:rPr>
          <w:rStyle w:val="CommentReference"/>
        </w:rPr>
        <w:annotationRef/>
      </w:r>
      <w:r>
        <w:t>How to view characteristics of selected species, better way to differentiate between species, use of species colour in titles, more emphases on food intake amounts.  Perhaps need page title, need links to relevant resources + need links to help pages.  Need log of simulating happenings e.g. new species, species mutated…</w:t>
      </w:r>
    </w:p>
  </w:comment>
  <w:comment w:id="39" w:author="Alex Robinson" w:date="2013-11-16T15:50:00Z" w:initials="AR">
    <w:p w14:paraId="4123B816" w14:textId="77777777" w:rsidR="00E27D92" w:rsidRDefault="00E27D92">
      <w:pPr>
        <w:pStyle w:val="CommentText"/>
      </w:pPr>
      <w:r>
        <w:rPr>
          <w:rStyle w:val="CommentReference"/>
        </w:rPr>
        <w:annotationRef/>
      </w:r>
      <w:r>
        <w:t>Perhaps list what each settings uses and their relative rangers</w:t>
      </w:r>
    </w:p>
  </w:comment>
  <w:comment w:id="41" w:author="Alex Robinson" w:date="2013-11-22T15:29:00Z" w:initials="AR">
    <w:p w14:paraId="1259FFDB" w14:textId="77777777" w:rsidR="00E27D92" w:rsidRDefault="00E27D92" w:rsidP="00A04872">
      <w:pPr>
        <w:pStyle w:val="CommentText"/>
      </w:pPr>
      <w:r>
        <w:rPr>
          <w:rStyle w:val="CommentReference"/>
        </w:rPr>
        <w:annotationRef/>
      </w:r>
      <w:r>
        <w:t>Need image to show this</w:t>
      </w:r>
    </w:p>
  </w:comment>
  <w:comment w:id="42" w:author="Alex Robinson" w:date="2013-11-22T15:29:00Z" w:initials="AR">
    <w:p w14:paraId="21B94290" w14:textId="77777777" w:rsidR="00E27D92" w:rsidRDefault="00E27D92" w:rsidP="00A04872">
      <w:pPr>
        <w:pStyle w:val="CommentText"/>
      </w:pPr>
      <w:r>
        <w:rPr>
          <w:rStyle w:val="CommentReference"/>
        </w:rPr>
        <w:annotationRef/>
      </w:r>
      <w:r>
        <w:t>Needs to be reworded</w:t>
      </w:r>
    </w:p>
  </w:comment>
  <w:comment w:id="45" w:author="01robinson" w:date="2014-02-24T13:08:00Z" w:initials="01robinso">
    <w:p w14:paraId="05C1C702" w14:textId="23F93A5D" w:rsidR="00E27D92" w:rsidRDefault="00E27D92">
      <w:pPr>
        <w:pStyle w:val="CommentText"/>
      </w:pPr>
      <w:r>
        <w:rPr>
          <w:rStyle w:val="CommentReference"/>
        </w:rPr>
        <w:annotationRef/>
      </w:r>
      <w:r>
        <w:t>Explanation of why this is not applicable to the project</w:t>
      </w:r>
    </w:p>
  </w:comment>
  <w:comment w:id="55" w:author="01robinson" w:date="2014-02-24T13:09:00Z" w:initials="01robinso">
    <w:p w14:paraId="5E46F786" w14:textId="0F7502D9" w:rsidR="00E27D92" w:rsidRDefault="00E27D92">
      <w:pPr>
        <w:pStyle w:val="CommentText"/>
      </w:pPr>
      <w:r>
        <w:rPr>
          <w:rStyle w:val="CommentReference"/>
        </w:rPr>
        <w:annotationRef/>
      </w:r>
      <w:r>
        <w:t>Format of interviews should be referenced i.e. a number of informal interview along with emails and formal interviews.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C9E835" w15:done="0"/>
  <w15:commentEx w15:paraId="28A7C80F" w15:done="0"/>
  <w15:commentEx w15:paraId="482388F0" w15:done="0"/>
  <w15:commentEx w15:paraId="58CE2E79" w15:done="0"/>
  <w15:commentEx w15:paraId="619FDE91" w15:done="0"/>
  <w15:commentEx w15:paraId="4D2A3D70" w15:done="0"/>
  <w15:commentEx w15:paraId="6D595DC6" w15:done="0"/>
  <w15:commentEx w15:paraId="6A25C3C3" w15:done="0"/>
  <w15:commentEx w15:paraId="6883C694" w15:done="0"/>
  <w15:commentEx w15:paraId="4123B816" w15:done="0"/>
  <w15:commentEx w15:paraId="1259FFDB" w15:done="0"/>
  <w15:commentEx w15:paraId="21B942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553D4" w14:textId="77777777" w:rsidR="00E27D92" w:rsidRDefault="00E27D92" w:rsidP="00634293">
      <w:pPr>
        <w:spacing w:after="0" w:line="240" w:lineRule="auto"/>
      </w:pPr>
      <w:r>
        <w:separator/>
      </w:r>
    </w:p>
    <w:p w14:paraId="3FADB4EC" w14:textId="77777777" w:rsidR="00E27D92" w:rsidRDefault="00E27D92"/>
  </w:endnote>
  <w:endnote w:type="continuationSeparator" w:id="0">
    <w:p w14:paraId="2B931989" w14:textId="77777777" w:rsidR="00E27D92" w:rsidRDefault="00E27D92" w:rsidP="00634293">
      <w:pPr>
        <w:spacing w:after="0" w:line="240" w:lineRule="auto"/>
      </w:pPr>
      <w:r>
        <w:continuationSeparator/>
      </w:r>
    </w:p>
    <w:p w14:paraId="4547630D" w14:textId="77777777" w:rsidR="00E27D92" w:rsidRDefault="00E27D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213263"/>
      <w:docPartObj>
        <w:docPartGallery w:val="Page Numbers (Bottom of Page)"/>
        <w:docPartUnique/>
      </w:docPartObj>
    </w:sdtPr>
    <w:sdtEndPr>
      <w:rPr>
        <w:noProof/>
      </w:rPr>
    </w:sdtEndPr>
    <w:sdtContent>
      <w:p w14:paraId="5BEE6CB4" w14:textId="77777777" w:rsidR="00E27D92" w:rsidRDefault="00E27D92">
        <w:pPr>
          <w:pStyle w:val="Footer"/>
          <w:jc w:val="right"/>
        </w:pPr>
        <w:r>
          <w:fldChar w:fldCharType="begin"/>
        </w:r>
        <w:r>
          <w:instrText xml:space="preserve"> PAGE   \* MERGEFORMAT </w:instrText>
        </w:r>
        <w:r>
          <w:fldChar w:fldCharType="separate"/>
        </w:r>
        <w:r w:rsidR="00476CF9">
          <w:rPr>
            <w:noProof/>
          </w:rPr>
          <w:t>14</w:t>
        </w:r>
        <w:r>
          <w:rPr>
            <w:noProof/>
          </w:rPr>
          <w:fldChar w:fldCharType="end"/>
        </w:r>
      </w:p>
    </w:sdtContent>
  </w:sdt>
  <w:p w14:paraId="64CD2269" w14:textId="77777777" w:rsidR="00E27D92" w:rsidRDefault="00E27D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2961030"/>
      <w:docPartObj>
        <w:docPartGallery w:val="Page Numbers (Bottom of Page)"/>
        <w:docPartUnique/>
      </w:docPartObj>
    </w:sdtPr>
    <w:sdtEndPr>
      <w:rPr>
        <w:noProof/>
      </w:rPr>
    </w:sdtEndPr>
    <w:sdtContent>
      <w:p w14:paraId="2982F536" w14:textId="77777777" w:rsidR="00E27D92" w:rsidRDefault="00E27D92">
        <w:pPr>
          <w:pStyle w:val="Footer"/>
          <w:jc w:val="right"/>
        </w:pPr>
        <w:r>
          <w:fldChar w:fldCharType="begin"/>
        </w:r>
        <w:r>
          <w:instrText xml:space="preserve"> PAGE   \* MERGEFORMAT </w:instrText>
        </w:r>
        <w:r>
          <w:fldChar w:fldCharType="separate"/>
        </w:r>
        <w:r>
          <w:rPr>
            <w:noProof/>
          </w:rPr>
          <w:t>32</w:t>
        </w:r>
        <w:r>
          <w:rPr>
            <w:noProof/>
          </w:rPr>
          <w:fldChar w:fldCharType="end"/>
        </w:r>
      </w:p>
    </w:sdtContent>
  </w:sdt>
  <w:p w14:paraId="2005D3AA" w14:textId="77777777" w:rsidR="00E27D92" w:rsidRDefault="00E27D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F37BB" w14:textId="77777777" w:rsidR="00E27D92" w:rsidRDefault="00E27D92" w:rsidP="00634293">
      <w:pPr>
        <w:spacing w:after="0" w:line="240" w:lineRule="auto"/>
      </w:pPr>
      <w:r>
        <w:separator/>
      </w:r>
    </w:p>
    <w:p w14:paraId="2BCA0AE1" w14:textId="77777777" w:rsidR="00E27D92" w:rsidRDefault="00E27D92"/>
  </w:footnote>
  <w:footnote w:type="continuationSeparator" w:id="0">
    <w:p w14:paraId="6227EE02" w14:textId="77777777" w:rsidR="00E27D92" w:rsidRDefault="00E27D92" w:rsidP="00634293">
      <w:pPr>
        <w:spacing w:after="0" w:line="240" w:lineRule="auto"/>
      </w:pPr>
      <w:r>
        <w:continuationSeparator/>
      </w:r>
    </w:p>
    <w:p w14:paraId="30E2BD89" w14:textId="77777777" w:rsidR="00E27D92" w:rsidRDefault="00E27D9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191"/>
    <w:multiLevelType w:val="hybridMultilevel"/>
    <w:tmpl w:val="9C864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E85376"/>
    <w:multiLevelType w:val="hybridMultilevel"/>
    <w:tmpl w:val="33EC61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C902E4"/>
    <w:multiLevelType w:val="hybridMultilevel"/>
    <w:tmpl w:val="3564C4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D37FC0"/>
    <w:multiLevelType w:val="hybridMultilevel"/>
    <w:tmpl w:val="7870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4A39CA"/>
    <w:multiLevelType w:val="hybridMultilevel"/>
    <w:tmpl w:val="52DC1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494DF7"/>
    <w:multiLevelType w:val="hybridMultilevel"/>
    <w:tmpl w:val="79FAD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B963D8"/>
    <w:multiLevelType w:val="hybridMultilevel"/>
    <w:tmpl w:val="2B30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B055AB"/>
    <w:multiLevelType w:val="hybridMultilevel"/>
    <w:tmpl w:val="B80E9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281D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2A6A4F93"/>
    <w:multiLevelType w:val="hybridMultilevel"/>
    <w:tmpl w:val="1252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0C3582"/>
    <w:multiLevelType w:val="hybridMultilevel"/>
    <w:tmpl w:val="FF368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210648"/>
    <w:multiLevelType w:val="hybridMultilevel"/>
    <w:tmpl w:val="2A5ED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6F0638"/>
    <w:multiLevelType w:val="hybridMultilevel"/>
    <w:tmpl w:val="88BC2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54522F"/>
    <w:multiLevelType w:val="hybridMultilevel"/>
    <w:tmpl w:val="1D349F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F02358"/>
    <w:multiLevelType w:val="hybridMultilevel"/>
    <w:tmpl w:val="557A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C722ED"/>
    <w:multiLevelType w:val="hybridMultilevel"/>
    <w:tmpl w:val="4300B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012096A"/>
    <w:multiLevelType w:val="hybridMultilevel"/>
    <w:tmpl w:val="D2E2C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0825C3"/>
    <w:multiLevelType w:val="hybridMultilevel"/>
    <w:tmpl w:val="A1F49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7996158"/>
    <w:multiLevelType w:val="hybridMultilevel"/>
    <w:tmpl w:val="6668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CD46E0"/>
    <w:multiLevelType w:val="hybridMultilevel"/>
    <w:tmpl w:val="A52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ACB71C4"/>
    <w:multiLevelType w:val="hybridMultilevel"/>
    <w:tmpl w:val="A3243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1E017E6"/>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2762726"/>
    <w:multiLevelType w:val="hybridMultilevel"/>
    <w:tmpl w:val="12A6E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57B6659"/>
    <w:multiLevelType w:val="hybridMultilevel"/>
    <w:tmpl w:val="7A440C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5827BD1"/>
    <w:multiLevelType w:val="hybridMultilevel"/>
    <w:tmpl w:val="B0E6F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BB5506E"/>
    <w:multiLevelType w:val="hybridMultilevel"/>
    <w:tmpl w:val="A42C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E3401D1"/>
    <w:multiLevelType w:val="hybridMultilevel"/>
    <w:tmpl w:val="A6CE9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1174EE1"/>
    <w:multiLevelType w:val="hybridMultilevel"/>
    <w:tmpl w:val="C8E236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39D2D14"/>
    <w:multiLevelType w:val="hybridMultilevel"/>
    <w:tmpl w:val="119628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3F0028F"/>
    <w:multiLevelType w:val="hybridMultilevel"/>
    <w:tmpl w:val="C192A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18"/>
  </w:num>
  <w:num w:numId="4">
    <w:abstractNumId w:val="21"/>
  </w:num>
  <w:num w:numId="5">
    <w:abstractNumId w:val="32"/>
  </w:num>
  <w:num w:numId="6">
    <w:abstractNumId w:val="33"/>
  </w:num>
  <w:num w:numId="7">
    <w:abstractNumId w:val="26"/>
  </w:num>
  <w:num w:numId="8">
    <w:abstractNumId w:val="14"/>
  </w:num>
  <w:num w:numId="9">
    <w:abstractNumId w:val="34"/>
  </w:num>
  <w:num w:numId="10">
    <w:abstractNumId w:val="27"/>
  </w:num>
  <w:num w:numId="11">
    <w:abstractNumId w:val="16"/>
  </w:num>
  <w:num w:numId="12">
    <w:abstractNumId w:val="4"/>
  </w:num>
  <w:num w:numId="13">
    <w:abstractNumId w:val="37"/>
  </w:num>
  <w:num w:numId="14">
    <w:abstractNumId w:val="22"/>
  </w:num>
  <w:num w:numId="15">
    <w:abstractNumId w:val="9"/>
  </w:num>
  <w:num w:numId="16">
    <w:abstractNumId w:val="35"/>
  </w:num>
  <w:num w:numId="17">
    <w:abstractNumId w:val="7"/>
  </w:num>
  <w:num w:numId="18">
    <w:abstractNumId w:val="2"/>
  </w:num>
  <w:num w:numId="19">
    <w:abstractNumId w:val="23"/>
  </w:num>
  <w:num w:numId="20">
    <w:abstractNumId w:val="24"/>
  </w:num>
  <w:num w:numId="21">
    <w:abstractNumId w:val="10"/>
  </w:num>
  <w:num w:numId="22">
    <w:abstractNumId w:val="5"/>
  </w:num>
  <w:num w:numId="23">
    <w:abstractNumId w:val="30"/>
  </w:num>
  <w:num w:numId="24">
    <w:abstractNumId w:val="38"/>
  </w:num>
  <w:num w:numId="25">
    <w:abstractNumId w:val="17"/>
  </w:num>
  <w:num w:numId="26">
    <w:abstractNumId w:val="1"/>
  </w:num>
  <w:num w:numId="27">
    <w:abstractNumId w:val="15"/>
  </w:num>
  <w:num w:numId="28">
    <w:abstractNumId w:val="28"/>
  </w:num>
  <w:num w:numId="29">
    <w:abstractNumId w:val="0"/>
  </w:num>
  <w:num w:numId="30">
    <w:abstractNumId w:val="11"/>
  </w:num>
  <w:num w:numId="31">
    <w:abstractNumId w:val="39"/>
  </w:num>
  <w:num w:numId="32">
    <w:abstractNumId w:val="13"/>
  </w:num>
  <w:num w:numId="33">
    <w:abstractNumId w:val="31"/>
  </w:num>
  <w:num w:numId="34">
    <w:abstractNumId w:val="12"/>
  </w:num>
  <w:num w:numId="35">
    <w:abstractNumId w:val="36"/>
  </w:num>
  <w:num w:numId="36">
    <w:abstractNumId w:val="19"/>
  </w:num>
  <w:num w:numId="37">
    <w:abstractNumId w:val="8"/>
  </w:num>
  <w:num w:numId="38">
    <w:abstractNumId w:val="20"/>
  </w:num>
  <w:num w:numId="39">
    <w:abstractNumId w:val="6"/>
  </w:num>
  <w:num w:numId="40">
    <w:abstractNumId w:val="29"/>
  </w:num>
  <w:numIdMacAtCleanup w:val="4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Robinson">
    <w15:presenceInfo w15:providerId="None" w15:userId="Alex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02"/>
    <w:rsid w:val="00000055"/>
    <w:rsid w:val="00010011"/>
    <w:rsid w:val="00011FC2"/>
    <w:rsid w:val="000155FA"/>
    <w:rsid w:val="00026EFE"/>
    <w:rsid w:val="000270B6"/>
    <w:rsid w:val="00027C2E"/>
    <w:rsid w:val="00037F07"/>
    <w:rsid w:val="000409F9"/>
    <w:rsid w:val="0004265B"/>
    <w:rsid w:val="00051809"/>
    <w:rsid w:val="00061BA9"/>
    <w:rsid w:val="0006389C"/>
    <w:rsid w:val="00071BDA"/>
    <w:rsid w:val="00075372"/>
    <w:rsid w:val="00083D12"/>
    <w:rsid w:val="00086E9F"/>
    <w:rsid w:val="00092C26"/>
    <w:rsid w:val="0009301E"/>
    <w:rsid w:val="000951FB"/>
    <w:rsid w:val="00095EB2"/>
    <w:rsid w:val="00096AFB"/>
    <w:rsid w:val="000A1AD9"/>
    <w:rsid w:val="000A7B36"/>
    <w:rsid w:val="000B3D07"/>
    <w:rsid w:val="000B5D50"/>
    <w:rsid w:val="000E399E"/>
    <w:rsid w:val="000E40A3"/>
    <w:rsid w:val="000E488E"/>
    <w:rsid w:val="000E48F1"/>
    <w:rsid w:val="000E53CB"/>
    <w:rsid w:val="000E58E3"/>
    <w:rsid w:val="000F6F7E"/>
    <w:rsid w:val="00100BC7"/>
    <w:rsid w:val="001017C7"/>
    <w:rsid w:val="001036C4"/>
    <w:rsid w:val="0010631C"/>
    <w:rsid w:val="00107314"/>
    <w:rsid w:val="00125968"/>
    <w:rsid w:val="00127632"/>
    <w:rsid w:val="0014313D"/>
    <w:rsid w:val="00146E71"/>
    <w:rsid w:val="00152E3C"/>
    <w:rsid w:val="00154A68"/>
    <w:rsid w:val="001567E1"/>
    <w:rsid w:val="00156B12"/>
    <w:rsid w:val="00166BD9"/>
    <w:rsid w:val="00173F0F"/>
    <w:rsid w:val="00181098"/>
    <w:rsid w:val="00183CAE"/>
    <w:rsid w:val="0018528A"/>
    <w:rsid w:val="001A0B09"/>
    <w:rsid w:val="001A485E"/>
    <w:rsid w:val="001A7223"/>
    <w:rsid w:val="001B271E"/>
    <w:rsid w:val="001B37AC"/>
    <w:rsid w:val="001B37FC"/>
    <w:rsid w:val="001B50CF"/>
    <w:rsid w:val="001B62B4"/>
    <w:rsid w:val="001B77AE"/>
    <w:rsid w:val="001C60F8"/>
    <w:rsid w:val="001C6E31"/>
    <w:rsid w:val="001D13F2"/>
    <w:rsid w:val="001D19D6"/>
    <w:rsid w:val="001D2FCC"/>
    <w:rsid w:val="001D6812"/>
    <w:rsid w:val="001E4654"/>
    <w:rsid w:val="001E53AA"/>
    <w:rsid w:val="001E6E67"/>
    <w:rsid w:val="001E7914"/>
    <w:rsid w:val="001F10DE"/>
    <w:rsid w:val="001F4575"/>
    <w:rsid w:val="001F77CF"/>
    <w:rsid w:val="002010D5"/>
    <w:rsid w:val="00207D06"/>
    <w:rsid w:val="00210AD3"/>
    <w:rsid w:val="00217570"/>
    <w:rsid w:val="00220E2B"/>
    <w:rsid w:val="00233AF7"/>
    <w:rsid w:val="00234CCD"/>
    <w:rsid w:val="00234E7A"/>
    <w:rsid w:val="002355BC"/>
    <w:rsid w:val="0024364B"/>
    <w:rsid w:val="002541F0"/>
    <w:rsid w:val="00257C4F"/>
    <w:rsid w:val="0026669C"/>
    <w:rsid w:val="00275AC1"/>
    <w:rsid w:val="00276B02"/>
    <w:rsid w:val="002825B2"/>
    <w:rsid w:val="002845E0"/>
    <w:rsid w:val="00290085"/>
    <w:rsid w:val="00295985"/>
    <w:rsid w:val="00295BDB"/>
    <w:rsid w:val="002A4579"/>
    <w:rsid w:val="002B025B"/>
    <w:rsid w:val="002B05A9"/>
    <w:rsid w:val="002B1A30"/>
    <w:rsid w:val="002B3D4F"/>
    <w:rsid w:val="002B521F"/>
    <w:rsid w:val="002B7B90"/>
    <w:rsid w:val="002D2C2E"/>
    <w:rsid w:val="002E0FA5"/>
    <w:rsid w:val="002E3C05"/>
    <w:rsid w:val="002E7FA8"/>
    <w:rsid w:val="002F033E"/>
    <w:rsid w:val="002F1E66"/>
    <w:rsid w:val="003012C0"/>
    <w:rsid w:val="00302DB3"/>
    <w:rsid w:val="003053BC"/>
    <w:rsid w:val="0031100C"/>
    <w:rsid w:val="00316776"/>
    <w:rsid w:val="0032170D"/>
    <w:rsid w:val="003232DE"/>
    <w:rsid w:val="00325CFE"/>
    <w:rsid w:val="0033440C"/>
    <w:rsid w:val="003361DB"/>
    <w:rsid w:val="00341ECA"/>
    <w:rsid w:val="003429E3"/>
    <w:rsid w:val="003473ED"/>
    <w:rsid w:val="00347DD7"/>
    <w:rsid w:val="0035076E"/>
    <w:rsid w:val="00351511"/>
    <w:rsid w:val="00352135"/>
    <w:rsid w:val="00357AC5"/>
    <w:rsid w:val="0036268B"/>
    <w:rsid w:val="00372029"/>
    <w:rsid w:val="003763B4"/>
    <w:rsid w:val="00381D37"/>
    <w:rsid w:val="00382050"/>
    <w:rsid w:val="00391E63"/>
    <w:rsid w:val="003A0E4C"/>
    <w:rsid w:val="003A2550"/>
    <w:rsid w:val="003A402B"/>
    <w:rsid w:val="003C1486"/>
    <w:rsid w:val="003C2255"/>
    <w:rsid w:val="003C7AE4"/>
    <w:rsid w:val="003D3DFE"/>
    <w:rsid w:val="003D4265"/>
    <w:rsid w:val="003D62FD"/>
    <w:rsid w:val="003E4FFA"/>
    <w:rsid w:val="003E64EE"/>
    <w:rsid w:val="003F3EAE"/>
    <w:rsid w:val="003F669C"/>
    <w:rsid w:val="003F6DDA"/>
    <w:rsid w:val="003F7957"/>
    <w:rsid w:val="00400793"/>
    <w:rsid w:val="00402880"/>
    <w:rsid w:val="00410E11"/>
    <w:rsid w:val="004129FB"/>
    <w:rsid w:val="00416DA8"/>
    <w:rsid w:val="0041751A"/>
    <w:rsid w:val="00424F2D"/>
    <w:rsid w:val="00427460"/>
    <w:rsid w:val="00431A0F"/>
    <w:rsid w:val="004351B0"/>
    <w:rsid w:val="00440CCC"/>
    <w:rsid w:val="0044409A"/>
    <w:rsid w:val="004448E1"/>
    <w:rsid w:val="00445D74"/>
    <w:rsid w:val="004503AE"/>
    <w:rsid w:val="00452F7D"/>
    <w:rsid w:val="0045390B"/>
    <w:rsid w:val="004625EB"/>
    <w:rsid w:val="0046434B"/>
    <w:rsid w:val="0047245A"/>
    <w:rsid w:val="00475702"/>
    <w:rsid w:val="00476CF9"/>
    <w:rsid w:val="0048253A"/>
    <w:rsid w:val="00491FF2"/>
    <w:rsid w:val="00493ADC"/>
    <w:rsid w:val="00494A03"/>
    <w:rsid w:val="00496A02"/>
    <w:rsid w:val="004A628D"/>
    <w:rsid w:val="004A6436"/>
    <w:rsid w:val="004A6450"/>
    <w:rsid w:val="004A6C76"/>
    <w:rsid w:val="004B102D"/>
    <w:rsid w:val="004B1D28"/>
    <w:rsid w:val="004B2E68"/>
    <w:rsid w:val="004C1AE9"/>
    <w:rsid w:val="004C1D37"/>
    <w:rsid w:val="004C2830"/>
    <w:rsid w:val="004C44DB"/>
    <w:rsid w:val="004C5344"/>
    <w:rsid w:val="004C6899"/>
    <w:rsid w:val="004C715C"/>
    <w:rsid w:val="004D3202"/>
    <w:rsid w:val="004D6F51"/>
    <w:rsid w:val="004E7BAF"/>
    <w:rsid w:val="004F648D"/>
    <w:rsid w:val="00501E03"/>
    <w:rsid w:val="00513ECE"/>
    <w:rsid w:val="005173F8"/>
    <w:rsid w:val="005175D1"/>
    <w:rsid w:val="00521066"/>
    <w:rsid w:val="00532D2F"/>
    <w:rsid w:val="00542C51"/>
    <w:rsid w:val="00544BEA"/>
    <w:rsid w:val="0056645B"/>
    <w:rsid w:val="00574CA0"/>
    <w:rsid w:val="00577F8B"/>
    <w:rsid w:val="00583C00"/>
    <w:rsid w:val="00583CB9"/>
    <w:rsid w:val="005926E6"/>
    <w:rsid w:val="005972DE"/>
    <w:rsid w:val="005A015E"/>
    <w:rsid w:val="005A043E"/>
    <w:rsid w:val="005A3DBF"/>
    <w:rsid w:val="005B33D1"/>
    <w:rsid w:val="005B3C04"/>
    <w:rsid w:val="005B4786"/>
    <w:rsid w:val="005B7C10"/>
    <w:rsid w:val="005D2704"/>
    <w:rsid w:val="005D3F82"/>
    <w:rsid w:val="005E2DFE"/>
    <w:rsid w:val="005F0F62"/>
    <w:rsid w:val="005F1BB2"/>
    <w:rsid w:val="00604423"/>
    <w:rsid w:val="00607B5E"/>
    <w:rsid w:val="00607D18"/>
    <w:rsid w:val="00610E9A"/>
    <w:rsid w:val="006136D4"/>
    <w:rsid w:val="00613703"/>
    <w:rsid w:val="0061617B"/>
    <w:rsid w:val="0062462A"/>
    <w:rsid w:val="006320E6"/>
    <w:rsid w:val="006332E5"/>
    <w:rsid w:val="00634293"/>
    <w:rsid w:val="0063586D"/>
    <w:rsid w:val="00636343"/>
    <w:rsid w:val="00643925"/>
    <w:rsid w:val="0064462E"/>
    <w:rsid w:val="006530DD"/>
    <w:rsid w:val="006626B0"/>
    <w:rsid w:val="006766E8"/>
    <w:rsid w:val="0067778D"/>
    <w:rsid w:val="00681593"/>
    <w:rsid w:val="00683C94"/>
    <w:rsid w:val="0068492C"/>
    <w:rsid w:val="0068521B"/>
    <w:rsid w:val="00690AE2"/>
    <w:rsid w:val="006956F3"/>
    <w:rsid w:val="006A4AEA"/>
    <w:rsid w:val="006B0A30"/>
    <w:rsid w:val="006B1D72"/>
    <w:rsid w:val="006B3E90"/>
    <w:rsid w:val="006B6096"/>
    <w:rsid w:val="006B6259"/>
    <w:rsid w:val="006B7D5B"/>
    <w:rsid w:val="006C3512"/>
    <w:rsid w:val="006D3982"/>
    <w:rsid w:val="006E00A7"/>
    <w:rsid w:val="006E0830"/>
    <w:rsid w:val="006E38F8"/>
    <w:rsid w:val="006E64DF"/>
    <w:rsid w:val="006F060E"/>
    <w:rsid w:val="006F20C2"/>
    <w:rsid w:val="006F3926"/>
    <w:rsid w:val="007018DC"/>
    <w:rsid w:val="00704703"/>
    <w:rsid w:val="00704A92"/>
    <w:rsid w:val="007102A4"/>
    <w:rsid w:val="007120F2"/>
    <w:rsid w:val="007137B8"/>
    <w:rsid w:val="0072593F"/>
    <w:rsid w:val="00727931"/>
    <w:rsid w:val="00733F37"/>
    <w:rsid w:val="007372AB"/>
    <w:rsid w:val="00741D62"/>
    <w:rsid w:val="00761F28"/>
    <w:rsid w:val="00766A69"/>
    <w:rsid w:val="00780CF1"/>
    <w:rsid w:val="0078120B"/>
    <w:rsid w:val="007866C7"/>
    <w:rsid w:val="00787DD0"/>
    <w:rsid w:val="00791493"/>
    <w:rsid w:val="007A2D58"/>
    <w:rsid w:val="007B0FA5"/>
    <w:rsid w:val="007B13B3"/>
    <w:rsid w:val="007B1BBD"/>
    <w:rsid w:val="007B2E10"/>
    <w:rsid w:val="007B6DEE"/>
    <w:rsid w:val="007B7F62"/>
    <w:rsid w:val="007C27CE"/>
    <w:rsid w:val="007D27DF"/>
    <w:rsid w:val="007E44B3"/>
    <w:rsid w:val="007E4895"/>
    <w:rsid w:val="0080227B"/>
    <w:rsid w:val="00802C9D"/>
    <w:rsid w:val="00811D6C"/>
    <w:rsid w:val="00813167"/>
    <w:rsid w:val="00815446"/>
    <w:rsid w:val="008213F7"/>
    <w:rsid w:val="00827D73"/>
    <w:rsid w:val="00831302"/>
    <w:rsid w:val="008413E7"/>
    <w:rsid w:val="00845F3E"/>
    <w:rsid w:val="00850F8C"/>
    <w:rsid w:val="00853B91"/>
    <w:rsid w:val="00854A60"/>
    <w:rsid w:val="0085642A"/>
    <w:rsid w:val="00863B1A"/>
    <w:rsid w:val="008701A5"/>
    <w:rsid w:val="00877C76"/>
    <w:rsid w:val="00882B10"/>
    <w:rsid w:val="00882E5A"/>
    <w:rsid w:val="00885112"/>
    <w:rsid w:val="008A0E69"/>
    <w:rsid w:val="008A2D12"/>
    <w:rsid w:val="008A3299"/>
    <w:rsid w:val="008B0B8A"/>
    <w:rsid w:val="008B2D5B"/>
    <w:rsid w:val="008C3102"/>
    <w:rsid w:val="008C3761"/>
    <w:rsid w:val="008C4068"/>
    <w:rsid w:val="008C6E43"/>
    <w:rsid w:val="008D1026"/>
    <w:rsid w:val="008D12E8"/>
    <w:rsid w:val="008D1B99"/>
    <w:rsid w:val="008D1CA9"/>
    <w:rsid w:val="008D3E7E"/>
    <w:rsid w:val="008D76FF"/>
    <w:rsid w:val="008E31A9"/>
    <w:rsid w:val="008E647E"/>
    <w:rsid w:val="008F7C66"/>
    <w:rsid w:val="00901D21"/>
    <w:rsid w:val="00904478"/>
    <w:rsid w:val="00905C94"/>
    <w:rsid w:val="009064AA"/>
    <w:rsid w:val="00910DDA"/>
    <w:rsid w:val="009118F5"/>
    <w:rsid w:val="0091374B"/>
    <w:rsid w:val="009218A3"/>
    <w:rsid w:val="00923B54"/>
    <w:rsid w:val="00923F9A"/>
    <w:rsid w:val="00924C65"/>
    <w:rsid w:val="00925089"/>
    <w:rsid w:val="00926D9A"/>
    <w:rsid w:val="00930CF9"/>
    <w:rsid w:val="00932BDE"/>
    <w:rsid w:val="0094048D"/>
    <w:rsid w:val="00940C2B"/>
    <w:rsid w:val="00942EFE"/>
    <w:rsid w:val="0094565C"/>
    <w:rsid w:val="0095209D"/>
    <w:rsid w:val="00956A1C"/>
    <w:rsid w:val="00960762"/>
    <w:rsid w:val="00972EE0"/>
    <w:rsid w:val="00977F2D"/>
    <w:rsid w:val="009814B4"/>
    <w:rsid w:val="00981C27"/>
    <w:rsid w:val="0098280A"/>
    <w:rsid w:val="0099092F"/>
    <w:rsid w:val="009926B5"/>
    <w:rsid w:val="00994A9C"/>
    <w:rsid w:val="009C1F09"/>
    <w:rsid w:val="009C4EB4"/>
    <w:rsid w:val="009D01DC"/>
    <w:rsid w:val="009D5D86"/>
    <w:rsid w:val="009E1B61"/>
    <w:rsid w:val="009E7CD4"/>
    <w:rsid w:val="009E7F13"/>
    <w:rsid w:val="009F2C84"/>
    <w:rsid w:val="009F3CAC"/>
    <w:rsid w:val="009F5084"/>
    <w:rsid w:val="00A00C3A"/>
    <w:rsid w:val="00A04872"/>
    <w:rsid w:val="00A04D29"/>
    <w:rsid w:val="00A117F9"/>
    <w:rsid w:val="00A11849"/>
    <w:rsid w:val="00A24373"/>
    <w:rsid w:val="00A30504"/>
    <w:rsid w:val="00A33C94"/>
    <w:rsid w:val="00A37842"/>
    <w:rsid w:val="00A404AD"/>
    <w:rsid w:val="00A43E4A"/>
    <w:rsid w:val="00A46101"/>
    <w:rsid w:val="00A50508"/>
    <w:rsid w:val="00A55B55"/>
    <w:rsid w:val="00A5796A"/>
    <w:rsid w:val="00A64190"/>
    <w:rsid w:val="00A65097"/>
    <w:rsid w:val="00A67184"/>
    <w:rsid w:val="00A7224C"/>
    <w:rsid w:val="00A85E64"/>
    <w:rsid w:val="00A87C6A"/>
    <w:rsid w:val="00A92F96"/>
    <w:rsid w:val="00A97E26"/>
    <w:rsid w:val="00AA337E"/>
    <w:rsid w:val="00AA3A29"/>
    <w:rsid w:val="00AA7B52"/>
    <w:rsid w:val="00AB58F3"/>
    <w:rsid w:val="00AB6D33"/>
    <w:rsid w:val="00AC1023"/>
    <w:rsid w:val="00AC30E3"/>
    <w:rsid w:val="00AC6E68"/>
    <w:rsid w:val="00AD5011"/>
    <w:rsid w:val="00AD7415"/>
    <w:rsid w:val="00AE0C6E"/>
    <w:rsid w:val="00AE159B"/>
    <w:rsid w:val="00AE3EC9"/>
    <w:rsid w:val="00AE7F39"/>
    <w:rsid w:val="00AE7FF6"/>
    <w:rsid w:val="00B0025F"/>
    <w:rsid w:val="00B175D3"/>
    <w:rsid w:val="00B258DB"/>
    <w:rsid w:val="00B44605"/>
    <w:rsid w:val="00B546F3"/>
    <w:rsid w:val="00B64450"/>
    <w:rsid w:val="00B73102"/>
    <w:rsid w:val="00B7409A"/>
    <w:rsid w:val="00B76AA4"/>
    <w:rsid w:val="00B77A13"/>
    <w:rsid w:val="00B8026B"/>
    <w:rsid w:val="00B804BE"/>
    <w:rsid w:val="00B81B47"/>
    <w:rsid w:val="00B82233"/>
    <w:rsid w:val="00B851D0"/>
    <w:rsid w:val="00B86469"/>
    <w:rsid w:val="00B9179E"/>
    <w:rsid w:val="00B917C7"/>
    <w:rsid w:val="00BA7ACD"/>
    <w:rsid w:val="00BB45B2"/>
    <w:rsid w:val="00BB6934"/>
    <w:rsid w:val="00BC2C21"/>
    <w:rsid w:val="00BC2C48"/>
    <w:rsid w:val="00BC3BA0"/>
    <w:rsid w:val="00BC59D6"/>
    <w:rsid w:val="00BC5C0F"/>
    <w:rsid w:val="00BC620C"/>
    <w:rsid w:val="00BC6764"/>
    <w:rsid w:val="00BC72C1"/>
    <w:rsid w:val="00BC74E8"/>
    <w:rsid w:val="00BD2E0B"/>
    <w:rsid w:val="00BE01E3"/>
    <w:rsid w:val="00BE0891"/>
    <w:rsid w:val="00BE6E0F"/>
    <w:rsid w:val="00BE7527"/>
    <w:rsid w:val="00BE7DFE"/>
    <w:rsid w:val="00BF0706"/>
    <w:rsid w:val="00BF65B3"/>
    <w:rsid w:val="00C04867"/>
    <w:rsid w:val="00C0588F"/>
    <w:rsid w:val="00C12190"/>
    <w:rsid w:val="00C14606"/>
    <w:rsid w:val="00C14BBD"/>
    <w:rsid w:val="00C23CA9"/>
    <w:rsid w:val="00C243C8"/>
    <w:rsid w:val="00C35AA2"/>
    <w:rsid w:val="00C5226E"/>
    <w:rsid w:val="00C56B37"/>
    <w:rsid w:val="00C57CB2"/>
    <w:rsid w:val="00C63C71"/>
    <w:rsid w:val="00C64375"/>
    <w:rsid w:val="00C66992"/>
    <w:rsid w:val="00C675FD"/>
    <w:rsid w:val="00C70815"/>
    <w:rsid w:val="00C84209"/>
    <w:rsid w:val="00C9518B"/>
    <w:rsid w:val="00CA0607"/>
    <w:rsid w:val="00CA54E6"/>
    <w:rsid w:val="00CB40DB"/>
    <w:rsid w:val="00CB58DE"/>
    <w:rsid w:val="00CC001E"/>
    <w:rsid w:val="00CC055A"/>
    <w:rsid w:val="00CC14BD"/>
    <w:rsid w:val="00CC1E7C"/>
    <w:rsid w:val="00CC5223"/>
    <w:rsid w:val="00CC6009"/>
    <w:rsid w:val="00CC7274"/>
    <w:rsid w:val="00CD4643"/>
    <w:rsid w:val="00CD784F"/>
    <w:rsid w:val="00CE29EF"/>
    <w:rsid w:val="00CE4F6C"/>
    <w:rsid w:val="00CE6333"/>
    <w:rsid w:val="00CF1784"/>
    <w:rsid w:val="00CF66DC"/>
    <w:rsid w:val="00D112E8"/>
    <w:rsid w:val="00D252B9"/>
    <w:rsid w:val="00D4371B"/>
    <w:rsid w:val="00D45596"/>
    <w:rsid w:val="00D526D9"/>
    <w:rsid w:val="00D55CEF"/>
    <w:rsid w:val="00D56AD5"/>
    <w:rsid w:val="00D61C61"/>
    <w:rsid w:val="00D74197"/>
    <w:rsid w:val="00D75280"/>
    <w:rsid w:val="00D807B4"/>
    <w:rsid w:val="00D828B9"/>
    <w:rsid w:val="00D914D8"/>
    <w:rsid w:val="00D93614"/>
    <w:rsid w:val="00D9485F"/>
    <w:rsid w:val="00D96C93"/>
    <w:rsid w:val="00DA0B69"/>
    <w:rsid w:val="00DC26F6"/>
    <w:rsid w:val="00DC72AC"/>
    <w:rsid w:val="00DD3710"/>
    <w:rsid w:val="00DD3F99"/>
    <w:rsid w:val="00DD4B6A"/>
    <w:rsid w:val="00DE135B"/>
    <w:rsid w:val="00E0115F"/>
    <w:rsid w:val="00E01770"/>
    <w:rsid w:val="00E03123"/>
    <w:rsid w:val="00E169AB"/>
    <w:rsid w:val="00E27D92"/>
    <w:rsid w:val="00E35223"/>
    <w:rsid w:val="00E41352"/>
    <w:rsid w:val="00E4756D"/>
    <w:rsid w:val="00E551C0"/>
    <w:rsid w:val="00E679FF"/>
    <w:rsid w:val="00E70AD8"/>
    <w:rsid w:val="00E71F70"/>
    <w:rsid w:val="00E74ED7"/>
    <w:rsid w:val="00E777E9"/>
    <w:rsid w:val="00E84D01"/>
    <w:rsid w:val="00E9352D"/>
    <w:rsid w:val="00E942B6"/>
    <w:rsid w:val="00E94777"/>
    <w:rsid w:val="00EA5A76"/>
    <w:rsid w:val="00EC03AD"/>
    <w:rsid w:val="00EC0B1E"/>
    <w:rsid w:val="00EC33A1"/>
    <w:rsid w:val="00EC5B08"/>
    <w:rsid w:val="00EE057F"/>
    <w:rsid w:val="00EF7E14"/>
    <w:rsid w:val="00F01DC0"/>
    <w:rsid w:val="00F13A7B"/>
    <w:rsid w:val="00F24E15"/>
    <w:rsid w:val="00F27163"/>
    <w:rsid w:val="00F44863"/>
    <w:rsid w:val="00F46EB9"/>
    <w:rsid w:val="00F54428"/>
    <w:rsid w:val="00F5744A"/>
    <w:rsid w:val="00F57BB5"/>
    <w:rsid w:val="00F60DDE"/>
    <w:rsid w:val="00F614A9"/>
    <w:rsid w:val="00F61E81"/>
    <w:rsid w:val="00F72455"/>
    <w:rsid w:val="00F765DB"/>
    <w:rsid w:val="00F77007"/>
    <w:rsid w:val="00F865EE"/>
    <w:rsid w:val="00FA0602"/>
    <w:rsid w:val="00FA55AC"/>
    <w:rsid w:val="00FB085C"/>
    <w:rsid w:val="00FB0867"/>
    <w:rsid w:val="00FB23D9"/>
    <w:rsid w:val="00FB3C66"/>
    <w:rsid w:val="00FB3CF0"/>
    <w:rsid w:val="00FC19C9"/>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A13"/>
    <w:pPr>
      <w:jc w:val="both"/>
    </w:pPr>
  </w:style>
  <w:style w:type="paragraph" w:styleId="Heading1">
    <w:name w:val="heading 1"/>
    <w:basedOn w:val="Normal"/>
    <w:next w:val="Normal"/>
    <w:link w:val="Heading1Char"/>
    <w:uiPriority w:val="9"/>
    <w:qFormat/>
    <w:rsid w:val="0026669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26669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6669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26669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6669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6669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6669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6669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6669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9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26669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26669C"/>
    <w:rPr>
      <w:rFonts w:asciiTheme="majorHAnsi" w:eastAsiaTheme="majorEastAsia" w:hAnsiTheme="majorHAnsi" w:cstheme="majorBidi"/>
      <w:color w:val="365F91" w:themeColor="accent1" w:themeShade="BF"/>
      <w:sz w:val="28"/>
      <w:szCs w:val="28"/>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26669C"/>
    <w:pPr>
      <w:outlineLvl w:val="9"/>
    </w:p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6669C"/>
    <w:pPr>
      <w:spacing w:after="0" w:line="240" w:lineRule="auto"/>
    </w:pPr>
  </w:style>
  <w:style w:type="character" w:customStyle="1" w:styleId="NoSpacingChar">
    <w:name w:val="No Spacing Char"/>
    <w:basedOn w:val="DefaultParagraphFont"/>
    <w:link w:val="NoSpacing"/>
    <w:uiPriority w:val="1"/>
    <w:rsid w:val="00276B02"/>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26669C"/>
    <w:pPr>
      <w:spacing w:line="240" w:lineRule="auto"/>
    </w:pPr>
    <w:rPr>
      <w:b/>
      <w:bCs/>
      <w:smallCaps/>
      <w:color w:val="1F497D" w:themeColor="text2"/>
    </w:rPr>
  </w:style>
  <w:style w:type="character" w:customStyle="1" w:styleId="Heading4Char">
    <w:name w:val="Heading 4 Char"/>
    <w:basedOn w:val="DefaultParagraphFont"/>
    <w:link w:val="Heading4"/>
    <w:uiPriority w:val="9"/>
    <w:rsid w:val="0026669C"/>
    <w:rPr>
      <w:rFonts w:asciiTheme="majorHAnsi" w:eastAsiaTheme="majorEastAsia" w:hAnsiTheme="majorHAnsi" w:cstheme="majorBidi"/>
      <w:color w:val="365F91" w:themeColor="accent1" w:themeShade="BF"/>
      <w:sz w:val="24"/>
      <w:szCs w:val="24"/>
    </w:rPr>
  </w:style>
  <w:style w:type="character" w:customStyle="1" w:styleId="apple-converted-space">
    <w:name w:val="apple-converted-space"/>
    <w:basedOn w:val="DefaultParagraphFont"/>
    <w:rsid w:val="003763B4"/>
  </w:style>
  <w:style w:type="paragraph" w:styleId="Revision">
    <w:name w:val="Revision"/>
    <w:hidden/>
    <w:uiPriority w:val="99"/>
    <w:semiHidden/>
    <w:rsid w:val="0048253A"/>
    <w:pPr>
      <w:spacing w:after="0" w:line="240" w:lineRule="auto"/>
    </w:pPr>
  </w:style>
  <w:style w:type="character" w:styleId="Strong">
    <w:name w:val="Strong"/>
    <w:basedOn w:val="DefaultParagraphFont"/>
    <w:uiPriority w:val="22"/>
    <w:qFormat/>
    <w:rsid w:val="0026669C"/>
    <w:rPr>
      <w:b/>
      <w:bCs/>
    </w:rPr>
  </w:style>
  <w:style w:type="character" w:styleId="HTMLCode">
    <w:name w:val="HTML Code"/>
    <w:basedOn w:val="DefaultParagraphFont"/>
    <w:uiPriority w:val="99"/>
    <w:semiHidden/>
    <w:unhideWhenUsed/>
    <w:rsid w:val="00905C94"/>
    <w:rPr>
      <w:rFonts w:ascii="Courier New" w:eastAsia="Times New Roman" w:hAnsi="Courier New" w:cs="Courier New"/>
      <w:sz w:val="20"/>
      <w:szCs w:val="20"/>
    </w:rPr>
  </w:style>
  <w:style w:type="paragraph" w:customStyle="1" w:styleId="Code">
    <w:name w:val="Code"/>
    <w:basedOn w:val="Normal"/>
    <w:link w:val="CodeChar"/>
    <w:rsid w:val="00905C94"/>
    <w:pPr>
      <w:framePr w:wrap="around" w:vAnchor="text" w:hAnchor="text" w:y="1"/>
      <w:shd w:val="clear" w:color="D9D9D9" w:themeColor="background1" w:themeShade="D9" w:fill="auto"/>
    </w:pPr>
    <w:rPr>
      <w:rFonts w:ascii="Consolas" w:hAnsi="Consolas"/>
      <w:noProof/>
      <w:color w:val="FFFFFF" w:themeColor="background1"/>
      <w:sz w:val="18"/>
      <w:szCs w:val="23"/>
      <w:shd w:val="clear" w:color="auto" w:fill="FFFFFF"/>
      <w14:textOutline w14:w="9525" w14:cap="rnd" w14:cmpd="sng" w14:algn="ctr">
        <w14:noFill/>
        <w14:prstDash w14:val="solid"/>
        <w14:bevel/>
      </w14:textOutline>
      <w14:textFill>
        <w14:noFill/>
      </w14:textFill>
    </w:rPr>
  </w:style>
  <w:style w:type="paragraph" w:customStyle="1" w:styleId="Code2">
    <w:name w:val="Code 2"/>
    <w:basedOn w:val="Normal"/>
    <w:link w:val="Code2Char"/>
    <w:rsid w:val="00EE057F"/>
    <w:rPr>
      <w:rFonts w:ascii="Consolas" w:eastAsiaTheme="majorEastAsia" w:hAnsi="Consolas" w:cs="Consolas"/>
      <w:noProof/>
      <w:color w:val="333333"/>
      <w:sz w:val="18"/>
      <w:szCs w:val="18"/>
      <w:bdr w:val="single" w:sz="6" w:space="0" w:color="DDDDDD" w:frame="1"/>
      <w:shd w:val="clear" w:color="auto" w:fill="F8F8F8"/>
    </w:rPr>
  </w:style>
  <w:style w:type="character" w:customStyle="1" w:styleId="CodeChar">
    <w:name w:val="Code Char"/>
    <w:basedOn w:val="DefaultParagraphFont"/>
    <w:link w:val="Code"/>
    <w:rsid w:val="00905C94"/>
    <w:rPr>
      <w:rFonts w:ascii="Consolas" w:hAnsi="Consolas"/>
      <w:noProof/>
      <w:color w:val="FFFFFF" w:themeColor="background1"/>
      <w:sz w:val="18"/>
      <w:szCs w:val="23"/>
      <w:shd w:val="clear" w:color="D9D9D9" w:themeColor="background1" w:themeShade="D9" w:fill="auto"/>
      <w14:textOutline w14:w="9525" w14:cap="rnd" w14:cmpd="sng" w14:algn="ctr">
        <w14:noFill/>
        <w14:prstDash w14:val="solid"/>
        <w14:bevel/>
      </w14:textOutline>
      <w14:textFill>
        <w14:noFill/>
      </w14:textFill>
    </w:rPr>
  </w:style>
  <w:style w:type="character" w:customStyle="1" w:styleId="Heading5Char">
    <w:name w:val="Heading 5 Char"/>
    <w:basedOn w:val="DefaultParagraphFont"/>
    <w:link w:val="Heading5"/>
    <w:uiPriority w:val="9"/>
    <w:semiHidden/>
    <w:rsid w:val="0026669C"/>
    <w:rPr>
      <w:rFonts w:asciiTheme="majorHAnsi" w:eastAsiaTheme="majorEastAsia" w:hAnsiTheme="majorHAnsi" w:cstheme="majorBidi"/>
      <w:caps/>
      <w:color w:val="365F91" w:themeColor="accent1" w:themeShade="BF"/>
    </w:rPr>
  </w:style>
  <w:style w:type="character" w:customStyle="1" w:styleId="Code2Char">
    <w:name w:val="Code 2 Char"/>
    <w:basedOn w:val="DefaultParagraphFont"/>
    <w:link w:val="Code2"/>
    <w:rsid w:val="00EE057F"/>
    <w:rPr>
      <w:rFonts w:ascii="Consolas" w:eastAsiaTheme="majorEastAsia" w:hAnsi="Consolas" w:cs="Consolas"/>
      <w:noProof/>
      <w:color w:val="333333"/>
      <w:sz w:val="18"/>
      <w:szCs w:val="18"/>
      <w:bdr w:val="single" w:sz="6" w:space="0" w:color="DDDDDD" w:frame="1"/>
    </w:rPr>
  </w:style>
  <w:style w:type="paragraph" w:customStyle="1" w:styleId="H1">
    <w:name w:val="H1"/>
    <w:basedOn w:val="Heading1"/>
    <w:link w:val="H1Char"/>
    <w:rsid w:val="00EE057F"/>
    <w:pPr>
      <w:pBdr>
        <w:bottom w:val="single" w:sz="6" w:space="0" w:color="DDDDDD"/>
      </w:pBdr>
      <w:shd w:val="clear" w:color="auto" w:fill="FFFFFF"/>
      <w:spacing w:after="225"/>
    </w:pPr>
    <w:rPr>
      <w:rFonts w:ascii="Helvetica" w:hAnsi="Helvetica" w:cs="Helvetica"/>
      <w:color w:val="333333"/>
      <w:sz w:val="60"/>
      <w:szCs w:val="60"/>
    </w:rPr>
  </w:style>
  <w:style w:type="paragraph" w:customStyle="1" w:styleId="H2">
    <w:name w:val="H2"/>
    <w:basedOn w:val="Heading2"/>
    <w:link w:val="H2Char"/>
    <w:rsid w:val="00EE057F"/>
    <w:pPr>
      <w:pBdr>
        <w:bottom w:val="single" w:sz="6" w:space="0" w:color="EEEEEE"/>
      </w:pBdr>
      <w:shd w:val="clear" w:color="auto" w:fill="FFFFFF"/>
      <w:spacing w:before="240" w:after="225"/>
    </w:pPr>
    <w:rPr>
      <w:rFonts w:ascii="Helvetica" w:hAnsi="Helvetica" w:cs="Helvetica"/>
      <w:color w:val="333333"/>
      <w:sz w:val="48"/>
      <w:szCs w:val="48"/>
    </w:rPr>
  </w:style>
  <w:style w:type="character" w:customStyle="1" w:styleId="H1Char">
    <w:name w:val="H1 Char"/>
    <w:basedOn w:val="Heading1Char"/>
    <w:link w:val="H1"/>
    <w:rsid w:val="00EE057F"/>
    <w:rPr>
      <w:rFonts w:ascii="Helvetica" w:eastAsiaTheme="majorEastAsia" w:hAnsi="Helvetica" w:cs="Helvetica"/>
      <w:b w:val="0"/>
      <w:bCs w:val="0"/>
      <w:color w:val="333333"/>
      <w:sz w:val="60"/>
      <w:szCs w:val="60"/>
      <w:shd w:val="clear" w:color="auto" w:fill="FFFFFF"/>
    </w:rPr>
  </w:style>
  <w:style w:type="paragraph" w:customStyle="1" w:styleId="H3">
    <w:name w:val="H3"/>
    <w:basedOn w:val="Heading3"/>
    <w:link w:val="H3Char"/>
    <w:rsid w:val="00EE057F"/>
    <w:pPr>
      <w:shd w:val="clear" w:color="auto" w:fill="FFFFFF"/>
      <w:spacing w:before="240" w:after="225"/>
    </w:pPr>
    <w:rPr>
      <w:rFonts w:ascii="Helvetica" w:hAnsi="Helvetica" w:cs="Helvetica"/>
      <w:color w:val="333333"/>
      <w:sz w:val="36"/>
      <w:szCs w:val="36"/>
    </w:rPr>
  </w:style>
  <w:style w:type="character" w:customStyle="1" w:styleId="H2Char">
    <w:name w:val="H2 Char"/>
    <w:basedOn w:val="Heading2Char"/>
    <w:link w:val="H2"/>
    <w:rsid w:val="00EE057F"/>
    <w:rPr>
      <w:rFonts w:ascii="Helvetica" w:eastAsiaTheme="majorEastAsia" w:hAnsi="Helvetica" w:cs="Helvetica"/>
      <w:b w:val="0"/>
      <w:bCs w:val="0"/>
      <w:color w:val="333333"/>
      <w:sz w:val="48"/>
      <w:szCs w:val="48"/>
      <w:shd w:val="clear" w:color="auto" w:fill="FFFFFF"/>
    </w:rPr>
  </w:style>
  <w:style w:type="paragraph" w:customStyle="1" w:styleId="H4">
    <w:name w:val="H4"/>
    <w:basedOn w:val="Heading4"/>
    <w:link w:val="H4Char"/>
    <w:rsid w:val="00EE057F"/>
    <w:pPr>
      <w:shd w:val="clear" w:color="auto" w:fill="FFFFFF"/>
      <w:spacing w:before="240" w:after="225"/>
    </w:pPr>
    <w:rPr>
      <w:rFonts w:ascii="Helvetica" w:hAnsi="Helvetica" w:cs="Helvetica"/>
      <w:color w:val="333333"/>
      <w:sz w:val="29"/>
      <w:szCs w:val="29"/>
    </w:rPr>
  </w:style>
  <w:style w:type="character" w:customStyle="1" w:styleId="H3Char">
    <w:name w:val="H3 Char"/>
    <w:basedOn w:val="Heading3Char"/>
    <w:link w:val="H3"/>
    <w:rsid w:val="00EE057F"/>
    <w:rPr>
      <w:rFonts w:ascii="Helvetica" w:eastAsiaTheme="majorEastAsia" w:hAnsi="Helvetica" w:cs="Helvetica"/>
      <w:color w:val="333333"/>
      <w:sz w:val="36"/>
      <w:szCs w:val="36"/>
      <w:shd w:val="clear" w:color="auto" w:fill="FFFFFF"/>
    </w:rPr>
  </w:style>
  <w:style w:type="paragraph" w:customStyle="1" w:styleId="H5">
    <w:name w:val="H5"/>
    <w:basedOn w:val="Heading5"/>
    <w:link w:val="H5Char"/>
    <w:rsid w:val="00EE057F"/>
    <w:pPr>
      <w:shd w:val="clear" w:color="auto" w:fill="FFFFFF"/>
      <w:spacing w:before="240" w:line="383" w:lineRule="atLeast"/>
    </w:pPr>
    <w:rPr>
      <w:rFonts w:ascii="Helvetica" w:hAnsi="Helvetica" w:cs="Helvetica"/>
      <w:color w:val="333333"/>
      <w:sz w:val="24"/>
      <w:szCs w:val="24"/>
    </w:rPr>
  </w:style>
  <w:style w:type="character" w:customStyle="1" w:styleId="H4Char">
    <w:name w:val="H4 Char"/>
    <w:basedOn w:val="Heading4Char"/>
    <w:link w:val="H4"/>
    <w:rsid w:val="00EE057F"/>
    <w:rPr>
      <w:rFonts w:ascii="Helvetica" w:eastAsiaTheme="majorEastAsia" w:hAnsi="Helvetica" w:cs="Helvetica"/>
      <w:i w:val="0"/>
      <w:iCs w:val="0"/>
      <w:color w:val="333333"/>
      <w:sz w:val="29"/>
      <w:szCs w:val="29"/>
      <w:shd w:val="clear" w:color="auto" w:fill="FFFFFF"/>
    </w:rPr>
  </w:style>
  <w:style w:type="paragraph" w:customStyle="1" w:styleId="text">
    <w:name w:val="text"/>
    <w:basedOn w:val="Normal"/>
    <w:link w:val="textChar"/>
    <w:rsid w:val="00EE057F"/>
    <w:rPr>
      <w:rFonts w:ascii="Helvetica" w:hAnsi="Helvetica" w:cs="Helvetica"/>
      <w:color w:val="333333"/>
      <w:sz w:val="23"/>
      <w:szCs w:val="23"/>
      <w:shd w:val="clear" w:color="auto" w:fill="FFFFFF"/>
    </w:rPr>
  </w:style>
  <w:style w:type="character" w:customStyle="1" w:styleId="H5Char">
    <w:name w:val="H5 Char"/>
    <w:basedOn w:val="Heading5Char"/>
    <w:link w:val="H5"/>
    <w:rsid w:val="00EE057F"/>
    <w:rPr>
      <w:rFonts w:ascii="Helvetica" w:eastAsiaTheme="majorEastAsia" w:hAnsi="Helvetica" w:cs="Helvetica"/>
      <w:caps/>
      <w:color w:val="333333"/>
      <w:sz w:val="24"/>
      <w:szCs w:val="24"/>
      <w:shd w:val="clear" w:color="auto" w:fill="FFFFFF"/>
    </w:rPr>
  </w:style>
  <w:style w:type="character" w:customStyle="1" w:styleId="textChar">
    <w:name w:val="text Char"/>
    <w:basedOn w:val="DefaultParagraphFont"/>
    <w:link w:val="text"/>
    <w:rsid w:val="00EE057F"/>
    <w:rPr>
      <w:rFonts w:ascii="Helvetica" w:hAnsi="Helvetica" w:cs="Helvetica"/>
      <w:color w:val="333333"/>
      <w:sz w:val="23"/>
      <w:szCs w:val="23"/>
    </w:rPr>
  </w:style>
  <w:style w:type="character" w:customStyle="1" w:styleId="Heading6Char">
    <w:name w:val="Heading 6 Char"/>
    <w:basedOn w:val="DefaultParagraphFont"/>
    <w:link w:val="Heading6"/>
    <w:uiPriority w:val="9"/>
    <w:semiHidden/>
    <w:rsid w:val="0026669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6669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6669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6669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26669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6669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6669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6669C"/>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6669C"/>
    <w:rPr>
      <w:i/>
      <w:iCs/>
    </w:rPr>
  </w:style>
  <w:style w:type="paragraph" w:styleId="Quote">
    <w:name w:val="Quote"/>
    <w:basedOn w:val="Normal"/>
    <w:next w:val="Normal"/>
    <w:link w:val="QuoteChar"/>
    <w:uiPriority w:val="29"/>
    <w:qFormat/>
    <w:rsid w:val="0026669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6669C"/>
    <w:rPr>
      <w:color w:val="1F497D" w:themeColor="text2"/>
      <w:sz w:val="24"/>
      <w:szCs w:val="24"/>
    </w:rPr>
  </w:style>
  <w:style w:type="paragraph" w:styleId="IntenseQuote">
    <w:name w:val="Intense Quote"/>
    <w:basedOn w:val="Normal"/>
    <w:next w:val="Normal"/>
    <w:link w:val="IntenseQuoteChar"/>
    <w:uiPriority w:val="30"/>
    <w:qFormat/>
    <w:rsid w:val="0026669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6669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6669C"/>
    <w:rPr>
      <w:i/>
      <w:iCs/>
      <w:color w:val="595959" w:themeColor="text1" w:themeTint="A6"/>
    </w:rPr>
  </w:style>
  <w:style w:type="character" w:styleId="IntenseEmphasis">
    <w:name w:val="Intense Emphasis"/>
    <w:basedOn w:val="DefaultParagraphFont"/>
    <w:uiPriority w:val="21"/>
    <w:qFormat/>
    <w:rsid w:val="0026669C"/>
    <w:rPr>
      <w:b/>
      <w:bCs/>
      <w:i/>
      <w:iCs/>
    </w:rPr>
  </w:style>
  <w:style w:type="character" w:styleId="SubtleReference">
    <w:name w:val="Subtle Reference"/>
    <w:basedOn w:val="DefaultParagraphFont"/>
    <w:uiPriority w:val="31"/>
    <w:qFormat/>
    <w:rsid w:val="0026669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669C"/>
    <w:rPr>
      <w:b/>
      <w:bCs/>
      <w:smallCaps/>
      <w:color w:val="1F497D" w:themeColor="text2"/>
      <w:u w:val="single"/>
    </w:rPr>
  </w:style>
  <w:style w:type="character" w:styleId="BookTitle">
    <w:name w:val="Book Title"/>
    <w:basedOn w:val="DefaultParagraphFont"/>
    <w:uiPriority w:val="33"/>
    <w:qFormat/>
    <w:rsid w:val="0026669C"/>
    <w:rPr>
      <w:b/>
      <w:bCs/>
      <w:smallCaps/>
      <w:spacing w:val="10"/>
    </w:rPr>
  </w:style>
  <w:style w:type="paragraph" w:styleId="HTMLPreformatted">
    <w:name w:val="HTML Preformatted"/>
    <w:basedOn w:val="Normal"/>
    <w:link w:val="HTMLPreformattedChar"/>
    <w:uiPriority w:val="99"/>
    <w:semiHidden/>
    <w:unhideWhenUsed/>
    <w:rsid w:val="00C0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4867"/>
    <w:rPr>
      <w:rFonts w:ascii="Courier New" w:eastAsia="Times New Roman" w:hAnsi="Courier New" w:cs="Courier New"/>
      <w:sz w:val="20"/>
      <w:szCs w:val="20"/>
      <w:lang w:eastAsia="en-GB"/>
    </w:rPr>
  </w:style>
  <w:style w:type="character" w:customStyle="1" w:styleId="nx">
    <w:name w:val="nx"/>
    <w:basedOn w:val="DefaultParagraphFont"/>
    <w:rsid w:val="00C04867"/>
  </w:style>
  <w:style w:type="character" w:customStyle="1" w:styleId="p">
    <w:name w:val="p"/>
    <w:basedOn w:val="DefaultParagraphFont"/>
    <w:rsid w:val="00C04867"/>
  </w:style>
  <w:style w:type="character" w:customStyle="1" w:styleId="o">
    <w:name w:val="o"/>
    <w:basedOn w:val="DefaultParagraphFont"/>
    <w:rsid w:val="00C04867"/>
  </w:style>
  <w:style w:type="character" w:customStyle="1" w:styleId="kd">
    <w:name w:val="kd"/>
    <w:basedOn w:val="DefaultParagraphFont"/>
    <w:rsid w:val="00C04867"/>
  </w:style>
  <w:style w:type="character" w:customStyle="1" w:styleId="k">
    <w:name w:val="k"/>
    <w:basedOn w:val="DefaultParagraphFont"/>
    <w:rsid w:val="00C04867"/>
  </w:style>
  <w:style w:type="paragraph" w:customStyle="1" w:styleId="CodeBlock">
    <w:name w:val="Code Block"/>
    <w:basedOn w:val="Normal"/>
    <w:link w:val="CodeBlockChar"/>
    <w:qFormat/>
    <w:rsid w:val="00C0486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pPr>
    <w:rPr>
      <w:rFonts w:ascii="Consolas" w:eastAsia="Times New Roman" w:hAnsi="Consolas" w:cs="Consolas"/>
      <w:noProof/>
      <w:color w:val="333333"/>
      <w:sz w:val="20"/>
      <w:szCs w:val="20"/>
      <w:lang w:eastAsia="en-GB"/>
    </w:rPr>
  </w:style>
  <w:style w:type="character" w:customStyle="1" w:styleId="CodeBlockChar">
    <w:name w:val="Code Block Char"/>
    <w:basedOn w:val="DefaultParagraphFont"/>
    <w:link w:val="CodeBlock"/>
    <w:rsid w:val="00C04867"/>
    <w:rPr>
      <w:rFonts w:ascii="Consolas" w:eastAsia="Times New Roman" w:hAnsi="Consolas" w:cs="Consolas"/>
      <w:noProof/>
      <w:color w:val="333333"/>
      <w:sz w:val="20"/>
      <w:szCs w:val="20"/>
      <w:shd w:val="clear" w:color="auto" w:fill="F8F8F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A13"/>
    <w:pPr>
      <w:jc w:val="both"/>
    </w:pPr>
  </w:style>
  <w:style w:type="paragraph" w:styleId="Heading1">
    <w:name w:val="heading 1"/>
    <w:basedOn w:val="Normal"/>
    <w:next w:val="Normal"/>
    <w:link w:val="Heading1Char"/>
    <w:uiPriority w:val="9"/>
    <w:qFormat/>
    <w:rsid w:val="0026669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26669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6669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26669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6669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6669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6669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6669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6669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9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26669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26669C"/>
    <w:rPr>
      <w:rFonts w:asciiTheme="majorHAnsi" w:eastAsiaTheme="majorEastAsia" w:hAnsiTheme="majorHAnsi" w:cstheme="majorBidi"/>
      <w:color w:val="365F91" w:themeColor="accent1" w:themeShade="BF"/>
      <w:sz w:val="28"/>
      <w:szCs w:val="28"/>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26669C"/>
    <w:pPr>
      <w:outlineLvl w:val="9"/>
    </w:p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6669C"/>
    <w:pPr>
      <w:spacing w:after="0" w:line="240" w:lineRule="auto"/>
    </w:pPr>
  </w:style>
  <w:style w:type="character" w:customStyle="1" w:styleId="NoSpacingChar">
    <w:name w:val="No Spacing Char"/>
    <w:basedOn w:val="DefaultParagraphFont"/>
    <w:link w:val="NoSpacing"/>
    <w:uiPriority w:val="1"/>
    <w:rsid w:val="00276B02"/>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26669C"/>
    <w:pPr>
      <w:spacing w:line="240" w:lineRule="auto"/>
    </w:pPr>
    <w:rPr>
      <w:b/>
      <w:bCs/>
      <w:smallCaps/>
      <w:color w:val="1F497D" w:themeColor="text2"/>
    </w:rPr>
  </w:style>
  <w:style w:type="character" w:customStyle="1" w:styleId="Heading4Char">
    <w:name w:val="Heading 4 Char"/>
    <w:basedOn w:val="DefaultParagraphFont"/>
    <w:link w:val="Heading4"/>
    <w:uiPriority w:val="9"/>
    <w:rsid w:val="0026669C"/>
    <w:rPr>
      <w:rFonts w:asciiTheme="majorHAnsi" w:eastAsiaTheme="majorEastAsia" w:hAnsiTheme="majorHAnsi" w:cstheme="majorBidi"/>
      <w:color w:val="365F91" w:themeColor="accent1" w:themeShade="BF"/>
      <w:sz w:val="24"/>
      <w:szCs w:val="24"/>
    </w:rPr>
  </w:style>
  <w:style w:type="character" w:customStyle="1" w:styleId="apple-converted-space">
    <w:name w:val="apple-converted-space"/>
    <w:basedOn w:val="DefaultParagraphFont"/>
    <w:rsid w:val="003763B4"/>
  </w:style>
  <w:style w:type="paragraph" w:styleId="Revision">
    <w:name w:val="Revision"/>
    <w:hidden/>
    <w:uiPriority w:val="99"/>
    <w:semiHidden/>
    <w:rsid w:val="0048253A"/>
    <w:pPr>
      <w:spacing w:after="0" w:line="240" w:lineRule="auto"/>
    </w:pPr>
  </w:style>
  <w:style w:type="character" w:styleId="Strong">
    <w:name w:val="Strong"/>
    <w:basedOn w:val="DefaultParagraphFont"/>
    <w:uiPriority w:val="22"/>
    <w:qFormat/>
    <w:rsid w:val="0026669C"/>
    <w:rPr>
      <w:b/>
      <w:bCs/>
    </w:rPr>
  </w:style>
  <w:style w:type="character" w:styleId="HTMLCode">
    <w:name w:val="HTML Code"/>
    <w:basedOn w:val="DefaultParagraphFont"/>
    <w:uiPriority w:val="99"/>
    <w:semiHidden/>
    <w:unhideWhenUsed/>
    <w:rsid w:val="00905C94"/>
    <w:rPr>
      <w:rFonts w:ascii="Courier New" w:eastAsia="Times New Roman" w:hAnsi="Courier New" w:cs="Courier New"/>
      <w:sz w:val="20"/>
      <w:szCs w:val="20"/>
    </w:rPr>
  </w:style>
  <w:style w:type="paragraph" w:customStyle="1" w:styleId="Code">
    <w:name w:val="Code"/>
    <w:basedOn w:val="Normal"/>
    <w:link w:val="CodeChar"/>
    <w:rsid w:val="00905C94"/>
    <w:pPr>
      <w:framePr w:wrap="around" w:vAnchor="text" w:hAnchor="text" w:y="1"/>
      <w:shd w:val="clear" w:color="D9D9D9" w:themeColor="background1" w:themeShade="D9" w:fill="auto"/>
    </w:pPr>
    <w:rPr>
      <w:rFonts w:ascii="Consolas" w:hAnsi="Consolas"/>
      <w:noProof/>
      <w:color w:val="FFFFFF" w:themeColor="background1"/>
      <w:sz w:val="18"/>
      <w:szCs w:val="23"/>
      <w:shd w:val="clear" w:color="auto" w:fill="FFFFFF"/>
      <w14:textOutline w14:w="9525" w14:cap="rnd" w14:cmpd="sng" w14:algn="ctr">
        <w14:noFill/>
        <w14:prstDash w14:val="solid"/>
        <w14:bevel/>
      </w14:textOutline>
      <w14:textFill>
        <w14:noFill/>
      </w14:textFill>
    </w:rPr>
  </w:style>
  <w:style w:type="paragraph" w:customStyle="1" w:styleId="Code2">
    <w:name w:val="Code 2"/>
    <w:basedOn w:val="Normal"/>
    <w:link w:val="Code2Char"/>
    <w:rsid w:val="00EE057F"/>
    <w:rPr>
      <w:rFonts w:ascii="Consolas" w:eastAsiaTheme="majorEastAsia" w:hAnsi="Consolas" w:cs="Consolas"/>
      <w:noProof/>
      <w:color w:val="333333"/>
      <w:sz w:val="18"/>
      <w:szCs w:val="18"/>
      <w:bdr w:val="single" w:sz="6" w:space="0" w:color="DDDDDD" w:frame="1"/>
      <w:shd w:val="clear" w:color="auto" w:fill="F8F8F8"/>
    </w:rPr>
  </w:style>
  <w:style w:type="character" w:customStyle="1" w:styleId="CodeChar">
    <w:name w:val="Code Char"/>
    <w:basedOn w:val="DefaultParagraphFont"/>
    <w:link w:val="Code"/>
    <w:rsid w:val="00905C94"/>
    <w:rPr>
      <w:rFonts w:ascii="Consolas" w:hAnsi="Consolas"/>
      <w:noProof/>
      <w:color w:val="FFFFFF" w:themeColor="background1"/>
      <w:sz w:val="18"/>
      <w:szCs w:val="23"/>
      <w:shd w:val="clear" w:color="D9D9D9" w:themeColor="background1" w:themeShade="D9" w:fill="auto"/>
      <w14:textOutline w14:w="9525" w14:cap="rnd" w14:cmpd="sng" w14:algn="ctr">
        <w14:noFill/>
        <w14:prstDash w14:val="solid"/>
        <w14:bevel/>
      </w14:textOutline>
      <w14:textFill>
        <w14:noFill/>
      </w14:textFill>
    </w:rPr>
  </w:style>
  <w:style w:type="character" w:customStyle="1" w:styleId="Heading5Char">
    <w:name w:val="Heading 5 Char"/>
    <w:basedOn w:val="DefaultParagraphFont"/>
    <w:link w:val="Heading5"/>
    <w:uiPriority w:val="9"/>
    <w:semiHidden/>
    <w:rsid w:val="0026669C"/>
    <w:rPr>
      <w:rFonts w:asciiTheme="majorHAnsi" w:eastAsiaTheme="majorEastAsia" w:hAnsiTheme="majorHAnsi" w:cstheme="majorBidi"/>
      <w:caps/>
      <w:color w:val="365F91" w:themeColor="accent1" w:themeShade="BF"/>
    </w:rPr>
  </w:style>
  <w:style w:type="character" w:customStyle="1" w:styleId="Code2Char">
    <w:name w:val="Code 2 Char"/>
    <w:basedOn w:val="DefaultParagraphFont"/>
    <w:link w:val="Code2"/>
    <w:rsid w:val="00EE057F"/>
    <w:rPr>
      <w:rFonts w:ascii="Consolas" w:eastAsiaTheme="majorEastAsia" w:hAnsi="Consolas" w:cs="Consolas"/>
      <w:noProof/>
      <w:color w:val="333333"/>
      <w:sz w:val="18"/>
      <w:szCs w:val="18"/>
      <w:bdr w:val="single" w:sz="6" w:space="0" w:color="DDDDDD" w:frame="1"/>
    </w:rPr>
  </w:style>
  <w:style w:type="paragraph" w:customStyle="1" w:styleId="H1">
    <w:name w:val="H1"/>
    <w:basedOn w:val="Heading1"/>
    <w:link w:val="H1Char"/>
    <w:rsid w:val="00EE057F"/>
    <w:pPr>
      <w:pBdr>
        <w:bottom w:val="single" w:sz="6" w:space="0" w:color="DDDDDD"/>
      </w:pBdr>
      <w:shd w:val="clear" w:color="auto" w:fill="FFFFFF"/>
      <w:spacing w:after="225"/>
    </w:pPr>
    <w:rPr>
      <w:rFonts w:ascii="Helvetica" w:hAnsi="Helvetica" w:cs="Helvetica"/>
      <w:color w:val="333333"/>
      <w:sz w:val="60"/>
      <w:szCs w:val="60"/>
    </w:rPr>
  </w:style>
  <w:style w:type="paragraph" w:customStyle="1" w:styleId="H2">
    <w:name w:val="H2"/>
    <w:basedOn w:val="Heading2"/>
    <w:link w:val="H2Char"/>
    <w:rsid w:val="00EE057F"/>
    <w:pPr>
      <w:pBdr>
        <w:bottom w:val="single" w:sz="6" w:space="0" w:color="EEEEEE"/>
      </w:pBdr>
      <w:shd w:val="clear" w:color="auto" w:fill="FFFFFF"/>
      <w:spacing w:before="240" w:after="225"/>
    </w:pPr>
    <w:rPr>
      <w:rFonts w:ascii="Helvetica" w:hAnsi="Helvetica" w:cs="Helvetica"/>
      <w:color w:val="333333"/>
      <w:sz w:val="48"/>
      <w:szCs w:val="48"/>
    </w:rPr>
  </w:style>
  <w:style w:type="character" w:customStyle="1" w:styleId="H1Char">
    <w:name w:val="H1 Char"/>
    <w:basedOn w:val="Heading1Char"/>
    <w:link w:val="H1"/>
    <w:rsid w:val="00EE057F"/>
    <w:rPr>
      <w:rFonts w:ascii="Helvetica" w:eastAsiaTheme="majorEastAsia" w:hAnsi="Helvetica" w:cs="Helvetica"/>
      <w:b w:val="0"/>
      <w:bCs w:val="0"/>
      <w:color w:val="333333"/>
      <w:sz w:val="60"/>
      <w:szCs w:val="60"/>
      <w:shd w:val="clear" w:color="auto" w:fill="FFFFFF"/>
    </w:rPr>
  </w:style>
  <w:style w:type="paragraph" w:customStyle="1" w:styleId="H3">
    <w:name w:val="H3"/>
    <w:basedOn w:val="Heading3"/>
    <w:link w:val="H3Char"/>
    <w:rsid w:val="00EE057F"/>
    <w:pPr>
      <w:shd w:val="clear" w:color="auto" w:fill="FFFFFF"/>
      <w:spacing w:before="240" w:after="225"/>
    </w:pPr>
    <w:rPr>
      <w:rFonts w:ascii="Helvetica" w:hAnsi="Helvetica" w:cs="Helvetica"/>
      <w:color w:val="333333"/>
      <w:sz w:val="36"/>
      <w:szCs w:val="36"/>
    </w:rPr>
  </w:style>
  <w:style w:type="character" w:customStyle="1" w:styleId="H2Char">
    <w:name w:val="H2 Char"/>
    <w:basedOn w:val="Heading2Char"/>
    <w:link w:val="H2"/>
    <w:rsid w:val="00EE057F"/>
    <w:rPr>
      <w:rFonts w:ascii="Helvetica" w:eastAsiaTheme="majorEastAsia" w:hAnsi="Helvetica" w:cs="Helvetica"/>
      <w:b w:val="0"/>
      <w:bCs w:val="0"/>
      <w:color w:val="333333"/>
      <w:sz w:val="48"/>
      <w:szCs w:val="48"/>
      <w:shd w:val="clear" w:color="auto" w:fill="FFFFFF"/>
    </w:rPr>
  </w:style>
  <w:style w:type="paragraph" w:customStyle="1" w:styleId="H4">
    <w:name w:val="H4"/>
    <w:basedOn w:val="Heading4"/>
    <w:link w:val="H4Char"/>
    <w:rsid w:val="00EE057F"/>
    <w:pPr>
      <w:shd w:val="clear" w:color="auto" w:fill="FFFFFF"/>
      <w:spacing w:before="240" w:after="225"/>
    </w:pPr>
    <w:rPr>
      <w:rFonts w:ascii="Helvetica" w:hAnsi="Helvetica" w:cs="Helvetica"/>
      <w:color w:val="333333"/>
      <w:sz w:val="29"/>
      <w:szCs w:val="29"/>
    </w:rPr>
  </w:style>
  <w:style w:type="character" w:customStyle="1" w:styleId="H3Char">
    <w:name w:val="H3 Char"/>
    <w:basedOn w:val="Heading3Char"/>
    <w:link w:val="H3"/>
    <w:rsid w:val="00EE057F"/>
    <w:rPr>
      <w:rFonts w:ascii="Helvetica" w:eastAsiaTheme="majorEastAsia" w:hAnsi="Helvetica" w:cs="Helvetica"/>
      <w:color w:val="333333"/>
      <w:sz w:val="36"/>
      <w:szCs w:val="36"/>
      <w:shd w:val="clear" w:color="auto" w:fill="FFFFFF"/>
    </w:rPr>
  </w:style>
  <w:style w:type="paragraph" w:customStyle="1" w:styleId="H5">
    <w:name w:val="H5"/>
    <w:basedOn w:val="Heading5"/>
    <w:link w:val="H5Char"/>
    <w:rsid w:val="00EE057F"/>
    <w:pPr>
      <w:shd w:val="clear" w:color="auto" w:fill="FFFFFF"/>
      <w:spacing w:before="240" w:line="383" w:lineRule="atLeast"/>
    </w:pPr>
    <w:rPr>
      <w:rFonts w:ascii="Helvetica" w:hAnsi="Helvetica" w:cs="Helvetica"/>
      <w:color w:val="333333"/>
      <w:sz w:val="24"/>
      <w:szCs w:val="24"/>
    </w:rPr>
  </w:style>
  <w:style w:type="character" w:customStyle="1" w:styleId="H4Char">
    <w:name w:val="H4 Char"/>
    <w:basedOn w:val="Heading4Char"/>
    <w:link w:val="H4"/>
    <w:rsid w:val="00EE057F"/>
    <w:rPr>
      <w:rFonts w:ascii="Helvetica" w:eastAsiaTheme="majorEastAsia" w:hAnsi="Helvetica" w:cs="Helvetica"/>
      <w:i w:val="0"/>
      <w:iCs w:val="0"/>
      <w:color w:val="333333"/>
      <w:sz w:val="29"/>
      <w:szCs w:val="29"/>
      <w:shd w:val="clear" w:color="auto" w:fill="FFFFFF"/>
    </w:rPr>
  </w:style>
  <w:style w:type="paragraph" w:customStyle="1" w:styleId="text">
    <w:name w:val="text"/>
    <w:basedOn w:val="Normal"/>
    <w:link w:val="textChar"/>
    <w:rsid w:val="00EE057F"/>
    <w:rPr>
      <w:rFonts w:ascii="Helvetica" w:hAnsi="Helvetica" w:cs="Helvetica"/>
      <w:color w:val="333333"/>
      <w:sz w:val="23"/>
      <w:szCs w:val="23"/>
      <w:shd w:val="clear" w:color="auto" w:fill="FFFFFF"/>
    </w:rPr>
  </w:style>
  <w:style w:type="character" w:customStyle="1" w:styleId="H5Char">
    <w:name w:val="H5 Char"/>
    <w:basedOn w:val="Heading5Char"/>
    <w:link w:val="H5"/>
    <w:rsid w:val="00EE057F"/>
    <w:rPr>
      <w:rFonts w:ascii="Helvetica" w:eastAsiaTheme="majorEastAsia" w:hAnsi="Helvetica" w:cs="Helvetica"/>
      <w:caps/>
      <w:color w:val="333333"/>
      <w:sz w:val="24"/>
      <w:szCs w:val="24"/>
      <w:shd w:val="clear" w:color="auto" w:fill="FFFFFF"/>
    </w:rPr>
  </w:style>
  <w:style w:type="character" w:customStyle="1" w:styleId="textChar">
    <w:name w:val="text Char"/>
    <w:basedOn w:val="DefaultParagraphFont"/>
    <w:link w:val="text"/>
    <w:rsid w:val="00EE057F"/>
    <w:rPr>
      <w:rFonts w:ascii="Helvetica" w:hAnsi="Helvetica" w:cs="Helvetica"/>
      <w:color w:val="333333"/>
      <w:sz w:val="23"/>
      <w:szCs w:val="23"/>
    </w:rPr>
  </w:style>
  <w:style w:type="character" w:customStyle="1" w:styleId="Heading6Char">
    <w:name w:val="Heading 6 Char"/>
    <w:basedOn w:val="DefaultParagraphFont"/>
    <w:link w:val="Heading6"/>
    <w:uiPriority w:val="9"/>
    <w:semiHidden/>
    <w:rsid w:val="0026669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6669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6669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6669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26669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6669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6669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6669C"/>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6669C"/>
    <w:rPr>
      <w:i/>
      <w:iCs/>
    </w:rPr>
  </w:style>
  <w:style w:type="paragraph" w:styleId="Quote">
    <w:name w:val="Quote"/>
    <w:basedOn w:val="Normal"/>
    <w:next w:val="Normal"/>
    <w:link w:val="QuoteChar"/>
    <w:uiPriority w:val="29"/>
    <w:qFormat/>
    <w:rsid w:val="0026669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6669C"/>
    <w:rPr>
      <w:color w:val="1F497D" w:themeColor="text2"/>
      <w:sz w:val="24"/>
      <w:szCs w:val="24"/>
    </w:rPr>
  </w:style>
  <w:style w:type="paragraph" w:styleId="IntenseQuote">
    <w:name w:val="Intense Quote"/>
    <w:basedOn w:val="Normal"/>
    <w:next w:val="Normal"/>
    <w:link w:val="IntenseQuoteChar"/>
    <w:uiPriority w:val="30"/>
    <w:qFormat/>
    <w:rsid w:val="0026669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6669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6669C"/>
    <w:rPr>
      <w:i/>
      <w:iCs/>
      <w:color w:val="595959" w:themeColor="text1" w:themeTint="A6"/>
    </w:rPr>
  </w:style>
  <w:style w:type="character" w:styleId="IntenseEmphasis">
    <w:name w:val="Intense Emphasis"/>
    <w:basedOn w:val="DefaultParagraphFont"/>
    <w:uiPriority w:val="21"/>
    <w:qFormat/>
    <w:rsid w:val="0026669C"/>
    <w:rPr>
      <w:b/>
      <w:bCs/>
      <w:i/>
      <w:iCs/>
    </w:rPr>
  </w:style>
  <w:style w:type="character" w:styleId="SubtleReference">
    <w:name w:val="Subtle Reference"/>
    <w:basedOn w:val="DefaultParagraphFont"/>
    <w:uiPriority w:val="31"/>
    <w:qFormat/>
    <w:rsid w:val="0026669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669C"/>
    <w:rPr>
      <w:b/>
      <w:bCs/>
      <w:smallCaps/>
      <w:color w:val="1F497D" w:themeColor="text2"/>
      <w:u w:val="single"/>
    </w:rPr>
  </w:style>
  <w:style w:type="character" w:styleId="BookTitle">
    <w:name w:val="Book Title"/>
    <w:basedOn w:val="DefaultParagraphFont"/>
    <w:uiPriority w:val="33"/>
    <w:qFormat/>
    <w:rsid w:val="0026669C"/>
    <w:rPr>
      <w:b/>
      <w:bCs/>
      <w:smallCaps/>
      <w:spacing w:val="10"/>
    </w:rPr>
  </w:style>
  <w:style w:type="paragraph" w:styleId="HTMLPreformatted">
    <w:name w:val="HTML Preformatted"/>
    <w:basedOn w:val="Normal"/>
    <w:link w:val="HTMLPreformattedChar"/>
    <w:uiPriority w:val="99"/>
    <w:semiHidden/>
    <w:unhideWhenUsed/>
    <w:rsid w:val="00C0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4867"/>
    <w:rPr>
      <w:rFonts w:ascii="Courier New" w:eastAsia="Times New Roman" w:hAnsi="Courier New" w:cs="Courier New"/>
      <w:sz w:val="20"/>
      <w:szCs w:val="20"/>
      <w:lang w:eastAsia="en-GB"/>
    </w:rPr>
  </w:style>
  <w:style w:type="character" w:customStyle="1" w:styleId="nx">
    <w:name w:val="nx"/>
    <w:basedOn w:val="DefaultParagraphFont"/>
    <w:rsid w:val="00C04867"/>
  </w:style>
  <w:style w:type="character" w:customStyle="1" w:styleId="p">
    <w:name w:val="p"/>
    <w:basedOn w:val="DefaultParagraphFont"/>
    <w:rsid w:val="00C04867"/>
  </w:style>
  <w:style w:type="character" w:customStyle="1" w:styleId="o">
    <w:name w:val="o"/>
    <w:basedOn w:val="DefaultParagraphFont"/>
    <w:rsid w:val="00C04867"/>
  </w:style>
  <w:style w:type="character" w:customStyle="1" w:styleId="kd">
    <w:name w:val="kd"/>
    <w:basedOn w:val="DefaultParagraphFont"/>
    <w:rsid w:val="00C04867"/>
  </w:style>
  <w:style w:type="character" w:customStyle="1" w:styleId="k">
    <w:name w:val="k"/>
    <w:basedOn w:val="DefaultParagraphFont"/>
    <w:rsid w:val="00C04867"/>
  </w:style>
  <w:style w:type="paragraph" w:customStyle="1" w:styleId="CodeBlock">
    <w:name w:val="Code Block"/>
    <w:basedOn w:val="Normal"/>
    <w:link w:val="CodeBlockChar"/>
    <w:qFormat/>
    <w:rsid w:val="00C0486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pPr>
    <w:rPr>
      <w:rFonts w:ascii="Consolas" w:eastAsia="Times New Roman" w:hAnsi="Consolas" w:cs="Consolas"/>
      <w:noProof/>
      <w:color w:val="333333"/>
      <w:sz w:val="20"/>
      <w:szCs w:val="20"/>
      <w:lang w:eastAsia="en-GB"/>
    </w:rPr>
  </w:style>
  <w:style w:type="character" w:customStyle="1" w:styleId="CodeBlockChar">
    <w:name w:val="Code Block Char"/>
    <w:basedOn w:val="DefaultParagraphFont"/>
    <w:link w:val="CodeBlock"/>
    <w:rsid w:val="00C04867"/>
    <w:rPr>
      <w:rFonts w:ascii="Consolas" w:eastAsia="Times New Roman" w:hAnsi="Consolas" w:cs="Consolas"/>
      <w:noProof/>
      <w:color w:val="333333"/>
      <w:sz w:val="20"/>
      <w:szCs w:val="20"/>
      <w:shd w:val="clear" w:color="auto" w:fill="F8F8F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4068">
      <w:bodyDiv w:val="1"/>
      <w:marLeft w:val="0"/>
      <w:marRight w:val="0"/>
      <w:marTop w:val="0"/>
      <w:marBottom w:val="0"/>
      <w:divBdr>
        <w:top w:val="none" w:sz="0" w:space="0" w:color="auto"/>
        <w:left w:val="none" w:sz="0" w:space="0" w:color="auto"/>
        <w:bottom w:val="none" w:sz="0" w:space="0" w:color="auto"/>
        <w:right w:val="none" w:sz="0" w:space="0" w:color="auto"/>
      </w:divBdr>
    </w:div>
    <w:div w:id="136532769">
      <w:bodyDiv w:val="1"/>
      <w:marLeft w:val="0"/>
      <w:marRight w:val="0"/>
      <w:marTop w:val="0"/>
      <w:marBottom w:val="0"/>
      <w:divBdr>
        <w:top w:val="none" w:sz="0" w:space="0" w:color="auto"/>
        <w:left w:val="none" w:sz="0" w:space="0" w:color="auto"/>
        <w:bottom w:val="none" w:sz="0" w:space="0" w:color="auto"/>
        <w:right w:val="none" w:sz="0" w:space="0" w:color="auto"/>
      </w:divBdr>
    </w:div>
    <w:div w:id="234825668">
      <w:bodyDiv w:val="1"/>
      <w:marLeft w:val="0"/>
      <w:marRight w:val="0"/>
      <w:marTop w:val="0"/>
      <w:marBottom w:val="0"/>
      <w:divBdr>
        <w:top w:val="none" w:sz="0" w:space="0" w:color="auto"/>
        <w:left w:val="none" w:sz="0" w:space="0" w:color="auto"/>
        <w:bottom w:val="none" w:sz="0" w:space="0" w:color="auto"/>
        <w:right w:val="none" w:sz="0" w:space="0" w:color="auto"/>
      </w:divBdr>
    </w:div>
    <w:div w:id="257107462">
      <w:bodyDiv w:val="1"/>
      <w:marLeft w:val="0"/>
      <w:marRight w:val="0"/>
      <w:marTop w:val="0"/>
      <w:marBottom w:val="0"/>
      <w:divBdr>
        <w:top w:val="none" w:sz="0" w:space="0" w:color="auto"/>
        <w:left w:val="none" w:sz="0" w:space="0" w:color="auto"/>
        <w:bottom w:val="none" w:sz="0" w:space="0" w:color="auto"/>
        <w:right w:val="none" w:sz="0" w:space="0" w:color="auto"/>
      </w:divBdr>
    </w:div>
    <w:div w:id="831607755">
      <w:bodyDiv w:val="1"/>
      <w:marLeft w:val="0"/>
      <w:marRight w:val="0"/>
      <w:marTop w:val="0"/>
      <w:marBottom w:val="0"/>
      <w:divBdr>
        <w:top w:val="none" w:sz="0" w:space="0" w:color="auto"/>
        <w:left w:val="none" w:sz="0" w:space="0" w:color="auto"/>
        <w:bottom w:val="none" w:sz="0" w:space="0" w:color="auto"/>
        <w:right w:val="none" w:sz="0" w:space="0" w:color="auto"/>
      </w:divBdr>
    </w:div>
    <w:div w:id="1026979774">
      <w:bodyDiv w:val="1"/>
      <w:marLeft w:val="0"/>
      <w:marRight w:val="0"/>
      <w:marTop w:val="0"/>
      <w:marBottom w:val="0"/>
      <w:divBdr>
        <w:top w:val="none" w:sz="0" w:space="0" w:color="auto"/>
        <w:left w:val="none" w:sz="0" w:space="0" w:color="auto"/>
        <w:bottom w:val="none" w:sz="0" w:space="0" w:color="auto"/>
        <w:right w:val="none" w:sz="0" w:space="0" w:color="auto"/>
      </w:divBdr>
    </w:div>
    <w:div w:id="1178075965">
      <w:bodyDiv w:val="1"/>
      <w:marLeft w:val="0"/>
      <w:marRight w:val="0"/>
      <w:marTop w:val="0"/>
      <w:marBottom w:val="0"/>
      <w:divBdr>
        <w:top w:val="none" w:sz="0" w:space="0" w:color="auto"/>
        <w:left w:val="none" w:sz="0" w:space="0" w:color="auto"/>
        <w:bottom w:val="none" w:sz="0" w:space="0" w:color="auto"/>
        <w:right w:val="none" w:sz="0" w:space="0" w:color="auto"/>
      </w:divBdr>
    </w:div>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211569983">
      <w:bodyDiv w:val="1"/>
      <w:marLeft w:val="0"/>
      <w:marRight w:val="0"/>
      <w:marTop w:val="0"/>
      <w:marBottom w:val="0"/>
      <w:divBdr>
        <w:top w:val="none" w:sz="0" w:space="0" w:color="auto"/>
        <w:left w:val="none" w:sz="0" w:space="0" w:color="auto"/>
        <w:bottom w:val="none" w:sz="0" w:space="0" w:color="auto"/>
        <w:right w:val="none" w:sz="0" w:space="0" w:color="auto"/>
      </w:divBdr>
    </w:div>
    <w:div w:id="1290093838">
      <w:bodyDiv w:val="1"/>
      <w:marLeft w:val="0"/>
      <w:marRight w:val="0"/>
      <w:marTop w:val="0"/>
      <w:marBottom w:val="0"/>
      <w:divBdr>
        <w:top w:val="none" w:sz="0" w:space="0" w:color="auto"/>
        <w:left w:val="none" w:sz="0" w:space="0" w:color="auto"/>
        <w:bottom w:val="none" w:sz="0" w:space="0" w:color="auto"/>
        <w:right w:val="none" w:sz="0" w:space="0" w:color="auto"/>
      </w:divBdr>
    </w:div>
    <w:div w:id="1401054670">
      <w:bodyDiv w:val="1"/>
      <w:marLeft w:val="0"/>
      <w:marRight w:val="0"/>
      <w:marTop w:val="0"/>
      <w:marBottom w:val="0"/>
      <w:divBdr>
        <w:top w:val="none" w:sz="0" w:space="0" w:color="auto"/>
        <w:left w:val="none" w:sz="0" w:space="0" w:color="auto"/>
        <w:bottom w:val="none" w:sz="0" w:space="0" w:color="auto"/>
        <w:right w:val="none" w:sz="0" w:space="0" w:color="auto"/>
      </w:divBdr>
      <w:divsChild>
        <w:div w:id="607472866">
          <w:marLeft w:val="0"/>
          <w:marRight w:val="150"/>
          <w:marTop w:val="180"/>
          <w:marBottom w:val="0"/>
          <w:divBdr>
            <w:top w:val="none" w:sz="0" w:space="0" w:color="auto"/>
            <w:left w:val="none" w:sz="0" w:space="0" w:color="auto"/>
            <w:bottom w:val="none" w:sz="0" w:space="0" w:color="auto"/>
            <w:right w:val="none" w:sz="0" w:space="0" w:color="auto"/>
          </w:divBdr>
        </w:div>
        <w:div w:id="498276956">
          <w:marLeft w:val="0"/>
          <w:marRight w:val="0"/>
          <w:marTop w:val="195"/>
          <w:marBottom w:val="0"/>
          <w:divBdr>
            <w:top w:val="none" w:sz="0" w:space="0" w:color="auto"/>
            <w:left w:val="none" w:sz="0" w:space="0" w:color="auto"/>
            <w:bottom w:val="none" w:sz="0" w:space="0" w:color="auto"/>
            <w:right w:val="none" w:sz="0" w:space="0" w:color="auto"/>
          </w:divBdr>
        </w:div>
      </w:divsChild>
    </w:div>
    <w:div w:id="1412507389">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606419014">
      <w:bodyDiv w:val="1"/>
      <w:marLeft w:val="0"/>
      <w:marRight w:val="0"/>
      <w:marTop w:val="0"/>
      <w:marBottom w:val="0"/>
      <w:divBdr>
        <w:top w:val="none" w:sz="0" w:space="0" w:color="auto"/>
        <w:left w:val="none" w:sz="0" w:space="0" w:color="auto"/>
        <w:bottom w:val="none" w:sz="0" w:space="0" w:color="auto"/>
        <w:right w:val="none" w:sz="0" w:space="0" w:color="auto"/>
      </w:divBdr>
    </w:div>
    <w:div w:id="1656299070">
      <w:bodyDiv w:val="1"/>
      <w:marLeft w:val="0"/>
      <w:marRight w:val="0"/>
      <w:marTop w:val="0"/>
      <w:marBottom w:val="0"/>
      <w:divBdr>
        <w:top w:val="none" w:sz="0" w:space="0" w:color="auto"/>
        <w:left w:val="none" w:sz="0" w:space="0" w:color="auto"/>
        <w:bottom w:val="none" w:sz="0" w:space="0" w:color="auto"/>
        <w:right w:val="none" w:sz="0" w:space="0" w:color="auto"/>
      </w:divBdr>
    </w:div>
    <w:div w:id="1778021911">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emf"/><Relationship Id="rId39" Type="http://schemas.openxmlformats.org/officeDocument/2006/relationships/hyperlink" Target="http://en.wikipedia.org/wiki/Leafcutter_ant"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en.wikipedia.org/wiki/Fecundity" TargetMode="Externa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footer" Target="footer2.xml"/><Relationship Id="rId33" Type="http://schemas.openxmlformats.org/officeDocument/2006/relationships/hyperlink" Target="http://en.wikipedia.org/wiki/Evolution" TargetMode="External"/><Relationship Id="rId38" Type="http://schemas.openxmlformats.org/officeDocument/2006/relationships/hyperlink" Target="http://en.wikipedia.org/wiki/Ant_colony"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mbrianexplosion.com/" TargetMode="External"/><Relationship Id="rId24" Type="http://schemas.openxmlformats.org/officeDocument/2006/relationships/footer" Target="footer1.xml"/><Relationship Id="rId32" Type="http://schemas.openxmlformats.org/officeDocument/2006/relationships/hyperlink" Target="http://en.wikipedia.org/wiki/Evolution" TargetMode="External"/><Relationship Id="rId37" Type="http://schemas.openxmlformats.org/officeDocument/2006/relationships/hyperlink" Target="http://en.wikipedia.org/wiki/Pheromone"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yperlink" Target="http://en.wikipedia.org/wiki/Eusociality" TargetMode="External"/><Relationship Id="rId10" Type="http://schemas.openxmlformats.org/officeDocument/2006/relationships/hyperlink" Target="http://www.stopdisastersgame.org/" TargetMode="External"/><Relationship Id="rId19" Type="http://schemas.openxmlformats.org/officeDocument/2006/relationships/image" Target="media/image7.png"/><Relationship Id="rId31" Type="http://schemas.openxmlformats.org/officeDocument/2006/relationships/hyperlink" Target="http://en.wikipedia.org/wiki/Fitness_%28biology%29" TargetMode="External"/><Relationship Id="rId4" Type="http://schemas.microsoft.com/office/2007/relationships/stylesWithEffects" Target="stylesWithEffects.xml"/><Relationship Id="rId9" Type="http://schemas.openxmlformats.org/officeDocument/2006/relationships/hyperlink" Target="http://science.discovery.com/games-and-interactives/charles-darwin-game.ht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20.emf"/><Relationship Id="rId30" Type="http://schemas.openxmlformats.org/officeDocument/2006/relationships/hyperlink" Target="http://en.wikipedia.org/wiki/Natural_selection" TargetMode="External"/><Relationship Id="rId35" Type="http://schemas.openxmlformats.org/officeDocument/2006/relationships/hyperlink" Target="http://en.wikipedia.org/wiki/An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{1FAFB067-5FDC-4D1F-92D9-394351C850D8}</b:Guid>
    <b:RefOrder>1</b:RefOrder>
  </b:Source>
</b:Sources>
</file>

<file path=customXml/itemProps1.xml><?xml version="1.0" encoding="utf-8"?>
<ds:datastoreItem xmlns:ds="http://schemas.openxmlformats.org/officeDocument/2006/customXml" ds:itemID="{D21793DA-9FF9-4AC5-977E-B32F40C1C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84C5E429</Template>
  <TotalTime>1444</TotalTime>
  <Pages>38</Pages>
  <Words>9056</Words>
  <Characters>51621</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60556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01robinson</dc:creator>
  <cp:lastModifiedBy>01robinson</cp:lastModifiedBy>
  <cp:revision>121</cp:revision>
  <dcterms:created xsi:type="dcterms:W3CDTF">2013-11-05T23:30:00Z</dcterms:created>
  <dcterms:modified xsi:type="dcterms:W3CDTF">2014-03-04T13:58:00Z</dcterms:modified>
</cp:coreProperties>
</file>