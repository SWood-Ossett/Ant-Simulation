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rPr>
              <w:b/>
              <w:sz w:val="40"/>
              <w:szCs w:val="40"/>
            </w:rPr>
          </w:pPr>
          <w:r>
            <w:rPr>
              <w:b/>
              <w:sz w:val="40"/>
              <w:szCs w:val="40"/>
            </w:rPr>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1BC9030F" w14:textId="77777777" w:rsidR="00CD784F"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79732352" w:history="1">
            <w:r w:rsidR="00CD784F" w:rsidRPr="00013BB4">
              <w:rPr>
                <w:rStyle w:val="Hyperlink"/>
                <w:noProof/>
              </w:rPr>
              <w:t>Section 1: Analysis</w:t>
            </w:r>
            <w:r w:rsidR="00CD784F">
              <w:rPr>
                <w:noProof/>
                <w:webHidden/>
              </w:rPr>
              <w:tab/>
            </w:r>
            <w:r w:rsidR="00CD784F">
              <w:rPr>
                <w:noProof/>
                <w:webHidden/>
              </w:rPr>
              <w:fldChar w:fldCharType="begin"/>
            </w:r>
            <w:r w:rsidR="00CD784F">
              <w:rPr>
                <w:noProof/>
                <w:webHidden/>
              </w:rPr>
              <w:instrText xml:space="preserve"> PAGEREF _Toc379732352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0987159E" w14:textId="77777777" w:rsidR="00CD784F" w:rsidRDefault="00424F2D">
          <w:pPr>
            <w:pStyle w:val="TOC2"/>
            <w:tabs>
              <w:tab w:val="right" w:leader="dot" w:pos="9062"/>
            </w:tabs>
            <w:rPr>
              <w:noProof/>
              <w:lang w:eastAsia="en-GB"/>
            </w:rPr>
          </w:pPr>
          <w:hyperlink w:anchor="_Toc379732353" w:history="1">
            <w:r w:rsidR="00CD784F" w:rsidRPr="00013BB4">
              <w:rPr>
                <w:rStyle w:val="Hyperlink"/>
                <w:noProof/>
              </w:rPr>
              <w:t>The problem: identification and background</w:t>
            </w:r>
            <w:r w:rsidR="00CD784F">
              <w:rPr>
                <w:noProof/>
                <w:webHidden/>
              </w:rPr>
              <w:tab/>
            </w:r>
            <w:r w:rsidR="00CD784F">
              <w:rPr>
                <w:noProof/>
                <w:webHidden/>
              </w:rPr>
              <w:fldChar w:fldCharType="begin"/>
            </w:r>
            <w:r w:rsidR="00CD784F">
              <w:rPr>
                <w:noProof/>
                <w:webHidden/>
              </w:rPr>
              <w:instrText xml:space="preserve"> PAGEREF _Toc379732353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1E550699" w14:textId="77777777" w:rsidR="00CD784F" w:rsidRDefault="00424F2D">
          <w:pPr>
            <w:pStyle w:val="TOC2"/>
            <w:tabs>
              <w:tab w:val="right" w:leader="dot" w:pos="9062"/>
            </w:tabs>
            <w:rPr>
              <w:noProof/>
              <w:lang w:eastAsia="en-GB"/>
            </w:rPr>
          </w:pPr>
          <w:hyperlink w:anchor="_Toc379732354" w:history="1">
            <w:r w:rsidR="00CD784F" w:rsidRPr="00013BB4">
              <w:rPr>
                <w:rStyle w:val="Hyperlink"/>
                <w:noProof/>
              </w:rPr>
              <w:t>Description of available tools</w:t>
            </w:r>
            <w:r w:rsidR="00CD784F">
              <w:rPr>
                <w:noProof/>
                <w:webHidden/>
              </w:rPr>
              <w:tab/>
            </w:r>
            <w:r w:rsidR="00CD784F">
              <w:rPr>
                <w:noProof/>
                <w:webHidden/>
              </w:rPr>
              <w:fldChar w:fldCharType="begin"/>
            </w:r>
            <w:r w:rsidR="00CD784F">
              <w:rPr>
                <w:noProof/>
                <w:webHidden/>
              </w:rPr>
              <w:instrText xml:space="preserve"> PAGEREF _Toc379732354 \h </w:instrText>
            </w:r>
            <w:r w:rsidR="00CD784F">
              <w:rPr>
                <w:noProof/>
                <w:webHidden/>
              </w:rPr>
            </w:r>
            <w:r w:rsidR="00CD784F">
              <w:rPr>
                <w:noProof/>
                <w:webHidden/>
              </w:rPr>
              <w:fldChar w:fldCharType="separate"/>
            </w:r>
            <w:r w:rsidR="00CD784F">
              <w:rPr>
                <w:noProof/>
                <w:webHidden/>
              </w:rPr>
              <w:t>5</w:t>
            </w:r>
            <w:r w:rsidR="00CD784F">
              <w:rPr>
                <w:noProof/>
                <w:webHidden/>
              </w:rPr>
              <w:fldChar w:fldCharType="end"/>
            </w:r>
          </w:hyperlink>
        </w:p>
        <w:p w14:paraId="3EEAD7E6" w14:textId="77777777" w:rsidR="00CD784F" w:rsidRDefault="00424F2D">
          <w:pPr>
            <w:pStyle w:val="TOC2"/>
            <w:tabs>
              <w:tab w:val="right" w:leader="dot" w:pos="9062"/>
            </w:tabs>
            <w:rPr>
              <w:noProof/>
              <w:lang w:eastAsia="en-GB"/>
            </w:rPr>
          </w:pPr>
          <w:hyperlink w:anchor="_Toc379732355" w:history="1">
            <w:r w:rsidR="00CD784F" w:rsidRPr="00013BB4">
              <w:rPr>
                <w:rStyle w:val="Hyperlink"/>
                <w:noProof/>
              </w:rPr>
              <w:t>Identification of prospective users</w:t>
            </w:r>
            <w:r w:rsidR="00CD784F">
              <w:rPr>
                <w:noProof/>
                <w:webHidden/>
              </w:rPr>
              <w:tab/>
            </w:r>
            <w:r w:rsidR="00CD784F">
              <w:rPr>
                <w:noProof/>
                <w:webHidden/>
              </w:rPr>
              <w:fldChar w:fldCharType="begin"/>
            </w:r>
            <w:r w:rsidR="00CD784F">
              <w:rPr>
                <w:noProof/>
                <w:webHidden/>
              </w:rPr>
              <w:instrText xml:space="preserve"> PAGEREF _Toc379732355 \h </w:instrText>
            </w:r>
            <w:r w:rsidR="00CD784F">
              <w:rPr>
                <w:noProof/>
                <w:webHidden/>
              </w:rPr>
            </w:r>
            <w:r w:rsidR="00CD784F">
              <w:rPr>
                <w:noProof/>
                <w:webHidden/>
              </w:rPr>
              <w:fldChar w:fldCharType="separate"/>
            </w:r>
            <w:r w:rsidR="00CD784F">
              <w:rPr>
                <w:noProof/>
                <w:webHidden/>
              </w:rPr>
              <w:t>7</w:t>
            </w:r>
            <w:r w:rsidR="00CD784F">
              <w:rPr>
                <w:noProof/>
                <w:webHidden/>
              </w:rPr>
              <w:fldChar w:fldCharType="end"/>
            </w:r>
          </w:hyperlink>
        </w:p>
        <w:p w14:paraId="526974DC" w14:textId="77777777" w:rsidR="00CD784F" w:rsidRDefault="00424F2D">
          <w:pPr>
            <w:pStyle w:val="TOC2"/>
            <w:tabs>
              <w:tab w:val="right" w:leader="dot" w:pos="9062"/>
            </w:tabs>
            <w:rPr>
              <w:noProof/>
              <w:lang w:eastAsia="en-GB"/>
            </w:rPr>
          </w:pPr>
          <w:hyperlink w:anchor="_Toc379732356" w:history="1">
            <w:r w:rsidR="00CD784F" w:rsidRPr="00013BB4">
              <w:rPr>
                <w:rStyle w:val="Hyperlink"/>
                <w:noProof/>
              </w:rPr>
              <w:t>Identification of user needs and acceptable limitations</w:t>
            </w:r>
            <w:r w:rsidR="00CD784F">
              <w:rPr>
                <w:noProof/>
                <w:webHidden/>
              </w:rPr>
              <w:tab/>
            </w:r>
            <w:r w:rsidR="00CD784F">
              <w:rPr>
                <w:noProof/>
                <w:webHidden/>
              </w:rPr>
              <w:fldChar w:fldCharType="begin"/>
            </w:r>
            <w:r w:rsidR="00CD784F">
              <w:rPr>
                <w:noProof/>
                <w:webHidden/>
              </w:rPr>
              <w:instrText xml:space="preserve"> PAGEREF _Toc379732356 \h </w:instrText>
            </w:r>
            <w:r w:rsidR="00CD784F">
              <w:rPr>
                <w:noProof/>
                <w:webHidden/>
              </w:rPr>
            </w:r>
            <w:r w:rsidR="00CD784F">
              <w:rPr>
                <w:noProof/>
                <w:webHidden/>
              </w:rPr>
              <w:fldChar w:fldCharType="separate"/>
            </w:r>
            <w:r w:rsidR="00CD784F">
              <w:rPr>
                <w:noProof/>
                <w:webHidden/>
              </w:rPr>
              <w:t>8</w:t>
            </w:r>
            <w:r w:rsidR="00CD784F">
              <w:rPr>
                <w:noProof/>
                <w:webHidden/>
              </w:rPr>
              <w:fldChar w:fldCharType="end"/>
            </w:r>
          </w:hyperlink>
        </w:p>
        <w:p w14:paraId="32B501C0" w14:textId="77777777" w:rsidR="00CD784F" w:rsidRDefault="00424F2D">
          <w:pPr>
            <w:pStyle w:val="TOC2"/>
            <w:tabs>
              <w:tab w:val="right" w:leader="dot" w:pos="9062"/>
            </w:tabs>
            <w:rPr>
              <w:noProof/>
              <w:lang w:eastAsia="en-GB"/>
            </w:rPr>
          </w:pPr>
          <w:hyperlink w:anchor="_Toc379732357" w:history="1">
            <w:r w:rsidR="00CD784F" w:rsidRPr="00013BB4">
              <w:rPr>
                <w:rStyle w:val="Hyperlink"/>
                <w:noProof/>
              </w:rPr>
              <w:t>Data sources and destinations</w:t>
            </w:r>
            <w:r w:rsidR="00CD784F">
              <w:rPr>
                <w:noProof/>
                <w:webHidden/>
              </w:rPr>
              <w:tab/>
            </w:r>
            <w:r w:rsidR="00CD784F">
              <w:rPr>
                <w:noProof/>
                <w:webHidden/>
              </w:rPr>
              <w:fldChar w:fldCharType="begin"/>
            </w:r>
            <w:r w:rsidR="00CD784F">
              <w:rPr>
                <w:noProof/>
                <w:webHidden/>
              </w:rPr>
              <w:instrText xml:space="preserve"> PAGEREF _Toc379732357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6510F6D1" w14:textId="77777777" w:rsidR="00CD784F" w:rsidRDefault="00424F2D">
          <w:pPr>
            <w:pStyle w:val="TOC2"/>
            <w:tabs>
              <w:tab w:val="right" w:leader="dot" w:pos="9062"/>
            </w:tabs>
            <w:rPr>
              <w:noProof/>
              <w:lang w:eastAsia="en-GB"/>
            </w:rPr>
          </w:pPr>
          <w:hyperlink w:anchor="_Toc379732358" w:history="1">
            <w:r w:rsidR="00CD784F" w:rsidRPr="00013BB4">
              <w:rPr>
                <w:rStyle w:val="Hyperlink"/>
                <w:noProof/>
              </w:rPr>
              <w:t>Data volumes</w:t>
            </w:r>
            <w:r w:rsidR="00CD784F">
              <w:rPr>
                <w:noProof/>
                <w:webHidden/>
              </w:rPr>
              <w:tab/>
            </w:r>
            <w:r w:rsidR="00CD784F">
              <w:rPr>
                <w:noProof/>
                <w:webHidden/>
              </w:rPr>
              <w:fldChar w:fldCharType="begin"/>
            </w:r>
            <w:r w:rsidR="00CD784F">
              <w:rPr>
                <w:noProof/>
                <w:webHidden/>
              </w:rPr>
              <w:instrText xml:space="preserve"> PAGEREF _Toc379732358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56D9A87C" w14:textId="77777777" w:rsidR="00CD784F" w:rsidRDefault="00424F2D">
          <w:pPr>
            <w:pStyle w:val="TOC2"/>
            <w:tabs>
              <w:tab w:val="right" w:leader="dot" w:pos="9062"/>
            </w:tabs>
            <w:rPr>
              <w:noProof/>
              <w:lang w:eastAsia="en-GB"/>
            </w:rPr>
          </w:pPr>
          <w:hyperlink w:anchor="_Toc379732359" w:history="1">
            <w:r w:rsidR="00CD784F" w:rsidRPr="00013BB4">
              <w:rPr>
                <w:rStyle w:val="Hyperlink"/>
                <w:noProof/>
              </w:rPr>
              <w:t>Analysis Data Dictionary</w:t>
            </w:r>
            <w:r w:rsidR="00CD784F">
              <w:rPr>
                <w:noProof/>
                <w:webHidden/>
              </w:rPr>
              <w:tab/>
            </w:r>
            <w:r w:rsidR="00CD784F">
              <w:rPr>
                <w:noProof/>
                <w:webHidden/>
              </w:rPr>
              <w:fldChar w:fldCharType="begin"/>
            </w:r>
            <w:r w:rsidR="00CD784F">
              <w:rPr>
                <w:noProof/>
                <w:webHidden/>
              </w:rPr>
              <w:instrText xml:space="preserve"> PAGEREF _Toc379732359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772180D9" w14:textId="77777777" w:rsidR="00CD784F" w:rsidRDefault="00424F2D">
          <w:pPr>
            <w:pStyle w:val="TOC2"/>
            <w:tabs>
              <w:tab w:val="right" w:leader="dot" w:pos="9062"/>
            </w:tabs>
            <w:rPr>
              <w:noProof/>
              <w:lang w:eastAsia="en-GB"/>
            </w:rPr>
          </w:pPr>
          <w:hyperlink w:anchor="_Toc379732360" w:history="1">
            <w:r w:rsidR="00CD784F" w:rsidRPr="00013BB4">
              <w:rPr>
                <w:rStyle w:val="Hyperlink"/>
                <w:noProof/>
              </w:rPr>
              <w:t>Structure and Data Flow Diagrams</w:t>
            </w:r>
            <w:r w:rsidR="00CD784F">
              <w:rPr>
                <w:noProof/>
                <w:webHidden/>
              </w:rPr>
              <w:tab/>
            </w:r>
            <w:r w:rsidR="00CD784F">
              <w:rPr>
                <w:noProof/>
                <w:webHidden/>
              </w:rPr>
              <w:fldChar w:fldCharType="begin"/>
            </w:r>
            <w:r w:rsidR="00CD784F">
              <w:rPr>
                <w:noProof/>
                <w:webHidden/>
              </w:rPr>
              <w:instrText xml:space="preserve"> PAGEREF _Toc379732360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5B5902EF" w14:textId="77777777" w:rsidR="00CD784F" w:rsidRDefault="00424F2D">
          <w:pPr>
            <w:pStyle w:val="TOC2"/>
            <w:tabs>
              <w:tab w:val="right" w:leader="dot" w:pos="9062"/>
            </w:tabs>
            <w:rPr>
              <w:noProof/>
              <w:lang w:eastAsia="en-GB"/>
            </w:rPr>
          </w:pPr>
          <w:hyperlink w:anchor="_Toc379732361" w:history="1">
            <w:r w:rsidR="00CD784F" w:rsidRPr="00013BB4">
              <w:rPr>
                <w:rStyle w:val="Hyperlink"/>
                <w:noProof/>
              </w:rPr>
              <w:t>Entity-relationship (E-R) model</w:t>
            </w:r>
            <w:r w:rsidR="00CD784F">
              <w:rPr>
                <w:noProof/>
                <w:webHidden/>
              </w:rPr>
              <w:tab/>
            </w:r>
            <w:r w:rsidR="00CD784F">
              <w:rPr>
                <w:noProof/>
                <w:webHidden/>
              </w:rPr>
              <w:fldChar w:fldCharType="begin"/>
            </w:r>
            <w:r w:rsidR="00CD784F">
              <w:rPr>
                <w:noProof/>
                <w:webHidden/>
              </w:rPr>
              <w:instrText xml:space="preserve"> PAGEREF _Toc379732361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00D27FA4" w14:textId="77777777" w:rsidR="00CD784F" w:rsidRDefault="00424F2D">
          <w:pPr>
            <w:pStyle w:val="TOC2"/>
            <w:tabs>
              <w:tab w:val="right" w:leader="dot" w:pos="9062"/>
            </w:tabs>
            <w:rPr>
              <w:noProof/>
              <w:lang w:eastAsia="en-GB"/>
            </w:rPr>
          </w:pPr>
          <w:hyperlink w:anchor="_Toc379732362" w:history="1">
            <w:r w:rsidR="00CD784F" w:rsidRPr="00013BB4">
              <w:rPr>
                <w:rStyle w:val="Hyperlink"/>
                <w:noProof/>
              </w:rPr>
              <w:t>Object analysis diagram</w:t>
            </w:r>
            <w:r w:rsidR="00CD784F">
              <w:rPr>
                <w:noProof/>
                <w:webHidden/>
              </w:rPr>
              <w:tab/>
            </w:r>
            <w:r w:rsidR="00CD784F">
              <w:rPr>
                <w:noProof/>
                <w:webHidden/>
              </w:rPr>
              <w:fldChar w:fldCharType="begin"/>
            </w:r>
            <w:r w:rsidR="00CD784F">
              <w:rPr>
                <w:noProof/>
                <w:webHidden/>
              </w:rPr>
              <w:instrText xml:space="preserve"> PAGEREF _Toc379732362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267770E0" w14:textId="77777777" w:rsidR="00CD784F" w:rsidRDefault="00424F2D">
          <w:pPr>
            <w:pStyle w:val="TOC2"/>
            <w:tabs>
              <w:tab w:val="right" w:leader="dot" w:pos="9062"/>
            </w:tabs>
            <w:rPr>
              <w:noProof/>
              <w:lang w:eastAsia="en-GB"/>
            </w:rPr>
          </w:pPr>
          <w:hyperlink w:anchor="_Toc379732363" w:history="1">
            <w:r w:rsidR="00CD784F" w:rsidRPr="00013BB4">
              <w:rPr>
                <w:rStyle w:val="Hyperlink"/>
                <w:noProof/>
              </w:rPr>
              <w:t>Objectives for the proposed system</w:t>
            </w:r>
            <w:r w:rsidR="00CD784F">
              <w:rPr>
                <w:noProof/>
                <w:webHidden/>
              </w:rPr>
              <w:tab/>
            </w:r>
            <w:r w:rsidR="00CD784F">
              <w:rPr>
                <w:noProof/>
                <w:webHidden/>
              </w:rPr>
              <w:fldChar w:fldCharType="begin"/>
            </w:r>
            <w:r w:rsidR="00CD784F">
              <w:rPr>
                <w:noProof/>
                <w:webHidden/>
              </w:rPr>
              <w:instrText xml:space="preserve"> PAGEREF _Toc379732363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4F3200FD" w14:textId="77777777" w:rsidR="00CD784F" w:rsidRDefault="00424F2D">
          <w:pPr>
            <w:pStyle w:val="TOC2"/>
            <w:tabs>
              <w:tab w:val="right" w:leader="dot" w:pos="9062"/>
            </w:tabs>
            <w:rPr>
              <w:noProof/>
              <w:lang w:eastAsia="en-GB"/>
            </w:rPr>
          </w:pPr>
          <w:hyperlink w:anchor="_Toc379732364" w:history="1">
            <w:r w:rsidR="00CD784F" w:rsidRPr="00013BB4">
              <w:rPr>
                <w:rStyle w:val="Hyperlink"/>
                <w:noProof/>
              </w:rPr>
              <w:t>Appraisal of potential solutions</w:t>
            </w:r>
            <w:r w:rsidR="00CD784F">
              <w:rPr>
                <w:noProof/>
                <w:webHidden/>
              </w:rPr>
              <w:tab/>
            </w:r>
            <w:r w:rsidR="00CD784F">
              <w:rPr>
                <w:noProof/>
                <w:webHidden/>
              </w:rPr>
              <w:fldChar w:fldCharType="begin"/>
            </w:r>
            <w:r w:rsidR="00CD784F">
              <w:rPr>
                <w:noProof/>
                <w:webHidden/>
              </w:rPr>
              <w:instrText xml:space="preserve"> PAGEREF _Toc379732364 \h </w:instrText>
            </w:r>
            <w:r w:rsidR="00CD784F">
              <w:rPr>
                <w:noProof/>
                <w:webHidden/>
              </w:rPr>
            </w:r>
            <w:r w:rsidR="00CD784F">
              <w:rPr>
                <w:noProof/>
                <w:webHidden/>
              </w:rPr>
              <w:fldChar w:fldCharType="separate"/>
            </w:r>
            <w:r w:rsidR="00CD784F">
              <w:rPr>
                <w:noProof/>
                <w:webHidden/>
              </w:rPr>
              <w:t>11</w:t>
            </w:r>
            <w:r w:rsidR="00CD784F">
              <w:rPr>
                <w:noProof/>
                <w:webHidden/>
              </w:rPr>
              <w:fldChar w:fldCharType="end"/>
            </w:r>
          </w:hyperlink>
        </w:p>
        <w:p w14:paraId="4C5CD76B" w14:textId="77777777" w:rsidR="00CD784F" w:rsidRDefault="00424F2D">
          <w:pPr>
            <w:pStyle w:val="TOC2"/>
            <w:tabs>
              <w:tab w:val="right" w:leader="dot" w:pos="9062"/>
            </w:tabs>
            <w:rPr>
              <w:noProof/>
              <w:lang w:eastAsia="en-GB"/>
            </w:rPr>
          </w:pPr>
          <w:hyperlink w:anchor="_Toc379732365" w:history="1">
            <w:r w:rsidR="00CD784F" w:rsidRPr="00013BB4">
              <w:rPr>
                <w:rStyle w:val="Hyperlink"/>
                <w:noProof/>
              </w:rPr>
              <w:t>Justification of chosen solution</w:t>
            </w:r>
            <w:r w:rsidR="00CD784F">
              <w:rPr>
                <w:noProof/>
                <w:webHidden/>
              </w:rPr>
              <w:tab/>
            </w:r>
            <w:r w:rsidR="00CD784F">
              <w:rPr>
                <w:noProof/>
                <w:webHidden/>
              </w:rPr>
              <w:fldChar w:fldCharType="begin"/>
            </w:r>
            <w:r w:rsidR="00CD784F">
              <w:rPr>
                <w:noProof/>
                <w:webHidden/>
              </w:rPr>
              <w:instrText xml:space="preserve"> PAGEREF _Toc379732365 \h </w:instrText>
            </w:r>
            <w:r w:rsidR="00CD784F">
              <w:rPr>
                <w:noProof/>
                <w:webHidden/>
              </w:rPr>
            </w:r>
            <w:r w:rsidR="00CD784F">
              <w:rPr>
                <w:noProof/>
                <w:webHidden/>
              </w:rPr>
              <w:fldChar w:fldCharType="separate"/>
            </w:r>
            <w:r w:rsidR="00CD784F">
              <w:rPr>
                <w:noProof/>
                <w:webHidden/>
              </w:rPr>
              <w:t>13</w:t>
            </w:r>
            <w:r w:rsidR="00CD784F">
              <w:rPr>
                <w:noProof/>
                <w:webHidden/>
              </w:rPr>
              <w:fldChar w:fldCharType="end"/>
            </w:r>
          </w:hyperlink>
        </w:p>
        <w:p w14:paraId="20C0FC70" w14:textId="77777777" w:rsidR="00CD784F" w:rsidRDefault="00424F2D">
          <w:pPr>
            <w:pStyle w:val="TOC1"/>
            <w:tabs>
              <w:tab w:val="right" w:leader="dot" w:pos="9062"/>
            </w:tabs>
            <w:rPr>
              <w:noProof/>
              <w:lang w:eastAsia="en-GB"/>
            </w:rPr>
          </w:pPr>
          <w:hyperlink w:anchor="_Toc379732366" w:history="1">
            <w:r w:rsidR="00CD784F" w:rsidRPr="00013BB4">
              <w:rPr>
                <w:rStyle w:val="Hyperlink"/>
                <w:noProof/>
              </w:rPr>
              <w:t>Section 2: Design</w:t>
            </w:r>
            <w:r w:rsidR="00CD784F">
              <w:rPr>
                <w:noProof/>
                <w:webHidden/>
              </w:rPr>
              <w:tab/>
            </w:r>
            <w:r w:rsidR="00CD784F">
              <w:rPr>
                <w:noProof/>
                <w:webHidden/>
              </w:rPr>
              <w:fldChar w:fldCharType="begin"/>
            </w:r>
            <w:r w:rsidR="00CD784F">
              <w:rPr>
                <w:noProof/>
                <w:webHidden/>
              </w:rPr>
              <w:instrText xml:space="preserve"> PAGEREF _Toc379732366 \h </w:instrText>
            </w:r>
            <w:r w:rsidR="00CD784F">
              <w:rPr>
                <w:noProof/>
                <w:webHidden/>
              </w:rPr>
            </w:r>
            <w:r w:rsidR="00CD784F">
              <w:rPr>
                <w:noProof/>
                <w:webHidden/>
              </w:rPr>
              <w:fldChar w:fldCharType="separate"/>
            </w:r>
            <w:r w:rsidR="00CD784F">
              <w:rPr>
                <w:noProof/>
                <w:webHidden/>
              </w:rPr>
              <w:t>14</w:t>
            </w:r>
            <w:r w:rsidR="00CD784F">
              <w:rPr>
                <w:noProof/>
                <w:webHidden/>
              </w:rPr>
              <w:fldChar w:fldCharType="end"/>
            </w:r>
          </w:hyperlink>
        </w:p>
        <w:p w14:paraId="26A122FD" w14:textId="77777777" w:rsidR="00CD784F" w:rsidRDefault="00424F2D">
          <w:pPr>
            <w:pStyle w:val="TOC2"/>
            <w:tabs>
              <w:tab w:val="right" w:leader="dot" w:pos="9062"/>
            </w:tabs>
            <w:rPr>
              <w:noProof/>
              <w:lang w:eastAsia="en-GB"/>
            </w:rPr>
          </w:pPr>
          <w:hyperlink w:anchor="_Toc379732367" w:history="1">
            <w:r w:rsidR="00CD784F" w:rsidRPr="00013BB4">
              <w:rPr>
                <w:rStyle w:val="Hyperlink"/>
                <w:noProof/>
              </w:rPr>
              <w:t>Overall system design</w:t>
            </w:r>
            <w:r w:rsidR="00CD784F">
              <w:rPr>
                <w:noProof/>
                <w:webHidden/>
              </w:rPr>
              <w:tab/>
            </w:r>
            <w:r w:rsidR="00CD784F">
              <w:rPr>
                <w:noProof/>
                <w:webHidden/>
              </w:rPr>
              <w:fldChar w:fldCharType="begin"/>
            </w:r>
            <w:r w:rsidR="00CD784F">
              <w:rPr>
                <w:noProof/>
                <w:webHidden/>
              </w:rPr>
              <w:instrText xml:space="preserve"> PAGEREF _Toc379732367 \h </w:instrText>
            </w:r>
            <w:r w:rsidR="00CD784F">
              <w:rPr>
                <w:noProof/>
                <w:webHidden/>
              </w:rPr>
            </w:r>
            <w:r w:rsidR="00CD784F">
              <w:rPr>
                <w:noProof/>
                <w:webHidden/>
              </w:rPr>
              <w:fldChar w:fldCharType="separate"/>
            </w:r>
            <w:r w:rsidR="00CD784F">
              <w:rPr>
                <w:noProof/>
                <w:webHidden/>
              </w:rPr>
              <w:t>14</w:t>
            </w:r>
            <w:r w:rsidR="00CD784F">
              <w:rPr>
                <w:noProof/>
                <w:webHidden/>
              </w:rPr>
              <w:fldChar w:fldCharType="end"/>
            </w:r>
          </w:hyperlink>
        </w:p>
        <w:p w14:paraId="0EC816A2" w14:textId="77777777" w:rsidR="00CD784F" w:rsidRDefault="00424F2D">
          <w:pPr>
            <w:pStyle w:val="TOC2"/>
            <w:tabs>
              <w:tab w:val="right" w:leader="dot" w:pos="9062"/>
            </w:tabs>
            <w:rPr>
              <w:noProof/>
              <w:lang w:eastAsia="en-GB"/>
            </w:rPr>
          </w:pPr>
          <w:hyperlink w:anchor="_Toc379732368" w:history="1">
            <w:r w:rsidR="00CD784F" w:rsidRPr="00013BB4">
              <w:rPr>
                <w:rStyle w:val="Hyperlink"/>
                <w:noProof/>
              </w:rPr>
              <w:t>Description of modular structure of system</w:t>
            </w:r>
            <w:r w:rsidR="00CD784F">
              <w:rPr>
                <w:noProof/>
                <w:webHidden/>
              </w:rPr>
              <w:tab/>
            </w:r>
            <w:r w:rsidR="00CD784F">
              <w:rPr>
                <w:noProof/>
                <w:webHidden/>
              </w:rPr>
              <w:fldChar w:fldCharType="begin"/>
            </w:r>
            <w:r w:rsidR="00CD784F">
              <w:rPr>
                <w:noProof/>
                <w:webHidden/>
              </w:rPr>
              <w:instrText xml:space="preserve"> PAGEREF _Toc379732368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2D190CB6" w14:textId="77777777" w:rsidR="00CD784F" w:rsidRDefault="00424F2D">
          <w:pPr>
            <w:pStyle w:val="TOC2"/>
            <w:tabs>
              <w:tab w:val="right" w:leader="dot" w:pos="9062"/>
            </w:tabs>
            <w:rPr>
              <w:noProof/>
              <w:lang w:eastAsia="en-GB"/>
            </w:rPr>
          </w:pPr>
          <w:hyperlink w:anchor="_Toc379732369" w:history="1">
            <w:r w:rsidR="00CD784F" w:rsidRPr="00013BB4">
              <w:rPr>
                <w:rStyle w:val="Hyperlink"/>
                <w:noProof/>
              </w:rPr>
              <w:t>Definition of data requirements (Design Data Dictionary)</w:t>
            </w:r>
            <w:r w:rsidR="00CD784F">
              <w:rPr>
                <w:noProof/>
                <w:webHidden/>
              </w:rPr>
              <w:tab/>
            </w:r>
            <w:r w:rsidR="00CD784F">
              <w:rPr>
                <w:noProof/>
                <w:webHidden/>
              </w:rPr>
              <w:fldChar w:fldCharType="begin"/>
            </w:r>
            <w:r w:rsidR="00CD784F">
              <w:rPr>
                <w:noProof/>
                <w:webHidden/>
              </w:rPr>
              <w:instrText xml:space="preserve"> PAGEREF _Toc379732369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35095D03" w14:textId="77777777" w:rsidR="00CD784F" w:rsidRDefault="00424F2D">
          <w:pPr>
            <w:pStyle w:val="TOC2"/>
            <w:tabs>
              <w:tab w:val="right" w:leader="dot" w:pos="9062"/>
            </w:tabs>
            <w:rPr>
              <w:noProof/>
              <w:lang w:eastAsia="en-GB"/>
            </w:rPr>
          </w:pPr>
          <w:hyperlink w:anchor="_Toc379732370" w:history="1">
            <w:r w:rsidR="00CD784F" w:rsidRPr="00013BB4">
              <w:rPr>
                <w:rStyle w:val="Hyperlink"/>
                <w:noProof/>
              </w:rPr>
              <w:t>Description of record structure</w:t>
            </w:r>
            <w:r w:rsidR="00CD784F">
              <w:rPr>
                <w:noProof/>
                <w:webHidden/>
              </w:rPr>
              <w:tab/>
            </w:r>
            <w:r w:rsidR="00CD784F">
              <w:rPr>
                <w:noProof/>
                <w:webHidden/>
              </w:rPr>
              <w:fldChar w:fldCharType="begin"/>
            </w:r>
            <w:r w:rsidR="00CD784F">
              <w:rPr>
                <w:noProof/>
                <w:webHidden/>
              </w:rPr>
              <w:instrText xml:space="preserve"> PAGEREF _Toc379732370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43420D16" w14:textId="77777777" w:rsidR="00CD784F" w:rsidRDefault="00424F2D">
          <w:pPr>
            <w:pStyle w:val="TOC2"/>
            <w:tabs>
              <w:tab w:val="right" w:leader="dot" w:pos="9062"/>
            </w:tabs>
            <w:rPr>
              <w:noProof/>
              <w:lang w:eastAsia="en-GB"/>
            </w:rPr>
          </w:pPr>
          <w:hyperlink w:anchor="_Toc379732371" w:history="1">
            <w:r w:rsidR="00CD784F" w:rsidRPr="00013BB4">
              <w:rPr>
                <w:rStyle w:val="Hyperlink"/>
                <w:noProof/>
              </w:rPr>
              <w:t>File organisation and processing</w:t>
            </w:r>
            <w:r w:rsidR="00CD784F">
              <w:rPr>
                <w:noProof/>
                <w:webHidden/>
              </w:rPr>
              <w:tab/>
            </w:r>
            <w:r w:rsidR="00CD784F">
              <w:rPr>
                <w:noProof/>
                <w:webHidden/>
              </w:rPr>
              <w:fldChar w:fldCharType="begin"/>
            </w:r>
            <w:r w:rsidR="00CD784F">
              <w:rPr>
                <w:noProof/>
                <w:webHidden/>
              </w:rPr>
              <w:instrText xml:space="preserve"> PAGEREF _Toc379732371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57FCEC64" w14:textId="77777777" w:rsidR="00CD784F" w:rsidRDefault="00424F2D">
          <w:pPr>
            <w:pStyle w:val="TOC2"/>
            <w:tabs>
              <w:tab w:val="right" w:leader="dot" w:pos="9062"/>
            </w:tabs>
            <w:rPr>
              <w:noProof/>
              <w:lang w:eastAsia="en-GB"/>
            </w:rPr>
          </w:pPr>
          <w:hyperlink w:anchor="_Toc379732372" w:history="1">
            <w:r w:rsidR="00CD784F" w:rsidRPr="00013BB4">
              <w:rPr>
                <w:rStyle w:val="Hyperlink"/>
                <w:noProof/>
              </w:rPr>
              <w:t>Validation required</w:t>
            </w:r>
            <w:r w:rsidR="00CD784F">
              <w:rPr>
                <w:noProof/>
                <w:webHidden/>
              </w:rPr>
              <w:tab/>
            </w:r>
            <w:r w:rsidR="00CD784F">
              <w:rPr>
                <w:noProof/>
                <w:webHidden/>
              </w:rPr>
              <w:fldChar w:fldCharType="begin"/>
            </w:r>
            <w:r w:rsidR="00CD784F">
              <w:rPr>
                <w:noProof/>
                <w:webHidden/>
              </w:rPr>
              <w:instrText xml:space="preserve"> PAGEREF _Toc379732372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1D05ABA5" w14:textId="77777777" w:rsidR="00CD784F" w:rsidRDefault="00424F2D">
          <w:pPr>
            <w:pStyle w:val="TOC2"/>
            <w:tabs>
              <w:tab w:val="right" w:leader="dot" w:pos="9062"/>
            </w:tabs>
            <w:rPr>
              <w:noProof/>
              <w:lang w:eastAsia="en-GB"/>
            </w:rPr>
          </w:pPr>
          <w:hyperlink w:anchor="_Toc379732373" w:history="1">
            <w:r w:rsidR="00CD784F" w:rsidRPr="00013BB4">
              <w:rPr>
                <w:rStyle w:val="Hyperlink"/>
                <w:noProof/>
              </w:rPr>
              <w:t>Identification of storage media</w:t>
            </w:r>
            <w:r w:rsidR="00CD784F">
              <w:rPr>
                <w:noProof/>
                <w:webHidden/>
              </w:rPr>
              <w:tab/>
            </w:r>
            <w:r w:rsidR="00CD784F">
              <w:rPr>
                <w:noProof/>
                <w:webHidden/>
              </w:rPr>
              <w:fldChar w:fldCharType="begin"/>
            </w:r>
            <w:r w:rsidR="00CD784F">
              <w:rPr>
                <w:noProof/>
                <w:webHidden/>
              </w:rPr>
              <w:instrText xml:space="preserve"> PAGEREF _Toc379732373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7D96A152" w14:textId="77777777" w:rsidR="00CD784F" w:rsidRDefault="00424F2D">
          <w:pPr>
            <w:pStyle w:val="TOC2"/>
            <w:tabs>
              <w:tab w:val="right" w:leader="dot" w:pos="9062"/>
            </w:tabs>
            <w:rPr>
              <w:noProof/>
              <w:lang w:eastAsia="en-GB"/>
            </w:rPr>
          </w:pPr>
          <w:hyperlink w:anchor="_Toc379732374" w:history="1">
            <w:r w:rsidR="00CD784F" w:rsidRPr="00013BB4">
              <w:rPr>
                <w:rStyle w:val="Hyperlink"/>
                <w:noProof/>
              </w:rPr>
              <w:t>Identification of suitable algorithms for data transformation, pseudo code of these algorithms</w:t>
            </w:r>
            <w:r w:rsidR="00CD784F">
              <w:rPr>
                <w:noProof/>
                <w:webHidden/>
              </w:rPr>
              <w:tab/>
            </w:r>
            <w:r w:rsidR="00CD784F">
              <w:rPr>
                <w:noProof/>
                <w:webHidden/>
              </w:rPr>
              <w:fldChar w:fldCharType="begin"/>
            </w:r>
            <w:r w:rsidR="00CD784F">
              <w:rPr>
                <w:noProof/>
                <w:webHidden/>
              </w:rPr>
              <w:instrText xml:space="preserve"> PAGEREF _Toc379732374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16B7B277" w14:textId="77777777" w:rsidR="00CD784F" w:rsidRDefault="00424F2D">
          <w:pPr>
            <w:pStyle w:val="TOC2"/>
            <w:tabs>
              <w:tab w:val="right" w:leader="dot" w:pos="9062"/>
            </w:tabs>
            <w:rPr>
              <w:noProof/>
              <w:lang w:eastAsia="en-GB"/>
            </w:rPr>
          </w:pPr>
          <w:hyperlink w:anchor="_Toc379732375" w:history="1">
            <w:r w:rsidR="00CD784F" w:rsidRPr="00013BB4">
              <w:rPr>
                <w:rStyle w:val="Hyperlink"/>
                <w:noProof/>
              </w:rPr>
              <w:t>Class definitions (diagrams) and details of object behaviours and methods</w:t>
            </w:r>
            <w:r w:rsidR="00CD784F">
              <w:rPr>
                <w:noProof/>
                <w:webHidden/>
              </w:rPr>
              <w:tab/>
            </w:r>
            <w:r w:rsidR="00CD784F">
              <w:rPr>
                <w:noProof/>
                <w:webHidden/>
              </w:rPr>
              <w:fldChar w:fldCharType="begin"/>
            </w:r>
            <w:r w:rsidR="00CD784F">
              <w:rPr>
                <w:noProof/>
                <w:webHidden/>
              </w:rPr>
              <w:instrText xml:space="preserve"> PAGEREF _Toc379732375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20463375" w14:textId="77777777" w:rsidR="00CD784F" w:rsidRDefault="00424F2D">
          <w:pPr>
            <w:pStyle w:val="TOC2"/>
            <w:tabs>
              <w:tab w:val="right" w:leader="dot" w:pos="9062"/>
            </w:tabs>
            <w:rPr>
              <w:noProof/>
              <w:lang w:eastAsia="en-GB"/>
            </w:rPr>
          </w:pPr>
          <w:hyperlink w:anchor="_Toc379732376" w:history="1">
            <w:r w:rsidR="00CD784F" w:rsidRPr="00013BB4">
              <w:rPr>
                <w:rStyle w:val="Hyperlink"/>
                <w:noProof/>
              </w:rPr>
              <w:t>User interface design (HCI) rational</w:t>
            </w:r>
            <w:r w:rsidR="00CD784F">
              <w:rPr>
                <w:noProof/>
                <w:webHidden/>
              </w:rPr>
              <w:tab/>
            </w:r>
            <w:r w:rsidR="00CD784F">
              <w:rPr>
                <w:noProof/>
                <w:webHidden/>
              </w:rPr>
              <w:fldChar w:fldCharType="begin"/>
            </w:r>
            <w:r w:rsidR="00CD784F">
              <w:rPr>
                <w:noProof/>
                <w:webHidden/>
              </w:rPr>
              <w:instrText xml:space="preserve"> PAGEREF _Toc379732376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4030DA22" w14:textId="77777777" w:rsidR="00CD784F" w:rsidRDefault="00424F2D">
          <w:pPr>
            <w:pStyle w:val="TOC2"/>
            <w:tabs>
              <w:tab w:val="right" w:leader="dot" w:pos="9062"/>
            </w:tabs>
            <w:rPr>
              <w:noProof/>
              <w:lang w:eastAsia="en-GB"/>
            </w:rPr>
          </w:pPr>
          <w:hyperlink w:anchor="_Toc379732377" w:history="1">
            <w:r w:rsidR="00CD784F" w:rsidRPr="00013BB4">
              <w:rPr>
                <w:rStyle w:val="Hyperlink"/>
                <w:noProof/>
              </w:rPr>
              <w:t>UI sample of planned data capture and entry designs</w:t>
            </w:r>
            <w:r w:rsidR="00CD784F">
              <w:rPr>
                <w:noProof/>
                <w:webHidden/>
              </w:rPr>
              <w:tab/>
            </w:r>
            <w:r w:rsidR="00CD784F">
              <w:rPr>
                <w:noProof/>
                <w:webHidden/>
              </w:rPr>
              <w:fldChar w:fldCharType="begin"/>
            </w:r>
            <w:r w:rsidR="00CD784F">
              <w:rPr>
                <w:noProof/>
                <w:webHidden/>
              </w:rPr>
              <w:instrText xml:space="preserve"> PAGEREF _Toc379732377 \h </w:instrText>
            </w:r>
            <w:r w:rsidR="00CD784F">
              <w:rPr>
                <w:noProof/>
                <w:webHidden/>
              </w:rPr>
            </w:r>
            <w:r w:rsidR="00CD784F">
              <w:rPr>
                <w:noProof/>
                <w:webHidden/>
              </w:rPr>
              <w:fldChar w:fldCharType="separate"/>
            </w:r>
            <w:r w:rsidR="00CD784F">
              <w:rPr>
                <w:noProof/>
                <w:webHidden/>
              </w:rPr>
              <w:t>18</w:t>
            </w:r>
            <w:r w:rsidR="00CD784F">
              <w:rPr>
                <w:noProof/>
                <w:webHidden/>
              </w:rPr>
              <w:fldChar w:fldCharType="end"/>
            </w:r>
          </w:hyperlink>
        </w:p>
        <w:p w14:paraId="2D2D20E5" w14:textId="77777777" w:rsidR="00CD784F" w:rsidRDefault="00424F2D">
          <w:pPr>
            <w:pStyle w:val="TOC2"/>
            <w:tabs>
              <w:tab w:val="right" w:leader="dot" w:pos="9062"/>
            </w:tabs>
            <w:rPr>
              <w:noProof/>
              <w:lang w:eastAsia="en-GB"/>
            </w:rPr>
          </w:pPr>
          <w:hyperlink w:anchor="_Toc379732378" w:history="1">
            <w:r w:rsidR="00CD784F" w:rsidRPr="00013BB4">
              <w:rPr>
                <w:rStyle w:val="Hyperlink"/>
                <w:noProof/>
              </w:rPr>
              <w:t>UI sample of planned valid output designs</w:t>
            </w:r>
            <w:r w:rsidR="00CD784F">
              <w:rPr>
                <w:noProof/>
                <w:webHidden/>
              </w:rPr>
              <w:tab/>
            </w:r>
            <w:r w:rsidR="00CD784F">
              <w:rPr>
                <w:noProof/>
                <w:webHidden/>
              </w:rPr>
              <w:fldChar w:fldCharType="begin"/>
            </w:r>
            <w:r w:rsidR="00CD784F">
              <w:rPr>
                <w:noProof/>
                <w:webHidden/>
              </w:rPr>
              <w:instrText xml:space="preserve"> PAGEREF _Toc379732378 \h </w:instrText>
            </w:r>
            <w:r w:rsidR="00CD784F">
              <w:rPr>
                <w:noProof/>
                <w:webHidden/>
              </w:rPr>
            </w:r>
            <w:r w:rsidR="00CD784F">
              <w:rPr>
                <w:noProof/>
                <w:webHidden/>
              </w:rPr>
              <w:fldChar w:fldCharType="separate"/>
            </w:r>
            <w:r w:rsidR="00CD784F">
              <w:rPr>
                <w:noProof/>
                <w:webHidden/>
              </w:rPr>
              <w:t>19</w:t>
            </w:r>
            <w:r w:rsidR="00CD784F">
              <w:rPr>
                <w:noProof/>
                <w:webHidden/>
              </w:rPr>
              <w:fldChar w:fldCharType="end"/>
            </w:r>
          </w:hyperlink>
        </w:p>
        <w:p w14:paraId="3753C32A" w14:textId="77777777" w:rsidR="00CD784F" w:rsidRDefault="00424F2D">
          <w:pPr>
            <w:pStyle w:val="TOC2"/>
            <w:tabs>
              <w:tab w:val="right" w:leader="dot" w:pos="9062"/>
            </w:tabs>
            <w:rPr>
              <w:noProof/>
              <w:lang w:eastAsia="en-GB"/>
            </w:rPr>
          </w:pPr>
          <w:hyperlink w:anchor="_Toc379732379" w:history="1">
            <w:r w:rsidR="00CD784F" w:rsidRPr="00013BB4">
              <w:rPr>
                <w:rStyle w:val="Hyperlink"/>
                <w:noProof/>
              </w:rPr>
              <w:t>Description of measures planned for security and integrity of data</w:t>
            </w:r>
            <w:r w:rsidR="00CD784F">
              <w:rPr>
                <w:noProof/>
                <w:webHidden/>
              </w:rPr>
              <w:tab/>
            </w:r>
            <w:r w:rsidR="00CD784F">
              <w:rPr>
                <w:noProof/>
                <w:webHidden/>
              </w:rPr>
              <w:fldChar w:fldCharType="begin"/>
            </w:r>
            <w:r w:rsidR="00CD784F">
              <w:rPr>
                <w:noProof/>
                <w:webHidden/>
              </w:rPr>
              <w:instrText xml:space="preserve"> PAGEREF _Toc379732379 \h </w:instrText>
            </w:r>
            <w:r w:rsidR="00CD784F">
              <w:rPr>
                <w:noProof/>
                <w:webHidden/>
              </w:rPr>
            </w:r>
            <w:r w:rsidR="00CD784F">
              <w:rPr>
                <w:noProof/>
                <w:webHidden/>
              </w:rPr>
              <w:fldChar w:fldCharType="separate"/>
            </w:r>
            <w:r w:rsidR="00CD784F">
              <w:rPr>
                <w:noProof/>
                <w:webHidden/>
              </w:rPr>
              <w:t>20</w:t>
            </w:r>
            <w:r w:rsidR="00CD784F">
              <w:rPr>
                <w:noProof/>
                <w:webHidden/>
              </w:rPr>
              <w:fldChar w:fldCharType="end"/>
            </w:r>
          </w:hyperlink>
        </w:p>
        <w:p w14:paraId="2372F129" w14:textId="77777777" w:rsidR="00CD784F" w:rsidRDefault="00424F2D">
          <w:pPr>
            <w:pStyle w:val="TOC2"/>
            <w:tabs>
              <w:tab w:val="right" w:leader="dot" w:pos="9062"/>
            </w:tabs>
            <w:rPr>
              <w:noProof/>
              <w:lang w:eastAsia="en-GB"/>
            </w:rPr>
          </w:pPr>
          <w:hyperlink w:anchor="_Toc379732380" w:history="1">
            <w:r w:rsidR="00CD784F" w:rsidRPr="00013BB4">
              <w:rPr>
                <w:rStyle w:val="Hyperlink"/>
                <w:noProof/>
              </w:rPr>
              <w:t>Description of measures planned for system security and integrity of data</w:t>
            </w:r>
            <w:r w:rsidR="00CD784F">
              <w:rPr>
                <w:noProof/>
                <w:webHidden/>
              </w:rPr>
              <w:tab/>
            </w:r>
            <w:r w:rsidR="00CD784F">
              <w:rPr>
                <w:noProof/>
                <w:webHidden/>
              </w:rPr>
              <w:fldChar w:fldCharType="begin"/>
            </w:r>
            <w:r w:rsidR="00CD784F">
              <w:rPr>
                <w:noProof/>
                <w:webHidden/>
              </w:rPr>
              <w:instrText xml:space="preserve"> PAGEREF _Toc379732380 \h </w:instrText>
            </w:r>
            <w:r w:rsidR="00CD784F">
              <w:rPr>
                <w:noProof/>
                <w:webHidden/>
              </w:rPr>
            </w:r>
            <w:r w:rsidR="00CD784F">
              <w:rPr>
                <w:noProof/>
                <w:webHidden/>
              </w:rPr>
              <w:fldChar w:fldCharType="separate"/>
            </w:r>
            <w:r w:rsidR="00CD784F">
              <w:rPr>
                <w:noProof/>
                <w:webHidden/>
              </w:rPr>
              <w:t>20</w:t>
            </w:r>
            <w:r w:rsidR="00CD784F">
              <w:rPr>
                <w:noProof/>
                <w:webHidden/>
              </w:rPr>
              <w:fldChar w:fldCharType="end"/>
            </w:r>
          </w:hyperlink>
        </w:p>
        <w:p w14:paraId="0B9A6FA4" w14:textId="77777777" w:rsidR="00CD784F" w:rsidRDefault="00424F2D">
          <w:pPr>
            <w:pStyle w:val="TOC2"/>
            <w:tabs>
              <w:tab w:val="right" w:leader="dot" w:pos="9062"/>
            </w:tabs>
            <w:rPr>
              <w:noProof/>
              <w:lang w:eastAsia="en-GB"/>
            </w:rPr>
          </w:pPr>
          <w:hyperlink w:anchor="_Toc379732381" w:history="1">
            <w:r w:rsidR="00CD784F" w:rsidRPr="00013BB4">
              <w:rPr>
                <w:rStyle w:val="Hyperlink"/>
                <w:noProof/>
              </w:rPr>
              <w:t>Overall test strategy</w:t>
            </w:r>
            <w:r w:rsidR="00CD784F">
              <w:rPr>
                <w:noProof/>
                <w:webHidden/>
              </w:rPr>
              <w:tab/>
            </w:r>
            <w:r w:rsidR="00CD784F">
              <w:rPr>
                <w:noProof/>
                <w:webHidden/>
              </w:rPr>
              <w:fldChar w:fldCharType="begin"/>
            </w:r>
            <w:r w:rsidR="00CD784F">
              <w:rPr>
                <w:noProof/>
                <w:webHidden/>
              </w:rPr>
              <w:instrText xml:space="preserve"> PAGEREF _Toc379732381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3EB98D77" w14:textId="77777777" w:rsidR="00CD784F" w:rsidRDefault="00424F2D">
          <w:pPr>
            <w:pStyle w:val="TOC1"/>
            <w:tabs>
              <w:tab w:val="right" w:leader="dot" w:pos="9062"/>
            </w:tabs>
            <w:rPr>
              <w:noProof/>
              <w:lang w:eastAsia="en-GB"/>
            </w:rPr>
          </w:pPr>
          <w:hyperlink w:anchor="_Toc379732382" w:history="1">
            <w:r w:rsidR="00CD784F" w:rsidRPr="00013BB4">
              <w:rPr>
                <w:rStyle w:val="Hyperlink"/>
                <w:noProof/>
              </w:rPr>
              <w:t>Section 3: Technical Solution</w:t>
            </w:r>
            <w:r w:rsidR="00CD784F">
              <w:rPr>
                <w:noProof/>
                <w:webHidden/>
              </w:rPr>
              <w:tab/>
            </w:r>
            <w:r w:rsidR="00CD784F">
              <w:rPr>
                <w:noProof/>
                <w:webHidden/>
              </w:rPr>
              <w:fldChar w:fldCharType="begin"/>
            </w:r>
            <w:r w:rsidR="00CD784F">
              <w:rPr>
                <w:noProof/>
                <w:webHidden/>
              </w:rPr>
              <w:instrText xml:space="preserve"> PAGEREF _Toc379732382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6F74F27B" w14:textId="77777777" w:rsidR="00CD784F" w:rsidRDefault="00424F2D">
          <w:pPr>
            <w:pStyle w:val="TOC1"/>
            <w:tabs>
              <w:tab w:val="right" w:leader="dot" w:pos="9062"/>
            </w:tabs>
            <w:rPr>
              <w:noProof/>
              <w:lang w:eastAsia="en-GB"/>
            </w:rPr>
          </w:pPr>
          <w:hyperlink w:anchor="_Toc379732383" w:history="1">
            <w:r w:rsidR="00CD784F" w:rsidRPr="00013BB4">
              <w:rPr>
                <w:rStyle w:val="Hyperlink"/>
                <w:noProof/>
              </w:rPr>
              <w:t>Section 4: System Testing</w:t>
            </w:r>
            <w:r w:rsidR="00CD784F">
              <w:rPr>
                <w:noProof/>
                <w:webHidden/>
              </w:rPr>
              <w:tab/>
            </w:r>
            <w:r w:rsidR="00CD784F">
              <w:rPr>
                <w:noProof/>
                <w:webHidden/>
              </w:rPr>
              <w:fldChar w:fldCharType="begin"/>
            </w:r>
            <w:r w:rsidR="00CD784F">
              <w:rPr>
                <w:noProof/>
                <w:webHidden/>
              </w:rPr>
              <w:instrText xml:space="preserve"> PAGEREF _Toc379732383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74875A3B" w14:textId="77777777" w:rsidR="00CD784F" w:rsidRDefault="00424F2D">
          <w:pPr>
            <w:pStyle w:val="TOC1"/>
            <w:tabs>
              <w:tab w:val="right" w:leader="dot" w:pos="9062"/>
            </w:tabs>
            <w:rPr>
              <w:noProof/>
              <w:lang w:eastAsia="en-GB"/>
            </w:rPr>
          </w:pPr>
          <w:hyperlink w:anchor="_Toc379732384" w:history="1">
            <w:r w:rsidR="00CD784F" w:rsidRPr="00013BB4">
              <w:rPr>
                <w:rStyle w:val="Hyperlink"/>
                <w:noProof/>
              </w:rPr>
              <w:t>Section 5: System Maintenance</w:t>
            </w:r>
            <w:r w:rsidR="00CD784F">
              <w:rPr>
                <w:noProof/>
                <w:webHidden/>
              </w:rPr>
              <w:tab/>
            </w:r>
            <w:r w:rsidR="00CD784F">
              <w:rPr>
                <w:noProof/>
                <w:webHidden/>
              </w:rPr>
              <w:fldChar w:fldCharType="begin"/>
            </w:r>
            <w:r w:rsidR="00CD784F">
              <w:rPr>
                <w:noProof/>
                <w:webHidden/>
              </w:rPr>
              <w:instrText xml:space="preserve"> PAGEREF _Toc379732384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079D8BE3" w14:textId="77777777" w:rsidR="00CD784F" w:rsidRDefault="00424F2D">
          <w:pPr>
            <w:pStyle w:val="TOC1"/>
            <w:tabs>
              <w:tab w:val="right" w:leader="dot" w:pos="9062"/>
            </w:tabs>
            <w:rPr>
              <w:noProof/>
              <w:lang w:eastAsia="en-GB"/>
            </w:rPr>
          </w:pPr>
          <w:hyperlink w:anchor="_Toc379732385" w:history="1">
            <w:r w:rsidR="00CD784F" w:rsidRPr="00013BB4">
              <w:rPr>
                <w:rStyle w:val="Hyperlink"/>
                <w:noProof/>
              </w:rPr>
              <w:t>Section 6: User Manual</w:t>
            </w:r>
            <w:r w:rsidR="00CD784F">
              <w:rPr>
                <w:noProof/>
                <w:webHidden/>
              </w:rPr>
              <w:tab/>
            </w:r>
            <w:r w:rsidR="00CD784F">
              <w:rPr>
                <w:noProof/>
                <w:webHidden/>
              </w:rPr>
              <w:fldChar w:fldCharType="begin"/>
            </w:r>
            <w:r w:rsidR="00CD784F">
              <w:rPr>
                <w:noProof/>
                <w:webHidden/>
              </w:rPr>
              <w:instrText xml:space="preserve"> PAGEREF _Toc379732385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420C4015" w14:textId="77777777" w:rsidR="00CD784F" w:rsidRDefault="00424F2D">
          <w:pPr>
            <w:pStyle w:val="TOC1"/>
            <w:tabs>
              <w:tab w:val="right" w:leader="dot" w:pos="9062"/>
            </w:tabs>
            <w:rPr>
              <w:noProof/>
              <w:lang w:eastAsia="en-GB"/>
            </w:rPr>
          </w:pPr>
          <w:hyperlink w:anchor="_Toc379732386" w:history="1">
            <w:r w:rsidR="00CD784F" w:rsidRPr="00013BB4">
              <w:rPr>
                <w:rStyle w:val="Hyperlink"/>
                <w:noProof/>
              </w:rPr>
              <w:t>Section 7: Evaluation</w:t>
            </w:r>
            <w:r w:rsidR="00CD784F">
              <w:rPr>
                <w:noProof/>
                <w:webHidden/>
              </w:rPr>
              <w:tab/>
            </w:r>
            <w:r w:rsidR="00CD784F">
              <w:rPr>
                <w:noProof/>
                <w:webHidden/>
              </w:rPr>
              <w:fldChar w:fldCharType="begin"/>
            </w:r>
            <w:r w:rsidR="00CD784F">
              <w:rPr>
                <w:noProof/>
                <w:webHidden/>
              </w:rPr>
              <w:instrText xml:space="preserve"> PAGEREF _Toc379732386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6B033D71" w14:textId="77777777" w:rsidR="00CD784F" w:rsidRDefault="00424F2D">
          <w:pPr>
            <w:pStyle w:val="TOC1"/>
            <w:tabs>
              <w:tab w:val="right" w:leader="dot" w:pos="9062"/>
            </w:tabs>
            <w:rPr>
              <w:noProof/>
              <w:lang w:eastAsia="en-GB"/>
            </w:rPr>
          </w:pPr>
          <w:hyperlink w:anchor="_Toc379732387" w:history="1">
            <w:r w:rsidR="00CD784F" w:rsidRPr="00013BB4">
              <w:rPr>
                <w:rStyle w:val="Hyperlink"/>
                <w:noProof/>
              </w:rPr>
              <w:t>Appendix A: Availability of Teaching Materials on Evolution</w:t>
            </w:r>
            <w:r w:rsidR="00CD784F">
              <w:rPr>
                <w:noProof/>
                <w:webHidden/>
              </w:rPr>
              <w:tab/>
            </w:r>
            <w:r w:rsidR="00CD784F">
              <w:rPr>
                <w:noProof/>
                <w:webHidden/>
              </w:rPr>
              <w:fldChar w:fldCharType="begin"/>
            </w:r>
            <w:r w:rsidR="00CD784F">
              <w:rPr>
                <w:noProof/>
                <w:webHidden/>
              </w:rPr>
              <w:instrText xml:space="preserve"> PAGEREF _Toc379732387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765913C1" w14:textId="77777777" w:rsidR="00CD784F" w:rsidRDefault="00424F2D">
          <w:pPr>
            <w:pStyle w:val="TOC2"/>
            <w:tabs>
              <w:tab w:val="right" w:leader="dot" w:pos="9062"/>
            </w:tabs>
            <w:rPr>
              <w:noProof/>
              <w:lang w:eastAsia="en-GB"/>
            </w:rPr>
          </w:pPr>
          <w:hyperlink w:anchor="_Toc379732388" w:history="1">
            <w:r w:rsidR="00CD784F" w:rsidRPr="00013BB4">
              <w:rPr>
                <w:rStyle w:val="Hyperlink"/>
                <w:noProof/>
              </w:rPr>
              <w:t>Online research</w:t>
            </w:r>
            <w:r w:rsidR="00CD784F">
              <w:rPr>
                <w:noProof/>
                <w:webHidden/>
              </w:rPr>
              <w:tab/>
            </w:r>
            <w:r w:rsidR="00CD784F">
              <w:rPr>
                <w:noProof/>
                <w:webHidden/>
              </w:rPr>
              <w:fldChar w:fldCharType="begin"/>
            </w:r>
            <w:r w:rsidR="00CD784F">
              <w:rPr>
                <w:noProof/>
                <w:webHidden/>
              </w:rPr>
              <w:instrText xml:space="preserve"> PAGEREF _Toc379732388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5257CF1E" w14:textId="77777777" w:rsidR="00CD784F" w:rsidRDefault="00424F2D">
          <w:pPr>
            <w:pStyle w:val="TOC2"/>
            <w:tabs>
              <w:tab w:val="right" w:leader="dot" w:pos="9062"/>
            </w:tabs>
            <w:rPr>
              <w:noProof/>
              <w:lang w:eastAsia="en-GB"/>
            </w:rPr>
          </w:pPr>
          <w:hyperlink w:anchor="_Toc379732389" w:history="1">
            <w:r w:rsidR="00CD784F" w:rsidRPr="00013BB4">
              <w:rPr>
                <w:rStyle w:val="Hyperlink"/>
                <w:noProof/>
              </w:rPr>
              <w:t>Interviews</w:t>
            </w:r>
            <w:r w:rsidR="00CD784F">
              <w:rPr>
                <w:noProof/>
                <w:webHidden/>
              </w:rPr>
              <w:tab/>
            </w:r>
            <w:r w:rsidR="00CD784F">
              <w:rPr>
                <w:noProof/>
                <w:webHidden/>
              </w:rPr>
              <w:fldChar w:fldCharType="begin"/>
            </w:r>
            <w:r w:rsidR="00CD784F">
              <w:rPr>
                <w:noProof/>
                <w:webHidden/>
              </w:rPr>
              <w:instrText xml:space="preserve"> PAGEREF _Toc379732389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0DB1A36B" w14:textId="77777777" w:rsidR="00CD784F" w:rsidRDefault="00424F2D">
          <w:pPr>
            <w:pStyle w:val="TOC1"/>
            <w:tabs>
              <w:tab w:val="right" w:leader="dot" w:pos="9062"/>
            </w:tabs>
            <w:rPr>
              <w:noProof/>
              <w:lang w:eastAsia="en-GB"/>
            </w:rPr>
          </w:pPr>
          <w:hyperlink w:anchor="_Toc379732390" w:history="1">
            <w:r w:rsidR="00CD784F" w:rsidRPr="00013BB4">
              <w:rPr>
                <w:rStyle w:val="Hyperlink"/>
                <w:noProof/>
              </w:rPr>
              <w:t>Appendix B: Evolution – the main concepts</w:t>
            </w:r>
            <w:r w:rsidR="00CD784F">
              <w:rPr>
                <w:noProof/>
                <w:webHidden/>
              </w:rPr>
              <w:tab/>
            </w:r>
            <w:r w:rsidR="00CD784F">
              <w:rPr>
                <w:noProof/>
                <w:webHidden/>
              </w:rPr>
              <w:fldChar w:fldCharType="begin"/>
            </w:r>
            <w:r w:rsidR="00CD784F">
              <w:rPr>
                <w:noProof/>
                <w:webHidden/>
              </w:rPr>
              <w:instrText xml:space="preserve"> PAGEREF _Toc379732390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72D6FA76" w14:textId="77777777" w:rsidR="00CD784F" w:rsidRDefault="00424F2D">
          <w:pPr>
            <w:pStyle w:val="TOC1"/>
            <w:tabs>
              <w:tab w:val="right" w:leader="dot" w:pos="9062"/>
            </w:tabs>
            <w:rPr>
              <w:noProof/>
              <w:lang w:eastAsia="en-GB"/>
            </w:rPr>
          </w:pPr>
          <w:hyperlink w:anchor="_Toc379732391" w:history="1">
            <w:r w:rsidR="00CD784F" w:rsidRPr="00013BB4">
              <w:rPr>
                <w:rStyle w:val="Hyperlink"/>
                <w:noProof/>
              </w:rPr>
              <w:t>Sources</w:t>
            </w:r>
            <w:r w:rsidR="00CD784F">
              <w:rPr>
                <w:noProof/>
                <w:webHidden/>
              </w:rPr>
              <w:tab/>
            </w:r>
            <w:r w:rsidR="00CD784F">
              <w:rPr>
                <w:noProof/>
                <w:webHidden/>
              </w:rPr>
              <w:fldChar w:fldCharType="begin"/>
            </w:r>
            <w:r w:rsidR="00CD784F">
              <w:rPr>
                <w:noProof/>
                <w:webHidden/>
              </w:rPr>
              <w:instrText xml:space="preserve"> PAGEREF _Toc379732391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3C5382B8" w14:textId="77777777" w:rsidR="00CD784F" w:rsidRDefault="00424F2D">
          <w:pPr>
            <w:pStyle w:val="TOC2"/>
            <w:tabs>
              <w:tab w:val="right" w:leader="dot" w:pos="9062"/>
            </w:tabs>
            <w:rPr>
              <w:noProof/>
              <w:lang w:eastAsia="en-GB"/>
            </w:rPr>
          </w:pPr>
          <w:hyperlink w:anchor="_Toc379732392" w:history="1">
            <w:r w:rsidR="00CD784F" w:rsidRPr="00013BB4">
              <w:rPr>
                <w:rStyle w:val="Hyperlink"/>
                <w:noProof/>
              </w:rPr>
              <w:t>Ants and their behaviour</w:t>
            </w:r>
            <w:r w:rsidR="00CD784F">
              <w:rPr>
                <w:noProof/>
                <w:webHidden/>
              </w:rPr>
              <w:tab/>
            </w:r>
            <w:r w:rsidR="00CD784F">
              <w:rPr>
                <w:noProof/>
                <w:webHidden/>
              </w:rPr>
              <w:fldChar w:fldCharType="begin"/>
            </w:r>
            <w:r w:rsidR="00CD784F">
              <w:rPr>
                <w:noProof/>
                <w:webHidden/>
              </w:rPr>
              <w:instrText xml:space="preserve"> PAGEREF _Toc379732392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4AACDDD4" w14:textId="77777777" w:rsidR="0080227B" w:rsidRDefault="0080227B" w:rsidP="00BC3BA0">
          <w:r>
            <w:fldChar w:fldCharType="end"/>
          </w:r>
        </w:p>
      </w:sdtContent>
    </w:sdt>
    <w:p w14:paraId="64C6D858" w14:textId="77777777" w:rsidR="002B05A9" w:rsidRDefault="00634293">
      <w:r>
        <w:t xml:space="preserve"> </w:t>
      </w:r>
    </w:p>
    <w:p w14:paraId="3B668900" w14:textId="77777777" w:rsidR="002B05A9" w:rsidRDefault="002B05A9" w:rsidP="00BC3BA0"/>
    <w:p w14:paraId="67A2A774" w14:textId="77777777" w:rsidR="0080227B" w:rsidRDefault="0080227B">
      <w:pPr>
        <w:rPr>
          <w:b/>
          <w:sz w:val="28"/>
        </w:rPr>
      </w:pPr>
    </w:p>
    <w:p w14:paraId="65FF00E7" w14:textId="77777777" w:rsidR="0080227B" w:rsidRDefault="0080227B">
      <w:pPr>
        <w:rPr>
          <w:b/>
          <w:sz w:val="28"/>
        </w:rPr>
      </w:pPr>
    </w:p>
    <w:p w14:paraId="02D2901D" w14:textId="77777777" w:rsidR="0080227B" w:rsidRDefault="0080227B">
      <w:pPr>
        <w:rPr>
          <w:b/>
          <w:sz w:val="28"/>
        </w:rPr>
      </w:pPr>
    </w:p>
    <w:p w14:paraId="62EF551E" w14:textId="77777777" w:rsidR="0080227B" w:rsidRDefault="0080227B">
      <w:pPr>
        <w:rPr>
          <w:b/>
          <w:sz w:val="28"/>
        </w:rPr>
      </w:pPr>
    </w:p>
    <w:p w14:paraId="12A13CAA" w14:textId="77777777" w:rsidR="0080227B" w:rsidRDefault="0080227B">
      <w:pPr>
        <w:rPr>
          <w:b/>
          <w:sz w:val="28"/>
        </w:rPr>
      </w:pPr>
    </w:p>
    <w:p w14:paraId="4EA10B4A" w14:textId="77777777" w:rsidR="002355BC" w:rsidRDefault="002B05A9">
      <w:pPr>
        <w:rPr>
          <w:highlight w:val="red"/>
        </w:rPr>
      </w:pPr>
      <w:r w:rsidRPr="002B05A9">
        <w:rPr>
          <w:b/>
          <w:sz w:val="28"/>
        </w:rPr>
        <w:t>Further work required to Analysis section</w:t>
      </w:r>
    </w:p>
    <w:p w14:paraId="133B054E" w14:textId="77777777" w:rsidR="00924C65" w:rsidRDefault="00924C65">
      <w:r w:rsidRPr="00BC3BA0">
        <w:rPr>
          <w:highlight w:val="green"/>
        </w:rPr>
        <w:t>Do sources have to be quoted (e.g. those used for research) and credited?</w:t>
      </w:r>
    </w:p>
    <w:p w14:paraId="38F1AC9C" w14:textId="77777777" w:rsidR="00761F28" w:rsidRDefault="0067778D">
      <w:r w:rsidRPr="002E3C05">
        <w:rPr>
          <w:highlight w:val="yellow"/>
        </w:rPr>
        <w:t>Fix rulers/grid</w:t>
      </w:r>
      <w:r w:rsidR="002E3C05" w:rsidRPr="002E3C05">
        <w:rPr>
          <w:highlight w:val="yellow"/>
        </w:rPr>
        <w:t>, padding of titles is uneven</w:t>
      </w:r>
    </w:p>
    <w:p w14:paraId="55B41F76" w14:textId="77777777" w:rsidR="0085642A" w:rsidRPr="0085642A" w:rsidRDefault="0085642A" w:rsidP="0085642A">
      <w:pPr>
        <w:rPr>
          <w:highlight w:val="yellow"/>
        </w:rPr>
      </w:pPr>
      <w:r w:rsidRPr="0085642A">
        <w:rPr>
          <w:highlight w:val="yellow"/>
        </w:rPr>
        <w:t>Find specific information on hardware, software versions and teaching</w:t>
      </w:r>
    </w:p>
    <w:p w14:paraId="65AD1A2E" w14:textId="77777777" w:rsidR="0085642A" w:rsidRPr="0085642A" w:rsidRDefault="0085642A" w:rsidP="0085642A">
      <w:pPr>
        <w:rPr>
          <w:highlight w:val="yellow"/>
        </w:rPr>
      </w:pPr>
      <w:r w:rsidRPr="0085642A">
        <w:rPr>
          <w:highlight w:val="yellow"/>
        </w:rPr>
        <w:t>Modular structure diagram</w:t>
      </w:r>
    </w:p>
    <w:p w14:paraId="3CD24455" w14:textId="77777777" w:rsidR="0085642A" w:rsidRPr="0085642A" w:rsidRDefault="0085642A" w:rsidP="0085642A">
      <w:pPr>
        <w:rPr>
          <w:highlight w:val="yellow"/>
        </w:rPr>
      </w:pPr>
      <w:r w:rsidRPr="0085642A">
        <w:rPr>
          <w:highlight w:val="yellow"/>
        </w:rPr>
        <w:t>Write-up algorithms (flow charts)</w:t>
      </w:r>
    </w:p>
    <w:p w14:paraId="699440C0" w14:textId="77777777" w:rsidR="002B05A9" w:rsidRPr="0080227B" w:rsidRDefault="0085642A" w:rsidP="0085642A">
      <w:r w:rsidRPr="0085642A">
        <w:rPr>
          <w:highlight w:val="yellow"/>
        </w:rPr>
        <w:t>Input class diagrams</w:t>
      </w:r>
      <w:r w:rsidR="002B05A9">
        <w:br w:type="page"/>
      </w:r>
    </w:p>
    <w:p w14:paraId="43200BE2" w14:textId="642245B0" w:rsidR="002B05A9" w:rsidRDefault="002B05A9" w:rsidP="0026669C">
      <w:pPr>
        <w:pStyle w:val="Heading1"/>
      </w:pPr>
      <w:bookmarkStart w:id="0" w:name="_Toc379732352"/>
      <w:r>
        <w:lastRenderedPageBreak/>
        <w:t>Section 1: Analysis</w:t>
      </w:r>
      <w:bookmarkEnd w:id="0"/>
    </w:p>
    <w:p w14:paraId="3F74C63A" w14:textId="77777777" w:rsidR="004D3202" w:rsidRDefault="002B05A9">
      <w:pPr>
        <w:pStyle w:val="Heading2"/>
        <w:spacing w:after="240"/>
      </w:pPr>
      <w:bookmarkStart w:id="1" w:name="_Toc379732353"/>
      <w:r>
        <w:t>The problem: identification and b</w:t>
      </w:r>
      <w:r w:rsidR="004D3202">
        <w:t>ackground</w:t>
      </w:r>
      <w:bookmarkEnd w:id="1"/>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 xml:space="preserve">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w:t>
      </w:r>
      <w:proofErr w:type="spellStart"/>
      <w:r>
        <w:t>handouts</w:t>
      </w:r>
      <w:proofErr w:type="spellEnd"/>
      <w:r>
        <w:t xml:space="preserve">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 xml:space="preserve">Online research and face-to-face interviews with teachers (see Appendix A for details) has shown that there are many types of videos, </w:t>
      </w:r>
      <w:proofErr w:type="spellStart"/>
      <w:r>
        <w:t>handouts</w:t>
      </w:r>
      <w:proofErr w:type="spellEnd"/>
      <w:r>
        <w:t>,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C3BA0" w:rsidRDefault="00D526D9">
      <w:pPr>
        <w:rPr>
          <w:highlight w:val="yellow"/>
        </w:rPr>
      </w:pPr>
      <w:r>
        <w:rPr>
          <w:highlight w:val="yellow"/>
        </w:rPr>
        <w:t>The teacher</w:t>
      </w:r>
      <w:r w:rsidR="00CC001E" w:rsidRPr="00BC3BA0">
        <w:rPr>
          <w:highlight w:val="yellow"/>
        </w:rPr>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C3BA0" w:rsidRDefault="00CC001E" w:rsidP="00940C2B">
      <w:pPr>
        <w:pStyle w:val="ListParagraph"/>
        <w:numPr>
          <w:ilvl w:val="0"/>
          <w:numId w:val="3"/>
        </w:numPr>
        <w:ind w:left="567" w:hanging="283"/>
        <w:rPr>
          <w:highlight w:val="yellow"/>
        </w:rPr>
      </w:pPr>
      <w:r w:rsidRPr="00BC3BA0">
        <w:rPr>
          <w:highlight w:val="yellow"/>
        </w:rPr>
        <w:t>Some context – the ideas of Charles Darwin.</w:t>
      </w:r>
    </w:p>
    <w:p w14:paraId="1B9E456C" w14:textId="77777777" w:rsidR="00CC001E" w:rsidRPr="00BC3BA0" w:rsidRDefault="00CC001E" w:rsidP="00940C2B">
      <w:pPr>
        <w:pStyle w:val="ListParagraph"/>
        <w:numPr>
          <w:ilvl w:val="0"/>
          <w:numId w:val="3"/>
        </w:numPr>
        <w:ind w:left="567" w:hanging="283"/>
        <w:rPr>
          <w:highlight w:val="yellow"/>
        </w:rPr>
      </w:pPr>
      <w:r w:rsidRPr="00BC3BA0">
        <w:rPr>
          <w:highlight w:val="yellow"/>
        </w:rPr>
        <w:t>A definition of evolution.</w:t>
      </w:r>
    </w:p>
    <w:p w14:paraId="21DA1102" w14:textId="77777777" w:rsidR="00CC001E" w:rsidRPr="00BC3BA0" w:rsidRDefault="00CC001E" w:rsidP="00940C2B">
      <w:pPr>
        <w:pStyle w:val="ListParagraph"/>
        <w:numPr>
          <w:ilvl w:val="0"/>
          <w:numId w:val="3"/>
        </w:numPr>
        <w:ind w:left="567" w:hanging="283"/>
        <w:rPr>
          <w:highlight w:val="yellow"/>
        </w:rPr>
      </w:pPr>
      <w:r w:rsidRPr="00BC3BA0">
        <w:rPr>
          <w:highlight w:val="yellow"/>
        </w:rPr>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C3BA0" w:rsidRDefault="00CC001E" w:rsidP="00940C2B">
      <w:pPr>
        <w:pStyle w:val="ListParagraph"/>
        <w:numPr>
          <w:ilvl w:val="0"/>
          <w:numId w:val="3"/>
        </w:numPr>
        <w:ind w:left="567" w:hanging="283"/>
        <w:rPr>
          <w:highlight w:val="yellow"/>
        </w:rPr>
      </w:pPr>
      <w:r w:rsidRPr="00BC3BA0">
        <w:rPr>
          <w:highlight w:val="yellow"/>
        </w:rPr>
        <w:lastRenderedPageBreak/>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C3BA0" w:rsidRDefault="00CC001E" w:rsidP="00940C2B">
      <w:pPr>
        <w:pStyle w:val="ListParagraph"/>
        <w:numPr>
          <w:ilvl w:val="0"/>
          <w:numId w:val="3"/>
        </w:numPr>
        <w:ind w:left="567" w:hanging="283"/>
        <w:rPr>
          <w:highlight w:val="yellow"/>
        </w:rPr>
      </w:pPr>
      <w:r w:rsidRPr="00BC3BA0">
        <w:rPr>
          <w:highlight w:val="yellow"/>
        </w:rPr>
        <w:t xml:space="preserve">What evolution </w:t>
      </w:r>
      <w:proofErr w:type="gramStart"/>
      <w:r w:rsidRPr="00BC3BA0">
        <w:rPr>
          <w:highlight w:val="yellow"/>
        </w:rPr>
        <w:t>is not/common misconceptions</w:t>
      </w:r>
      <w:proofErr w:type="gramEnd"/>
      <w:r w:rsidRPr="00BC3BA0">
        <w:rPr>
          <w:highlight w:val="yellow"/>
        </w:rPr>
        <w:t xml:space="preserve"> – Lamarckism.</w:t>
      </w:r>
    </w:p>
    <w:p w14:paraId="3665AD70" w14:textId="77777777" w:rsidR="00CC001E" w:rsidRPr="00BC3BA0" w:rsidRDefault="00CC001E" w:rsidP="00940C2B">
      <w:pPr>
        <w:pStyle w:val="ListParagraph"/>
        <w:numPr>
          <w:ilvl w:val="0"/>
          <w:numId w:val="3"/>
        </w:numPr>
        <w:ind w:left="567" w:hanging="283"/>
        <w:rPr>
          <w:highlight w:val="yellow"/>
        </w:rPr>
      </w:pPr>
      <w:r w:rsidRPr="00BC3BA0">
        <w:rPr>
          <w:highlight w:val="yellow"/>
        </w:rPr>
        <w:t>Lessons are a mixture of explanation by the teacher, using video or written materials to illustrate the subject, taking questions and classroom discussion.</w:t>
      </w:r>
    </w:p>
    <w:p w14:paraId="75BB718F" w14:textId="77777777" w:rsidR="00F46EB9" w:rsidRDefault="00CC001E">
      <w:pPr>
        <w:rPr>
          <w:highlight w:val="yellow"/>
        </w:rPr>
      </w:pPr>
      <w:r w:rsidRPr="00BC3BA0">
        <w:rPr>
          <w:highlight w:val="yellow"/>
        </w:rPr>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2" w:name="_Toc379732354"/>
      <w:r>
        <w:t xml:space="preserve">Description of </w:t>
      </w:r>
      <w:r w:rsidR="006C3512">
        <w:t>available</w:t>
      </w:r>
      <w:r>
        <w:t xml:space="preserve"> </w:t>
      </w:r>
      <w:r w:rsidR="002355BC">
        <w:t>tools</w:t>
      </w:r>
      <w:bookmarkEnd w:id="2"/>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pPr>
            <w:r>
              <w:t>Aimed at 12- 14 age group</w:t>
            </w:r>
          </w:p>
          <w:p w14:paraId="45DD93B6" w14:textId="77777777" w:rsidR="00CC001E" w:rsidRDefault="00CC001E" w:rsidP="00940C2B">
            <w:pPr>
              <w:pStyle w:val="ListParagraph"/>
              <w:numPr>
                <w:ilvl w:val="0"/>
                <w:numId w:val="25"/>
              </w:numPr>
              <w:spacing w:after="240"/>
            </w:pPr>
            <w:r>
              <w:t>Focused on evolution</w:t>
            </w:r>
          </w:p>
          <w:p w14:paraId="607896C4" w14:textId="77777777" w:rsidR="00CC001E" w:rsidRDefault="00CC001E" w:rsidP="00940C2B">
            <w:pPr>
              <w:pStyle w:val="ListParagraph"/>
              <w:numPr>
                <w:ilvl w:val="0"/>
                <w:numId w:val="25"/>
              </w:numPr>
              <w:spacing w:after="240"/>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pPr>
            <w:r>
              <w:t>Learning and simulation sections</w:t>
            </w:r>
          </w:p>
          <w:p w14:paraId="51CC612B" w14:textId="77777777" w:rsidR="00CC001E" w:rsidRDefault="00CC001E" w:rsidP="00940C2B">
            <w:pPr>
              <w:pStyle w:val="ListParagraph"/>
              <w:numPr>
                <w:ilvl w:val="0"/>
                <w:numId w:val="25"/>
              </w:numPr>
              <w:spacing w:after="240"/>
            </w:pPr>
            <w:r>
              <w:t>Poor treatment of mutations</w:t>
            </w:r>
          </w:p>
          <w:p w14:paraId="28B892A7" w14:textId="77777777" w:rsidR="00CC001E" w:rsidRDefault="00CC001E" w:rsidP="00940C2B">
            <w:pPr>
              <w:pStyle w:val="ListParagraph"/>
              <w:numPr>
                <w:ilvl w:val="0"/>
                <w:numId w:val="25"/>
              </w:numPr>
              <w:spacing w:after="240"/>
            </w:pPr>
            <w:r>
              <w:t>Poor representation of gradual evolution processes</w:t>
            </w:r>
          </w:p>
          <w:p w14:paraId="4BDED6F3" w14:textId="77777777" w:rsidR="00CC001E" w:rsidRDefault="00CC001E" w:rsidP="00940C2B">
            <w:pPr>
              <w:pStyle w:val="ListParagraph"/>
              <w:numPr>
                <w:ilvl w:val="0"/>
                <w:numId w:val="25"/>
              </w:numPr>
              <w:spacing w:after="240"/>
            </w:pPr>
            <w:r>
              <w:t>Not very engaging/fun</w:t>
            </w:r>
          </w:p>
          <w:p w14:paraId="3EE910A7" w14:textId="77777777" w:rsidR="00CC001E" w:rsidRDefault="00CC001E" w:rsidP="00940C2B">
            <w:pPr>
              <w:pStyle w:val="ListParagraph"/>
              <w:numPr>
                <w:ilvl w:val="0"/>
                <w:numId w:val="25"/>
              </w:numPr>
              <w:spacing w:after="240"/>
            </w:pPr>
            <w:r>
              <w:t>Minimal user interaction</w:t>
            </w:r>
          </w:p>
          <w:p w14:paraId="0E30B17C" w14:textId="77777777" w:rsidR="004C6899" w:rsidRPr="00BB45B2" w:rsidRDefault="00CC001E" w:rsidP="00940C2B">
            <w:pPr>
              <w:pStyle w:val="ListParagraph"/>
              <w:numPr>
                <w:ilvl w:val="0"/>
                <w:numId w:val="25"/>
              </w:numPr>
              <w:spacing w:after="240"/>
            </w:pPr>
            <w:r>
              <w:t>Overall – too high level</w:t>
            </w:r>
          </w:p>
        </w:tc>
      </w:tr>
      <w:tr w:rsidR="00BB45B2" w14:paraId="6980DCA4" w14:textId="77777777" w:rsidTr="00BC59D6">
        <w:tc>
          <w:tcPr>
            <w:tcW w:w="1701" w:type="dxa"/>
          </w:tcPr>
          <w:p w14:paraId="40F07D86" w14:textId="77777777" w:rsidR="00BB45B2" w:rsidRDefault="00923F9A">
            <w:pPr>
              <w:spacing w:after="240"/>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pPr>
            <w:r>
              <w:t>Aimed at 16+ age group</w:t>
            </w:r>
          </w:p>
          <w:p w14:paraId="2489665F" w14:textId="77777777" w:rsidR="00CC001E" w:rsidRDefault="00CC001E" w:rsidP="00940C2B">
            <w:pPr>
              <w:pStyle w:val="ListParagraph"/>
              <w:numPr>
                <w:ilvl w:val="0"/>
                <w:numId w:val="25"/>
              </w:numPr>
              <w:spacing w:after="240"/>
            </w:pPr>
            <w:r>
              <w:t>Produced by the United Nations</w:t>
            </w:r>
          </w:p>
          <w:p w14:paraId="295E67AF" w14:textId="0D7BCD56" w:rsidR="00BC59D6" w:rsidRDefault="00CC001E" w:rsidP="00940C2B">
            <w:pPr>
              <w:pStyle w:val="ListParagraph"/>
              <w:numPr>
                <w:ilvl w:val="0"/>
                <w:numId w:val="25"/>
              </w:numPr>
              <w:spacing w:after="240"/>
            </w:pPr>
            <w:r>
              <w:t>Focused on disaster recovery</w:t>
            </w:r>
          </w:p>
          <w:p w14:paraId="302E475B" w14:textId="30B1A046" w:rsidR="00BB45B2" w:rsidRDefault="00BC59D6" w:rsidP="00940C2B">
            <w:pPr>
              <w:pStyle w:val="ListParagraph"/>
              <w:numPr>
                <w:ilvl w:val="0"/>
                <w:numId w:val="25"/>
              </w:numPr>
              <w:spacing w:after="240"/>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pPr>
            <w:r>
              <w:t>Engaging and sophisticated</w:t>
            </w:r>
          </w:p>
          <w:p w14:paraId="584DA75E" w14:textId="77777777" w:rsidR="00CC001E" w:rsidRDefault="00CC001E" w:rsidP="00940C2B">
            <w:pPr>
              <w:pStyle w:val="ListParagraph"/>
              <w:numPr>
                <w:ilvl w:val="0"/>
                <w:numId w:val="25"/>
              </w:numPr>
              <w:spacing w:after="240"/>
            </w:pPr>
            <w:r>
              <w:t>Good level of user interaction</w:t>
            </w:r>
          </w:p>
          <w:p w14:paraId="361A96CB" w14:textId="77777777" w:rsidR="00CC001E" w:rsidRDefault="00CC001E" w:rsidP="00940C2B">
            <w:pPr>
              <w:pStyle w:val="ListParagraph"/>
              <w:numPr>
                <w:ilvl w:val="0"/>
                <w:numId w:val="25"/>
              </w:numPr>
              <w:spacing w:after="240"/>
            </w:pPr>
            <w:r>
              <w:t>Good information and links</w:t>
            </w:r>
          </w:p>
          <w:p w14:paraId="3517B4D3" w14:textId="77777777" w:rsidR="0078120B" w:rsidRDefault="00CC001E" w:rsidP="00940C2B">
            <w:pPr>
              <w:pStyle w:val="ListParagraph"/>
              <w:numPr>
                <w:ilvl w:val="0"/>
                <w:numId w:val="25"/>
              </w:numPr>
              <w:spacing w:after="240"/>
            </w:pPr>
            <w:r>
              <w:t>Not relevant to evolution</w:t>
            </w:r>
          </w:p>
        </w:tc>
      </w:tr>
      <w:tr w:rsidR="00923F9A" w14:paraId="4740B24E" w14:textId="77777777" w:rsidTr="00BC59D6">
        <w:tc>
          <w:tcPr>
            <w:tcW w:w="1701" w:type="dxa"/>
          </w:tcPr>
          <w:p w14:paraId="0F9D5F31" w14:textId="2B415D87" w:rsidR="00D526D9" w:rsidRPr="00D526D9" w:rsidRDefault="00D526D9">
            <w:pPr>
              <w:spacing w:after="240"/>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pPr>
            <w:r>
              <w:t>Aimed at 16+ age group</w:t>
            </w:r>
          </w:p>
          <w:p w14:paraId="33E87762" w14:textId="77777777" w:rsidR="00D526D9" w:rsidRDefault="00BC59D6" w:rsidP="00940C2B">
            <w:pPr>
              <w:pStyle w:val="ListParagraph"/>
              <w:numPr>
                <w:ilvl w:val="0"/>
                <w:numId w:val="25"/>
              </w:numPr>
              <w:spacing w:after="240"/>
            </w:pPr>
            <w:proofErr w:type="spellStart"/>
            <w:r>
              <w:t>Dimitri</w:t>
            </w:r>
            <w:proofErr w:type="spellEnd"/>
            <w:r>
              <w:t xml:space="preserve"> </w:t>
            </w:r>
            <w:proofErr w:type="spellStart"/>
            <w:r>
              <w:t>Bilenkin</w:t>
            </w:r>
            <w:proofErr w:type="spellEnd"/>
          </w:p>
          <w:p w14:paraId="5DE99824" w14:textId="50111D36" w:rsidR="00BC59D6" w:rsidRDefault="00BC59D6" w:rsidP="00940C2B">
            <w:pPr>
              <w:pStyle w:val="ListParagraph"/>
              <w:numPr>
                <w:ilvl w:val="0"/>
                <w:numId w:val="25"/>
              </w:numPr>
              <w:spacing w:after="240"/>
            </w:pPr>
            <w:r>
              <w:t>Focused on the Cambrian explosion, a period of time when evolution accelerated creating a large diversity of new species in a short period of time</w:t>
            </w:r>
          </w:p>
          <w:p w14:paraId="23598596" w14:textId="3180BEDB" w:rsidR="00BC59D6" w:rsidRDefault="00BC59D6" w:rsidP="00940C2B">
            <w:pPr>
              <w:pStyle w:val="ListParagraph"/>
              <w:numPr>
                <w:ilvl w:val="0"/>
                <w:numId w:val="25"/>
              </w:numPr>
              <w:spacing w:after="240"/>
            </w:pPr>
            <w:r>
              <w:t xml:space="preserve">Shows the evolution of locomotion in a variety of creatures using a genetic </w:t>
            </w:r>
            <w:r>
              <w:lastRenderedPageBreak/>
              <w:t>algorithm</w:t>
            </w:r>
          </w:p>
        </w:tc>
        <w:tc>
          <w:tcPr>
            <w:tcW w:w="3543" w:type="dxa"/>
          </w:tcPr>
          <w:p w14:paraId="00D2C6EC" w14:textId="77777777" w:rsidR="00923F9A" w:rsidRDefault="00BC59D6" w:rsidP="00940C2B">
            <w:pPr>
              <w:pStyle w:val="ListParagraph"/>
              <w:numPr>
                <w:ilvl w:val="0"/>
                <w:numId w:val="25"/>
              </w:numPr>
              <w:spacing w:after="240"/>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pPr>
            <w:r>
              <w:t>Good variety of settings which can be changed to focus simulation</w:t>
            </w:r>
          </w:p>
          <w:p w14:paraId="7E18D6D3" w14:textId="63B995F9" w:rsidR="00BC59D6" w:rsidRDefault="00BC59D6" w:rsidP="00940C2B">
            <w:pPr>
              <w:pStyle w:val="ListParagraph"/>
              <w:numPr>
                <w:ilvl w:val="0"/>
                <w:numId w:val="25"/>
              </w:numPr>
              <w:spacing w:after="240"/>
            </w:pPr>
            <w:r>
              <w:t xml:space="preserve">Good use of statistics/data presenting them to the user as </w:t>
            </w:r>
            <w:proofErr w:type="spellStart"/>
            <w:r>
              <w:t>a</w:t>
            </w:r>
            <w:proofErr w:type="spellEnd"/>
            <w:r>
              <w:t xml:space="preserve"> easy to read graph</w:t>
            </w:r>
          </w:p>
          <w:p w14:paraId="3326AE7A" w14:textId="77777777" w:rsidR="00BC59D6" w:rsidRDefault="00BC59D6" w:rsidP="00940C2B">
            <w:pPr>
              <w:pStyle w:val="ListParagraph"/>
              <w:numPr>
                <w:ilvl w:val="0"/>
                <w:numId w:val="25"/>
              </w:numPr>
              <w:spacing w:after="240"/>
            </w:pPr>
            <w:r>
              <w:t>Simple and easy to use</w:t>
            </w:r>
          </w:p>
          <w:p w14:paraId="6E004CC5" w14:textId="77777777" w:rsidR="00BC59D6" w:rsidRDefault="00BC59D6" w:rsidP="00940C2B">
            <w:pPr>
              <w:pStyle w:val="ListParagraph"/>
              <w:numPr>
                <w:ilvl w:val="0"/>
                <w:numId w:val="25"/>
              </w:numPr>
              <w:spacing w:after="240"/>
            </w:pPr>
            <w:r>
              <w:t xml:space="preserve">Little documentation of </w:t>
            </w:r>
            <w:r>
              <w:lastRenderedPageBreak/>
              <w:t>complex settings</w:t>
            </w:r>
          </w:p>
          <w:p w14:paraId="3C669A78" w14:textId="61901D52" w:rsidR="00BC59D6" w:rsidRDefault="00BC59D6" w:rsidP="00940C2B">
            <w:pPr>
              <w:pStyle w:val="ListParagraph"/>
              <w:numPr>
                <w:ilvl w:val="0"/>
                <w:numId w:val="25"/>
              </w:numPr>
              <w:spacing w:after="240"/>
            </w:pPr>
            <w:r>
              <w:t>Great use of simulation output (visual representation of evolution)</w:t>
            </w:r>
          </w:p>
        </w:tc>
      </w:tr>
    </w:tbl>
    <w:p w14:paraId="18052378" w14:textId="1C8E023A" w:rsidR="00E679FF" w:rsidRDefault="00E679FF">
      <w:pPr>
        <w:spacing w:after="240"/>
      </w:pPr>
    </w:p>
    <w:p w14:paraId="182E70DD" w14:textId="77777777" w:rsidR="00CC001E" w:rsidRDefault="00CC001E">
      <w:pPr>
        <w:spacing w:after="240"/>
      </w:pPr>
      <w:proofErr w:type="gramStart"/>
      <w:r>
        <w:t xml:space="preserve">The tool </w:t>
      </w:r>
      <w:r w:rsidRPr="00690AE2">
        <w:t>“Who Wants to Live a Million Years?”</w:t>
      </w:r>
      <w:proofErr w:type="gramEnd"/>
      <w:r>
        <w:t xml:space="preserve"> (</w:t>
      </w:r>
      <w:hyperlink r:id="rId9"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t xml:space="preserve">The simulation gives a misleading representation of natural selection as it presents mutations as </w:t>
      </w:r>
      <w:proofErr w:type="gramStart"/>
      <w:r>
        <w:t>a non-random event (as selected by the user) while</w:t>
      </w:r>
      <w:proofErr w:type="gramEnd"/>
      <w:r>
        <w:t xml:space="preserv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77777777" w:rsidR="00CC001E" w:rsidRDefault="00CC001E">
      <w:pPr>
        <w:spacing w:after="240"/>
      </w:pPr>
      <w:r>
        <w:t xml:space="preserve">Another example of a flash-based web application based in flash is </w:t>
      </w:r>
      <w:r w:rsidRPr="00B9179E">
        <w:t>“Stop Disasters!”</w:t>
      </w:r>
      <w:r>
        <w:t xml:space="preserve"> (</w:t>
      </w:r>
      <w:hyperlink r:id="rId10"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lastRenderedPageBreak/>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67AC4845" w14:textId="6FE376B2"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1"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1500B696" w14:textId="77777777" w:rsidR="0026669C" w:rsidRDefault="0026669C">
      <w:pPr>
        <w:spacing w:after="240"/>
      </w:pPr>
    </w:p>
    <w:p w14:paraId="07612451" w14:textId="77777777" w:rsidR="004D3202" w:rsidRDefault="004D3202">
      <w:pPr>
        <w:pStyle w:val="Heading2"/>
        <w:spacing w:after="240"/>
      </w:pPr>
      <w:bookmarkStart w:id="3" w:name="_Toc379732355"/>
      <w:r>
        <w:t>Identificat</w:t>
      </w:r>
      <w:r w:rsidR="00431A0F">
        <w:t>ion of prospective user</w:t>
      </w:r>
      <w:r>
        <w:t>s</w:t>
      </w:r>
      <w:bookmarkEnd w:id="3"/>
    </w:p>
    <w:p w14:paraId="7715E5DB" w14:textId="77777777" w:rsidR="0032170D" w:rsidRDefault="00CC001E">
      <w:pPr>
        <w:spacing w:after="240"/>
      </w:pPr>
      <w:r>
        <w:t xml:space="preserve">Two types of users of the system have been identified – teachers in the classroom and pupils. </w:t>
      </w:r>
    </w:p>
    <w:p w14:paraId="34BAEF9F" w14:textId="15A5DAEE"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p>
    <w:p w14:paraId="02878972" w14:textId="77777777" w:rsidR="00A50508" w:rsidRPr="00A37842" w:rsidRDefault="00CC001E">
      <w:pPr>
        <w:spacing w:after="240"/>
      </w:pPr>
      <w:r>
        <w:lastRenderedPageBreak/>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4" w:name="_Toc379732356"/>
      <w:r>
        <w:t>Identification of user needs and acceptable limitations</w:t>
      </w:r>
      <w:bookmarkEnd w:id="4"/>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4597A454" w14:textId="77777777" w:rsidR="00CC001E" w:rsidRDefault="00CC001E" w:rsidP="00940C2B">
      <w:pPr>
        <w:pStyle w:val="ListParagraph"/>
        <w:numPr>
          <w:ilvl w:val="0"/>
          <w:numId w:val="5"/>
        </w:numPr>
        <w:spacing w:after="0"/>
        <w:ind w:left="720"/>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14:paraId="65880900" w14:textId="77777777" w:rsidR="00F13A7B" w:rsidRDefault="00F13A7B">
      <w:pPr>
        <w:pStyle w:val="Heading3"/>
        <w:spacing w:after="240"/>
      </w:pPr>
      <w:r>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 xml:space="preserve">communicating clear </w:t>
      </w:r>
      <w:proofErr w:type="spellStart"/>
      <w:r w:rsidRPr="00E94777">
        <w:rPr>
          <w:b/>
        </w:rPr>
        <w:t>learnings</w:t>
      </w:r>
      <w:proofErr w:type="spellEnd"/>
      <w:r>
        <w:t>.</w:t>
      </w:r>
    </w:p>
    <w:p w14:paraId="5913B287" w14:textId="23EE76BA" w:rsidR="00787DD0" w:rsidRDefault="00CC001E" w:rsidP="00940C2B">
      <w:pPr>
        <w:pStyle w:val="ListParagraph"/>
        <w:numPr>
          <w:ilvl w:val="0"/>
          <w:numId w:val="6"/>
        </w:numPr>
        <w:spacing w:after="240"/>
        <w:ind w:left="720"/>
      </w:pPr>
      <w:r>
        <w:lastRenderedPageBreak/>
        <w:t xml:space="preserve">It must be capable of being </w:t>
      </w:r>
      <w:r w:rsidRPr="00E94777">
        <w:rPr>
          <w:b/>
        </w:rPr>
        <w:t>accessed by all pupils</w:t>
      </w:r>
      <w:r w:rsidR="00E94777">
        <w:t>.</w:t>
      </w:r>
    </w:p>
    <w:p w14:paraId="59190573" w14:textId="77777777" w:rsidR="00FB3C66" w:rsidRDefault="00FB3C66" w:rsidP="00BC3BA0">
      <w:pPr>
        <w:pStyle w:val="Heading3"/>
      </w:pPr>
      <w:r>
        <w:t>Software</w:t>
      </w:r>
    </w:p>
    <w:p w14:paraId="2FF2EEB6" w14:textId="77777777" w:rsidR="00FB3C66" w:rsidRDefault="00FB3C66" w:rsidP="00940C2B">
      <w:pPr>
        <w:pStyle w:val="ListParagraph"/>
        <w:numPr>
          <w:ilvl w:val="0"/>
          <w:numId w:val="27"/>
        </w:numPr>
      </w:pPr>
      <w:r>
        <w:t>The simulation</w:t>
      </w:r>
      <w:r w:rsidR="00AC30E3">
        <w:t xml:space="preserve"> must </w:t>
      </w:r>
      <w:r w:rsidR="00AC30E3" w:rsidRPr="00CF1784">
        <w:rPr>
          <w:b/>
        </w:rPr>
        <w:t>work on the major web browsers</w:t>
      </w:r>
      <w:r w:rsidR="00AC30E3">
        <w:t>:</w:t>
      </w:r>
    </w:p>
    <w:p w14:paraId="15BC7F1B" w14:textId="77777777" w:rsidR="00AC30E3" w:rsidRDefault="00AC30E3" w:rsidP="00940C2B">
      <w:pPr>
        <w:pStyle w:val="ListParagraph"/>
        <w:numPr>
          <w:ilvl w:val="1"/>
          <w:numId w:val="27"/>
        </w:numPr>
      </w:pPr>
      <w:r>
        <w:t>Internet explorer 9 and upwards (current school version)</w:t>
      </w:r>
      <w:r w:rsidR="003053BC">
        <w:t>.</w:t>
      </w:r>
    </w:p>
    <w:p w14:paraId="7B64F11E" w14:textId="77777777" w:rsidR="00AC30E3" w:rsidRDefault="00AC30E3" w:rsidP="00940C2B">
      <w:pPr>
        <w:pStyle w:val="ListParagraph"/>
        <w:numPr>
          <w:ilvl w:val="1"/>
          <w:numId w:val="27"/>
        </w:numPr>
      </w:pPr>
      <w:r>
        <w:t>Firefox version 20 and upwards</w:t>
      </w:r>
      <w:r w:rsidR="003053BC">
        <w:t>.</w:t>
      </w:r>
    </w:p>
    <w:p w14:paraId="6A830295" w14:textId="77777777" w:rsidR="00AC30E3" w:rsidRPr="00FB3C66" w:rsidRDefault="00AC30E3" w:rsidP="00940C2B">
      <w:pPr>
        <w:pStyle w:val="ListParagraph"/>
        <w:numPr>
          <w:ilvl w:val="1"/>
          <w:numId w:val="27"/>
        </w:numPr>
      </w:pPr>
      <w:r>
        <w:t>Chrome version 22 and upwards</w:t>
      </w:r>
      <w:r w:rsidR="003053BC">
        <w:t>.</w:t>
      </w:r>
    </w:p>
    <w:p w14:paraId="3F07038B" w14:textId="77777777" w:rsidR="00FB3C66" w:rsidRDefault="00FB3C66" w:rsidP="00BC3BA0">
      <w:pPr>
        <w:pStyle w:val="Heading3"/>
      </w:pPr>
      <w:r>
        <w:t>Hardware</w:t>
      </w:r>
    </w:p>
    <w:p w14:paraId="0B1FB72D" w14:textId="714E3731" w:rsidR="00AC30E3" w:rsidRDefault="00AC30E3" w:rsidP="00940C2B">
      <w:pPr>
        <w:pStyle w:val="ListParagraph"/>
        <w:numPr>
          <w:ilvl w:val="0"/>
          <w:numId w:val="16"/>
        </w:numPr>
      </w:pPr>
      <w:r>
        <w:t xml:space="preserve">The </w:t>
      </w:r>
      <w:r w:rsidRPr="00CF1784">
        <w:rPr>
          <w:b/>
        </w:rPr>
        <w:t>simulation must</w:t>
      </w:r>
      <w:r>
        <w:t xml:space="preserve"> </w:t>
      </w:r>
      <w:r w:rsidRPr="00CF1784">
        <w:rPr>
          <w:b/>
        </w:rPr>
        <w:t>run smoothly</w:t>
      </w:r>
      <w:r>
        <w:t xml:space="preserve"> on a </w:t>
      </w:r>
      <w:r w:rsidRPr="00BC3BA0">
        <w:rPr>
          <w:highlight w:val="yellow"/>
        </w:rPr>
        <w:t>…</w:t>
      </w:r>
      <w:r>
        <w:t xml:space="preserve"> computer which the average spec computer in the schools computer rooms.</w:t>
      </w:r>
    </w:p>
    <w:p w14:paraId="5AC2FE5B" w14:textId="77777777" w:rsidR="00AC30E3" w:rsidRDefault="00AC30E3" w:rsidP="00940C2B">
      <w:pPr>
        <w:pStyle w:val="ListParagraph"/>
        <w:numPr>
          <w:ilvl w:val="0"/>
          <w:numId w:val="16"/>
        </w:numPr>
      </w:pPr>
      <w:r>
        <w:t>Only a mouse and keyboards can be used as input devices for the system as these are all that are provided by every work station.</w:t>
      </w:r>
    </w:p>
    <w:p w14:paraId="05A4CE11" w14:textId="77777777" w:rsidR="00AD7415" w:rsidRPr="00AC30E3" w:rsidRDefault="00AD7415" w:rsidP="00940C2B">
      <w:pPr>
        <w:pStyle w:val="ListParagraph"/>
        <w:numPr>
          <w:ilvl w:val="0"/>
          <w:numId w:val="16"/>
        </w:numPr>
      </w:pPr>
      <w:r>
        <w:t xml:space="preserve">The simulation should be able to </w:t>
      </w:r>
      <w:r w:rsidRPr="00CF1784">
        <w:rPr>
          <w:b/>
        </w:rPr>
        <w:t>scale up to resolutions larger then 800x600</w:t>
      </w:r>
      <w:r>
        <w:t xml:space="preserve"> so that it can be displayed on a projector.</w:t>
      </w:r>
    </w:p>
    <w:p w14:paraId="1E820FF6" w14:textId="77777777" w:rsidR="00FB3C66" w:rsidRDefault="00FB3C66" w:rsidP="00BC3BA0">
      <w:pPr>
        <w:pStyle w:val="Heading3"/>
      </w:pPr>
      <w:r>
        <w:t>Simulation</w:t>
      </w:r>
    </w:p>
    <w:p w14:paraId="7EAB032A" w14:textId="77777777" w:rsidR="00107314" w:rsidRDefault="00AD7415" w:rsidP="00940C2B">
      <w:pPr>
        <w:pStyle w:val="ListParagraph"/>
        <w:numPr>
          <w:ilvl w:val="0"/>
          <w:numId w:val="17"/>
        </w:numPr>
        <w:spacing w:after="240"/>
      </w:pPr>
      <w:r>
        <w:t xml:space="preserve">The simulation should not be expected to model realistic ant movement it should only be expected to </w:t>
      </w:r>
      <w:r w:rsidRPr="00CF1784">
        <w:rPr>
          <w:b/>
        </w:rPr>
        <w:t>model a 2d representation of ant movement</w:t>
      </w:r>
      <w:r>
        <w:t>.</w:t>
      </w:r>
    </w:p>
    <w:p w14:paraId="01A5684F" w14:textId="77777777" w:rsidR="003053BC" w:rsidRDefault="00AD7415" w:rsidP="00940C2B">
      <w:pPr>
        <w:pStyle w:val="ListParagraph"/>
        <w:numPr>
          <w:ilvl w:val="0"/>
          <w:numId w:val="17"/>
        </w:numPr>
        <w:spacing w:after="240"/>
      </w:pPr>
      <w:r>
        <w:t xml:space="preserve">The simulation should not be expected to model a realistic </w:t>
      </w:r>
      <w:r w:rsidR="003053BC">
        <w:t>environment.</w:t>
      </w:r>
    </w:p>
    <w:p w14:paraId="419F5087" w14:textId="77777777" w:rsidR="003053BC" w:rsidRDefault="003053BC" w:rsidP="00940C2B">
      <w:pPr>
        <w:pStyle w:val="ListParagraph"/>
        <w:numPr>
          <w:ilvl w:val="1"/>
          <w:numId w:val="17"/>
        </w:numPr>
        <w:spacing w:after="240"/>
      </w:pPr>
      <w:r>
        <w:t xml:space="preserve">However should </w:t>
      </w:r>
      <w:r w:rsidRPr="00CF1784">
        <w:rPr>
          <w:b/>
        </w:rPr>
        <w:t>simulate basic regenerating food sources</w:t>
      </w:r>
      <w:r>
        <w:t>.</w:t>
      </w:r>
    </w:p>
    <w:p w14:paraId="17E11CDE" w14:textId="77777777" w:rsidR="003053BC" w:rsidRDefault="003053BC" w:rsidP="00940C2B">
      <w:pPr>
        <w:pStyle w:val="ListParagraph"/>
        <w:numPr>
          <w:ilvl w:val="1"/>
          <w:numId w:val="17"/>
        </w:numPr>
        <w:spacing w:after="240"/>
      </w:pPr>
      <w:r>
        <w:t xml:space="preserve"> Should only </w:t>
      </w:r>
      <w:r w:rsidRPr="00CF1784">
        <w:rPr>
          <w:b/>
        </w:rPr>
        <w:t>simulate a 2d terrain</w:t>
      </w:r>
      <w:r>
        <w:t>.</w:t>
      </w:r>
    </w:p>
    <w:p w14:paraId="321D3D14" w14:textId="70ACD4DC" w:rsidR="003053BC" w:rsidRDefault="003053BC" w:rsidP="00940C2B">
      <w:pPr>
        <w:pStyle w:val="ListParagraph"/>
        <w:numPr>
          <w:ilvl w:val="0"/>
          <w:numId w:val="17"/>
        </w:numPr>
        <w:spacing w:after="240"/>
      </w:pPr>
      <w:r>
        <w:t xml:space="preserve">The simulation should not simulate the complete life cycle of ants i.e. ants are born fully </w:t>
      </w:r>
      <w:proofErr w:type="gramStart"/>
      <w:r>
        <w:t>grown</w:t>
      </w:r>
      <w:r w:rsidR="00CF1784">
        <w:t>,</w:t>
      </w:r>
      <w:proofErr w:type="gramEnd"/>
      <w:r w:rsidR="00CF1784">
        <w:t xml:space="preserve"> it should only </w:t>
      </w:r>
      <w:r w:rsidR="00CF1784" w:rsidRPr="00CF1784">
        <w:rPr>
          <w:b/>
        </w:rPr>
        <w:t>model the ant’s adult life</w:t>
      </w:r>
      <w:r>
        <w:t>.</w:t>
      </w:r>
    </w:p>
    <w:p w14:paraId="26BCE63C" w14:textId="77777777" w:rsidR="005926E6" w:rsidRDefault="003053BC" w:rsidP="00940C2B">
      <w:pPr>
        <w:pStyle w:val="ListParagraph"/>
        <w:numPr>
          <w:ilvl w:val="0"/>
          <w:numId w:val="17"/>
        </w:numPr>
        <w:spacing w:after="240"/>
      </w:pPr>
      <w:r>
        <w:t>The simulation should not model the inner workin</w:t>
      </w:r>
      <w:r w:rsidR="005E2DFE">
        <w:t xml:space="preserve">gs of the nest only the </w:t>
      </w:r>
      <w:r w:rsidR="005E2DFE" w:rsidRPr="00CF1784">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5" w:name="_Toc379732357"/>
      <w:r>
        <w:t>Data sources and destinations</w:t>
      </w:r>
      <w:bookmarkEnd w:id="5"/>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6" w:name="_Toc379732358"/>
      <w:r>
        <w:t>Data volumes</w:t>
      </w:r>
      <w:bookmarkEnd w:id="6"/>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7" w:name="_Toc379732359"/>
      <w:r>
        <w:t>Analysis Data Dictionary</w:t>
      </w:r>
      <w:bookmarkEnd w:id="7"/>
    </w:p>
    <w:p w14:paraId="07F9B589" w14:textId="77777777" w:rsidR="0045390B" w:rsidRDefault="00925089" w:rsidP="00940C2B">
      <w:pPr>
        <w:pStyle w:val="ListParagraph"/>
        <w:numPr>
          <w:ilvl w:val="0"/>
          <w:numId w:val="18"/>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pPr>
      <w:r w:rsidRPr="00BC3BA0">
        <w:rPr>
          <w:b/>
        </w:rPr>
        <w:t>Mutation</w:t>
      </w:r>
      <w:r w:rsidR="0045390B">
        <w:t xml:space="preserve"> – A random event which alters a </w:t>
      </w:r>
      <w:r w:rsidR="00574CA0">
        <w:t>characteristic</w:t>
      </w:r>
    </w:p>
    <w:p w14:paraId="2C0EF369" w14:textId="77777777" w:rsidR="00925089" w:rsidRDefault="00925089" w:rsidP="00940C2B">
      <w:pPr>
        <w:pStyle w:val="ListParagraph"/>
        <w:numPr>
          <w:ilvl w:val="0"/>
          <w:numId w:val="18"/>
        </w:numPr>
        <w:spacing w:after="240"/>
      </w:pPr>
      <w:r w:rsidRPr="00BC3BA0">
        <w:rPr>
          <w:b/>
        </w:rPr>
        <w:lastRenderedPageBreak/>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434016F6" w14:textId="77777777" w:rsidR="00574CA0" w:rsidRDefault="00574CA0" w:rsidP="00940C2B">
      <w:pPr>
        <w:pStyle w:val="ListParagraph"/>
        <w:numPr>
          <w:ilvl w:val="0"/>
          <w:numId w:val="18"/>
        </w:numPr>
        <w:spacing w:after="240"/>
      </w:pPr>
      <w:r w:rsidRPr="00BC3BA0">
        <w:rPr>
          <w:b/>
        </w:rPr>
        <w:t>Alert pheromone</w:t>
      </w:r>
      <w:r>
        <w:t xml:space="preserve"> – Deposited by ant to alert other ants of danger and to attract soldier ants to defend against the danger. </w:t>
      </w:r>
    </w:p>
    <w:p w14:paraId="0CBDC6E5" w14:textId="77777777" w:rsidR="00574CA0" w:rsidRDefault="00574CA0" w:rsidP="00940C2B">
      <w:pPr>
        <w:pStyle w:val="ListParagraph"/>
        <w:numPr>
          <w:ilvl w:val="0"/>
          <w:numId w:val="18"/>
        </w:numPr>
        <w:spacing w:after="240"/>
      </w:pPr>
      <w:r w:rsidRPr="00BC3BA0">
        <w:rPr>
          <w:b/>
        </w:rPr>
        <w:t>Trial pheromone</w:t>
      </w:r>
      <w:r>
        <w:t xml:space="preserve"> – Deposited by worker ants and used as trials to food.</w:t>
      </w:r>
    </w:p>
    <w:p w14:paraId="6783E567" w14:textId="77777777" w:rsidR="00C70815" w:rsidRDefault="00C70815" w:rsidP="00940C2B">
      <w:pPr>
        <w:pStyle w:val="ListParagraph"/>
        <w:numPr>
          <w:ilvl w:val="0"/>
          <w:numId w:val="18"/>
        </w:numPr>
        <w:spacing w:after="240"/>
      </w:pPr>
      <w:r w:rsidRPr="00BC3BA0">
        <w:rPr>
          <w:b/>
        </w:rPr>
        <w:t>Score</w:t>
      </w:r>
      <w:r>
        <w:t xml:space="preserve"> – The number of generations the users chosen species survives for.</w:t>
      </w:r>
    </w:p>
    <w:p w14:paraId="4A0492AF" w14:textId="613528D4" w:rsidR="00E01770" w:rsidRPr="00E01770" w:rsidRDefault="00410E11">
      <w:pPr>
        <w:pStyle w:val="Heading2"/>
        <w:spacing w:after="240"/>
      </w:pPr>
      <w:bookmarkStart w:id="8" w:name="_Toc379732360"/>
      <w:r>
        <w:t xml:space="preserve">Structure and </w:t>
      </w:r>
      <w:r w:rsidR="00E01770">
        <w:t>Data Flow D</w:t>
      </w:r>
      <w:r w:rsidR="004D3202">
        <w:t>iagrams</w:t>
      </w:r>
      <w:bookmarkEnd w:id="8"/>
    </w:p>
    <w:p w14:paraId="2C7C1D7D" w14:textId="71B4D453" w:rsidR="004D3202" w:rsidRDefault="00410E11">
      <w:pPr>
        <w:pStyle w:val="Heading3"/>
        <w:spacing w:after="240"/>
      </w:pPr>
      <w:r>
        <w:t>Structure diagram</w:t>
      </w:r>
    </w:p>
    <w:p w14:paraId="30841D0D" w14:textId="77777777" w:rsidR="00125968" w:rsidRPr="00125968" w:rsidRDefault="00125968" w:rsidP="00125968">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7C810F06" w14:textId="7E9A136D" w:rsidR="00D807B4" w:rsidRDefault="00D807B4" w:rsidP="002E3C05">
      <w:pPr>
        <w:pStyle w:val="Heading2"/>
      </w:pPr>
      <w:bookmarkStart w:id="9" w:name="_Toc379732361"/>
      <w:r>
        <w:t>Entity-relationship (E-R) model</w:t>
      </w:r>
      <w:bookmarkEnd w:id="9"/>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0" w:name="_Toc379732362"/>
      <w:commentRangeStart w:id="11"/>
      <w:r>
        <w:t>Object analysis diagram</w:t>
      </w:r>
      <w:commentRangeEnd w:id="11"/>
      <w:r w:rsidR="00410E11">
        <w:rPr>
          <w:rStyle w:val="CommentReference"/>
          <w:rFonts w:asciiTheme="minorHAnsi" w:eastAsiaTheme="minorHAnsi" w:hAnsiTheme="minorHAnsi" w:cstheme="minorBidi"/>
          <w:b/>
          <w:bCs/>
          <w:color w:val="auto"/>
        </w:rPr>
        <w:commentReference w:id="11"/>
      </w:r>
      <w:bookmarkEnd w:id="10"/>
    </w:p>
    <w:p w14:paraId="575B50FD" w14:textId="77777777" w:rsidR="004D3202" w:rsidRPr="002E3C05" w:rsidRDefault="004D3202" w:rsidP="002E3C05">
      <w:pPr>
        <w:pStyle w:val="Heading2"/>
      </w:pPr>
      <w:bookmarkStart w:id="12" w:name="_Toc379732363"/>
      <w:r w:rsidRPr="002E3C05">
        <w:t>Objectives</w:t>
      </w:r>
      <w:r w:rsidR="00E01770" w:rsidRPr="002E3C05">
        <w:t xml:space="preserve"> for the proposed system</w:t>
      </w:r>
      <w:bookmarkEnd w:id="12"/>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B77A13">
      <w:pPr>
        <w:pStyle w:val="ListParagraph"/>
        <w:numPr>
          <w:ilvl w:val="0"/>
          <w:numId w:val="37"/>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B77A13">
      <w:pPr>
        <w:pStyle w:val="ListParagraph"/>
        <w:numPr>
          <w:ilvl w:val="0"/>
          <w:numId w:val="37"/>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B77A13">
      <w:pPr>
        <w:pStyle w:val="ListParagraph"/>
        <w:numPr>
          <w:ilvl w:val="0"/>
          <w:numId w:val="37"/>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B77A13">
      <w:pPr>
        <w:pStyle w:val="ListParagraph"/>
        <w:numPr>
          <w:ilvl w:val="0"/>
          <w:numId w:val="37"/>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B77A13">
      <w:pPr>
        <w:pStyle w:val="ListParagraph"/>
        <w:numPr>
          <w:ilvl w:val="0"/>
          <w:numId w:val="37"/>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940C2B">
      <w:pPr>
        <w:pStyle w:val="ListParagraph"/>
        <w:numPr>
          <w:ilvl w:val="0"/>
          <w:numId w:val="26"/>
        </w:numPr>
        <w:spacing w:before="100" w:beforeAutospacing="1" w:after="0"/>
        <w:rPr>
          <w:rFonts w:cstheme="minorHAnsi"/>
        </w:rPr>
      </w:pPr>
      <w:r>
        <w:lastRenderedPageBreak/>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Organisms have characteristics which determine their species.</w:t>
      </w:r>
    </w:p>
    <w:p w14:paraId="454DAA37"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As a result of the mutation of characteristics, variations capable of being inherited exist within populations of organisms.</w:t>
      </w:r>
    </w:p>
    <w:p w14:paraId="4F87D59F"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Organisms produce more offspring than can survive.</w:t>
      </w:r>
    </w:p>
    <w:p w14:paraId="291B2634"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These offspring, with their different inheritances, vary in their ability to survive and reproduce.</w:t>
      </w:r>
    </w:p>
    <w:p w14:paraId="02EC17AC" w14:textId="4E955F7F" w:rsidR="0032170D" w:rsidRPr="00CF1784" w:rsidRDefault="0032170D" w:rsidP="00940C2B">
      <w:pPr>
        <w:pStyle w:val="ListParagraph"/>
        <w:numPr>
          <w:ilvl w:val="1"/>
          <w:numId w:val="26"/>
        </w:numPr>
        <w:spacing w:before="100" w:beforeAutospacing="1" w:after="0"/>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14:paraId="3A5ECF9B" w14:textId="076845C1" w:rsidR="00095EB2" w:rsidRDefault="00604423" w:rsidP="00940C2B">
      <w:pPr>
        <w:pStyle w:val="ListParagraph"/>
        <w:numPr>
          <w:ilvl w:val="0"/>
          <w:numId w:val="26"/>
        </w:numPr>
      </w:pPr>
      <w:r w:rsidRPr="00604423">
        <w:t>The</w:t>
      </w:r>
      <w:r>
        <w:t xml:space="preserve"> simulation should be able to generate </w:t>
      </w:r>
      <w:r w:rsidRPr="0048253A">
        <w:rPr>
          <w:b/>
        </w:rPr>
        <w:t>random food placement</w:t>
      </w:r>
      <w:r>
        <w:t>.</w:t>
      </w:r>
    </w:p>
    <w:p w14:paraId="5A9A92D3" w14:textId="20A42E6F" w:rsidR="00CF1784" w:rsidRDefault="00CF1784" w:rsidP="00940C2B">
      <w:pPr>
        <w:pStyle w:val="ListParagraph"/>
        <w:numPr>
          <w:ilvl w:val="0"/>
          <w:numId w:val="26"/>
        </w:numPr>
        <w:spacing w:before="100" w:beforeAutospacing="1" w:after="0"/>
      </w:pPr>
      <w:r>
        <w:t xml:space="preserve">The tool should provide a </w:t>
      </w:r>
      <w:r w:rsidRPr="00CF1784">
        <w:rPr>
          <w:b/>
        </w:rPr>
        <w:t>simulation involving movement</w:t>
      </w:r>
      <w:r>
        <w:t xml:space="preserve"> since evolution involves dynamic change and a static tool is not appropriate.</w:t>
      </w:r>
    </w:p>
    <w:p w14:paraId="16FEC7C1" w14:textId="77777777" w:rsidR="0014313D" w:rsidRDefault="0014313D" w:rsidP="00940C2B">
      <w:pPr>
        <w:pStyle w:val="ListParagraph"/>
        <w:numPr>
          <w:ilvl w:val="0"/>
          <w:numId w:val="26"/>
        </w:numPr>
      </w:pPr>
      <w:r>
        <w:t>The ants should have variable basic characteristics Including:</w:t>
      </w:r>
    </w:p>
    <w:p w14:paraId="4741FA06" w14:textId="29306366" w:rsidR="0014313D" w:rsidRDefault="0014313D" w:rsidP="00940C2B">
      <w:pPr>
        <w:pStyle w:val="ListParagraph"/>
        <w:numPr>
          <w:ilvl w:val="1"/>
          <w:numId w:val="26"/>
        </w:numPr>
      </w:pPr>
      <w:r w:rsidRPr="0048253A">
        <w:rPr>
          <w:b/>
        </w:rPr>
        <w:t>Speed</w:t>
      </w:r>
      <w:r>
        <w:t xml:space="preserve"> the ants move</w:t>
      </w:r>
    </w:p>
    <w:p w14:paraId="29196DE9" w14:textId="0C96EE3D" w:rsidR="0014313D" w:rsidRDefault="0014313D" w:rsidP="00940C2B">
      <w:pPr>
        <w:pStyle w:val="ListParagraph"/>
        <w:numPr>
          <w:ilvl w:val="1"/>
          <w:numId w:val="26"/>
        </w:numPr>
      </w:pPr>
      <w:r>
        <w:t xml:space="preserve">The </w:t>
      </w:r>
      <w:r w:rsidRPr="0048253A">
        <w:rPr>
          <w:b/>
        </w:rPr>
        <w:t>reproduction rate</w:t>
      </w:r>
    </w:p>
    <w:p w14:paraId="6E54E2FC" w14:textId="2775A31E" w:rsidR="002F033E" w:rsidRDefault="002F033E" w:rsidP="00940C2B">
      <w:pPr>
        <w:pStyle w:val="ListParagraph"/>
        <w:numPr>
          <w:ilvl w:val="1"/>
          <w:numId w:val="26"/>
        </w:numPr>
      </w:pPr>
      <w:r>
        <w:t xml:space="preserve">The </w:t>
      </w:r>
      <w:r w:rsidRPr="0048253A">
        <w:rPr>
          <w:b/>
        </w:rPr>
        <w:t>amount of food ants are able to carry</w:t>
      </w:r>
    </w:p>
    <w:p w14:paraId="4994DD86" w14:textId="25D70D5A" w:rsidR="0014313D" w:rsidRDefault="0014313D" w:rsidP="00940C2B">
      <w:pPr>
        <w:pStyle w:val="ListParagraph"/>
        <w:numPr>
          <w:ilvl w:val="0"/>
          <w:numId w:val="26"/>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6F0340CF" w14:textId="77777777" w:rsidR="002F033E" w:rsidRDefault="002F033E" w:rsidP="00940C2B">
      <w:pPr>
        <w:pStyle w:val="ListParagraph"/>
        <w:numPr>
          <w:ilvl w:val="0"/>
          <w:numId w:val="26"/>
        </w:numPr>
      </w:pPr>
      <w:r>
        <w:t xml:space="preserve">The simulation should model </w:t>
      </w:r>
      <w:r w:rsidRPr="0048253A">
        <w:rPr>
          <w:b/>
        </w:rPr>
        <w:t>energy intake from food</w:t>
      </w:r>
      <w:r>
        <w:t xml:space="preserve"> needed for ant to survive depending on the size and speed of the ants so not to make it unfair.</w:t>
      </w:r>
    </w:p>
    <w:p w14:paraId="6ADA2AF3" w14:textId="77777777" w:rsidR="005175D1" w:rsidRDefault="005175D1" w:rsidP="00940C2B">
      <w:pPr>
        <w:pStyle w:val="ListParagraph"/>
        <w:numPr>
          <w:ilvl w:val="0"/>
          <w:numId w:val="26"/>
        </w:numPr>
      </w:pPr>
      <w:commentRangeStart w:id="13"/>
      <w:r>
        <w:t xml:space="preserve">The simulation must model </w:t>
      </w:r>
      <w:r w:rsidRPr="0048253A">
        <w:rPr>
          <w:b/>
        </w:rPr>
        <w:t>a nest</w:t>
      </w:r>
      <w:r>
        <w:t>.</w:t>
      </w:r>
    </w:p>
    <w:p w14:paraId="4EAE9FE4" w14:textId="77777777" w:rsidR="005175D1" w:rsidRDefault="005175D1" w:rsidP="00940C2B">
      <w:pPr>
        <w:pStyle w:val="ListParagraph"/>
        <w:numPr>
          <w:ilvl w:val="0"/>
          <w:numId w:val="26"/>
        </w:numPr>
      </w:pPr>
      <w:r>
        <w:t xml:space="preserve">The simulation must model </w:t>
      </w:r>
      <w:r w:rsidRPr="0048253A">
        <w:rPr>
          <w:b/>
        </w:rPr>
        <w:t>basic types of ants</w:t>
      </w:r>
      <w:r>
        <w:t xml:space="preserve"> (e.g. worker, queen, </w:t>
      </w:r>
      <w:r w:rsidR="003D62FD">
        <w:t>solider</w:t>
      </w:r>
      <w:r>
        <w:t>).</w:t>
      </w:r>
      <w:commentRangeEnd w:id="13"/>
      <w:r w:rsidR="007B2E10">
        <w:rPr>
          <w:rStyle w:val="CommentReference"/>
        </w:rPr>
        <w:commentReference w:id="13"/>
      </w:r>
    </w:p>
    <w:p w14:paraId="1C38D229" w14:textId="4AD6CD58" w:rsidR="005175D1" w:rsidRDefault="005175D1" w:rsidP="00940C2B">
      <w:pPr>
        <w:pStyle w:val="ListParagraph"/>
        <w:numPr>
          <w:ilvl w:val="0"/>
          <w:numId w:val="26"/>
        </w:numPr>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pPr>
      <w:r w:rsidRPr="0048253A">
        <w:rPr>
          <w:b/>
        </w:rPr>
        <w:t>How ants respond</w:t>
      </w:r>
      <w:r>
        <w:t xml:space="preserve"> to the trials</w:t>
      </w:r>
    </w:p>
    <w:p w14:paraId="5EC98DB8" w14:textId="33234C98" w:rsidR="009D01DC" w:rsidRDefault="0048253A" w:rsidP="00940C2B">
      <w:pPr>
        <w:pStyle w:val="ListParagraph"/>
        <w:numPr>
          <w:ilvl w:val="2"/>
          <w:numId w:val="26"/>
        </w:numPr>
      </w:pPr>
      <w:r>
        <w:t>Following to find food</w:t>
      </w:r>
    </w:p>
    <w:p w14:paraId="65061E71" w14:textId="52DFC989" w:rsidR="009D01DC" w:rsidRDefault="0048253A" w:rsidP="00940C2B">
      <w:pPr>
        <w:pStyle w:val="ListParagraph"/>
        <w:numPr>
          <w:ilvl w:val="2"/>
          <w:numId w:val="26"/>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pPr>
      <w:r w:rsidRPr="0048253A">
        <w:rPr>
          <w:b/>
        </w:rPr>
        <w:t>Navigation buttons</w:t>
      </w:r>
      <w:r w:rsidRPr="0067778D">
        <w:t xml:space="preserve"> to move around the simulation</w:t>
      </w:r>
      <w:r w:rsidR="000E48F1">
        <w:t>.</w:t>
      </w:r>
    </w:p>
    <w:p w14:paraId="69664CCA" w14:textId="77777777" w:rsidR="0067778D" w:rsidRDefault="0067778D" w:rsidP="00940C2B">
      <w:pPr>
        <w:pStyle w:val="ListParagraph"/>
        <w:numPr>
          <w:ilvl w:val="0"/>
          <w:numId w:val="28"/>
        </w:numPr>
      </w:pPr>
      <w:r w:rsidRPr="0048253A">
        <w:rPr>
          <w:b/>
        </w:rPr>
        <w:t>Two levels of zoom</w:t>
      </w:r>
      <w:r>
        <w:t xml:space="preserve"> to view ant activity and overall nest spread</w:t>
      </w:r>
      <w:r w:rsidR="000E48F1">
        <w:t>.</w:t>
      </w:r>
    </w:p>
    <w:p w14:paraId="149CD0BB" w14:textId="77777777" w:rsidR="0067778D" w:rsidRDefault="0067778D" w:rsidP="00940C2B">
      <w:pPr>
        <w:pStyle w:val="ListParagraph"/>
        <w:numPr>
          <w:ilvl w:val="0"/>
          <w:numId w:val="28"/>
        </w:numPr>
      </w:pPr>
      <w:r>
        <w:t>For each species (displayed when selecting nest) statistics measuring:</w:t>
      </w:r>
    </w:p>
    <w:p w14:paraId="5F004643" w14:textId="231410A7" w:rsidR="0067778D" w:rsidRDefault="0048253A" w:rsidP="00940C2B">
      <w:pPr>
        <w:pStyle w:val="ListParagraph"/>
        <w:numPr>
          <w:ilvl w:val="1"/>
          <w:numId w:val="28"/>
        </w:numPr>
      </w:pPr>
      <w:r>
        <w:t xml:space="preserve">The average </w:t>
      </w:r>
      <w:r w:rsidR="0067778D" w:rsidRPr="00787DD0">
        <w:rPr>
          <w:b/>
        </w:rPr>
        <w:t>Death rate</w:t>
      </w:r>
      <w:r>
        <w:t xml:space="preserve"> of the ants in a specific species</w:t>
      </w:r>
    </w:p>
    <w:p w14:paraId="328B0F72" w14:textId="715BC1A7" w:rsidR="00787DD0" w:rsidRDefault="00787DD0" w:rsidP="00940C2B">
      <w:pPr>
        <w:pStyle w:val="ListParagraph"/>
        <w:numPr>
          <w:ilvl w:val="1"/>
          <w:numId w:val="28"/>
        </w:numPr>
      </w:pPr>
      <w:r>
        <w:t xml:space="preserve">The average </w:t>
      </w:r>
      <w:r>
        <w:rPr>
          <w:b/>
        </w:rPr>
        <w:t>Birth</w:t>
      </w:r>
      <w:r w:rsidRPr="00787DD0">
        <w:rPr>
          <w:b/>
        </w:rPr>
        <w:t xml:space="preserve"> rate</w:t>
      </w:r>
      <w:r>
        <w:t xml:space="preserve"> of the ants in a specific species</w:t>
      </w:r>
    </w:p>
    <w:p w14:paraId="5E0A55E8" w14:textId="0B8D5D61" w:rsidR="0067778D" w:rsidRDefault="00787DD0" w:rsidP="00940C2B">
      <w:pPr>
        <w:pStyle w:val="ListParagraph"/>
        <w:numPr>
          <w:ilvl w:val="1"/>
          <w:numId w:val="28"/>
        </w:numPr>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pPr>
      <w:r w:rsidRPr="00787DD0">
        <w:rPr>
          <w:b/>
        </w:rPr>
        <w:t>Number of ants</w:t>
      </w:r>
      <w:r>
        <w:t xml:space="preserve"> in species</w:t>
      </w:r>
    </w:p>
    <w:p w14:paraId="705626EC" w14:textId="794A12A8" w:rsidR="0067778D" w:rsidRDefault="0067778D" w:rsidP="00940C2B">
      <w:pPr>
        <w:pStyle w:val="ListParagraph"/>
        <w:numPr>
          <w:ilvl w:val="1"/>
          <w:numId w:val="28"/>
        </w:numPr>
      </w:pPr>
      <w:r w:rsidRPr="00787DD0">
        <w:rPr>
          <w:b/>
        </w:rPr>
        <w:t>Length of time species has survived</w:t>
      </w:r>
    </w:p>
    <w:p w14:paraId="34200D24" w14:textId="66C47104" w:rsidR="0067778D" w:rsidRDefault="0067778D" w:rsidP="00940C2B">
      <w:pPr>
        <w:pStyle w:val="ListParagraph"/>
        <w:numPr>
          <w:ilvl w:val="0"/>
          <w:numId w:val="28"/>
        </w:numPr>
      </w:pPr>
      <w:r w:rsidRPr="00CC055A">
        <w:rPr>
          <w:b/>
        </w:rPr>
        <w:t xml:space="preserve">Graphs of </w:t>
      </w:r>
      <w:r w:rsidR="00787DD0" w:rsidRPr="00CC055A">
        <w:rPr>
          <w:b/>
        </w:rPr>
        <w:t xml:space="preserve">these </w:t>
      </w:r>
      <w:r w:rsidRPr="00CC055A">
        <w:rPr>
          <w:b/>
        </w:rPr>
        <w:t>statistics</w:t>
      </w:r>
      <w:r>
        <w:t xml:space="preserve"> over time</w:t>
      </w:r>
      <w:r w:rsidR="000E48F1">
        <w:t>.</w:t>
      </w:r>
    </w:p>
    <w:p w14:paraId="4E503D17" w14:textId="77777777" w:rsidR="004D3202" w:rsidRDefault="00E01770">
      <w:pPr>
        <w:pStyle w:val="Heading2"/>
        <w:spacing w:after="240"/>
      </w:pPr>
      <w:bookmarkStart w:id="14" w:name="_Toc379732364"/>
      <w:r>
        <w:lastRenderedPageBreak/>
        <w:t>Appraisal of p</w:t>
      </w:r>
      <w:r w:rsidR="004D3202">
        <w:t>otential solutions</w:t>
      </w:r>
      <w:bookmarkEnd w:id="14"/>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05749B52" w14:textId="77777777" w:rsidR="00607D18" w:rsidRDefault="00607D18" w:rsidP="00940C2B">
      <w:pPr>
        <w:pStyle w:val="ListParagraph"/>
        <w:numPr>
          <w:ilvl w:val="0"/>
          <w:numId w:val="10"/>
        </w:numPr>
        <w:spacing w:after="240"/>
        <w:ind w:left="567" w:hanging="283"/>
      </w:pPr>
      <w:r>
        <w:t>As the speed of JavaScript has increased dramatically an accurate simulation should be able to run smoothly.</w:t>
      </w:r>
    </w:p>
    <w:p w14:paraId="65774D03" w14:textId="5C0A4E82" w:rsidR="00AE7FF6" w:rsidRDefault="00607D18">
      <w:pPr>
        <w:spacing w:after="240"/>
      </w:pPr>
      <w:r>
        <w:t>However the complexity of the project may increase due to the use of multiple languages</w:t>
      </w:r>
      <w:r w:rsidR="006F060E">
        <w:t xml:space="preserve"> (HTML, CSS, </w:t>
      </w:r>
      <w:proofErr w:type="gramStart"/>
      <w:r w:rsidR="006F060E">
        <w:t>JavaScript</w:t>
      </w:r>
      <w:proofErr w:type="gramEnd"/>
      <w:r w:rsidR="00CB40DB">
        <w:t xml:space="preserve">) and the added complication of </w:t>
      </w:r>
      <w:r w:rsidR="004C1D37">
        <w:t xml:space="preserve">configuring and </w:t>
      </w:r>
      <w:r w:rsidR="00CB40DB">
        <w:t>maintaining a web server and domain.</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proofErr w:type="gramStart"/>
      <w:r>
        <w:t xml:space="preserve">A desktop application </w:t>
      </w:r>
      <w:r w:rsidRPr="00382050">
        <w:t xml:space="preserve">written in </w:t>
      </w:r>
      <w:r w:rsidR="006F060E">
        <w:t>C/</w:t>
      </w:r>
      <w:r w:rsidRPr="00382050">
        <w:t>C++</w:t>
      </w:r>
      <w:r w:rsidR="006F060E">
        <w:t xml:space="preserve"> or Java</w:t>
      </w:r>
      <w:r>
        <w:t>.</w:t>
      </w:r>
      <w:proofErr w:type="gramEnd"/>
      <w:r>
        <w:t xml:space="preserve">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326237E9"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t>.</w:t>
      </w:r>
    </w:p>
    <w:p w14:paraId="57061D05" w14:textId="77777777" w:rsidR="00607D18" w:rsidRDefault="00607D18" w:rsidP="00940C2B">
      <w:pPr>
        <w:pStyle w:val="ListParagraph"/>
        <w:numPr>
          <w:ilvl w:val="0"/>
          <w:numId w:val="11"/>
        </w:numPr>
        <w:spacing w:after="240"/>
        <w:ind w:left="567" w:hanging="283"/>
      </w:pPr>
      <w:r>
        <w:t>A connection to a server could be used to update the scores in real time.</w:t>
      </w:r>
    </w:p>
    <w:p w14:paraId="20943C6F" w14:textId="7552DCF9" w:rsidR="00E0115F" w:rsidRDefault="006F060E" w:rsidP="002E3C05">
      <w:pPr>
        <w:spacing w:after="240"/>
      </w:pPr>
      <w:r>
        <w:lastRenderedPageBreak/>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r w:rsidR="00382050">
        <w:t xml:space="preserve"> Also as the school uses </w:t>
      </w:r>
      <w:r w:rsidR="00382050" w:rsidRPr="00382050">
        <w:rPr>
          <w:highlight w:val="yellow"/>
        </w:rPr>
        <w:t>remotely served applications from a virtual server</w:t>
      </w:r>
      <w:r w:rsidR="00382050">
        <w:t xml:space="preserve"> the school would need to install the program on all the computers not just the ones needed for the biology students</w:t>
      </w:r>
      <w:r w:rsidR="00DA0B69">
        <w:t xml:space="preserve"> which could be an issue for the schools systems</w:t>
      </w:r>
      <w:r w:rsidR="00382050">
        <w:t>.</w:t>
      </w:r>
    </w:p>
    <w:p w14:paraId="71DF2C36" w14:textId="77777777" w:rsidR="002E3C05" w:rsidRPr="002E3C05" w:rsidRDefault="003E64EE" w:rsidP="002E3C05">
      <w:pPr>
        <w:pStyle w:val="Heading3"/>
      </w:pPr>
      <w:r>
        <w:t>Pen and paper simulation</w:t>
      </w:r>
    </w:p>
    <w:p w14:paraId="19B0152C" w14:textId="77777777"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14:paraId="1328EEB6" w14:textId="77777777" w:rsidR="006E00A7" w:rsidRDefault="006E00A7" w:rsidP="00940C2B">
      <w:pPr>
        <w:pStyle w:val="ListParagraph"/>
        <w:numPr>
          <w:ilvl w:val="0"/>
          <w:numId w:val="19"/>
        </w:numPr>
      </w:pPr>
      <w:r>
        <w:t>The simulation could be used all of the pupils.</w:t>
      </w:r>
    </w:p>
    <w:p w14:paraId="245A78A9" w14:textId="0A584169" w:rsidR="006E00A7" w:rsidRDefault="006E00A7" w:rsidP="00940C2B">
      <w:pPr>
        <w:pStyle w:val="ListParagraph"/>
        <w:numPr>
          <w:ilvl w:val="0"/>
          <w:numId w:val="19"/>
        </w:numPr>
      </w:pPr>
      <w:r>
        <w:t>The simulation does not need computers and therefore the students do not have to change room</w:t>
      </w:r>
      <w:r w:rsidR="00DA0B69">
        <w:t xml:space="preserve"> to one equipped with computers</w:t>
      </w:r>
      <w:r>
        <w:t>, increasing the amount of time available.</w:t>
      </w:r>
    </w:p>
    <w:p w14:paraId="3DD3BC3E" w14:textId="11B85533"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It would be tedious to record all of the statistics a computer based solution could do automatically.</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pPr>
      <w:bookmarkStart w:id="15" w:name="_Toc379732365"/>
      <w:r>
        <w:t>Justification of chosen solution</w:t>
      </w:r>
      <w:bookmarkEnd w:id="15"/>
    </w:p>
    <w:p w14:paraId="5C7A121A" w14:textId="0CE8C1B6" w:rsidR="002E3C05" w:rsidRDefault="002E3C05" w:rsidP="002E3C05">
      <w:r>
        <w:t>The chosen solution is a website based simulation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7777777" w:rsidR="000E48F1" w:rsidRDefault="000E48F1" w:rsidP="00940C2B">
      <w:pPr>
        <w:pStyle w:val="ListParagraph"/>
        <w:numPr>
          <w:ilvl w:val="0"/>
          <w:numId w:val="20"/>
        </w:numPr>
      </w:pPr>
      <w:r>
        <w:t>All si</w:t>
      </w:r>
      <w:r w:rsidRPr="00DA0B69">
        <w:t>m</w:t>
      </w:r>
      <w:r>
        <w:t>ulation objectives can be accomplished due to JavaScript’s speed.</w:t>
      </w:r>
    </w:p>
    <w:p w14:paraId="18B16447" w14:textId="77777777" w:rsidR="000E48F1" w:rsidRDefault="000E48F1" w:rsidP="00940C2B">
      <w:pPr>
        <w:pStyle w:val="ListParagraph"/>
        <w:numPr>
          <w:ilvl w:val="0"/>
          <w:numId w:val="20"/>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t>The tool can be easily used at home by pupils as it is a website and can be navigated too from anywhere with internet and a web browser (which is assumed they have).</w:t>
      </w:r>
    </w:p>
    <w:p w14:paraId="5774A7EC" w14:textId="77777777" w:rsidR="000E48F1" w:rsidRDefault="00583C00" w:rsidP="00940C2B">
      <w:pPr>
        <w:pStyle w:val="ListParagraph"/>
        <w:numPr>
          <w:ilvl w:val="0"/>
          <w:numId w:val="20"/>
        </w:numPr>
      </w:pPr>
      <w:r>
        <w:t>The tool can be easily displayed through a projector and should be able to scale to any sized monitor.</w:t>
      </w:r>
    </w:p>
    <w:p w14:paraId="069ED0C1" w14:textId="779B1809" w:rsidR="004448E1" w:rsidRPr="008701A5" w:rsidRDefault="009218A3" w:rsidP="00940C2B">
      <w:pPr>
        <w:pStyle w:val="ListParagraph"/>
        <w:numPr>
          <w:ilvl w:val="0"/>
          <w:numId w:val="20"/>
        </w:numPr>
      </w:pPr>
      <w:r>
        <w:t>The tool will have a shallow learning curve as pupils already know how to navigate webpages.</w:t>
      </w:r>
      <w:r w:rsidR="004448E1" w:rsidRPr="008701A5">
        <w:rPr>
          <w:highlight w:val="yellow"/>
        </w:rPr>
        <w:br w:type="page"/>
      </w:r>
    </w:p>
    <w:p w14:paraId="15BB1DAF" w14:textId="77777777" w:rsidR="005175D1" w:rsidRDefault="002B05A9">
      <w:pPr>
        <w:pStyle w:val="Heading1"/>
        <w:spacing w:after="240"/>
      </w:pPr>
      <w:bookmarkStart w:id="16" w:name="_Toc379732366"/>
      <w:r>
        <w:lastRenderedPageBreak/>
        <w:t xml:space="preserve">Section 2: </w:t>
      </w:r>
      <w:r w:rsidR="004D3202">
        <w:t>Design</w:t>
      </w:r>
      <w:bookmarkEnd w:id="16"/>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17" w:name="_Toc379732367"/>
      <w:r>
        <w:t>Overall system design</w:t>
      </w:r>
      <w:bookmarkEnd w:id="17"/>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1F842A8C" w14:textId="77777777" w:rsidR="00A404AD" w:rsidRDefault="00A404AD" w:rsidP="00A404AD">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14:paraId="2C60F355" w14:textId="77777777" w:rsidR="00A404AD" w:rsidRDefault="00A404AD" w:rsidP="00940C2B">
      <w:pPr>
        <w:pStyle w:val="ListParagraph"/>
        <w:numPr>
          <w:ilvl w:val="0"/>
          <w:numId w:val="15"/>
        </w:numPr>
      </w:pPr>
      <w:r w:rsidRPr="009B082A">
        <w:rPr>
          <w:b/>
        </w:rPr>
        <w:t>Eye sight</w:t>
      </w:r>
      <w:r>
        <w:t xml:space="preserve"> – Controls how far an ant can see</w:t>
      </w:r>
    </w:p>
    <w:p w14:paraId="1E63DFBE" w14:textId="77777777" w:rsidR="00A404AD" w:rsidRDefault="00A404AD" w:rsidP="00940C2B">
      <w:pPr>
        <w:pStyle w:val="ListParagraph"/>
        <w:numPr>
          <w:ilvl w:val="0"/>
          <w:numId w:val="15"/>
        </w:numPr>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pPr>
      <w:r w:rsidRPr="009B082A">
        <w:rPr>
          <w:b/>
        </w:rPr>
        <w:t>Jaw strength</w:t>
      </w:r>
      <w:r>
        <w:t xml:space="preserve"> – Increase fighting damage</w:t>
      </w:r>
    </w:p>
    <w:p w14:paraId="2B0CC5AC" w14:textId="77777777" w:rsidR="00A404AD" w:rsidRDefault="00A404AD" w:rsidP="00940C2B">
      <w:pPr>
        <w:pStyle w:val="ListParagraph"/>
        <w:numPr>
          <w:ilvl w:val="0"/>
          <w:numId w:val="15"/>
        </w:numPr>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pPr>
      <w:r w:rsidRPr="009B082A">
        <w:rPr>
          <w:b/>
        </w:rPr>
        <w:t>Pheromone</w:t>
      </w:r>
      <w:r>
        <w:t xml:space="preserve"> </w:t>
      </w:r>
      <w:r w:rsidRPr="009B082A">
        <w:rPr>
          <w:b/>
        </w:rPr>
        <w:t>concentration</w:t>
      </w:r>
      <w:r>
        <w:t xml:space="preserve"> – Increase max concentration of pheromones produced (both alert and trial)</w:t>
      </w:r>
    </w:p>
    <w:p w14:paraId="6834626C" w14:textId="35F17509" w:rsidR="00A404AD" w:rsidRPr="00BC3BA0" w:rsidRDefault="00A404AD" w:rsidP="00A404AD">
      <w:pPr>
        <w:ind w:left="360"/>
      </w:pPr>
      <w:r>
        <w:t xml:space="preserve">The main limiting factor for all of the characteristics is food, the more favourable a characteristic is e.g. bigger eyes, </w:t>
      </w:r>
      <w:proofErr w:type="gramStart"/>
      <w:r>
        <w:t>the</w:t>
      </w:r>
      <w:proofErr w:type="gramEnd"/>
      <w:r>
        <w:t xml:space="preserve"> larger the amount of food the ant will need to eat </w:t>
      </w:r>
      <w:r w:rsidR="0009301E">
        <w:t>to survive</w:t>
      </w:r>
      <w:r>
        <w:t>.</w:t>
      </w:r>
    </w:p>
    <w:p w14:paraId="3CB0B1AF" w14:textId="77777777" w:rsidR="00A404AD" w:rsidRDefault="00A404AD" w:rsidP="00A404AD">
      <w:pPr>
        <w:pStyle w:val="Heading4"/>
      </w:pPr>
      <w:r>
        <w:t>Ant behaviour</w:t>
      </w:r>
    </w:p>
    <w:p w14:paraId="619D685B" w14:textId="0B2398D7" w:rsidR="00A404AD" w:rsidRPr="00BC3BA0" w:rsidRDefault="00A404AD" w:rsidP="00A404AD">
      <w:r>
        <w:t xml:space="preserve">All ants must eat a certain amount of food otherwise they will lose health.  Ants will have different amounts of health depending on their genetic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lastRenderedPageBreak/>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29862D43" w14:textId="77777777" w:rsidR="00A404AD" w:rsidRDefault="00A404AD" w:rsidP="00A404AD">
      <w:r>
        <w:t>Pheromones will also be simulated, there will be two types:</w:t>
      </w:r>
    </w:p>
    <w:p w14:paraId="1B8332EB" w14:textId="77777777" w:rsidR="00A404AD" w:rsidRDefault="00A404AD" w:rsidP="00940C2B">
      <w:pPr>
        <w:pStyle w:val="ListParagraph"/>
        <w:numPr>
          <w:ilvl w:val="0"/>
          <w:numId w:val="14"/>
        </w:numPr>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1345111A" w14:textId="77777777" w:rsidR="00A404AD" w:rsidRDefault="00A404AD" w:rsidP="00940C2B">
      <w:pPr>
        <w:pStyle w:val="ListParagraph"/>
        <w:numPr>
          <w:ilvl w:val="0"/>
          <w:numId w:val="14"/>
        </w:numPr>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5BADE0F8" w14:textId="77777777" w:rsidR="00A404AD" w:rsidRDefault="00A404AD" w:rsidP="00A404AD">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7777777" w:rsidR="00A404AD" w:rsidRDefault="00A404AD" w:rsidP="00A404AD">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pPr>
      <w:r>
        <w:t>Number of ants</w:t>
      </w:r>
    </w:p>
    <w:p w14:paraId="10248C95" w14:textId="77777777" w:rsidR="00A404AD" w:rsidRDefault="00A404AD" w:rsidP="00940C2B">
      <w:pPr>
        <w:pStyle w:val="ListParagraph"/>
        <w:numPr>
          <w:ilvl w:val="0"/>
          <w:numId w:val="23"/>
        </w:numPr>
      </w:pPr>
      <w:r>
        <w:t>Birth rate</w:t>
      </w:r>
    </w:p>
    <w:p w14:paraId="6531D9B6" w14:textId="77777777" w:rsidR="00A404AD" w:rsidRDefault="00A404AD" w:rsidP="00940C2B">
      <w:pPr>
        <w:pStyle w:val="ListParagraph"/>
        <w:numPr>
          <w:ilvl w:val="0"/>
          <w:numId w:val="23"/>
        </w:numPr>
      </w:pPr>
      <w:r>
        <w:t>Death rate</w:t>
      </w:r>
    </w:p>
    <w:p w14:paraId="447A140D" w14:textId="77777777" w:rsidR="00A404AD" w:rsidRDefault="00A404AD" w:rsidP="00940C2B">
      <w:pPr>
        <w:pStyle w:val="ListParagraph"/>
        <w:numPr>
          <w:ilvl w:val="0"/>
          <w:numId w:val="23"/>
        </w:numPr>
      </w:pPr>
      <w:r>
        <w:t>Total food in nest</w:t>
      </w:r>
    </w:p>
    <w:p w14:paraId="1A601702" w14:textId="77777777" w:rsidR="00A404AD" w:rsidRDefault="00A404AD" w:rsidP="00940C2B">
      <w:pPr>
        <w:pStyle w:val="ListParagraph"/>
        <w:numPr>
          <w:ilvl w:val="0"/>
          <w:numId w:val="23"/>
        </w:numPr>
      </w:pPr>
      <w:r>
        <w:t>Survival time</w:t>
      </w:r>
    </w:p>
    <w:p w14:paraId="735F6ADC" w14:textId="68D057A1" w:rsidR="00A404AD" w:rsidRDefault="00A404AD" w:rsidP="00A404AD">
      <w:r>
        <w:t>The user will have two levels of zoom in the simulation, one to view the individual ant’s behaviour and the other to view all the nests.  As well as zooming the user will be able</w:t>
      </w:r>
      <w:r w:rsidR="00F24E15">
        <w:t xml:space="preserve"> to pan around the simulation.</w:t>
      </w:r>
    </w:p>
    <w:p w14:paraId="4C1CE581" w14:textId="0B9D6DDE" w:rsidR="00061BA9" w:rsidRPr="00061BA9" w:rsidRDefault="002A4579" w:rsidP="00061BA9">
      <w:pPr>
        <w:pStyle w:val="Heading2"/>
        <w:spacing w:after="240"/>
      </w:pPr>
      <w:bookmarkStart w:id="18" w:name="_Toc379732368"/>
      <w:r>
        <w:lastRenderedPageBreak/>
        <w:t>Description of modular structure of system</w:t>
      </w:r>
      <w:bookmarkEnd w:id="18"/>
    </w:p>
    <w:p w14:paraId="6950FFEC" w14:textId="77777777" w:rsidR="00FC19C9" w:rsidRDefault="002A4579" w:rsidP="00FC19C9">
      <w:pPr>
        <w:pStyle w:val="Heading2"/>
        <w:spacing w:after="240"/>
      </w:pPr>
      <w:bookmarkStart w:id="19" w:name="_Toc379732369"/>
      <w:commentRangeStart w:id="20"/>
      <w:r>
        <w:t>Definition of data requirements (Design Data Dictionary)</w:t>
      </w:r>
      <w:commentRangeEnd w:id="20"/>
      <w:r w:rsidR="0036268B">
        <w:rPr>
          <w:rStyle w:val="CommentReference"/>
          <w:rFonts w:asciiTheme="minorHAnsi" w:eastAsiaTheme="minorHAnsi" w:hAnsiTheme="minorHAnsi" w:cstheme="minorBidi"/>
          <w:b/>
          <w:bCs/>
          <w:color w:val="auto"/>
        </w:rPr>
        <w:commentReference w:id="20"/>
      </w:r>
      <w:bookmarkEnd w:id="19"/>
    </w:p>
    <w:p w14:paraId="4B1D352B" w14:textId="5A5355B5" w:rsidR="00234E7A" w:rsidRDefault="00234E7A" w:rsidP="00234E7A">
      <w:pPr>
        <w:pStyle w:val="Heading3"/>
      </w:pPr>
      <w:r>
        <w:t>File organisation</w:t>
      </w:r>
    </w:p>
    <w:p w14:paraId="77BE7A95" w14:textId="43F11095" w:rsidR="00234E7A" w:rsidRPr="00234E7A" w:rsidRDefault="00173F0F" w:rsidP="00234E7A">
      <w:r>
        <w:rPr>
          <w:noProof/>
          <w:lang w:eastAsia="en-GB"/>
        </w:rPr>
        <w:drawing>
          <wp:inline distT="0" distB="0" distL="0" distR="0" wp14:anchorId="2C6FF58F" wp14:editId="029FB50B">
            <wp:extent cx="3609975" cy="4876800"/>
            <wp:effectExtent l="0" t="0" r="0" b="0"/>
            <wp:docPr id="1" name="Picture 1" descr="C:\Dropbox\projects\Ant-Simulation\writeup\assests\Design\file structure\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Design\file structure\file 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4876800"/>
                    </a:xfrm>
                    <a:prstGeom prst="rect">
                      <a:avLst/>
                    </a:prstGeom>
                    <a:noFill/>
                    <a:ln>
                      <a:noFill/>
                    </a:ln>
                  </pic:spPr>
                </pic:pic>
              </a:graphicData>
            </a:graphic>
          </wp:inline>
        </w:drawing>
      </w:r>
    </w:p>
    <w:p w14:paraId="20CEB0CA" w14:textId="08922667" w:rsidR="007E4895" w:rsidRDefault="007E4895" w:rsidP="00F614A9">
      <w:pPr>
        <w:pStyle w:val="Heading2"/>
        <w:spacing w:after="240"/>
      </w:pPr>
      <w:bookmarkStart w:id="21" w:name="_Toc379732370"/>
      <w:r>
        <w:t>Description of record structure</w:t>
      </w:r>
      <w:bookmarkEnd w:id="21"/>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2" w:name="_Toc379732371"/>
      <w:r>
        <w:t>File organisation and processing</w:t>
      </w:r>
      <w:bookmarkEnd w:id="22"/>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Default="002A4579" w:rsidP="00F614A9">
      <w:pPr>
        <w:pStyle w:val="Heading2"/>
        <w:spacing w:after="240"/>
      </w:pPr>
      <w:bookmarkStart w:id="23" w:name="_Toc379732372"/>
      <w:r>
        <w:t xml:space="preserve">Validation </w:t>
      </w:r>
      <w:commentRangeStart w:id="24"/>
      <w:r>
        <w:t>required</w:t>
      </w:r>
      <w:commentRangeEnd w:id="24"/>
      <w:r w:rsidR="00F614A9">
        <w:rPr>
          <w:rStyle w:val="CommentReference"/>
          <w:rFonts w:asciiTheme="minorHAnsi" w:eastAsiaTheme="minorHAnsi" w:hAnsiTheme="minorHAnsi" w:cstheme="minorBidi"/>
          <w:b/>
          <w:bCs/>
          <w:color w:val="auto"/>
        </w:rPr>
        <w:commentReference w:id="24"/>
      </w:r>
      <w:bookmarkEnd w:id="23"/>
    </w:p>
    <w:p w14:paraId="271FD573" w14:textId="434357BA" w:rsidR="00C04867" w:rsidRPr="00C04867" w:rsidRDefault="00C04867" w:rsidP="00C04867">
      <w:r>
        <w:t>Input validation will be done by sliders, this will reduce the amount of validation of input needed as it restricts the user to input values within a specific range and of a specific type.</w:t>
      </w:r>
    </w:p>
    <w:p w14:paraId="66F5EE29" w14:textId="77777777" w:rsidR="002A4579" w:rsidRDefault="008B2D5B">
      <w:pPr>
        <w:pStyle w:val="Heading2"/>
        <w:spacing w:after="240"/>
      </w:pPr>
      <w:bookmarkStart w:id="25" w:name="_Toc379732373"/>
      <w:r>
        <w:t>Identification</w:t>
      </w:r>
      <w:r w:rsidR="002A4579">
        <w:t xml:space="preserve"> of storage media</w:t>
      </w:r>
      <w:bookmarkEnd w:id="25"/>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26" w:name="_Toc379732374"/>
      <w:r>
        <w:lastRenderedPageBreak/>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6"/>
    </w:p>
    <w:p w14:paraId="09895589" w14:textId="3AF0CFB5" w:rsidR="00C04867" w:rsidRDefault="00C04867" w:rsidP="00C04867">
      <w:pPr>
        <w:pStyle w:val="Heading3"/>
      </w:pPr>
      <w:r>
        <w:t>Angle between two points</w:t>
      </w:r>
    </w:p>
    <w:p w14:paraId="59D41CBA" w14:textId="5BF44357" w:rsidR="00610E9A" w:rsidRDefault="00381D37" w:rsidP="00610E9A">
      <w:r>
        <w:rPr>
          <w:noProof/>
          <w:lang w:eastAsia="en-GB"/>
        </w:rPr>
        <mc:AlternateContent>
          <mc:Choice Requires="wpg">
            <w:drawing>
              <wp:anchor distT="0" distB="0" distL="114300" distR="114300" simplePos="0" relativeHeight="251663872" behindDoc="0" locked="0" layoutInCell="1" allowOverlap="1" wp14:anchorId="44C84A41" wp14:editId="6129F873">
                <wp:simplePos x="0" y="0"/>
                <wp:positionH relativeFrom="column">
                  <wp:posOffset>1323975</wp:posOffset>
                </wp:positionH>
                <wp:positionV relativeFrom="paragraph">
                  <wp:posOffset>371475</wp:posOffset>
                </wp:positionV>
                <wp:extent cx="2943225" cy="17811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43225" cy="1781175"/>
                          <a:chOff x="0" y="0"/>
                          <a:chExt cx="2943225" cy="1781175"/>
                        </a:xfrm>
                      </wpg:grpSpPr>
                      <wpg:grpSp>
                        <wpg:cNvPr id="11" name="Group 11"/>
                        <wpg:cNvGrpSpPr/>
                        <wpg:grpSpPr>
                          <a:xfrm>
                            <a:off x="0" y="0"/>
                            <a:ext cx="2543175" cy="1781175"/>
                            <a:chOff x="0" y="0"/>
                            <a:chExt cx="2543175" cy="1781175"/>
                          </a:xfrm>
                        </wpg:grpSpPr>
                        <pic:pic xmlns:pic="http://schemas.openxmlformats.org/drawingml/2006/picture">
                          <pic:nvPicPr>
                            <pic:cNvPr id="4" name="Picture 4" descr="C:\Dropbox\projects\Ant-Simulation\writeup\assests\Algorithms\boundary\Angle between two points diagram.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81000" y="0"/>
                              <a:ext cx="2162175" cy="1781175"/>
                            </a:xfrm>
                            <a:prstGeom prst="rect">
                              <a:avLst/>
                            </a:prstGeom>
                            <a:noFill/>
                            <a:ln>
                              <a:noFill/>
                            </a:ln>
                          </pic:spPr>
                        </pic:pic>
                        <wps:wsp>
                          <wps:cNvPr id="8" name="Text Box 2"/>
                          <wps:cNvSpPr txBox="1">
                            <a:spLocks noChangeArrowheads="1"/>
                          </wps:cNvSpPr>
                          <wps:spPr bwMode="auto">
                            <a:xfrm>
                              <a:off x="0" y="1447800"/>
                              <a:ext cx="581025" cy="300355"/>
                            </a:xfrm>
                            <a:prstGeom prst="rect">
                              <a:avLst/>
                            </a:prstGeom>
                            <a:noFill/>
                            <a:ln w="9525">
                              <a:noFill/>
                              <a:miter lim="800000"/>
                              <a:headEnd/>
                              <a:tailEnd/>
                            </a:ln>
                          </wps:spPr>
                          <wps:txbx>
                            <w:txbxContent>
                              <w:p w14:paraId="69DA828C" w14:textId="4C9E82FC" w:rsidR="007102A4" w:rsidRDefault="007102A4">
                                <w:proofErr w:type="spellStart"/>
                                <w:proofErr w:type="gramStart"/>
                                <w:r>
                                  <w:t>coord</w:t>
                                </w:r>
                                <w:proofErr w:type="spellEnd"/>
                                <w:proofErr w:type="gramEnd"/>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2362200" y="28575"/>
                            <a:ext cx="581025" cy="290830"/>
                          </a:xfrm>
                          <a:prstGeom prst="rect">
                            <a:avLst/>
                          </a:prstGeom>
                          <a:noFill/>
                          <a:ln w="9525">
                            <a:noFill/>
                            <a:miter lim="800000"/>
                            <a:headEnd/>
                            <a:tailEnd/>
                          </a:ln>
                        </wps:spPr>
                        <wps:txbx>
                          <w:txbxContent>
                            <w:p w14:paraId="5B958C48" w14:textId="7D30C127" w:rsidR="007102A4" w:rsidRDefault="007102A4" w:rsidP="00381D37">
                              <w:proofErr w:type="gramStart"/>
                              <w:r>
                                <w:t>target</w:t>
                              </w:r>
                              <w:proofErr w:type="gramEnd"/>
                            </w:p>
                          </w:txbxContent>
                        </wps:txbx>
                        <wps:bodyPr rot="0" vert="horz" wrap="square" lIns="91440" tIns="45720" rIns="91440" bIns="45720" anchor="t" anchorCtr="0">
                          <a:noAutofit/>
                        </wps:bodyPr>
                      </wps:wsp>
                    </wpg:wgp>
                  </a:graphicData>
                </a:graphic>
              </wp:anchor>
            </w:drawing>
          </mc:Choice>
          <mc:Fallback>
            <w:pict>
              <v:group id="Group 14" o:spid="_x0000_s1026" style="position:absolute;left:0;text-align:left;margin-left:104.25pt;margin-top:29.25pt;width:231.75pt;height:140.25pt;z-index:251663872" coordsize="29432,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">
                <v:group id="Group 11" o:spid="_x0000_s1027" style="position:absolute;width:25431;height:17811" coordsize="25431,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810;width:21621;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7RjAAAAA2gAAAA8AAABkcnMvZG93bnJldi54bWxEj0+LwjAUxO+C3yE8wZumiqh0jSIVi6fF&#10;P4vnR/O2Ldu8lCat9dtvBMHjMDO/YTa73lSio8aVlhXMphEI4szqknMFP7fjZA3CeWSNlWVS8CQH&#10;u+1wsMFY2wdfqLv6XAQIuxgVFN7XsZQuK8igm9qaOHi/tjHog2xyqRt8BLip5DyKltJgyWGhwJqS&#10;grK/a2sUrAwl2B4WXVom7XeP93R1vqdKjUf9/guEp95/wu/2SStYwOtKuAF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t7tGMAAAADaAAAADwAAAAAAAAAAAAAAAACfAgAA&#10;ZHJzL2Rvd25yZXYueG1sUEsFBgAAAAAEAAQA9wAAAIwDAAAAAA==&#10;">
                    <v:imagedata r:id="rId16" o:title="Angle between two points diagram"/>
                    <v:path arrowok="t"/>
                  </v:shape>
                  <v:shapetype id="_x0000_t202" coordsize="21600,21600" o:spt="202" path="m,l,21600r21600,l21600,xe">
                    <v:stroke joinstyle="miter"/>
                    <v:path gradientshapeok="t" o:connecttype="rect"/>
                  </v:shapetype>
                  <v:shape id="_x0000_s1029" type="#_x0000_t202" style="position:absolute;top:14478;width:581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69DA828C" w14:textId="4C9E82FC" w:rsidR="007102A4" w:rsidRDefault="007102A4">
                          <w:proofErr w:type="spellStart"/>
                          <w:proofErr w:type="gramStart"/>
                          <w:r>
                            <w:t>coord</w:t>
                          </w:r>
                          <w:proofErr w:type="spellEnd"/>
                          <w:proofErr w:type="gramEnd"/>
                        </w:p>
                      </w:txbxContent>
                    </v:textbox>
                  </v:shape>
                </v:group>
                <v:shape id="_x0000_s1030" type="#_x0000_t202" style="position:absolute;left:23622;top:285;width:58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B958C48" w14:textId="7D30C127" w:rsidR="007102A4" w:rsidRDefault="007102A4" w:rsidP="00381D37">
                        <w:proofErr w:type="gramStart"/>
                        <w:r>
                          <w:t>target</w:t>
                        </w:r>
                        <w:proofErr w:type="gramEnd"/>
                      </w:p>
                    </w:txbxContent>
                  </v:textbox>
                </v:shape>
                <w10:wrap type="topAndBottom"/>
              </v:group>
            </w:pict>
          </mc:Fallback>
        </mc:AlternateContent>
      </w:r>
      <w:r w:rsidR="00610E9A">
        <w:t>Find the angle from the horizontal in radians between two coordinates.</w:t>
      </w:r>
    </w:p>
    <w:p w14:paraId="01DD62E6" w14:textId="5D3BC09F" w:rsidR="00C243C8" w:rsidRPr="00610E9A" w:rsidRDefault="00C243C8" w:rsidP="00610E9A"/>
    <w:p w14:paraId="4D5AD933" w14:textId="7FB677E7" w:rsidR="000A7B36" w:rsidRDefault="00F77007" w:rsidP="00C04867">
      <w:pPr>
        <w:pStyle w:val="CodeBlock"/>
      </w:pPr>
      <w:r>
        <w:rPr>
          <w:b/>
        </w:rPr>
        <w:t>DECLARE</w:t>
      </w:r>
      <w:r w:rsidR="000A7B36">
        <w:t xml:space="preserve"> integer dx</w:t>
      </w:r>
    </w:p>
    <w:p w14:paraId="29CA65D5" w14:textId="37367256" w:rsidR="00F77007" w:rsidRDefault="00F77007" w:rsidP="00F77007">
      <w:pPr>
        <w:pStyle w:val="CodeBlock"/>
      </w:pPr>
      <w:r>
        <w:rPr>
          <w:b/>
        </w:rPr>
        <w:t>DECLARE</w:t>
      </w:r>
      <w:r>
        <w:t xml:space="preserve"> integer dy</w:t>
      </w:r>
    </w:p>
    <w:p w14:paraId="637C11F9" w14:textId="77777777" w:rsidR="00F77007" w:rsidRDefault="00F77007" w:rsidP="00C04867">
      <w:pPr>
        <w:pStyle w:val="CodeBlock"/>
      </w:pPr>
    </w:p>
    <w:p w14:paraId="62CE34D4" w14:textId="2B345AE4" w:rsidR="00C04867" w:rsidRDefault="00C64375" w:rsidP="00C04867">
      <w:pPr>
        <w:pStyle w:val="CodeBlock"/>
      </w:pPr>
      <w:r w:rsidRPr="00C64375">
        <w:rPr>
          <w:b/>
        </w:rPr>
        <w:t>SET</w:t>
      </w:r>
      <w:r>
        <w:t xml:space="preserve"> </w:t>
      </w:r>
      <w:r w:rsidR="00C04867">
        <w:t>dx = targetX - coordX</w:t>
      </w:r>
    </w:p>
    <w:p w14:paraId="6CAA5A66" w14:textId="128F945A" w:rsidR="00C04867" w:rsidRDefault="00C64375" w:rsidP="00C04867">
      <w:pPr>
        <w:pStyle w:val="CodeBlock"/>
      </w:pPr>
      <w:r w:rsidRPr="00C64375">
        <w:rPr>
          <w:b/>
        </w:rPr>
        <w:t>SET</w:t>
      </w:r>
      <w:r>
        <w:t xml:space="preserve"> </w:t>
      </w:r>
      <w:r w:rsidR="00610E9A">
        <w:t>dy = targetY</w:t>
      </w:r>
      <w:r w:rsidR="00C04867">
        <w:t xml:space="preserve"> - coordY</w:t>
      </w:r>
    </w:p>
    <w:p w14:paraId="678EEE61" w14:textId="77777777" w:rsidR="00C04867" w:rsidRDefault="00C04867" w:rsidP="00C04867">
      <w:pPr>
        <w:pStyle w:val="CodeBlock"/>
      </w:pPr>
    </w:p>
    <w:p w14:paraId="5A004AB4" w14:textId="5D085D54" w:rsidR="00C04867" w:rsidRPr="00C04867" w:rsidRDefault="00F77007" w:rsidP="00C04867">
      <w:pPr>
        <w:pStyle w:val="CodeBlock"/>
      </w:pPr>
      <w:r>
        <w:rPr>
          <w:b/>
        </w:rPr>
        <w:t>RETURN</w:t>
      </w:r>
      <w:r w:rsidR="00C04867">
        <w:t xml:space="preserve"> atan2(dy, dx) + Math.PI / 2;</w:t>
      </w:r>
    </w:p>
    <w:p w14:paraId="19903B16" w14:textId="61DDCB8A" w:rsidR="00610E9A" w:rsidRDefault="00610E9A" w:rsidP="007102A4">
      <w:pPr>
        <w:pStyle w:val="Heading3"/>
      </w:pPr>
      <w:bookmarkStart w:id="27" w:name="_Toc379732375"/>
      <w:r>
        <w:t>Boundary</w:t>
      </w:r>
    </w:p>
    <w:p w14:paraId="0BCB12F9" w14:textId="26DB336F" w:rsidR="00381D37" w:rsidRPr="00381D37" w:rsidRDefault="00381D37" w:rsidP="00381D37">
      <w:r>
        <w:t xml:space="preserve">The map will act like a torus i.e. if an ant goes off one side of the map, it will reappear on the other side of the map. This pseudo code will update a coordinate to its </w:t>
      </w:r>
      <w:r w:rsidRPr="00381D37">
        <w:rPr>
          <w:i/>
        </w:rPr>
        <w:t>wrapped</w:t>
      </w:r>
      <w:r>
        <w:t xml:space="preserve"> coordinate if needed.</w:t>
      </w:r>
    </w:p>
    <w:p w14:paraId="5798F43F" w14:textId="501338BB" w:rsidR="00610E9A" w:rsidRDefault="00F77007" w:rsidP="00610E9A">
      <w:pPr>
        <w:pStyle w:val="CodeBlock"/>
      </w:pPr>
      <w:r>
        <w:rPr>
          <w:b/>
        </w:rPr>
        <w:t>IF</w:t>
      </w:r>
      <w:r w:rsidR="00086E9F">
        <w:t xml:space="preserve"> coordX &lt; boundsXMmin</w:t>
      </w:r>
    </w:p>
    <w:p w14:paraId="21DF05F5" w14:textId="7145EE4D" w:rsidR="00610E9A" w:rsidRDefault="00610E9A" w:rsidP="00610E9A">
      <w:pPr>
        <w:pStyle w:val="CodeBlock"/>
      </w:pPr>
      <w:r>
        <w:t xml:space="preserve">    </w:t>
      </w:r>
      <w:r w:rsidR="00C64375" w:rsidRPr="00C64375">
        <w:rPr>
          <w:b/>
        </w:rPr>
        <w:t>SET</w:t>
      </w:r>
      <w:r w:rsidR="00C64375">
        <w:t xml:space="preserve"> </w:t>
      </w:r>
      <w:r>
        <w:t>coordX = boundsXMax - abs(coordX)</w:t>
      </w:r>
    </w:p>
    <w:p w14:paraId="03F43F28" w14:textId="73D36204" w:rsidR="00610E9A" w:rsidRDefault="00F77007" w:rsidP="00610E9A">
      <w:pPr>
        <w:pStyle w:val="CodeBlock"/>
      </w:pPr>
      <w:r>
        <w:rPr>
          <w:b/>
        </w:rPr>
        <w:t>ELSE IF</w:t>
      </w:r>
      <w:r w:rsidR="00086E9F">
        <w:t xml:space="preserve"> coordX &gt;= boundsXMax</w:t>
      </w:r>
    </w:p>
    <w:p w14:paraId="4C278905" w14:textId="293B0B07" w:rsidR="00610E9A" w:rsidRDefault="00610E9A" w:rsidP="00610E9A">
      <w:pPr>
        <w:pStyle w:val="CodeBlock"/>
      </w:pPr>
      <w:r>
        <w:t xml:space="preserve">    </w:t>
      </w:r>
      <w:r w:rsidR="00C64375" w:rsidRPr="00C64375">
        <w:rPr>
          <w:b/>
        </w:rPr>
        <w:t>SET</w:t>
      </w:r>
      <w:r w:rsidR="00C64375">
        <w:t xml:space="preserve"> </w:t>
      </w:r>
      <w:r>
        <w:t>coordX = coordX - boundsXMax</w:t>
      </w:r>
    </w:p>
    <w:p w14:paraId="1369089F" w14:textId="77777777" w:rsidR="000951FB" w:rsidRPr="000951FB" w:rsidRDefault="000951FB" w:rsidP="000951FB">
      <w:pPr>
        <w:pStyle w:val="CodeBlock"/>
        <w:rPr>
          <w:b/>
        </w:rPr>
      </w:pPr>
      <w:r w:rsidRPr="000951FB">
        <w:rPr>
          <w:b/>
        </w:rPr>
        <w:t>ENDIF</w:t>
      </w:r>
    </w:p>
    <w:p w14:paraId="23C05418" w14:textId="77777777" w:rsidR="00610E9A" w:rsidRDefault="00610E9A" w:rsidP="00610E9A">
      <w:pPr>
        <w:pStyle w:val="CodeBlock"/>
      </w:pPr>
    </w:p>
    <w:p w14:paraId="5257F544" w14:textId="77777777" w:rsidR="000951FB" w:rsidRDefault="000951FB" w:rsidP="00610E9A">
      <w:pPr>
        <w:pStyle w:val="CodeBlock"/>
      </w:pPr>
    </w:p>
    <w:p w14:paraId="2466D6F1" w14:textId="3901667F" w:rsidR="00610E9A" w:rsidRDefault="00F77007" w:rsidP="00610E9A">
      <w:pPr>
        <w:pStyle w:val="CodeBlock"/>
      </w:pPr>
      <w:r>
        <w:rPr>
          <w:b/>
        </w:rPr>
        <w:t>IF</w:t>
      </w:r>
      <w:r w:rsidR="00086E9F">
        <w:t xml:space="preserve"> coordY &lt; boundsYMin</w:t>
      </w:r>
    </w:p>
    <w:p w14:paraId="18509433" w14:textId="5922C636" w:rsidR="00610E9A" w:rsidRDefault="00610E9A" w:rsidP="00610E9A">
      <w:pPr>
        <w:pStyle w:val="CodeBlock"/>
      </w:pPr>
      <w:r>
        <w:t xml:space="preserve">    </w:t>
      </w:r>
      <w:r w:rsidR="00C64375" w:rsidRPr="00C64375">
        <w:rPr>
          <w:b/>
        </w:rPr>
        <w:t>SET</w:t>
      </w:r>
      <w:r w:rsidR="00C64375">
        <w:t xml:space="preserve"> </w:t>
      </w:r>
      <w:r>
        <w:t>coordY = boundsYMax - abs(coordY)</w:t>
      </w:r>
    </w:p>
    <w:p w14:paraId="6652284A" w14:textId="04D2D277" w:rsidR="00610E9A" w:rsidRDefault="00F77007" w:rsidP="00610E9A">
      <w:pPr>
        <w:pStyle w:val="CodeBlock"/>
      </w:pPr>
      <w:r>
        <w:rPr>
          <w:b/>
        </w:rPr>
        <w:t>ELSE</w:t>
      </w:r>
      <w:r w:rsidR="00610E9A" w:rsidRPr="00610E9A">
        <w:rPr>
          <w:b/>
        </w:rPr>
        <w:t xml:space="preserve"> </w:t>
      </w:r>
      <w:r>
        <w:rPr>
          <w:b/>
        </w:rPr>
        <w:t>IF</w:t>
      </w:r>
      <w:r w:rsidR="00086E9F">
        <w:t xml:space="preserve"> coordY &gt;= boundsYMax</w:t>
      </w:r>
      <w:r w:rsidR="00610E9A">
        <w:t xml:space="preserve"> </w:t>
      </w:r>
    </w:p>
    <w:p w14:paraId="4D3769AC" w14:textId="7D39C3F8" w:rsidR="00610E9A" w:rsidRDefault="00610E9A" w:rsidP="00610E9A">
      <w:pPr>
        <w:pStyle w:val="CodeBlock"/>
      </w:pPr>
      <w:r>
        <w:t xml:space="preserve">    </w:t>
      </w:r>
      <w:r w:rsidR="00C64375" w:rsidRPr="00C64375">
        <w:rPr>
          <w:b/>
        </w:rPr>
        <w:t>SET</w:t>
      </w:r>
      <w:r w:rsidR="00C64375">
        <w:t xml:space="preserve"> </w:t>
      </w:r>
      <w:r>
        <w:t xml:space="preserve">coordY = coordY </w:t>
      </w:r>
      <w:r w:rsidR="000951FB">
        <w:t>–</w:t>
      </w:r>
      <w:r>
        <w:t xml:space="preserve"> boundsYMax</w:t>
      </w:r>
    </w:p>
    <w:p w14:paraId="75814C36" w14:textId="2C1FF8E8" w:rsidR="000951FB" w:rsidRPr="000951FB" w:rsidRDefault="000951FB" w:rsidP="00610E9A">
      <w:pPr>
        <w:pStyle w:val="CodeBlock"/>
        <w:rPr>
          <w:b/>
        </w:rPr>
      </w:pPr>
      <w:r w:rsidRPr="000951FB">
        <w:rPr>
          <w:b/>
        </w:rPr>
        <w:t>ENDIF</w:t>
      </w:r>
    </w:p>
    <w:p w14:paraId="4250F9CC" w14:textId="0CBA5685" w:rsidR="00381D37" w:rsidRDefault="00381D37" w:rsidP="007102A4">
      <w:pPr>
        <w:pStyle w:val="Heading3"/>
      </w:pPr>
      <w:r>
        <w:t>Get a block of cells</w:t>
      </w:r>
    </w:p>
    <w:p w14:paraId="378BE419" w14:textId="27DFA936" w:rsidR="00381D37" w:rsidRDefault="003429E3" w:rsidP="00381D37">
      <w:r>
        <w:t xml:space="preserve">It will be </w:t>
      </w:r>
      <w:r w:rsidRPr="003429E3">
        <w:t xml:space="preserve">necessary </w:t>
      </w:r>
      <w:r>
        <w:t>to sample blocks of cells by ants to see what lies around them.</w:t>
      </w:r>
    </w:p>
    <w:p w14:paraId="40EF5FEA" w14:textId="21777B00" w:rsidR="003429E3" w:rsidRDefault="00F77007" w:rsidP="003429E3">
      <w:pPr>
        <w:pStyle w:val="CodeBlock"/>
      </w:pPr>
      <w:r>
        <w:rPr>
          <w:b/>
        </w:rPr>
        <w:t>DECLARE</w:t>
      </w:r>
      <w:r w:rsidR="002E7FA8">
        <w:t xml:space="preserve"> </w:t>
      </w:r>
      <w:r w:rsidR="000A7B36">
        <w:t>block</w:t>
      </w:r>
      <w:r>
        <w:t xml:space="preserve"> = </w:t>
      </w:r>
      <w:r w:rsidR="003429E3">
        <w:t>[]</w:t>
      </w:r>
    </w:p>
    <w:p w14:paraId="3A3F7C4F" w14:textId="77777777" w:rsidR="003429E3" w:rsidRDefault="003429E3" w:rsidP="003429E3">
      <w:pPr>
        <w:pStyle w:val="CodeBlock"/>
      </w:pPr>
    </w:p>
    <w:p w14:paraId="3090B68C" w14:textId="1A082998" w:rsidR="003429E3" w:rsidRDefault="00F77007" w:rsidP="003429E3">
      <w:pPr>
        <w:pStyle w:val="CodeBlock"/>
      </w:pPr>
      <w:r>
        <w:rPr>
          <w:b/>
        </w:rPr>
        <w:lastRenderedPageBreak/>
        <w:t>FOR</w:t>
      </w:r>
      <w:r w:rsidR="003429E3">
        <w:t xml:space="preserve"> y = (coordY – sizeHeight) </w:t>
      </w:r>
      <w:r w:rsidR="003429E3" w:rsidRPr="00424F2D">
        <w:rPr>
          <w:b/>
        </w:rPr>
        <w:t>to</w:t>
      </w:r>
      <w:r w:rsidR="003429E3">
        <w:t xml:space="preserve"> </w:t>
      </w:r>
      <w:r w:rsidR="002E7FA8">
        <w:t>(</w:t>
      </w:r>
      <w:r w:rsidR="003429E3">
        <w:t>coordY + sizeHeight</w:t>
      </w:r>
      <w:r w:rsidR="002E7FA8">
        <w:t>)</w:t>
      </w:r>
    </w:p>
    <w:p w14:paraId="3AB7D627" w14:textId="4BD09EEF" w:rsidR="003429E3" w:rsidRDefault="003429E3" w:rsidP="003429E3">
      <w:pPr>
        <w:pStyle w:val="CodeBlock"/>
      </w:pPr>
      <w:r>
        <w:t xml:space="preserve">    </w:t>
      </w:r>
      <w:r w:rsidR="00F77007">
        <w:rPr>
          <w:b/>
        </w:rPr>
        <w:t>FOR</w:t>
      </w:r>
      <w:r>
        <w:t xml:space="preserve"> x = (coordX – sizeWidth) to</w:t>
      </w:r>
      <w:r w:rsidR="002E7FA8">
        <w:t xml:space="preserve"> (coordX + sizeWidth</w:t>
      </w:r>
      <w:r>
        <w:t>)</w:t>
      </w:r>
    </w:p>
    <w:p w14:paraId="4A6B449F" w14:textId="3D17F763" w:rsidR="003429E3" w:rsidRDefault="003429E3" w:rsidP="003429E3">
      <w:pPr>
        <w:pStyle w:val="CodeBlock"/>
      </w:pPr>
      <w:r>
        <w:t xml:space="preserve">        block.push([coordX, coordY])</w:t>
      </w:r>
    </w:p>
    <w:p w14:paraId="6695D408" w14:textId="01B5F327" w:rsidR="00BE01E3" w:rsidRPr="00BE01E3" w:rsidRDefault="005D3F82" w:rsidP="003429E3">
      <w:pPr>
        <w:pStyle w:val="CodeBlock"/>
        <w:rPr>
          <w:b/>
        </w:rPr>
      </w:pPr>
      <w:r>
        <w:rPr>
          <w:b/>
        </w:rPr>
        <w:t xml:space="preserve">    END</w:t>
      </w:r>
      <w:r w:rsidR="00BE01E3" w:rsidRPr="00BE01E3">
        <w:rPr>
          <w:b/>
        </w:rPr>
        <w:t>FOR</w:t>
      </w:r>
    </w:p>
    <w:p w14:paraId="1CF41265" w14:textId="6B9966AA" w:rsidR="00BE01E3" w:rsidRPr="00BE01E3" w:rsidRDefault="005D3F82" w:rsidP="003429E3">
      <w:pPr>
        <w:pStyle w:val="CodeBlock"/>
        <w:rPr>
          <w:b/>
        </w:rPr>
      </w:pPr>
      <w:r>
        <w:rPr>
          <w:b/>
        </w:rPr>
        <w:t>END</w:t>
      </w:r>
      <w:r w:rsidR="00BE01E3" w:rsidRPr="00BE01E3">
        <w:rPr>
          <w:b/>
        </w:rPr>
        <w:t>FOR</w:t>
      </w:r>
    </w:p>
    <w:p w14:paraId="3231AA13" w14:textId="57B8ECA2" w:rsidR="003429E3" w:rsidRPr="00381D37" w:rsidRDefault="00F77007" w:rsidP="003429E3">
      <w:pPr>
        <w:pStyle w:val="CodeBlock"/>
      </w:pPr>
      <w:r>
        <w:rPr>
          <w:b/>
        </w:rPr>
        <w:t>RETURN</w:t>
      </w:r>
      <w:r w:rsidR="003429E3">
        <w:t xml:space="preserve"> block</w:t>
      </w:r>
    </w:p>
    <w:p w14:paraId="234927DE" w14:textId="488B34F5" w:rsidR="00207D06" w:rsidRDefault="00207D06" w:rsidP="007102A4">
      <w:pPr>
        <w:pStyle w:val="Heading3"/>
      </w:pPr>
      <w:r>
        <w:t>Get a sector</w:t>
      </w:r>
    </w:p>
    <w:p w14:paraId="7230DCD0" w14:textId="139C6DF0" w:rsidR="00956A1C" w:rsidRPr="00956A1C" w:rsidRDefault="00956A1C" w:rsidP="00956A1C">
      <w:r>
        <w:t xml:space="preserve">Get sector will return the list of cells which lie within the sector at a particular coordinate facing a certain direction with an angle </w:t>
      </w:r>
      <w:r w:rsidR="00577F8B">
        <w:t>theta</w:t>
      </w:r>
      <w:r>
        <w:t>. This will be used by</w:t>
      </w:r>
      <w:r w:rsidR="00577F8B">
        <w:t xml:space="preserve"> ants to sample the map in front of them to see any items of interests such as other ants, food and pheromones. Ants will have a certain viewing angle (the angle through which they can see)</w:t>
      </w:r>
      <w:r w:rsidR="00C675FD">
        <w:t>.</w:t>
      </w:r>
    </w:p>
    <w:p w14:paraId="14EA5782" w14:textId="3E6C9044" w:rsidR="00994A9C" w:rsidRDefault="00994A9C" w:rsidP="00994A9C">
      <w:pPr>
        <w:pStyle w:val="CodeBlock"/>
      </w:pPr>
      <w:r>
        <w:rPr>
          <w:b/>
        </w:rPr>
        <w:t>DECLARE</w:t>
      </w:r>
      <w:r>
        <w:t xml:space="preserve"> block = [];</w:t>
      </w:r>
    </w:p>
    <w:p w14:paraId="7D2BC27F" w14:textId="77777777" w:rsidR="00994A9C" w:rsidRDefault="00994A9C" w:rsidP="00994A9C">
      <w:pPr>
        <w:pStyle w:val="CodeBlock"/>
      </w:pPr>
    </w:p>
    <w:p w14:paraId="12D18082" w14:textId="6CA350DB" w:rsidR="00994A9C" w:rsidRDefault="00994A9C" w:rsidP="00994A9C">
      <w:pPr>
        <w:pStyle w:val="CodeBlock"/>
      </w:pPr>
      <w:r w:rsidRPr="00994A9C">
        <w:rPr>
          <w:b/>
        </w:rPr>
        <w:t>FOR</w:t>
      </w:r>
      <w:r>
        <w:t xml:space="preserve"> y = (coord.y – radius) </w:t>
      </w:r>
      <w:r w:rsidRPr="00994A9C">
        <w:rPr>
          <w:b/>
        </w:rPr>
        <w:t>TO</w:t>
      </w:r>
      <w:r>
        <w:t xml:space="preserve"> (coord.y + radius)</w:t>
      </w:r>
    </w:p>
    <w:p w14:paraId="0A3BA890" w14:textId="2283D1C3" w:rsidR="00994A9C" w:rsidRDefault="00994A9C" w:rsidP="00994A9C">
      <w:pPr>
        <w:pStyle w:val="CodeBlock"/>
      </w:pPr>
      <w:r>
        <w:t xml:space="preserve">    </w:t>
      </w:r>
      <w:r w:rsidRPr="00994A9C">
        <w:rPr>
          <w:b/>
        </w:rPr>
        <w:t>FOR</w:t>
      </w:r>
      <w:r>
        <w:t xml:space="preserve"> x = (coord.x – radius) </w:t>
      </w:r>
      <w:r w:rsidRPr="00994A9C">
        <w:rPr>
          <w:b/>
        </w:rPr>
        <w:t>TO</w:t>
      </w:r>
      <w:r>
        <w:t xml:space="preserve"> (coord.x + radius)</w:t>
      </w:r>
    </w:p>
    <w:p w14:paraId="2DBE4BAB" w14:textId="77777777" w:rsidR="00994A9C" w:rsidRDefault="00994A9C" w:rsidP="00994A9C">
      <w:pPr>
        <w:pStyle w:val="CodeBlock"/>
      </w:pPr>
    </w:p>
    <w:p w14:paraId="7869B12A" w14:textId="0D2D77C2" w:rsidR="00994A9C" w:rsidRDefault="00994A9C" w:rsidP="00994A9C">
      <w:pPr>
        <w:pStyle w:val="CodeBlock"/>
      </w:pPr>
      <w:r>
        <w:t xml:space="preserve">        </w:t>
      </w:r>
      <w:r w:rsidR="00BE6E0F">
        <w:rPr>
          <w:b/>
        </w:rPr>
        <w:t>SET</w:t>
      </w:r>
      <w:r>
        <w:t xml:space="preserve"> searchCoord = {</w:t>
      </w:r>
    </w:p>
    <w:p w14:paraId="09BE947E" w14:textId="2BE2AB51" w:rsidR="00994A9C" w:rsidRDefault="00994A9C" w:rsidP="00994A9C">
      <w:pPr>
        <w:pStyle w:val="CodeBlock"/>
      </w:pPr>
      <w:r>
        <w:t xml:space="preserve">            x: x,</w:t>
      </w:r>
    </w:p>
    <w:p w14:paraId="6F535F8A" w14:textId="5D91F1E7" w:rsidR="00994A9C" w:rsidRDefault="00994A9C" w:rsidP="00994A9C">
      <w:pPr>
        <w:pStyle w:val="CodeBlock"/>
      </w:pPr>
      <w:r>
        <w:t xml:space="preserve">            y: y</w:t>
      </w:r>
    </w:p>
    <w:p w14:paraId="6C85330E" w14:textId="086107BC" w:rsidR="00994A9C" w:rsidRDefault="00BE6E0F" w:rsidP="00994A9C">
      <w:pPr>
        <w:pStyle w:val="CodeBlock"/>
      </w:pPr>
      <w:r>
        <w:t xml:space="preserve">        }</w:t>
      </w:r>
    </w:p>
    <w:p w14:paraId="7FBDD687" w14:textId="77777777" w:rsidR="00994A9C" w:rsidRDefault="00994A9C" w:rsidP="00994A9C">
      <w:pPr>
        <w:pStyle w:val="CodeBlock"/>
      </w:pPr>
      <w:r>
        <w:t xml:space="preserve">        </w:t>
      </w:r>
    </w:p>
    <w:p w14:paraId="5D9F4A98" w14:textId="39D3D904" w:rsidR="00994A9C" w:rsidRDefault="00994A9C" w:rsidP="00994A9C">
      <w:pPr>
        <w:pStyle w:val="CodeBlock"/>
      </w:pPr>
      <w:r>
        <w:t xml:space="preserve">        </w:t>
      </w:r>
      <w:r w:rsidR="00BE6E0F">
        <w:rPr>
          <w:b/>
        </w:rPr>
        <w:t>SET</w:t>
      </w:r>
      <w:r w:rsidR="00BE6E0F">
        <w:t xml:space="preserve"> </w:t>
      </w:r>
      <w:r>
        <w:t xml:space="preserve">angle = </w:t>
      </w:r>
      <w:r w:rsidR="00BE01E3">
        <w:t>angleTo(coord, searchCoord)</w:t>
      </w:r>
    </w:p>
    <w:p w14:paraId="42FD93B1" w14:textId="30BDDA58" w:rsidR="00994A9C" w:rsidRDefault="00994A9C" w:rsidP="00994A9C">
      <w:pPr>
        <w:pStyle w:val="CodeBlock"/>
      </w:pPr>
      <w:r>
        <w:t xml:space="preserve">        </w:t>
      </w:r>
      <w:r w:rsidR="00BE6E0F">
        <w:rPr>
          <w:b/>
        </w:rPr>
        <w:t>SET</w:t>
      </w:r>
      <w:r w:rsidR="00BE6E0F">
        <w:t xml:space="preserve"> </w:t>
      </w:r>
      <w:r>
        <w:t>dist</w:t>
      </w:r>
      <w:r w:rsidR="00BE6E0F">
        <w:t xml:space="preserve"> = distance(coord, searchCoord)</w:t>
      </w:r>
    </w:p>
    <w:p w14:paraId="1517CB6A" w14:textId="77777777" w:rsidR="00994A9C" w:rsidRDefault="00994A9C" w:rsidP="00994A9C">
      <w:pPr>
        <w:pStyle w:val="CodeBlock"/>
      </w:pPr>
      <w:r>
        <w:t xml:space="preserve">            </w:t>
      </w:r>
    </w:p>
    <w:p w14:paraId="4CE35A61" w14:textId="0D779152" w:rsidR="00994A9C" w:rsidRDefault="00994A9C" w:rsidP="00994A9C">
      <w:pPr>
        <w:pStyle w:val="CodeBlock"/>
      </w:pPr>
      <w:r>
        <w:t xml:space="preserve">        </w:t>
      </w:r>
      <w:r w:rsidR="00BE6E0F">
        <w:rPr>
          <w:b/>
        </w:rPr>
        <w:t>SET</w:t>
      </w:r>
      <w:r w:rsidR="00BE6E0F">
        <w:t xml:space="preserve"> </w:t>
      </w:r>
      <w:r>
        <w:t>minSector = validateDir</w:t>
      </w:r>
      <w:r w:rsidR="00BE6E0F">
        <w:t>ection(direction - angle / 2)</w:t>
      </w:r>
    </w:p>
    <w:p w14:paraId="490F0FE8" w14:textId="660257B1" w:rsidR="00994A9C" w:rsidRDefault="00994A9C" w:rsidP="00994A9C">
      <w:pPr>
        <w:pStyle w:val="CodeBlock"/>
      </w:pPr>
      <w:r>
        <w:t xml:space="preserve">        </w:t>
      </w:r>
      <w:r w:rsidR="00BE6E0F">
        <w:rPr>
          <w:b/>
        </w:rPr>
        <w:t>SET</w:t>
      </w:r>
      <w:r w:rsidR="00BE6E0F">
        <w:t xml:space="preserve"> </w:t>
      </w:r>
      <w:r>
        <w:t>maxSector = validateD</w:t>
      </w:r>
      <w:r w:rsidR="00BE6E0F">
        <w:t>irection(direction + angle / 2)</w:t>
      </w:r>
    </w:p>
    <w:p w14:paraId="61E21ADC" w14:textId="77777777" w:rsidR="00994A9C" w:rsidRDefault="00994A9C" w:rsidP="00994A9C">
      <w:pPr>
        <w:pStyle w:val="CodeBlock"/>
      </w:pPr>
    </w:p>
    <w:p w14:paraId="77DAA6FF" w14:textId="61335C9C" w:rsidR="00994A9C" w:rsidRDefault="00994A9C" w:rsidP="00994A9C">
      <w:pPr>
        <w:pStyle w:val="CodeBlock"/>
      </w:pPr>
      <w:r>
        <w:t xml:space="preserve">        </w:t>
      </w:r>
      <w:r w:rsidRPr="00994A9C">
        <w:rPr>
          <w:b/>
        </w:rPr>
        <w:t>IF</w:t>
      </w:r>
      <w:r w:rsidR="00086E9F">
        <w:t xml:space="preserve"> </w:t>
      </w:r>
      <w:r>
        <w:t xml:space="preserve">angle &gt;= minSector </w:t>
      </w:r>
      <w:r w:rsidR="009E7CD4" w:rsidRPr="009E7CD4">
        <w:rPr>
          <w:b/>
        </w:rPr>
        <w:t>AND</w:t>
      </w:r>
      <w:r w:rsidR="009E7CD4">
        <w:t xml:space="preserve"> </w:t>
      </w:r>
      <w:r>
        <w:t>angle &lt;</w:t>
      </w:r>
      <w:r w:rsidR="00BE6E0F">
        <w:t xml:space="preserve">= maxSector </w:t>
      </w:r>
      <w:r w:rsidR="009E7CD4" w:rsidRPr="009E7CD4">
        <w:rPr>
          <w:b/>
        </w:rPr>
        <w:t>AND</w:t>
      </w:r>
      <w:r w:rsidR="009E7CD4">
        <w:t xml:space="preserve"> </w:t>
      </w:r>
      <w:r w:rsidR="00BE6E0F">
        <w:t>dist &lt;= radius)</w:t>
      </w:r>
    </w:p>
    <w:p w14:paraId="1A458391" w14:textId="39F94C2F" w:rsidR="00994A9C" w:rsidRDefault="00994A9C" w:rsidP="00994A9C">
      <w:pPr>
        <w:pStyle w:val="CodeBlock"/>
      </w:pPr>
      <w:r>
        <w:t xml:space="preserve">            block.push</w:t>
      </w:r>
      <w:r w:rsidR="00BE6E0F">
        <w:t>(</w:t>
      </w:r>
      <w:r w:rsidR="00086E9F">
        <w:t>searchCoord</w:t>
      </w:r>
    </w:p>
    <w:p w14:paraId="463E4C48" w14:textId="3EC8EA08" w:rsidR="00994A9C" w:rsidRDefault="000951FB" w:rsidP="00BE01E3">
      <w:pPr>
        <w:pStyle w:val="CodeBlock"/>
      </w:pPr>
      <w:r>
        <w:t xml:space="preserve">        </w:t>
      </w:r>
      <w:r w:rsidR="00994A9C" w:rsidRPr="00994A9C">
        <w:rPr>
          <w:b/>
        </w:rPr>
        <w:t>ELSE</w:t>
      </w:r>
      <w:r w:rsidR="00994A9C">
        <w:t xml:space="preserve"> </w:t>
      </w:r>
      <w:r w:rsidR="00994A9C" w:rsidRPr="00994A9C">
        <w:rPr>
          <w:b/>
        </w:rPr>
        <w:t>IF</w:t>
      </w:r>
      <w:r w:rsidR="00086E9F">
        <w:t xml:space="preserve"> (</w:t>
      </w:r>
      <w:r w:rsidR="00BE01E3">
        <w:t xml:space="preserve">direction &lt;= angle / 2 </w:t>
      </w:r>
      <w:r w:rsidR="00BE01E3" w:rsidRPr="00BE01E3">
        <w:rPr>
          <w:b/>
        </w:rPr>
        <w:t>OR</w:t>
      </w:r>
      <w:r w:rsidR="00994A9C">
        <w:t xml:space="preserve"> </w:t>
      </w:r>
      <w:r w:rsidR="00BE01E3">
        <w:t>direction</w:t>
      </w:r>
      <w:r w:rsidR="00994A9C">
        <w:t xml:space="preserve"> &gt;= Math.PI * 2 - angle / 2) </w:t>
      </w:r>
      <w:r w:rsidR="009E7CD4" w:rsidRPr="009E7CD4">
        <w:rPr>
          <w:b/>
        </w:rPr>
        <w:t>AND</w:t>
      </w:r>
      <w:r w:rsidR="00BE6E0F">
        <w:t xml:space="preserve"> </w:t>
      </w:r>
      <w:r w:rsidR="00994A9C">
        <w:t xml:space="preserve">(angle &lt;= maxSector </w:t>
      </w:r>
      <w:r w:rsidR="00BE01E3" w:rsidRPr="00BE01E3">
        <w:rPr>
          <w:b/>
        </w:rPr>
        <w:t>OR</w:t>
      </w:r>
      <w:r w:rsidR="00BE01E3">
        <w:t xml:space="preserve"> </w:t>
      </w:r>
      <w:r w:rsidR="00994A9C">
        <w:t xml:space="preserve">angle &gt;= minSector) </w:t>
      </w:r>
      <w:r w:rsidR="009E7CD4" w:rsidRPr="009E7CD4">
        <w:rPr>
          <w:b/>
        </w:rPr>
        <w:t>AND</w:t>
      </w:r>
      <w:r w:rsidR="009E7CD4">
        <w:t xml:space="preserve"> </w:t>
      </w:r>
      <w:r w:rsidR="00086E9F">
        <w:t>dist &lt;= radius</w:t>
      </w:r>
    </w:p>
    <w:p w14:paraId="3C123D9A" w14:textId="15E555EF" w:rsidR="000951FB" w:rsidRDefault="00BE6E0F" w:rsidP="00994A9C">
      <w:pPr>
        <w:pStyle w:val="CodeBlock"/>
      </w:pPr>
      <w:r>
        <w:t xml:space="preserve">            </w:t>
      </w:r>
      <w:r w:rsidR="00994A9C">
        <w:t>block.push(searchCoord</w:t>
      </w:r>
      <w:r w:rsidR="00BE01E3">
        <w:t>)</w:t>
      </w:r>
    </w:p>
    <w:p w14:paraId="6FE398A6" w14:textId="0963FC1D" w:rsidR="000951FB" w:rsidRDefault="000951FB" w:rsidP="00994A9C">
      <w:pPr>
        <w:pStyle w:val="CodeBlock"/>
        <w:rPr>
          <w:b/>
        </w:rPr>
      </w:pPr>
      <w:r>
        <w:t xml:space="preserve">        </w:t>
      </w:r>
      <w:r w:rsidRPr="000951FB">
        <w:rPr>
          <w:b/>
        </w:rPr>
        <w:t>ENDIF</w:t>
      </w:r>
    </w:p>
    <w:p w14:paraId="2172894B" w14:textId="0FA91567" w:rsidR="000951FB" w:rsidRDefault="005D3F82" w:rsidP="00994A9C">
      <w:pPr>
        <w:pStyle w:val="CodeBlock"/>
        <w:rPr>
          <w:b/>
        </w:rPr>
      </w:pPr>
      <w:r>
        <w:rPr>
          <w:b/>
        </w:rPr>
        <w:t xml:space="preserve">    END</w:t>
      </w:r>
      <w:r w:rsidR="000951FB">
        <w:rPr>
          <w:b/>
        </w:rPr>
        <w:t>FOR</w:t>
      </w:r>
    </w:p>
    <w:p w14:paraId="4209C5FB" w14:textId="20B30134" w:rsidR="000951FB" w:rsidRPr="000951FB" w:rsidRDefault="000951FB" w:rsidP="00994A9C">
      <w:pPr>
        <w:pStyle w:val="CodeBlock"/>
        <w:rPr>
          <w:b/>
        </w:rPr>
      </w:pPr>
      <w:r>
        <w:rPr>
          <w:b/>
        </w:rPr>
        <w:t>ENDFOR</w:t>
      </w:r>
    </w:p>
    <w:p w14:paraId="57831F65" w14:textId="77777777" w:rsidR="00994A9C" w:rsidRDefault="00994A9C" w:rsidP="00994A9C">
      <w:pPr>
        <w:pStyle w:val="CodeBlock"/>
      </w:pPr>
    </w:p>
    <w:p w14:paraId="6FFA483A" w14:textId="3C74EC8A" w:rsidR="00994A9C" w:rsidRPr="00994A9C" w:rsidRDefault="00994A9C" w:rsidP="00994A9C">
      <w:pPr>
        <w:pStyle w:val="CodeBlock"/>
      </w:pPr>
      <w:r w:rsidRPr="00BE6E0F">
        <w:rPr>
          <w:b/>
        </w:rPr>
        <w:t>RETURN</w:t>
      </w:r>
      <w:r>
        <w:t xml:space="preserve"> block</w:t>
      </w:r>
    </w:p>
    <w:p w14:paraId="7F7BD8BD" w14:textId="715909E4" w:rsidR="007102A4" w:rsidRDefault="007102A4" w:rsidP="007102A4">
      <w:pPr>
        <w:pStyle w:val="Heading3"/>
      </w:pPr>
      <w:r>
        <w:t>Ant non goal driven movement</w:t>
      </w:r>
    </w:p>
    <w:p w14:paraId="7FDD6995" w14:textId="595C365F" w:rsidR="007102A4" w:rsidRPr="007102A4" w:rsidRDefault="007102A4" w:rsidP="007102A4">
      <w:r>
        <w:rPr>
          <w:noProof/>
          <w:lang w:eastAsia="en-GB"/>
        </w:rPr>
        <w:lastRenderedPageBreak/>
        <w:drawing>
          <wp:anchor distT="0" distB="0" distL="114300" distR="114300" simplePos="0" relativeHeight="251664896" behindDoc="0" locked="0" layoutInCell="1" allowOverlap="1" wp14:anchorId="22440996" wp14:editId="08BA45A4">
            <wp:simplePos x="0" y="0"/>
            <wp:positionH relativeFrom="column">
              <wp:posOffset>0</wp:posOffset>
            </wp:positionH>
            <wp:positionV relativeFrom="paragraph">
              <wp:posOffset>-635</wp:posOffset>
            </wp:positionV>
            <wp:extent cx="4714875" cy="8791575"/>
            <wp:effectExtent l="0" t="0" r="9525" b="9525"/>
            <wp:wrapTopAndBottom/>
            <wp:docPr id="15" name="Picture 15" descr="\\fs001\01intake$\01ROBINSON\work\comp\comp4\Ant-Simulation-master\writeup\assests\Algorithms\Ant.wonder\Ant.wonder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1\01intake$\01ROBINSON\work\comp\comp4\Ant-Simulation-master\writeup\assests\Algorithms\Ant.wonder\Ant.wonder algorithm flow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E537B" w14:textId="1E9DA761" w:rsidR="007102A4" w:rsidRDefault="007102A4" w:rsidP="007102A4">
      <w:pPr>
        <w:pStyle w:val="Heading3"/>
      </w:pPr>
      <w:r>
        <w:lastRenderedPageBreak/>
        <w:t>Ant pheromone secretion</w:t>
      </w:r>
    </w:p>
    <w:p w14:paraId="63AD4A49" w14:textId="0E582806" w:rsidR="007102A4" w:rsidRDefault="007102A4" w:rsidP="007102A4">
      <w:pPr>
        <w:pStyle w:val="CodeBlock"/>
      </w:pPr>
      <w:r w:rsidRPr="007102A4">
        <w:rPr>
          <w:b/>
        </w:rPr>
        <w:t>FOR</w:t>
      </w:r>
      <w:r>
        <w:t xml:space="preserve"> pheromone in cell</w:t>
      </w:r>
    </w:p>
    <w:p w14:paraId="0A07CA1C" w14:textId="60638670" w:rsidR="007102A4" w:rsidRDefault="007102A4" w:rsidP="007102A4">
      <w:pPr>
        <w:pStyle w:val="CodeBlock"/>
      </w:pPr>
      <w:r>
        <w:t xml:space="preserve">    </w:t>
      </w:r>
      <w:r w:rsidRPr="007102A4">
        <w:rPr>
          <w:b/>
        </w:rPr>
        <w:t>IF</w:t>
      </w:r>
      <w:r w:rsidR="00A55B55">
        <w:t xml:space="preserve"> pheromoneSpecies == thisSpecies</w:t>
      </w:r>
    </w:p>
    <w:p w14:paraId="67E143C0" w14:textId="77777777" w:rsidR="007102A4" w:rsidRDefault="007102A4" w:rsidP="007102A4">
      <w:pPr>
        <w:pStyle w:val="CodeBlock"/>
      </w:pPr>
      <w:r>
        <w:t xml:space="preserve">        pheromoneConcentration += thisPheromoneConcentration</w:t>
      </w:r>
    </w:p>
    <w:p w14:paraId="47F103B4" w14:textId="46868F95" w:rsidR="007102A4" w:rsidRDefault="007102A4" w:rsidP="007102A4">
      <w:pPr>
        <w:pStyle w:val="CodeBlock"/>
      </w:pPr>
      <w:r>
        <w:t xml:space="preserve">        </w:t>
      </w:r>
      <w:r w:rsidRPr="007102A4">
        <w:rPr>
          <w:b/>
        </w:rPr>
        <w:t>IF</w:t>
      </w:r>
      <w:r w:rsidR="00A117F9">
        <w:t xml:space="preserve"> </w:t>
      </w:r>
      <w:r>
        <w:t>pheromoneConcentratio</w:t>
      </w:r>
      <w:r w:rsidR="00A117F9">
        <w:t>n &gt; MAX_PHEROMONE_CONCENTRATION</w:t>
      </w:r>
    </w:p>
    <w:p w14:paraId="0427D9E6" w14:textId="77777777" w:rsidR="007102A4" w:rsidRDefault="007102A4" w:rsidP="007102A4">
      <w:pPr>
        <w:pStyle w:val="CodeBlock"/>
      </w:pPr>
      <w:r>
        <w:t xml:space="preserve">            pheromoneConcentration = MAX_PHEROMONE_CONCENTRATION</w:t>
      </w:r>
    </w:p>
    <w:p w14:paraId="04774EEC" w14:textId="67CBE358" w:rsidR="00FB23D9" w:rsidRPr="00FB23D9" w:rsidRDefault="00FB23D9" w:rsidP="007102A4">
      <w:pPr>
        <w:pStyle w:val="CodeBlock"/>
        <w:rPr>
          <w:b/>
        </w:rPr>
      </w:pPr>
      <w:r>
        <w:t xml:space="preserve">        </w:t>
      </w:r>
      <w:r w:rsidRPr="00FB23D9">
        <w:rPr>
          <w:b/>
        </w:rPr>
        <w:t>ENDIF</w:t>
      </w:r>
    </w:p>
    <w:p w14:paraId="701B7106" w14:textId="38EA5A17" w:rsidR="00FB23D9" w:rsidRPr="00FB23D9" w:rsidRDefault="00FB23D9" w:rsidP="007102A4">
      <w:pPr>
        <w:pStyle w:val="CodeBlock"/>
        <w:rPr>
          <w:b/>
        </w:rPr>
      </w:pPr>
      <w:r>
        <w:t xml:space="preserve">    </w:t>
      </w:r>
      <w:r w:rsidRPr="00FB23D9">
        <w:rPr>
          <w:b/>
        </w:rPr>
        <w:t>ENDIF</w:t>
      </w:r>
    </w:p>
    <w:p w14:paraId="13DDA407" w14:textId="0BA92820" w:rsidR="00FB23D9" w:rsidRPr="00FB23D9" w:rsidRDefault="00FB23D9" w:rsidP="007102A4">
      <w:pPr>
        <w:pStyle w:val="CodeBlock"/>
        <w:rPr>
          <w:b/>
        </w:rPr>
      </w:pPr>
      <w:r w:rsidRPr="00FB23D9">
        <w:rPr>
          <w:b/>
        </w:rPr>
        <w:t>ENDFOR</w:t>
      </w:r>
    </w:p>
    <w:p w14:paraId="07DF074D" w14:textId="77777777" w:rsidR="007102A4" w:rsidRDefault="007102A4" w:rsidP="007102A4">
      <w:pPr>
        <w:pStyle w:val="CodeBlock"/>
      </w:pPr>
    </w:p>
    <w:p w14:paraId="1227D809" w14:textId="77777777" w:rsidR="007102A4" w:rsidRDefault="007102A4" w:rsidP="007102A4">
      <w:pPr>
        <w:pStyle w:val="CodeBlock"/>
      </w:pPr>
      <w:r>
        <w:t>pheromone = new Pheromone(this.species.chars.pheromoneConcentration, thisCoord)</w:t>
      </w:r>
    </w:p>
    <w:p w14:paraId="212AEC83" w14:textId="1D979A8D" w:rsidR="007102A4" w:rsidRPr="007102A4" w:rsidRDefault="007102A4" w:rsidP="007102A4">
      <w:pPr>
        <w:pStyle w:val="CodeBlock"/>
      </w:pPr>
      <w:r>
        <w:t>pheromone.addToMap()</w:t>
      </w:r>
    </w:p>
    <w:p w14:paraId="4F87B3A5" w14:textId="24039191" w:rsidR="00DE135B" w:rsidRDefault="00DE135B" w:rsidP="00DE135B">
      <w:pPr>
        <w:pStyle w:val="Heading3"/>
      </w:pPr>
      <w:r>
        <w:t>Nest reproduction</w:t>
      </w:r>
    </w:p>
    <w:p w14:paraId="37F42C3C" w14:textId="00D0EB17" w:rsidR="00DE135B" w:rsidRPr="00DE135B" w:rsidRDefault="00DE135B" w:rsidP="00DE135B">
      <w:r>
        <w:rPr>
          <w:noProof/>
          <w:lang w:eastAsia="en-GB"/>
        </w:rPr>
        <w:lastRenderedPageBreak/>
        <w:drawing>
          <wp:anchor distT="0" distB="0" distL="114300" distR="114300" simplePos="0" relativeHeight="251665920" behindDoc="0" locked="0" layoutInCell="1" allowOverlap="1" wp14:anchorId="5295C880" wp14:editId="773DF2E4">
            <wp:simplePos x="0" y="0"/>
            <wp:positionH relativeFrom="column">
              <wp:posOffset>0</wp:posOffset>
            </wp:positionH>
            <wp:positionV relativeFrom="paragraph">
              <wp:posOffset>-635</wp:posOffset>
            </wp:positionV>
            <wp:extent cx="4300220" cy="7915275"/>
            <wp:effectExtent l="0" t="0" r="5080" b="9525"/>
            <wp:wrapTopAndBottom/>
            <wp:docPr id="16" name="Picture 16" descr="\\fs001\01intake$\01ROBINSON\work\comp\comp4\Ant-Simulation-master\writeup\assests\Algorithms\Nest.reproduce\Nest.reproduce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1\01intake$\01ROBINSON\work\comp\comp4\Ant-Simulation-master\writeup\assests\Algorithms\Nest.reproduce\Nest.reproduce algorithm flow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0220" cy="791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AD5B2" w14:textId="7679A863" w:rsidR="00DE135B" w:rsidRDefault="00DE135B" w:rsidP="00DE135B">
      <w:pPr>
        <w:pStyle w:val="Heading3"/>
      </w:pPr>
      <w:r>
        <w:t>Worker ant depositing food</w:t>
      </w:r>
    </w:p>
    <w:p w14:paraId="16EC684C" w14:textId="5B9FEAB9" w:rsidR="00DE135B" w:rsidRPr="00DE135B" w:rsidRDefault="00DE135B" w:rsidP="00DE135B">
      <w:r>
        <w:rPr>
          <w:noProof/>
          <w:lang w:eastAsia="en-GB"/>
        </w:rPr>
        <w:lastRenderedPageBreak/>
        <w:drawing>
          <wp:anchor distT="0" distB="0" distL="114300" distR="114300" simplePos="0" relativeHeight="251666944" behindDoc="0" locked="0" layoutInCell="1" allowOverlap="1" wp14:anchorId="4B6E79C4" wp14:editId="1361A953">
            <wp:simplePos x="0" y="0"/>
            <wp:positionH relativeFrom="column">
              <wp:posOffset>0</wp:posOffset>
            </wp:positionH>
            <wp:positionV relativeFrom="paragraph">
              <wp:posOffset>-208915</wp:posOffset>
            </wp:positionV>
            <wp:extent cx="3395345" cy="7962900"/>
            <wp:effectExtent l="0" t="0" r="0" b="0"/>
            <wp:wrapTopAndBottom/>
            <wp:docPr id="19" name="Picture 19" descr="\\fs001\01intake$\01ROBINSON\work\comp\comp4\Ant-Simulation-master\writeup\assests\Algorithms\Worker.depositeFood\Worker.depositeFood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001\01intake$\01ROBINSON\work\comp\comp4\Ant-Simulation-master\writeup\assests\Algorithms\Worker.depositeFood\Worker.depositeFood algorithm 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5345" cy="796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C1675" w14:textId="5A1883AA" w:rsidR="00DE135B" w:rsidRDefault="00DE135B" w:rsidP="00DE135B">
      <w:pPr>
        <w:pStyle w:val="Heading3"/>
      </w:pPr>
      <w:r>
        <w:t>Soldier nest guarding</w:t>
      </w:r>
    </w:p>
    <w:p w14:paraId="53C04EA5" w14:textId="5D853393" w:rsidR="00DE135B" w:rsidRPr="00DE135B" w:rsidRDefault="00DE135B" w:rsidP="00DE135B">
      <w:r>
        <w:rPr>
          <w:noProof/>
          <w:lang w:eastAsia="en-GB"/>
        </w:rPr>
        <w:lastRenderedPageBreak/>
        <w:drawing>
          <wp:anchor distT="0" distB="0" distL="114300" distR="114300" simplePos="0" relativeHeight="251667968" behindDoc="0" locked="0" layoutInCell="1" allowOverlap="1" wp14:anchorId="63B7714E" wp14:editId="22E548E1">
            <wp:simplePos x="0" y="0"/>
            <wp:positionH relativeFrom="column">
              <wp:posOffset>0</wp:posOffset>
            </wp:positionH>
            <wp:positionV relativeFrom="paragraph">
              <wp:posOffset>-635</wp:posOffset>
            </wp:positionV>
            <wp:extent cx="4371975" cy="8801100"/>
            <wp:effectExtent l="0" t="0" r="9525" b="0"/>
            <wp:wrapTopAndBottom/>
            <wp:docPr id="20" name="Picture 20" descr="\\fs001\01intake$\01ROBINSON\work\comp\comp4\Ant-Simulation-master\writeup\assests\Algorithms\Soldier.guardNest\Soldier.guardNes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001\01intake$\01ROBINSON\work\comp\comp4\Ant-Simulation-master\writeup\assests\Algorithms\Soldier.guardNest\Soldier.guardNest algorithm flow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880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9AB57" w14:textId="469F0D02" w:rsidR="00DE135B" w:rsidRDefault="00DE135B" w:rsidP="00DE135B">
      <w:pPr>
        <w:pStyle w:val="Heading3"/>
      </w:pPr>
      <w:r>
        <w:lastRenderedPageBreak/>
        <w:t>Soldier pick target</w:t>
      </w:r>
    </w:p>
    <w:p w14:paraId="5EC2EED9" w14:textId="1E90542E" w:rsidR="00DE135B" w:rsidRPr="00DE135B" w:rsidRDefault="00DE135B" w:rsidP="00DE135B">
      <w:r>
        <w:rPr>
          <w:noProof/>
          <w:lang w:eastAsia="en-GB"/>
        </w:rPr>
        <w:lastRenderedPageBreak/>
        <w:drawing>
          <wp:anchor distT="0" distB="0" distL="114300" distR="114300" simplePos="0" relativeHeight="251668992" behindDoc="0" locked="0" layoutInCell="1" allowOverlap="1" wp14:anchorId="33B0C2C9" wp14:editId="1003CAA6">
            <wp:simplePos x="0" y="0"/>
            <wp:positionH relativeFrom="column">
              <wp:posOffset>0</wp:posOffset>
            </wp:positionH>
            <wp:positionV relativeFrom="paragraph">
              <wp:posOffset>-635</wp:posOffset>
            </wp:positionV>
            <wp:extent cx="4200525" cy="8791575"/>
            <wp:effectExtent l="0" t="0" r="9525" b="9525"/>
            <wp:wrapTopAndBottom/>
            <wp:docPr id="21" name="Picture 21" descr="\\fs001\01intake$\01ROBINSON\work\comp\comp4\Ant-Simulation-master\writeup\assests\Algorithms\Soldier.pickTarget\Soldier.pickTarge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001\01intake$\01ROBINSON\work\comp\comp4\Ant-Simulation-master\writeup\assests\Algorithms\Soldier.pickTarget\Soldier.pickTarget algorithm 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F3E7" w14:textId="77777777" w:rsidR="00DE135B" w:rsidRDefault="00DE135B" w:rsidP="00C04867">
      <w:pPr>
        <w:pStyle w:val="Heading2"/>
        <w:spacing w:after="240"/>
      </w:pPr>
    </w:p>
    <w:p w14:paraId="3ACD5C51" w14:textId="2E4D606A" w:rsidR="00C04867" w:rsidRDefault="002A4579" w:rsidP="00C04867">
      <w:pPr>
        <w:pStyle w:val="Heading2"/>
        <w:spacing w:after="240"/>
      </w:pPr>
      <w:r>
        <w:t>Class definitio</w:t>
      </w:r>
      <w:bookmarkStart w:id="28" w:name="_GoBack"/>
      <w:bookmarkEnd w:id="28"/>
      <w:r>
        <w:t xml:space="preserve">ns (diagrams) and details of object behaviours and </w:t>
      </w:r>
      <w:r w:rsidR="008B2D5B">
        <w:t>methods</w:t>
      </w:r>
      <w:bookmarkEnd w:id="27"/>
    </w:p>
    <w:p w14:paraId="318C959F" w14:textId="7D98A397" w:rsidR="00061BA9" w:rsidRPr="00061BA9" w:rsidRDefault="00061BA9" w:rsidP="00061BA9">
      <w:r>
        <w:rPr>
          <w:noProof/>
          <w:lang w:eastAsia="en-GB"/>
        </w:rPr>
        <w:drawing>
          <wp:inline distT="0" distB="0" distL="0" distR="0" wp14:anchorId="643003D5" wp14:editId="1607008A">
            <wp:extent cx="5753100" cy="381000"/>
            <wp:effectExtent l="0" t="0" r="0" b="0"/>
            <wp:docPr id="22" name="Picture 22" descr="\\fs001\01intake$\01ROBINSON\work\comp\comp4\Ant-Simulation-master\writeup\assests\Design\Entity relationship\ant\entity relationship -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001\01intake$\01ROBINSON\work\comp\comp4\Ant-Simulation-master\writeup\assests\Design\Entity relationship\ant\entity relationship - 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81000"/>
                    </a:xfrm>
                    <a:prstGeom prst="rect">
                      <a:avLst/>
                    </a:prstGeom>
                    <a:noFill/>
                    <a:ln>
                      <a:noFill/>
                    </a:ln>
                  </pic:spPr>
                </pic:pic>
              </a:graphicData>
            </a:graphic>
          </wp:inline>
        </w:drawing>
      </w:r>
      <w:r>
        <w:rPr>
          <w:noProof/>
          <w:lang w:eastAsia="en-GB"/>
        </w:rPr>
        <w:drawing>
          <wp:inline distT="0" distB="0" distL="0" distR="0" wp14:anchorId="274E38B7" wp14:editId="3DC9B103">
            <wp:extent cx="5753100" cy="2095500"/>
            <wp:effectExtent l="0" t="0" r="0" b="0"/>
            <wp:docPr id="23" name="Picture 23" descr="\\fs001\01intake$\01ROBINSON\work\comp\comp4\Ant-Simulation-master\writeup\assests\Design\Entity relationship\worker ant\entity relationship - worker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001\01intake$\01ROBINSON\work\comp\comp4\Ant-Simulation-master\writeup\assests\Design\Entity relationship\worker ant\entity relationship - worker 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51F75C07" w14:textId="77777777" w:rsidR="004C5344" w:rsidRDefault="008B2D5B" w:rsidP="00A04872">
      <w:pPr>
        <w:pStyle w:val="Heading2"/>
        <w:spacing w:after="240"/>
      </w:pPr>
      <w:bookmarkStart w:id="29" w:name="_Toc379732376"/>
      <w:commentRangeStart w:id="30"/>
      <w:r>
        <w:t xml:space="preserve">User interface design (HCI) </w:t>
      </w:r>
      <w:r w:rsidR="004C5344">
        <w:t>rational</w:t>
      </w:r>
      <w:commentRangeEnd w:id="30"/>
      <w:r w:rsidR="00347DD7">
        <w:rPr>
          <w:rStyle w:val="CommentReference"/>
          <w:rFonts w:asciiTheme="minorHAnsi" w:eastAsiaTheme="minorHAnsi" w:hAnsiTheme="minorHAnsi" w:cstheme="minorBidi"/>
          <w:b/>
          <w:bCs/>
          <w:color w:val="auto"/>
        </w:rPr>
        <w:commentReference w:id="30"/>
      </w:r>
      <w:bookmarkEnd w:id="29"/>
    </w:p>
    <w:p w14:paraId="1992595A" w14:textId="77777777" w:rsidR="00A04872" w:rsidRPr="00A04872" w:rsidRDefault="00A04872" w:rsidP="00A04872">
      <w:pPr>
        <w:sectPr w:rsidR="00A04872" w:rsidRPr="00A04872" w:rsidSect="00100BC7">
          <w:footerReference w:type="default" r:id="rId24"/>
          <w:footerReference w:type="first" r:id="rId25"/>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5680" behindDoc="0" locked="0" layoutInCell="1" allowOverlap="1" wp14:anchorId="04CF1466" wp14:editId="62FD61C5">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7102A4" w:rsidRPr="007018DC" w:rsidRDefault="007102A4"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548.2pt;margin-top:363.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zxOgIAAFw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" fillcolor="#404040 [2429]" stroked="f">
                <v:textbox>
                  <w:txbxContent>
                    <w:p w14:paraId="22A09C8D" w14:textId="77777777" w:rsidR="007102A4" w:rsidRPr="007018DC" w:rsidRDefault="007102A4"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3008B357" wp14:editId="2D9CA985">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7102A4" w:rsidRPr="007018DC" w:rsidRDefault="007102A4"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1.75pt;margin-top:168.05pt;width:21.75pt;height:23.25pt;z-index:2516567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" fillcolor="#404040 [2429]" stroked="f">
                <v:textbox>
                  <w:txbxContent>
                    <w:p w14:paraId="254403C7" w14:textId="77777777" w:rsidR="007102A4" w:rsidRPr="007018DC" w:rsidRDefault="007102A4"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769E1DD9" wp14:editId="6E201CD2">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7102A4" w:rsidRPr="007018DC" w:rsidRDefault="007102A4"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560.25pt;margin-top:65.8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" fillcolor="#404040 [2429]" stroked="f">
                <v:textbox>
                  <w:txbxContent>
                    <w:p w14:paraId="0405890C" w14:textId="77777777" w:rsidR="007102A4" w:rsidRPr="007018DC" w:rsidRDefault="007102A4"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BD50D2C" wp14:editId="60FE8565">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7102A4" w:rsidRPr="007018DC" w:rsidRDefault="007102A4"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10.95pt;margin-top:69.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5AOQIAAFs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" fillcolor="#404040 [2429]" stroked="f">
                <v:textbox>
                  <w:txbxContent>
                    <w:p w14:paraId="09C32EB2" w14:textId="77777777" w:rsidR="007102A4" w:rsidRPr="007018DC" w:rsidRDefault="007102A4"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2608" behindDoc="0" locked="0" layoutInCell="1" allowOverlap="1" wp14:anchorId="4D6C809B" wp14:editId="1F505D1E">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7102A4" w:rsidRPr="007018DC" w:rsidRDefault="007102A4"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84.2pt;margin-top:389.3pt;width:21.75pt;height:2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IG87Ew6AgAAWwQAAA4AAAAA&#10;AAAAAAAAAAAALgIAAGRycy9lMm9Eb2MueG1sUEsBAi0AFAAGAAgAAAAhAMvWcB/gAAAACwEAAA8A&#10;AAAAAAAAAAAAAAAAlAQAAGRycy9kb3ducmV2LnhtbFBLBQYAAAAABAAEAPMAAAChBQAAAAA=&#10;" fillcolor="#404040 [2429]" stroked="f">
                <v:textbox>
                  <w:txbxContent>
                    <w:p w14:paraId="67B25F48" w14:textId="77777777" w:rsidR="007102A4" w:rsidRPr="007018DC" w:rsidRDefault="007102A4"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1584" behindDoc="0" locked="0" layoutInCell="1" allowOverlap="1" wp14:anchorId="3868B55F" wp14:editId="6911112D">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7102A4" w:rsidRPr="007018DC" w:rsidRDefault="007102A4"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02.95pt;margin-top:87.8pt;width:21.75pt;height:23.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" fillcolor="#404040 [2429]" stroked="f">
                <v:textbox>
                  <w:txbxContent>
                    <w:p w14:paraId="7210CBF6" w14:textId="77777777" w:rsidR="007102A4" w:rsidRPr="007018DC" w:rsidRDefault="007102A4"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1"/>
      <w:commentRangeStart w:id="32"/>
      <w:r>
        <w:rPr>
          <w:noProof/>
          <w:lang w:eastAsia="en-GB"/>
        </w:rPr>
        <w:drawing>
          <wp:anchor distT="0" distB="0" distL="114300" distR="114300" simplePos="0" relativeHeight="251650560" behindDoc="1" locked="0" layoutInCell="1" allowOverlap="1" wp14:anchorId="1BC1ACBB" wp14:editId="4ECCDDEA">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1"/>
      <w:commentRangeEnd w:id="32"/>
      <w:r w:rsidR="00B0025F">
        <w:rPr>
          <w:rStyle w:val="CommentReference"/>
        </w:rPr>
        <w:commentReference w:id="31"/>
      </w:r>
      <w:r w:rsidR="00156B12">
        <w:rPr>
          <w:rStyle w:val="CommentReference"/>
        </w:rPr>
        <w:commentReference w:id="32"/>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940C2B">
      <w:pPr>
        <w:pStyle w:val="ListParagraph"/>
        <w:numPr>
          <w:ilvl w:val="0"/>
          <w:numId w:val="24"/>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940C2B">
      <w:pPr>
        <w:pStyle w:val="ListParagraph"/>
        <w:numPr>
          <w:ilvl w:val="0"/>
          <w:numId w:val="24"/>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A404AD">
      <w:pPr>
        <w:pStyle w:val="ListParagraph"/>
        <w:numPr>
          <w:ilvl w:val="0"/>
          <w:numId w:val="24"/>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pPr>
      <w:bookmarkStart w:id="33" w:name="_Toc379732377"/>
      <w:r>
        <w:t>UI sample of planned data capture and entry designs</w:t>
      </w:r>
      <w:bookmarkEnd w:id="33"/>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34"/>
      <w:r>
        <w:t>button</w:t>
      </w:r>
      <w:commentRangeEnd w:id="34"/>
      <w:r>
        <w:rPr>
          <w:rStyle w:val="CommentReference"/>
        </w:rPr>
        <w:commentReference w:id="34"/>
      </w:r>
      <w:r>
        <w:t>.</w:t>
      </w:r>
    </w:p>
    <w:p w14:paraId="7A5247F8" w14:textId="77777777" w:rsidR="00613703" w:rsidRPr="00613703" w:rsidRDefault="00613703" w:rsidP="00613703"/>
    <w:p w14:paraId="419FEEED" w14:textId="77777777" w:rsidR="008B2D5B" w:rsidRDefault="008B2D5B">
      <w:pPr>
        <w:pStyle w:val="Heading2"/>
        <w:spacing w:after="240"/>
      </w:pPr>
      <w:bookmarkStart w:id="35" w:name="_Toc379732378"/>
      <w:r>
        <w:lastRenderedPageBreak/>
        <w:t>UI sample of planned valid output designs</w:t>
      </w:r>
      <w:bookmarkEnd w:id="35"/>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6"/>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6"/>
      <w:r>
        <w:rPr>
          <w:rStyle w:val="CommentReference"/>
        </w:rPr>
        <w:commentReference w:id="36"/>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37"/>
      <w:r>
        <w:t>Pheromones – Displayed as long trials behind the ants much like they are in real life, this is done to show to the user the use of pheromones.</w:t>
      </w:r>
      <w:commentRangeEnd w:id="37"/>
      <w:r>
        <w:rPr>
          <w:rStyle w:val="CommentReference"/>
        </w:rPr>
        <w:commentReference w:id="37"/>
      </w:r>
    </w:p>
    <w:p w14:paraId="037631E4" w14:textId="77777777" w:rsidR="00A04872" w:rsidRPr="00A04872" w:rsidRDefault="00A04872" w:rsidP="00D807B4"/>
    <w:p w14:paraId="6864B63E" w14:textId="77777777" w:rsidR="00A04872" w:rsidRDefault="00A04872">
      <w:pPr>
        <w:pStyle w:val="Heading2"/>
        <w:spacing w:after="240"/>
      </w:pPr>
      <w:bookmarkStart w:id="38" w:name="_Toc379732379"/>
      <w:r>
        <w:t>Description of measures planned for security and integrity of data</w:t>
      </w:r>
      <w:bookmarkEnd w:id="38"/>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58B20727" w14:textId="77777777" w:rsidR="008B2D5B" w:rsidRDefault="008B2D5B">
      <w:pPr>
        <w:pStyle w:val="Heading2"/>
        <w:spacing w:after="240"/>
      </w:pPr>
      <w:bookmarkStart w:id="39" w:name="_Toc379732380"/>
      <w:r>
        <w:t xml:space="preserve">Description of measures planned for </w:t>
      </w:r>
      <w:r w:rsidR="00A04872">
        <w:t xml:space="preserve">system </w:t>
      </w:r>
      <w:r>
        <w:t>security and integrity of data</w:t>
      </w:r>
      <w:bookmarkEnd w:id="39"/>
    </w:p>
    <w:p w14:paraId="40C941CD"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03EE3F20" w14:textId="77777777" w:rsidR="00A404AD" w:rsidRDefault="00A404AD" w:rsidP="00A404AD">
      <w:pPr>
        <w:pStyle w:val="Heading3"/>
      </w:pPr>
      <w:r>
        <w:t>Anti-cheating</w:t>
      </w:r>
    </w:p>
    <w:p w14:paraId="65F86672" w14:textId="77777777" w:rsidR="00A404AD" w:rsidRPr="00DE25FB" w:rsidRDefault="00A404AD" w:rsidP="00A404AD">
      <w:pPr>
        <w:rPr>
          <w:highlight w:val="yellow"/>
        </w:rPr>
      </w:pPr>
      <w:r w:rsidRPr="00DE25FB">
        <w:rPr>
          <w:highlight w:val="yellow"/>
        </w:rPr>
        <w:t>Ideas:</w:t>
      </w:r>
    </w:p>
    <w:p w14:paraId="057F099F" w14:textId="77777777" w:rsidR="00A404AD" w:rsidRPr="00DE25FB" w:rsidRDefault="00A404AD" w:rsidP="00940C2B">
      <w:pPr>
        <w:pStyle w:val="ListParagraph"/>
        <w:numPr>
          <w:ilvl w:val="0"/>
          <w:numId w:val="21"/>
        </w:numPr>
        <w:rPr>
          <w:highlight w:val="yellow"/>
        </w:rPr>
      </w:pPr>
      <w:r w:rsidRPr="00DE25FB">
        <w:rPr>
          <w:highlight w:val="yellow"/>
        </w:rPr>
        <w:t>Run copy simultaneously on server to check scores are realistic</w:t>
      </w:r>
    </w:p>
    <w:p w14:paraId="75A0C2F2" w14:textId="77777777" w:rsidR="00A404AD" w:rsidRPr="00DE25FB" w:rsidRDefault="00A404AD" w:rsidP="00940C2B">
      <w:pPr>
        <w:pStyle w:val="ListParagraph"/>
        <w:numPr>
          <w:ilvl w:val="0"/>
          <w:numId w:val="21"/>
        </w:numPr>
        <w:rPr>
          <w:highlight w:val="yellow"/>
        </w:rPr>
      </w:pPr>
      <w:r w:rsidRPr="00DE25FB">
        <w:rPr>
          <w:highlight w:val="yellow"/>
        </w:rPr>
        <w:t>Send progressive report every ... ticks and check</w:t>
      </w:r>
    </w:p>
    <w:p w14:paraId="3363A1DF" w14:textId="77777777" w:rsidR="00A404AD" w:rsidRPr="00A404AD" w:rsidRDefault="00A404AD" w:rsidP="00A404AD"/>
    <w:p w14:paraId="1045A77B" w14:textId="77777777" w:rsidR="008B2D5B" w:rsidRPr="005175D1" w:rsidRDefault="008B2D5B">
      <w:pPr>
        <w:pStyle w:val="Heading2"/>
        <w:spacing w:after="240"/>
      </w:pPr>
      <w:bookmarkStart w:id="40" w:name="_Toc379732381"/>
      <w:r>
        <w:lastRenderedPageBreak/>
        <w:t>Overall test strategy</w:t>
      </w:r>
      <w:bookmarkEnd w:id="40"/>
    </w:p>
    <w:p w14:paraId="5B36C763" w14:textId="77777777" w:rsidR="004D3202" w:rsidRDefault="002B05A9">
      <w:pPr>
        <w:pStyle w:val="Heading1"/>
        <w:spacing w:after="240"/>
      </w:pPr>
      <w:bookmarkStart w:id="41" w:name="_Toc379732382"/>
      <w:r>
        <w:t xml:space="preserve">Section 3: </w:t>
      </w:r>
      <w:r w:rsidR="004D3202">
        <w:t>Technical Solution</w:t>
      </w:r>
      <w:bookmarkEnd w:id="41"/>
    </w:p>
    <w:p w14:paraId="5F8C1986" w14:textId="77777777" w:rsidR="004D3202" w:rsidRDefault="002B05A9">
      <w:pPr>
        <w:pStyle w:val="Heading1"/>
        <w:spacing w:after="240"/>
      </w:pPr>
      <w:bookmarkStart w:id="42" w:name="_Toc379732383"/>
      <w:r>
        <w:t xml:space="preserve">Section 4: </w:t>
      </w:r>
      <w:r w:rsidR="004D3202">
        <w:t>System Testing</w:t>
      </w:r>
      <w:bookmarkEnd w:id="42"/>
    </w:p>
    <w:p w14:paraId="4F4919E0" w14:textId="09ADC86F" w:rsidR="00EE057F" w:rsidRPr="0035076E" w:rsidRDefault="002B05A9" w:rsidP="0035076E">
      <w:pPr>
        <w:pStyle w:val="Heading1"/>
        <w:spacing w:after="240"/>
      </w:pPr>
      <w:bookmarkStart w:id="43" w:name="_Toc379732384"/>
      <w:r>
        <w:t xml:space="preserve">Section 5: </w:t>
      </w:r>
      <w:r w:rsidR="004D3202">
        <w:t>System Maintenance</w:t>
      </w:r>
      <w:bookmarkEnd w:id="43"/>
    </w:p>
    <w:p w14:paraId="755E25C9" w14:textId="4A32C906" w:rsidR="004D3202" w:rsidRDefault="002B05A9">
      <w:pPr>
        <w:pStyle w:val="Heading1"/>
        <w:spacing w:after="240"/>
      </w:pPr>
      <w:bookmarkStart w:id="44" w:name="_Toc379732385"/>
      <w:r>
        <w:t xml:space="preserve">Section 6: </w:t>
      </w:r>
      <w:r w:rsidR="004D3202">
        <w:t>User Manual</w:t>
      </w:r>
      <w:bookmarkEnd w:id="44"/>
    </w:p>
    <w:p w14:paraId="37DC84C2" w14:textId="77777777" w:rsidR="004D3202" w:rsidRDefault="002B05A9">
      <w:pPr>
        <w:pStyle w:val="Heading1"/>
        <w:spacing w:after="240"/>
      </w:pPr>
      <w:bookmarkStart w:id="45" w:name="_Toc379732386"/>
      <w:r>
        <w:t xml:space="preserve">Section 7: </w:t>
      </w:r>
      <w:r w:rsidR="004D3202">
        <w:t>Evaluation</w:t>
      </w:r>
      <w:bookmarkEnd w:id="45"/>
    </w:p>
    <w:p w14:paraId="21DDE051" w14:textId="77777777" w:rsidR="006B6096" w:rsidRDefault="006B6096" w:rsidP="00BC3BA0">
      <w:pPr>
        <w:pStyle w:val="Heading1"/>
      </w:pPr>
      <w:bookmarkStart w:id="46" w:name="_Toc379732387"/>
      <w:r>
        <w:t>Appendix A: Availability of Teaching Materials on Evolution</w:t>
      </w:r>
      <w:bookmarkEnd w:id="46"/>
    </w:p>
    <w:p w14:paraId="57F35519" w14:textId="77777777" w:rsidR="006B6096" w:rsidRDefault="006B6096">
      <w:pPr>
        <w:spacing w:after="240"/>
      </w:pPr>
    </w:p>
    <w:p w14:paraId="2D147979" w14:textId="77777777" w:rsidR="006B6096" w:rsidRDefault="006B6096" w:rsidP="00D74197">
      <w:pPr>
        <w:pStyle w:val="Heading2"/>
      </w:pPr>
      <w:bookmarkStart w:id="47" w:name="_Toc379732388"/>
      <w:r>
        <w:t>Online research</w:t>
      </w:r>
      <w:bookmarkEnd w:id="47"/>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rPr>
                <w:b/>
                <w:sz w:val="24"/>
              </w:rPr>
            </w:pPr>
            <w:r>
              <w:rPr>
                <w:b/>
                <w:sz w:val="24"/>
              </w:rPr>
              <w:t>Website</w:t>
            </w:r>
          </w:p>
        </w:tc>
        <w:tc>
          <w:tcPr>
            <w:tcW w:w="2928" w:type="dxa"/>
          </w:tcPr>
          <w:p w14:paraId="56D4C028" w14:textId="77777777" w:rsidR="00C0588F" w:rsidRPr="004448E1" w:rsidRDefault="00C0588F">
            <w:pPr>
              <w:spacing w:after="240" w:line="276" w:lineRule="auto"/>
              <w:rPr>
                <w:b/>
                <w:sz w:val="24"/>
              </w:rPr>
            </w:pPr>
            <w:r>
              <w:rPr>
                <w:b/>
                <w:sz w:val="24"/>
              </w:rPr>
              <w:t>Materials available</w:t>
            </w:r>
          </w:p>
        </w:tc>
        <w:tc>
          <w:tcPr>
            <w:tcW w:w="2693" w:type="dxa"/>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pPr>
            <w:r>
              <w:t xml:space="preserve">Presentations, teacher notes and </w:t>
            </w:r>
            <w:proofErr w:type="spellStart"/>
            <w:r>
              <w:t>spreadsheets</w:t>
            </w:r>
            <w:proofErr w:type="spellEnd"/>
            <w:r>
              <w:t xml:space="preserve">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pPr>
            <w:r>
              <w:t>Focus on conservation</w:t>
            </w:r>
          </w:p>
          <w:p w14:paraId="563508CF" w14:textId="77777777" w:rsidR="00C0588F" w:rsidRDefault="00C0588F" w:rsidP="00940C2B">
            <w:pPr>
              <w:pStyle w:val="ListParagraph"/>
              <w:numPr>
                <w:ilvl w:val="0"/>
                <w:numId w:val="1"/>
              </w:numPr>
              <w:spacing w:after="240"/>
              <w:ind w:left="268" w:hanging="268"/>
            </w:pPr>
            <w:r>
              <w:t>Attractive materials</w:t>
            </w:r>
          </w:p>
          <w:p w14:paraId="4B9FC444" w14:textId="77777777" w:rsidR="00C0588F" w:rsidRDefault="00C0588F" w:rsidP="00940C2B">
            <w:pPr>
              <w:pStyle w:val="ListParagraph"/>
              <w:numPr>
                <w:ilvl w:val="0"/>
                <w:numId w:val="1"/>
              </w:numPr>
              <w:spacing w:after="240"/>
              <w:ind w:left="268" w:hanging="268"/>
            </w:pPr>
            <w:r>
              <w:t>No online or computer 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pPr>
          </w:p>
        </w:tc>
        <w:tc>
          <w:tcPr>
            <w:tcW w:w="2693" w:type="dxa"/>
          </w:tcPr>
          <w:p w14:paraId="07DBB34A" w14:textId="77777777" w:rsidR="00C0588F" w:rsidRDefault="00C0588F" w:rsidP="00940C2B">
            <w:pPr>
              <w:pStyle w:val="ListParagraph"/>
              <w:numPr>
                <w:ilvl w:val="0"/>
                <w:numId w:val="1"/>
              </w:numPr>
              <w:spacing w:after="240"/>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48" w:name="_Toc379732389"/>
      <w:r>
        <w:t>Interviews</w:t>
      </w:r>
      <w:bookmarkEnd w:id="48"/>
    </w:p>
    <w:p w14:paraId="37250290" w14:textId="68CD0557" w:rsidR="00C0588F" w:rsidRDefault="003A402B">
      <w:pPr>
        <w:spacing w:after="240"/>
      </w:pPr>
      <w:r>
        <w:t xml:space="preserve">Interview with </w:t>
      </w:r>
      <w:r w:rsidR="003763B4">
        <w:t xml:space="preserve">Dr </w:t>
      </w:r>
      <w:proofErr w:type="spellStart"/>
      <w:r w:rsidR="003763B4" w:rsidRPr="003763B4">
        <w:rPr>
          <w:rFonts w:ascii="Arial" w:hAnsi="Arial" w:cs="Arial"/>
          <w:bCs/>
          <w:color w:val="333333"/>
          <w:sz w:val="20"/>
          <w:szCs w:val="20"/>
          <w:shd w:val="clear" w:color="auto" w:fill="FFFFFF"/>
        </w:rPr>
        <w:t>Sheffrin</w:t>
      </w:r>
      <w:proofErr w:type="spellEnd"/>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lastRenderedPageBreak/>
        <w:t>How is the topic of evolution currently taught?</w:t>
      </w:r>
    </w:p>
    <w:p w14:paraId="52AC8687" w14:textId="30CECA32" w:rsidR="004B102D" w:rsidRPr="004B102D" w:rsidRDefault="004B102D" w:rsidP="004B102D">
      <w:proofErr w:type="gramStart"/>
      <w:r>
        <w:t>Taught in year 8, 11 and sixth form biology.</w:t>
      </w:r>
      <w:proofErr w:type="gramEnd"/>
      <w:r>
        <w:t xml:space="preserve">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proofErr w:type="gramStart"/>
      <w:r>
        <w:t>Hardware and software available?</w:t>
      </w:r>
      <w:proofErr w:type="gramEnd"/>
    </w:p>
    <w:p w14:paraId="37BC14F8" w14:textId="63868D79" w:rsidR="003763B4" w:rsidRDefault="003763B4" w:rsidP="003763B4">
      <w:r>
        <w:t xml:space="preserve">During classes </w:t>
      </w:r>
      <w:proofErr w:type="gramStart"/>
      <w:r>
        <w:t>an</w:t>
      </w:r>
      <w:proofErr w:type="gramEnd"/>
      <w:r>
        <w:t xml:space="preserve">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 xml:space="preserve">Half of a lesson and </w:t>
      </w:r>
      <w:proofErr w:type="gramStart"/>
      <w:r>
        <w:t>a prep</w:t>
      </w:r>
      <w:proofErr w:type="gramEnd"/>
      <w:r>
        <w:t>.</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pPr>
      <w:r>
        <w:br w:type="page"/>
      </w:r>
      <w:bookmarkStart w:id="49" w:name="_Toc379732390"/>
      <w:r>
        <w:lastRenderedPageBreak/>
        <w:t>Appendix B: Evolution – the main concepts</w:t>
      </w:r>
      <w:bookmarkEnd w:id="49"/>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29"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30"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31"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32"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33"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r>
        <w:t>Search undertaken 8/10/2013</w:t>
      </w:r>
    </w:p>
    <w:p w14:paraId="10181911" w14:textId="2ABB00FD" w:rsidR="00347DD7" w:rsidRDefault="00347DD7" w:rsidP="00347DD7">
      <w:pPr>
        <w:pStyle w:val="Heading1"/>
      </w:pPr>
      <w:bookmarkStart w:id="50" w:name="_Toc379732391"/>
      <w:r>
        <w:t>Sources</w:t>
      </w:r>
      <w:bookmarkEnd w:id="50"/>
    </w:p>
    <w:p w14:paraId="14C60FB2" w14:textId="0B237305" w:rsidR="00F27163" w:rsidRDefault="00347DD7" w:rsidP="00F27163">
      <w:pPr>
        <w:pStyle w:val="Heading2"/>
      </w:pPr>
      <w:bookmarkStart w:id="51" w:name="_Toc379732392"/>
      <w:r>
        <w:t>Ant</w:t>
      </w:r>
      <w:r w:rsidR="00F27163">
        <w:t>s and their behaviour</w:t>
      </w:r>
      <w:bookmarkEnd w:id="51"/>
    </w:p>
    <w:p w14:paraId="6A003D10" w14:textId="68A0F32D" w:rsidR="00F27163" w:rsidRDefault="00424F2D" w:rsidP="00F27163">
      <w:hyperlink r:id="rId34" w:history="1">
        <w:r w:rsidR="00F27163" w:rsidRPr="002C1FB5">
          <w:rPr>
            <w:rStyle w:val="Hyperlink"/>
          </w:rPr>
          <w:t>http://en.wikipedia.org/wiki/Ant</w:t>
        </w:r>
      </w:hyperlink>
    </w:p>
    <w:p w14:paraId="4B22ABFA" w14:textId="17DF8CEA" w:rsidR="00F27163" w:rsidRDefault="00424F2D" w:rsidP="00F27163">
      <w:hyperlink r:id="rId35" w:history="1">
        <w:r w:rsidR="00F27163" w:rsidRPr="002C1FB5">
          <w:rPr>
            <w:rStyle w:val="Hyperlink"/>
          </w:rPr>
          <w:t>http://en.wikipedia.org/wiki/Eusociality</w:t>
        </w:r>
      </w:hyperlink>
    </w:p>
    <w:p w14:paraId="1B92D493" w14:textId="0B790D1F" w:rsidR="00F27163" w:rsidRDefault="00424F2D" w:rsidP="00F27163">
      <w:hyperlink r:id="rId36" w:history="1">
        <w:r w:rsidR="00F27163" w:rsidRPr="002C1FB5">
          <w:rPr>
            <w:rStyle w:val="Hyperlink"/>
          </w:rPr>
          <w:t>http://en.wikipedia.org/wiki/Pheromone</w:t>
        </w:r>
      </w:hyperlink>
    </w:p>
    <w:p w14:paraId="160E590C" w14:textId="3D5FAC16" w:rsidR="00F27163" w:rsidRDefault="00424F2D" w:rsidP="00F27163">
      <w:hyperlink r:id="rId37" w:history="1">
        <w:r w:rsidR="00F27163" w:rsidRPr="002C1FB5">
          <w:rPr>
            <w:rStyle w:val="Hyperlink"/>
          </w:rPr>
          <w:t>http://en.wikipedia.org/wiki/Ant_colony</w:t>
        </w:r>
      </w:hyperlink>
    </w:p>
    <w:p w14:paraId="0843232C" w14:textId="1921948A" w:rsidR="00F27163" w:rsidRDefault="00424F2D" w:rsidP="00F27163">
      <w:hyperlink r:id="rId38"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01robinson" w:date="2013-11-29T16:02:00Z" w:initials="01robinso">
    <w:p w14:paraId="58CE2E79" w14:textId="54E5357E" w:rsidR="007102A4" w:rsidRDefault="007102A4">
      <w:pPr>
        <w:pStyle w:val="CommentText"/>
      </w:pPr>
      <w:r>
        <w:rPr>
          <w:rStyle w:val="CommentReference"/>
        </w:rPr>
        <w:annotationRef/>
      </w:r>
      <w:r>
        <w:t>This needs to be done.</w:t>
      </w:r>
    </w:p>
  </w:comment>
  <w:comment w:id="13" w:author="Alex Robinson" w:date="2014-02-09T20:30:00Z" w:initials="AR">
    <w:p w14:paraId="329DBC7C" w14:textId="57AAD492" w:rsidR="007102A4" w:rsidRDefault="007102A4">
      <w:pPr>
        <w:pStyle w:val="CommentText"/>
      </w:pPr>
      <w:r>
        <w:rPr>
          <w:rStyle w:val="CommentReference"/>
        </w:rPr>
        <w:annotationRef/>
      </w:r>
      <w:r>
        <w:t>Add basic functions of each of these to improve measurability SMART target</w:t>
      </w:r>
    </w:p>
    <w:p w14:paraId="12E926CA" w14:textId="77777777" w:rsidR="007102A4" w:rsidRDefault="007102A4">
      <w:pPr>
        <w:pStyle w:val="CommentText"/>
      </w:pPr>
    </w:p>
  </w:comment>
  <w:comment w:id="20" w:author="01robinson" w:date="2013-11-22T15:53:00Z" w:initials="01robinso">
    <w:p w14:paraId="619FDE91" w14:textId="77777777" w:rsidR="007102A4" w:rsidRDefault="007102A4">
      <w:pPr>
        <w:pStyle w:val="CommentText"/>
      </w:pPr>
      <w:r>
        <w:rPr>
          <w:rStyle w:val="CommentReference"/>
        </w:rPr>
        <w:annotationRef/>
      </w:r>
      <w:r>
        <w:t>List objects and important variables</w:t>
      </w:r>
    </w:p>
  </w:comment>
  <w:comment w:id="24" w:author="Alex Robinson" w:date="2013-11-16T15:52:00Z" w:initials="AR">
    <w:p w14:paraId="4D2A3D70" w14:textId="77777777" w:rsidR="007102A4" w:rsidRDefault="007102A4">
      <w:pPr>
        <w:pStyle w:val="CommentText"/>
      </w:pPr>
      <w:r>
        <w:rPr>
          <w:rStyle w:val="CommentReference"/>
        </w:rPr>
        <w:annotationRef/>
      </w:r>
      <w:r>
        <w:t>Is this section for databases only?</w:t>
      </w:r>
    </w:p>
  </w:comment>
  <w:comment w:id="30" w:author="01robinson" w:date="2013-11-29T15:28:00Z" w:initials="01robinso">
    <w:p w14:paraId="6D595DC6" w14:textId="61478722" w:rsidR="007102A4" w:rsidRDefault="007102A4">
      <w:pPr>
        <w:pStyle w:val="CommentText"/>
      </w:pPr>
      <w:r>
        <w:rPr>
          <w:rStyle w:val="CommentReference"/>
        </w:rPr>
        <w:annotationRef/>
      </w:r>
      <w:r>
        <w:t xml:space="preserve">This needs more analysis done on the reasons behind the decisions rather than a description of the picture.  Perhaps include the simulation UI and describe that as well rather </w:t>
      </w:r>
      <w:proofErr w:type="spellStart"/>
      <w:r>
        <w:t>then</w:t>
      </w:r>
      <w:proofErr w:type="spellEnd"/>
      <w:r>
        <w:t xml:space="preserve"> having it in the output section.</w:t>
      </w:r>
    </w:p>
  </w:comment>
  <w:comment w:id="31" w:author="01robinson" w:date="2013-11-29T15:17:00Z" w:initials="01robinso">
    <w:p w14:paraId="6A25C3C3" w14:textId="65A54103" w:rsidR="007102A4" w:rsidRDefault="007102A4">
      <w:pPr>
        <w:pStyle w:val="CommentText"/>
      </w:pPr>
      <w:r>
        <w:rPr>
          <w:rStyle w:val="CommentReference"/>
        </w:rPr>
        <w:annotationRef/>
      </w:r>
      <w:r>
        <w:t>How to start simulation once the configuration has been customized?  Need some sort of start button</w:t>
      </w:r>
    </w:p>
  </w:comment>
  <w:comment w:id="32" w:author="Alex Robinson" w:date="2013-11-16T15:31:00Z" w:initials="AR">
    <w:p w14:paraId="6883C694" w14:textId="77777777" w:rsidR="007102A4" w:rsidRDefault="007102A4">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34" w:author="Alex Robinson" w:date="2013-11-16T15:50:00Z" w:initials="AR">
    <w:p w14:paraId="4123B816" w14:textId="77777777" w:rsidR="007102A4" w:rsidRDefault="007102A4">
      <w:pPr>
        <w:pStyle w:val="CommentText"/>
      </w:pPr>
      <w:r>
        <w:rPr>
          <w:rStyle w:val="CommentReference"/>
        </w:rPr>
        <w:annotationRef/>
      </w:r>
      <w:r>
        <w:t>Perhaps list what each settings uses and their relative rangers</w:t>
      </w:r>
    </w:p>
  </w:comment>
  <w:comment w:id="36" w:author="Alex Robinson" w:date="2013-11-22T15:29:00Z" w:initials="AR">
    <w:p w14:paraId="1259FFDB" w14:textId="77777777" w:rsidR="007102A4" w:rsidRDefault="007102A4" w:rsidP="00A04872">
      <w:pPr>
        <w:pStyle w:val="CommentText"/>
      </w:pPr>
      <w:r>
        <w:rPr>
          <w:rStyle w:val="CommentReference"/>
        </w:rPr>
        <w:annotationRef/>
      </w:r>
      <w:r>
        <w:t>Need image to show this</w:t>
      </w:r>
    </w:p>
  </w:comment>
  <w:comment w:id="37" w:author="Alex Robinson" w:date="2013-11-22T15:29:00Z" w:initials="AR">
    <w:p w14:paraId="21B94290" w14:textId="77777777" w:rsidR="007102A4" w:rsidRDefault="007102A4"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CE2E79" w15:done="0"/>
  <w15:commentEx w15:paraId="12E926CA" w15:done="0"/>
  <w15:commentEx w15:paraId="619FDE91" w15:done="0"/>
  <w15:commentEx w15:paraId="4D2A3D70" w15:done="0"/>
  <w15:commentEx w15:paraId="6D595DC6" w15:done="0"/>
  <w15:commentEx w15:paraId="6A25C3C3" w15:done="0"/>
  <w15:commentEx w15:paraId="6883C694"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6608B" w14:textId="77777777" w:rsidR="007102A4" w:rsidRDefault="007102A4" w:rsidP="00634293">
      <w:pPr>
        <w:spacing w:after="0" w:line="240" w:lineRule="auto"/>
      </w:pPr>
      <w:r>
        <w:separator/>
      </w:r>
    </w:p>
    <w:p w14:paraId="2802A8A3" w14:textId="77777777" w:rsidR="007102A4" w:rsidRDefault="007102A4"/>
  </w:endnote>
  <w:endnote w:type="continuationSeparator" w:id="0">
    <w:p w14:paraId="35A0FC05" w14:textId="77777777" w:rsidR="007102A4" w:rsidRDefault="007102A4" w:rsidP="00634293">
      <w:pPr>
        <w:spacing w:after="0" w:line="240" w:lineRule="auto"/>
      </w:pPr>
      <w:r>
        <w:continuationSeparator/>
      </w:r>
    </w:p>
    <w:p w14:paraId="7BF12A73" w14:textId="77777777" w:rsidR="007102A4" w:rsidRDefault="00710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13263"/>
      <w:docPartObj>
        <w:docPartGallery w:val="Page Numbers (Bottom of Page)"/>
        <w:docPartUnique/>
      </w:docPartObj>
    </w:sdtPr>
    <w:sdtEndPr>
      <w:rPr>
        <w:noProof/>
      </w:rPr>
    </w:sdtEndPr>
    <w:sdtContent>
      <w:p w14:paraId="5BEE6CB4" w14:textId="77777777" w:rsidR="007102A4" w:rsidRDefault="007102A4">
        <w:pPr>
          <w:pStyle w:val="Footer"/>
          <w:jc w:val="right"/>
        </w:pPr>
        <w:r>
          <w:fldChar w:fldCharType="begin"/>
        </w:r>
        <w:r>
          <w:instrText xml:space="preserve"> PAGE   \* MERGEFORMAT </w:instrText>
        </w:r>
        <w:r>
          <w:fldChar w:fldCharType="separate"/>
        </w:r>
        <w:r w:rsidR="00061BA9">
          <w:rPr>
            <w:noProof/>
          </w:rPr>
          <w:t>26</w:t>
        </w:r>
        <w:r>
          <w:rPr>
            <w:noProof/>
          </w:rPr>
          <w:fldChar w:fldCharType="end"/>
        </w:r>
      </w:p>
    </w:sdtContent>
  </w:sdt>
  <w:p w14:paraId="64CD2269" w14:textId="77777777" w:rsidR="007102A4" w:rsidRDefault="007102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961030"/>
      <w:docPartObj>
        <w:docPartGallery w:val="Page Numbers (Bottom of Page)"/>
        <w:docPartUnique/>
      </w:docPartObj>
    </w:sdtPr>
    <w:sdtEndPr>
      <w:rPr>
        <w:noProof/>
      </w:rPr>
    </w:sdtEndPr>
    <w:sdtContent>
      <w:p w14:paraId="2982F536" w14:textId="77777777" w:rsidR="007102A4" w:rsidRDefault="007102A4">
        <w:pPr>
          <w:pStyle w:val="Footer"/>
          <w:jc w:val="right"/>
        </w:pPr>
        <w:r>
          <w:fldChar w:fldCharType="begin"/>
        </w:r>
        <w:r>
          <w:instrText xml:space="preserve"> PAGE   \* MERGEFORMAT </w:instrText>
        </w:r>
        <w:r>
          <w:fldChar w:fldCharType="separate"/>
        </w:r>
        <w:r w:rsidR="00061BA9">
          <w:rPr>
            <w:noProof/>
          </w:rPr>
          <w:t>27</w:t>
        </w:r>
        <w:r>
          <w:rPr>
            <w:noProof/>
          </w:rPr>
          <w:fldChar w:fldCharType="end"/>
        </w:r>
      </w:p>
    </w:sdtContent>
  </w:sdt>
  <w:p w14:paraId="2005D3AA" w14:textId="77777777" w:rsidR="007102A4" w:rsidRDefault="007102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472D0" w14:textId="77777777" w:rsidR="007102A4" w:rsidRDefault="007102A4" w:rsidP="00634293">
      <w:pPr>
        <w:spacing w:after="0" w:line="240" w:lineRule="auto"/>
      </w:pPr>
      <w:r>
        <w:separator/>
      </w:r>
    </w:p>
    <w:p w14:paraId="2E654FEF" w14:textId="77777777" w:rsidR="007102A4" w:rsidRDefault="007102A4"/>
  </w:footnote>
  <w:footnote w:type="continuationSeparator" w:id="0">
    <w:p w14:paraId="5C0B55AA" w14:textId="77777777" w:rsidR="007102A4" w:rsidRDefault="007102A4" w:rsidP="00634293">
      <w:pPr>
        <w:spacing w:after="0" w:line="240" w:lineRule="auto"/>
      </w:pPr>
      <w:r>
        <w:continuationSeparator/>
      </w:r>
    </w:p>
    <w:p w14:paraId="39E24B87" w14:textId="77777777" w:rsidR="007102A4" w:rsidRDefault="007102A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223A5B"/>
    <w:multiLevelType w:val="multilevel"/>
    <w:tmpl w:val="C61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9461C7B"/>
    <w:multiLevelType w:val="multilevel"/>
    <w:tmpl w:val="B74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965029"/>
    <w:multiLevelType w:val="multilevel"/>
    <w:tmpl w:val="13CA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CB4EC7"/>
    <w:multiLevelType w:val="hybridMultilevel"/>
    <w:tmpl w:val="F1A6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F941C1"/>
    <w:multiLevelType w:val="hybridMultilevel"/>
    <w:tmpl w:val="A964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162B88"/>
    <w:multiLevelType w:val="hybridMultilevel"/>
    <w:tmpl w:val="81F4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9030E3"/>
    <w:multiLevelType w:val="hybridMultilevel"/>
    <w:tmpl w:val="453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67D6701"/>
    <w:multiLevelType w:val="multilevel"/>
    <w:tmpl w:val="C88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E551B7"/>
    <w:multiLevelType w:val="hybridMultilevel"/>
    <w:tmpl w:val="56DA50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6"/>
  </w:num>
  <w:num w:numId="4">
    <w:abstractNumId w:val="17"/>
  </w:num>
  <w:num w:numId="5">
    <w:abstractNumId w:val="27"/>
  </w:num>
  <w:num w:numId="6">
    <w:abstractNumId w:val="28"/>
  </w:num>
  <w:num w:numId="7">
    <w:abstractNumId w:val="23"/>
  </w:num>
  <w:num w:numId="8">
    <w:abstractNumId w:val="11"/>
  </w:num>
  <w:num w:numId="9">
    <w:abstractNumId w:val="29"/>
  </w:num>
  <w:num w:numId="10">
    <w:abstractNumId w:val="24"/>
  </w:num>
  <w:num w:numId="11">
    <w:abstractNumId w:val="13"/>
  </w:num>
  <w:num w:numId="12">
    <w:abstractNumId w:val="2"/>
  </w:num>
  <w:num w:numId="13">
    <w:abstractNumId w:val="32"/>
  </w:num>
  <w:num w:numId="14">
    <w:abstractNumId w:val="6"/>
  </w:num>
  <w:num w:numId="15">
    <w:abstractNumId w:val="18"/>
  </w:num>
  <w:num w:numId="16">
    <w:abstractNumId w:val="7"/>
  </w:num>
  <w:num w:numId="17">
    <w:abstractNumId w:val="20"/>
  </w:num>
  <w:num w:numId="18">
    <w:abstractNumId w:val="30"/>
  </w:num>
  <w:num w:numId="19">
    <w:abstractNumId w:val="5"/>
  </w:num>
  <w:num w:numId="20">
    <w:abstractNumId w:val="0"/>
  </w:num>
  <w:num w:numId="21">
    <w:abstractNumId w:val="36"/>
  </w:num>
  <w:num w:numId="22">
    <w:abstractNumId w:val="19"/>
  </w:num>
  <w:num w:numId="23">
    <w:abstractNumId w:val="21"/>
  </w:num>
  <w:num w:numId="24">
    <w:abstractNumId w:val="9"/>
  </w:num>
  <w:num w:numId="25">
    <w:abstractNumId w:val="3"/>
  </w:num>
  <w:num w:numId="26">
    <w:abstractNumId w:val="26"/>
  </w:num>
  <w:num w:numId="27">
    <w:abstractNumId w:val="35"/>
  </w:num>
  <w:num w:numId="28">
    <w:abstractNumId w:val="33"/>
  </w:num>
  <w:num w:numId="29">
    <w:abstractNumId w:val="34"/>
  </w:num>
  <w:num w:numId="30">
    <w:abstractNumId w:val="8"/>
  </w:num>
  <w:num w:numId="31">
    <w:abstractNumId w:val="15"/>
  </w:num>
  <w:num w:numId="32">
    <w:abstractNumId w:val="31"/>
  </w:num>
  <w:num w:numId="33">
    <w:abstractNumId w:val="10"/>
  </w:num>
  <w:num w:numId="34">
    <w:abstractNumId w:val="25"/>
  </w:num>
  <w:num w:numId="35">
    <w:abstractNumId w:val="4"/>
  </w:num>
  <w:num w:numId="36">
    <w:abstractNumId w:val="12"/>
  </w:num>
  <w:num w:numId="37">
    <w:abstractNumId w:val="14"/>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55FA"/>
    <w:rsid w:val="00026EFE"/>
    <w:rsid w:val="000270B6"/>
    <w:rsid w:val="00027C2E"/>
    <w:rsid w:val="00037F07"/>
    <w:rsid w:val="000409F9"/>
    <w:rsid w:val="00051809"/>
    <w:rsid w:val="00061BA9"/>
    <w:rsid w:val="0006389C"/>
    <w:rsid w:val="00071BDA"/>
    <w:rsid w:val="00075372"/>
    <w:rsid w:val="00086E9F"/>
    <w:rsid w:val="00092C26"/>
    <w:rsid w:val="0009301E"/>
    <w:rsid w:val="000951FB"/>
    <w:rsid w:val="00095EB2"/>
    <w:rsid w:val="000A7B36"/>
    <w:rsid w:val="000B3D07"/>
    <w:rsid w:val="000B5D50"/>
    <w:rsid w:val="000E399E"/>
    <w:rsid w:val="000E40A3"/>
    <w:rsid w:val="000E48F1"/>
    <w:rsid w:val="000E53CB"/>
    <w:rsid w:val="000E58E3"/>
    <w:rsid w:val="000F6F7E"/>
    <w:rsid w:val="00100BC7"/>
    <w:rsid w:val="001017C7"/>
    <w:rsid w:val="001036C4"/>
    <w:rsid w:val="00107314"/>
    <w:rsid w:val="00125968"/>
    <w:rsid w:val="00127632"/>
    <w:rsid w:val="0014313D"/>
    <w:rsid w:val="00146E71"/>
    <w:rsid w:val="00152E3C"/>
    <w:rsid w:val="001567E1"/>
    <w:rsid w:val="00156B12"/>
    <w:rsid w:val="00166BD9"/>
    <w:rsid w:val="00173F0F"/>
    <w:rsid w:val="00181098"/>
    <w:rsid w:val="00183CAE"/>
    <w:rsid w:val="0018528A"/>
    <w:rsid w:val="001A0B09"/>
    <w:rsid w:val="001A485E"/>
    <w:rsid w:val="001A7223"/>
    <w:rsid w:val="001B271E"/>
    <w:rsid w:val="001B37AC"/>
    <w:rsid w:val="001B50CF"/>
    <w:rsid w:val="001B62B4"/>
    <w:rsid w:val="001B77AE"/>
    <w:rsid w:val="001D13F2"/>
    <w:rsid w:val="001D19D6"/>
    <w:rsid w:val="001D2FCC"/>
    <w:rsid w:val="001D6812"/>
    <w:rsid w:val="001E4654"/>
    <w:rsid w:val="001E6E67"/>
    <w:rsid w:val="001E7914"/>
    <w:rsid w:val="001F10DE"/>
    <w:rsid w:val="001F4575"/>
    <w:rsid w:val="001F77CF"/>
    <w:rsid w:val="002010D5"/>
    <w:rsid w:val="00207D06"/>
    <w:rsid w:val="00220E2B"/>
    <w:rsid w:val="00233AF7"/>
    <w:rsid w:val="00234E7A"/>
    <w:rsid w:val="002355BC"/>
    <w:rsid w:val="002541F0"/>
    <w:rsid w:val="00257C4F"/>
    <w:rsid w:val="0026669C"/>
    <w:rsid w:val="00275AC1"/>
    <w:rsid w:val="00276B02"/>
    <w:rsid w:val="002825B2"/>
    <w:rsid w:val="00290085"/>
    <w:rsid w:val="00295985"/>
    <w:rsid w:val="00295BDB"/>
    <w:rsid w:val="002A4579"/>
    <w:rsid w:val="002B025B"/>
    <w:rsid w:val="002B05A9"/>
    <w:rsid w:val="002B1A30"/>
    <w:rsid w:val="002B3D4F"/>
    <w:rsid w:val="002B521F"/>
    <w:rsid w:val="002B7B90"/>
    <w:rsid w:val="002D2C2E"/>
    <w:rsid w:val="002E0FA5"/>
    <w:rsid w:val="002E3C05"/>
    <w:rsid w:val="002E7FA8"/>
    <w:rsid w:val="002F033E"/>
    <w:rsid w:val="002F1E66"/>
    <w:rsid w:val="003012C0"/>
    <w:rsid w:val="00302DB3"/>
    <w:rsid w:val="003053BC"/>
    <w:rsid w:val="0031100C"/>
    <w:rsid w:val="00316776"/>
    <w:rsid w:val="0032170D"/>
    <w:rsid w:val="003232DE"/>
    <w:rsid w:val="00325CFE"/>
    <w:rsid w:val="0033440C"/>
    <w:rsid w:val="003361DB"/>
    <w:rsid w:val="00341ECA"/>
    <w:rsid w:val="003429E3"/>
    <w:rsid w:val="003473ED"/>
    <w:rsid w:val="00347DD7"/>
    <w:rsid w:val="0035076E"/>
    <w:rsid w:val="00351511"/>
    <w:rsid w:val="00352135"/>
    <w:rsid w:val="00357AC5"/>
    <w:rsid w:val="0036268B"/>
    <w:rsid w:val="00372029"/>
    <w:rsid w:val="003763B4"/>
    <w:rsid w:val="00381D37"/>
    <w:rsid w:val="00382050"/>
    <w:rsid w:val="00391E63"/>
    <w:rsid w:val="003A2550"/>
    <w:rsid w:val="003A402B"/>
    <w:rsid w:val="003C1486"/>
    <w:rsid w:val="003C2255"/>
    <w:rsid w:val="003C7AE4"/>
    <w:rsid w:val="003D3DFE"/>
    <w:rsid w:val="003D4265"/>
    <w:rsid w:val="003D62FD"/>
    <w:rsid w:val="003E4FFA"/>
    <w:rsid w:val="003E64EE"/>
    <w:rsid w:val="003F3EAE"/>
    <w:rsid w:val="003F669C"/>
    <w:rsid w:val="003F7957"/>
    <w:rsid w:val="00400793"/>
    <w:rsid w:val="00410E11"/>
    <w:rsid w:val="004129FB"/>
    <w:rsid w:val="00416DA8"/>
    <w:rsid w:val="0041751A"/>
    <w:rsid w:val="00424F2D"/>
    <w:rsid w:val="00431A0F"/>
    <w:rsid w:val="00440CCC"/>
    <w:rsid w:val="0044409A"/>
    <w:rsid w:val="004448E1"/>
    <w:rsid w:val="00445D74"/>
    <w:rsid w:val="004503AE"/>
    <w:rsid w:val="0045390B"/>
    <w:rsid w:val="004625EB"/>
    <w:rsid w:val="0046434B"/>
    <w:rsid w:val="0047245A"/>
    <w:rsid w:val="00475702"/>
    <w:rsid w:val="0048253A"/>
    <w:rsid w:val="00491FF2"/>
    <w:rsid w:val="00493ADC"/>
    <w:rsid w:val="00494A03"/>
    <w:rsid w:val="00496A02"/>
    <w:rsid w:val="004A628D"/>
    <w:rsid w:val="004A6436"/>
    <w:rsid w:val="004A6450"/>
    <w:rsid w:val="004A6C76"/>
    <w:rsid w:val="004B102D"/>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77F8B"/>
    <w:rsid w:val="00583C00"/>
    <w:rsid w:val="00583CB9"/>
    <w:rsid w:val="005926E6"/>
    <w:rsid w:val="005972DE"/>
    <w:rsid w:val="005A015E"/>
    <w:rsid w:val="005A043E"/>
    <w:rsid w:val="005A3DBF"/>
    <w:rsid w:val="005B33D1"/>
    <w:rsid w:val="005B3C04"/>
    <w:rsid w:val="005B4786"/>
    <w:rsid w:val="005B7C10"/>
    <w:rsid w:val="005D2704"/>
    <w:rsid w:val="005D3F82"/>
    <w:rsid w:val="005E2DFE"/>
    <w:rsid w:val="005F1BB2"/>
    <w:rsid w:val="00604423"/>
    <w:rsid w:val="00607B5E"/>
    <w:rsid w:val="00607D18"/>
    <w:rsid w:val="00610E9A"/>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1D72"/>
    <w:rsid w:val="006B6096"/>
    <w:rsid w:val="006B7D5B"/>
    <w:rsid w:val="006C3512"/>
    <w:rsid w:val="006E00A7"/>
    <w:rsid w:val="006E0830"/>
    <w:rsid w:val="006E38F8"/>
    <w:rsid w:val="006E64DF"/>
    <w:rsid w:val="006F060E"/>
    <w:rsid w:val="006F3926"/>
    <w:rsid w:val="007018DC"/>
    <w:rsid w:val="007102A4"/>
    <w:rsid w:val="007120F2"/>
    <w:rsid w:val="007137B8"/>
    <w:rsid w:val="00727931"/>
    <w:rsid w:val="00733F37"/>
    <w:rsid w:val="007372AB"/>
    <w:rsid w:val="00741D62"/>
    <w:rsid w:val="00761F28"/>
    <w:rsid w:val="00766A69"/>
    <w:rsid w:val="0078120B"/>
    <w:rsid w:val="007866C7"/>
    <w:rsid w:val="00787DD0"/>
    <w:rsid w:val="00791493"/>
    <w:rsid w:val="007A2D58"/>
    <w:rsid w:val="007B0FA5"/>
    <w:rsid w:val="007B13B3"/>
    <w:rsid w:val="007B1BBD"/>
    <w:rsid w:val="007B2E10"/>
    <w:rsid w:val="007B6DEE"/>
    <w:rsid w:val="007B7F62"/>
    <w:rsid w:val="007C27CE"/>
    <w:rsid w:val="007E44B3"/>
    <w:rsid w:val="007E4895"/>
    <w:rsid w:val="0080227B"/>
    <w:rsid w:val="00811D6C"/>
    <w:rsid w:val="00813167"/>
    <w:rsid w:val="00815446"/>
    <w:rsid w:val="00827D73"/>
    <w:rsid w:val="008413E7"/>
    <w:rsid w:val="00853B91"/>
    <w:rsid w:val="0085642A"/>
    <w:rsid w:val="00863B1A"/>
    <w:rsid w:val="008701A5"/>
    <w:rsid w:val="00877C76"/>
    <w:rsid w:val="00882B10"/>
    <w:rsid w:val="00882E5A"/>
    <w:rsid w:val="00885112"/>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1D21"/>
    <w:rsid w:val="00904478"/>
    <w:rsid w:val="00905C94"/>
    <w:rsid w:val="009064AA"/>
    <w:rsid w:val="009118F5"/>
    <w:rsid w:val="009218A3"/>
    <w:rsid w:val="00923B54"/>
    <w:rsid w:val="00923F9A"/>
    <w:rsid w:val="00924C65"/>
    <w:rsid w:val="00925089"/>
    <w:rsid w:val="00926D9A"/>
    <w:rsid w:val="00930CF9"/>
    <w:rsid w:val="0094048D"/>
    <w:rsid w:val="00940C2B"/>
    <w:rsid w:val="00942EFE"/>
    <w:rsid w:val="0094565C"/>
    <w:rsid w:val="0095209D"/>
    <w:rsid w:val="00956A1C"/>
    <w:rsid w:val="00972EE0"/>
    <w:rsid w:val="00977F2D"/>
    <w:rsid w:val="009814B4"/>
    <w:rsid w:val="00981C27"/>
    <w:rsid w:val="0098280A"/>
    <w:rsid w:val="009926B5"/>
    <w:rsid w:val="00994A9C"/>
    <w:rsid w:val="009C1F09"/>
    <w:rsid w:val="009C4EB4"/>
    <w:rsid w:val="009D01DC"/>
    <w:rsid w:val="009D5D86"/>
    <w:rsid w:val="009E1B61"/>
    <w:rsid w:val="009E7CD4"/>
    <w:rsid w:val="009E7F13"/>
    <w:rsid w:val="009F2C84"/>
    <w:rsid w:val="009F3CAC"/>
    <w:rsid w:val="009F5084"/>
    <w:rsid w:val="00A00C3A"/>
    <w:rsid w:val="00A04872"/>
    <w:rsid w:val="00A04D29"/>
    <w:rsid w:val="00A117F9"/>
    <w:rsid w:val="00A11849"/>
    <w:rsid w:val="00A24373"/>
    <w:rsid w:val="00A30504"/>
    <w:rsid w:val="00A33C94"/>
    <w:rsid w:val="00A37842"/>
    <w:rsid w:val="00A404AD"/>
    <w:rsid w:val="00A43E4A"/>
    <w:rsid w:val="00A46101"/>
    <w:rsid w:val="00A50508"/>
    <w:rsid w:val="00A55B55"/>
    <w:rsid w:val="00A5796A"/>
    <w:rsid w:val="00A67184"/>
    <w:rsid w:val="00A7224C"/>
    <w:rsid w:val="00A85E64"/>
    <w:rsid w:val="00A92F96"/>
    <w:rsid w:val="00A97E26"/>
    <w:rsid w:val="00AA337E"/>
    <w:rsid w:val="00AA3A29"/>
    <w:rsid w:val="00AA7B52"/>
    <w:rsid w:val="00AB58F3"/>
    <w:rsid w:val="00AB6D33"/>
    <w:rsid w:val="00AC1023"/>
    <w:rsid w:val="00AC30E3"/>
    <w:rsid w:val="00AC6E68"/>
    <w:rsid w:val="00AD7415"/>
    <w:rsid w:val="00AE0C6E"/>
    <w:rsid w:val="00AE159B"/>
    <w:rsid w:val="00AE3EC9"/>
    <w:rsid w:val="00AE7FF6"/>
    <w:rsid w:val="00B0025F"/>
    <w:rsid w:val="00B175D3"/>
    <w:rsid w:val="00B258DB"/>
    <w:rsid w:val="00B44605"/>
    <w:rsid w:val="00B546F3"/>
    <w:rsid w:val="00B73102"/>
    <w:rsid w:val="00B7409A"/>
    <w:rsid w:val="00B77A13"/>
    <w:rsid w:val="00B8026B"/>
    <w:rsid w:val="00B86469"/>
    <w:rsid w:val="00B9179E"/>
    <w:rsid w:val="00B917C7"/>
    <w:rsid w:val="00BA7ACD"/>
    <w:rsid w:val="00BB45B2"/>
    <w:rsid w:val="00BB6934"/>
    <w:rsid w:val="00BC2C21"/>
    <w:rsid w:val="00BC3BA0"/>
    <w:rsid w:val="00BC59D6"/>
    <w:rsid w:val="00BC5C0F"/>
    <w:rsid w:val="00BC620C"/>
    <w:rsid w:val="00BC6764"/>
    <w:rsid w:val="00BC72C1"/>
    <w:rsid w:val="00BC74E8"/>
    <w:rsid w:val="00BD2E0B"/>
    <w:rsid w:val="00BE01E3"/>
    <w:rsid w:val="00BE0891"/>
    <w:rsid w:val="00BE6E0F"/>
    <w:rsid w:val="00BE7527"/>
    <w:rsid w:val="00BE7DFE"/>
    <w:rsid w:val="00BF0706"/>
    <w:rsid w:val="00BF65B3"/>
    <w:rsid w:val="00C04867"/>
    <w:rsid w:val="00C0588F"/>
    <w:rsid w:val="00C12190"/>
    <w:rsid w:val="00C14606"/>
    <w:rsid w:val="00C14BBD"/>
    <w:rsid w:val="00C23CA9"/>
    <w:rsid w:val="00C243C8"/>
    <w:rsid w:val="00C56B37"/>
    <w:rsid w:val="00C57CB2"/>
    <w:rsid w:val="00C63C71"/>
    <w:rsid w:val="00C64375"/>
    <w:rsid w:val="00C675FD"/>
    <w:rsid w:val="00C70815"/>
    <w:rsid w:val="00C84209"/>
    <w:rsid w:val="00C9518B"/>
    <w:rsid w:val="00CA0607"/>
    <w:rsid w:val="00CA54E6"/>
    <w:rsid w:val="00CB40DB"/>
    <w:rsid w:val="00CC001E"/>
    <w:rsid w:val="00CC055A"/>
    <w:rsid w:val="00CC1E7C"/>
    <w:rsid w:val="00CC5223"/>
    <w:rsid w:val="00CC6009"/>
    <w:rsid w:val="00CC7274"/>
    <w:rsid w:val="00CD784F"/>
    <w:rsid w:val="00CE4F6C"/>
    <w:rsid w:val="00CE6333"/>
    <w:rsid w:val="00CF1784"/>
    <w:rsid w:val="00D252B9"/>
    <w:rsid w:val="00D526D9"/>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DE135B"/>
    <w:rsid w:val="00E0115F"/>
    <w:rsid w:val="00E01770"/>
    <w:rsid w:val="00E03123"/>
    <w:rsid w:val="00E169AB"/>
    <w:rsid w:val="00E41352"/>
    <w:rsid w:val="00E4756D"/>
    <w:rsid w:val="00E551C0"/>
    <w:rsid w:val="00E679FF"/>
    <w:rsid w:val="00E70AD8"/>
    <w:rsid w:val="00E71F70"/>
    <w:rsid w:val="00E74ED7"/>
    <w:rsid w:val="00E777E9"/>
    <w:rsid w:val="00E84D01"/>
    <w:rsid w:val="00E9352D"/>
    <w:rsid w:val="00E94777"/>
    <w:rsid w:val="00EA5A76"/>
    <w:rsid w:val="00EC03AD"/>
    <w:rsid w:val="00EC0B1E"/>
    <w:rsid w:val="00EC5B08"/>
    <w:rsid w:val="00EE057F"/>
    <w:rsid w:val="00EF7E14"/>
    <w:rsid w:val="00F13A7B"/>
    <w:rsid w:val="00F24E15"/>
    <w:rsid w:val="00F27163"/>
    <w:rsid w:val="00F44863"/>
    <w:rsid w:val="00F46EB9"/>
    <w:rsid w:val="00F54428"/>
    <w:rsid w:val="00F5744A"/>
    <w:rsid w:val="00F60DDE"/>
    <w:rsid w:val="00F614A9"/>
    <w:rsid w:val="00F72455"/>
    <w:rsid w:val="00F765DB"/>
    <w:rsid w:val="00F77007"/>
    <w:rsid w:val="00F865EE"/>
    <w:rsid w:val="00FA0602"/>
    <w:rsid w:val="00FA55AC"/>
    <w:rsid w:val="00FB23D9"/>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34825668">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78075965">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en.wikipedia.org/wiki/Ant"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en.wikipedia.org/wiki/Fecundity" TargetMode="External"/><Relationship Id="rId38" Type="http://schemas.openxmlformats.org/officeDocument/2006/relationships/hyperlink" Target="http://en.wikipedia.org/wiki/Leafcutter_an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en.wikipedia.org/wiki/Natural_selec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mbrianexplosion.com/" TargetMode="External"/><Relationship Id="rId24" Type="http://schemas.openxmlformats.org/officeDocument/2006/relationships/footer" Target="footer1.xml"/><Relationship Id="rId32" Type="http://schemas.openxmlformats.org/officeDocument/2006/relationships/hyperlink" Target="http://en.wikipedia.org/wiki/Evolution" TargetMode="External"/><Relationship Id="rId37" Type="http://schemas.openxmlformats.org/officeDocument/2006/relationships/hyperlink" Target="http://en.wikipedia.org/wiki/Ant_colony"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en.wikipedia.org/wiki/Pheromone" TargetMode="External"/><Relationship Id="rId10" Type="http://schemas.openxmlformats.org/officeDocument/2006/relationships/hyperlink" Target="http://www.stopdisastersgame.org/" TargetMode="External"/><Relationship Id="rId19" Type="http://schemas.openxmlformats.org/officeDocument/2006/relationships/image" Target="media/image7.png"/><Relationship Id="rId31" Type="http://schemas.openxmlformats.org/officeDocument/2006/relationships/hyperlink" Target="http://en.wikipedia.org/wiki/Evolution" TargetMode="External"/><Relationship Id="rId4" Type="http://schemas.microsoft.com/office/2007/relationships/stylesWithEffects" Target="stylesWithEffects.xml"/><Relationship Id="rId9" Type="http://schemas.openxmlformats.org/officeDocument/2006/relationships/hyperlink" Target="http://science.discovery.com/games-and-interactives/charles-darwin-game.ht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en.wikipedia.org/wiki/Fitness_%28biology%29" TargetMode="External"/><Relationship Id="rId35" Type="http://schemas.openxmlformats.org/officeDocument/2006/relationships/hyperlink" Target="http://en.wikipedia.org/wiki/Eusociality" TargetMode="External"/><Relationship Id="rId43"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365F91"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41156D"/>
    <w:rsid w:val="0050206A"/>
    <w:rsid w:val="005F7B9F"/>
    <w:rsid w:val="0060449F"/>
    <w:rsid w:val="007542A0"/>
    <w:rsid w:val="0088000C"/>
    <w:rsid w:val="008A3B6C"/>
    <w:rsid w:val="00A03385"/>
    <w:rsid w:val="00A40609"/>
    <w:rsid w:val="00A5024C"/>
    <w:rsid w:val="00AA119A"/>
    <w:rsid w:val="00B955D9"/>
    <w:rsid w:val="00BC1A78"/>
    <w:rsid w:val="00C43F39"/>
    <w:rsid w:val="00C7653E"/>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264277B8-B0F7-4308-97F1-2E9E185E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335E6B64</Template>
  <TotalTime>1155</TotalTime>
  <Pages>34</Pages>
  <Words>7235</Words>
  <Characters>41242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48381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01robinson</cp:lastModifiedBy>
  <cp:revision>81</cp:revision>
  <dcterms:created xsi:type="dcterms:W3CDTF">2013-11-05T23:30:00Z</dcterms:created>
  <dcterms:modified xsi:type="dcterms:W3CDTF">2014-02-14T16:13:00Z</dcterms:modified>
</cp:coreProperties>
</file>