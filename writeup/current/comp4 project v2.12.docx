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5ACB8CEB" w14:textId="77777777" w:rsidR="00CF66D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81010694" w:history="1">
            <w:r w:rsidR="00CF66DC" w:rsidRPr="0042677A">
              <w:rPr>
                <w:rStyle w:val="Hyperlink"/>
                <w:noProof/>
              </w:rPr>
              <w:t>Section 1: Analysis</w:t>
            </w:r>
            <w:r w:rsidR="00CF66DC">
              <w:rPr>
                <w:noProof/>
                <w:webHidden/>
              </w:rPr>
              <w:tab/>
            </w:r>
            <w:r w:rsidR="00CF66DC">
              <w:rPr>
                <w:noProof/>
                <w:webHidden/>
              </w:rPr>
              <w:fldChar w:fldCharType="begin"/>
            </w:r>
            <w:r w:rsidR="00CF66DC">
              <w:rPr>
                <w:noProof/>
                <w:webHidden/>
              </w:rPr>
              <w:instrText xml:space="preserve"> PAGEREF _Toc381010694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4DE9E6D7" w14:textId="77777777" w:rsidR="00CF66DC" w:rsidRDefault="00CF66DC">
          <w:pPr>
            <w:pStyle w:val="TOC2"/>
            <w:tabs>
              <w:tab w:val="right" w:leader="dot" w:pos="9062"/>
            </w:tabs>
            <w:rPr>
              <w:noProof/>
              <w:lang w:eastAsia="en-GB"/>
            </w:rPr>
          </w:pPr>
          <w:hyperlink w:anchor="_Toc381010695" w:history="1">
            <w:r w:rsidRPr="0042677A">
              <w:rPr>
                <w:rStyle w:val="Hyperlink"/>
                <w:noProof/>
              </w:rPr>
              <w:t>The problem: identification and background</w:t>
            </w:r>
            <w:r>
              <w:rPr>
                <w:noProof/>
                <w:webHidden/>
              </w:rPr>
              <w:tab/>
            </w:r>
            <w:r>
              <w:rPr>
                <w:noProof/>
                <w:webHidden/>
              </w:rPr>
              <w:fldChar w:fldCharType="begin"/>
            </w:r>
            <w:r>
              <w:rPr>
                <w:noProof/>
                <w:webHidden/>
              </w:rPr>
              <w:instrText xml:space="preserve"> PAGEREF _Toc381010695 \h </w:instrText>
            </w:r>
            <w:r>
              <w:rPr>
                <w:noProof/>
                <w:webHidden/>
              </w:rPr>
            </w:r>
            <w:r>
              <w:rPr>
                <w:noProof/>
                <w:webHidden/>
              </w:rPr>
              <w:fldChar w:fldCharType="separate"/>
            </w:r>
            <w:r>
              <w:rPr>
                <w:noProof/>
                <w:webHidden/>
              </w:rPr>
              <w:t>4</w:t>
            </w:r>
            <w:r>
              <w:rPr>
                <w:noProof/>
                <w:webHidden/>
              </w:rPr>
              <w:fldChar w:fldCharType="end"/>
            </w:r>
          </w:hyperlink>
        </w:p>
        <w:p w14:paraId="2149AD49" w14:textId="77777777" w:rsidR="00CF66DC" w:rsidRDefault="00CF66DC">
          <w:pPr>
            <w:pStyle w:val="TOC2"/>
            <w:tabs>
              <w:tab w:val="right" w:leader="dot" w:pos="9062"/>
            </w:tabs>
            <w:rPr>
              <w:noProof/>
              <w:lang w:eastAsia="en-GB"/>
            </w:rPr>
          </w:pPr>
          <w:hyperlink w:anchor="_Toc381010696" w:history="1">
            <w:r w:rsidRPr="0042677A">
              <w:rPr>
                <w:rStyle w:val="Hyperlink"/>
                <w:noProof/>
              </w:rPr>
              <w:t>Description of available tools</w:t>
            </w:r>
            <w:r>
              <w:rPr>
                <w:noProof/>
                <w:webHidden/>
              </w:rPr>
              <w:tab/>
            </w:r>
            <w:r>
              <w:rPr>
                <w:noProof/>
                <w:webHidden/>
              </w:rPr>
              <w:fldChar w:fldCharType="begin"/>
            </w:r>
            <w:r>
              <w:rPr>
                <w:noProof/>
                <w:webHidden/>
              </w:rPr>
              <w:instrText xml:space="preserve"> PAGEREF _Toc381010696 \h </w:instrText>
            </w:r>
            <w:r>
              <w:rPr>
                <w:noProof/>
                <w:webHidden/>
              </w:rPr>
            </w:r>
            <w:r>
              <w:rPr>
                <w:noProof/>
                <w:webHidden/>
              </w:rPr>
              <w:fldChar w:fldCharType="separate"/>
            </w:r>
            <w:r>
              <w:rPr>
                <w:noProof/>
                <w:webHidden/>
              </w:rPr>
              <w:t>5</w:t>
            </w:r>
            <w:r>
              <w:rPr>
                <w:noProof/>
                <w:webHidden/>
              </w:rPr>
              <w:fldChar w:fldCharType="end"/>
            </w:r>
          </w:hyperlink>
        </w:p>
        <w:p w14:paraId="22898191" w14:textId="77777777" w:rsidR="00CF66DC" w:rsidRDefault="00CF66DC">
          <w:pPr>
            <w:pStyle w:val="TOC2"/>
            <w:tabs>
              <w:tab w:val="right" w:leader="dot" w:pos="9062"/>
            </w:tabs>
            <w:rPr>
              <w:noProof/>
              <w:lang w:eastAsia="en-GB"/>
            </w:rPr>
          </w:pPr>
          <w:hyperlink w:anchor="_Toc381010697" w:history="1">
            <w:r w:rsidRPr="0042677A">
              <w:rPr>
                <w:rStyle w:val="Hyperlink"/>
                <w:noProof/>
              </w:rPr>
              <w:t>Identification of prospective users</w:t>
            </w:r>
            <w:r>
              <w:rPr>
                <w:noProof/>
                <w:webHidden/>
              </w:rPr>
              <w:tab/>
            </w:r>
            <w:r>
              <w:rPr>
                <w:noProof/>
                <w:webHidden/>
              </w:rPr>
              <w:fldChar w:fldCharType="begin"/>
            </w:r>
            <w:r>
              <w:rPr>
                <w:noProof/>
                <w:webHidden/>
              </w:rPr>
              <w:instrText xml:space="preserve"> PAGEREF _Toc381010697 \h </w:instrText>
            </w:r>
            <w:r>
              <w:rPr>
                <w:noProof/>
                <w:webHidden/>
              </w:rPr>
            </w:r>
            <w:r>
              <w:rPr>
                <w:noProof/>
                <w:webHidden/>
              </w:rPr>
              <w:fldChar w:fldCharType="separate"/>
            </w:r>
            <w:r>
              <w:rPr>
                <w:noProof/>
                <w:webHidden/>
              </w:rPr>
              <w:t>8</w:t>
            </w:r>
            <w:r>
              <w:rPr>
                <w:noProof/>
                <w:webHidden/>
              </w:rPr>
              <w:fldChar w:fldCharType="end"/>
            </w:r>
          </w:hyperlink>
        </w:p>
        <w:p w14:paraId="103C6C6C" w14:textId="77777777" w:rsidR="00CF66DC" w:rsidRDefault="00CF66DC">
          <w:pPr>
            <w:pStyle w:val="TOC2"/>
            <w:tabs>
              <w:tab w:val="right" w:leader="dot" w:pos="9062"/>
            </w:tabs>
            <w:rPr>
              <w:noProof/>
              <w:lang w:eastAsia="en-GB"/>
            </w:rPr>
          </w:pPr>
          <w:hyperlink w:anchor="_Toc381010698" w:history="1">
            <w:r w:rsidRPr="0042677A">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_Toc381010698 \h </w:instrText>
            </w:r>
            <w:r>
              <w:rPr>
                <w:noProof/>
                <w:webHidden/>
              </w:rPr>
            </w:r>
            <w:r>
              <w:rPr>
                <w:noProof/>
                <w:webHidden/>
              </w:rPr>
              <w:fldChar w:fldCharType="separate"/>
            </w:r>
            <w:r>
              <w:rPr>
                <w:noProof/>
                <w:webHidden/>
              </w:rPr>
              <w:t>8</w:t>
            </w:r>
            <w:r>
              <w:rPr>
                <w:noProof/>
                <w:webHidden/>
              </w:rPr>
              <w:fldChar w:fldCharType="end"/>
            </w:r>
          </w:hyperlink>
        </w:p>
        <w:p w14:paraId="79182F6A" w14:textId="77777777" w:rsidR="00CF66DC" w:rsidRDefault="00CF66DC">
          <w:pPr>
            <w:pStyle w:val="TOC2"/>
            <w:tabs>
              <w:tab w:val="right" w:leader="dot" w:pos="9062"/>
            </w:tabs>
            <w:rPr>
              <w:noProof/>
              <w:lang w:eastAsia="en-GB"/>
            </w:rPr>
          </w:pPr>
          <w:hyperlink w:anchor="_Toc381010699" w:history="1">
            <w:r w:rsidRPr="0042677A">
              <w:rPr>
                <w:rStyle w:val="Hyperlink"/>
                <w:noProof/>
              </w:rPr>
              <w:t>Data sources and destinations</w:t>
            </w:r>
            <w:r>
              <w:rPr>
                <w:noProof/>
                <w:webHidden/>
              </w:rPr>
              <w:tab/>
            </w:r>
            <w:r>
              <w:rPr>
                <w:noProof/>
                <w:webHidden/>
              </w:rPr>
              <w:fldChar w:fldCharType="begin"/>
            </w:r>
            <w:r>
              <w:rPr>
                <w:noProof/>
                <w:webHidden/>
              </w:rPr>
              <w:instrText xml:space="preserve"> PAGEREF _Toc381010699 \h </w:instrText>
            </w:r>
            <w:r>
              <w:rPr>
                <w:noProof/>
                <w:webHidden/>
              </w:rPr>
            </w:r>
            <w:r>
              <w:rPr>
                <w:noProof/>
                <w:webHidden/>
              </w:rPr>
              <w:fldChar w:fldCharType="separate"/>
            </w:r>
            <w:r>
              <w:rPr>
                <w:noProof/>
                <w:webHidden/>
              </w:rPr>
              <w:t>9</w:t>
            </w:r>
            <w:r>
              <w:rPr>
                <w:noProof/>
                <w:webHidden/>
              </w:rPr>
              <w:fldChar w:fldCharType="end"/>
            </w:r>
          </w:hyperlink>
        </w:p>
        <w:p w14:paraId="2FE000F3" w14:textId="77777777" w:rsidR="00CF66DC" w:rsidRDefault="00CF66DC">
          <w:pPr>
            <w:pStyle w:val="TOC2"/>
            <w:tabs>
              <w:tab w:val="right" w:leader="dot" w:pos="9062"/>
            </w:tabs>
            <w:rPr>
              <w:noProof/>
              <w:lang w:eastAsia="en-GB"/>
            </w:rPr>
          </w:pPr>
          <w:hyperlink w:anchor="_Toc381010700" w:history="1">
            <w:r w:rsidRPr="0042677A">
              <w:rPr>
                <w:rStyle w:val="Hyperlink"/>
                <w:noProof/>
              </w:rPr>
              <w:t>Data volumes</w:t>
            </w:r>
            <w:r>
              <w:rPr>
                <w:noProof/>
                <w:webHidden/>
              </w:rPr>
              <w:tab/>
            </w:r>
            <w:r>
              <w:rPr>
                <w:noProof/>
                <w:webHidden/>
              </w:rPr>
              <w:fldChar w:fldCharType="begin"/>
            </w:r>
            <w:r>
              <w:rPr>
                <w:noProof/>
                <w:webHidden/>
              </w:rPr>
              <w:instrText xml:space="preserve"> PAGEREF _Toc381010700 \h </w:instrText>
            </w:r>
            <w:r>
              <w:rPr>
                <w:noProof/>
                <w:webHidden/>
              </w:rPr>
            </w:r>
            <w:r>
              <w:rPr>
                <w:noProof/>
                <w:webHidden/>
              </w:rPr>
              <w:fldChar w:fldCharType="separate"/>
            </w:r>
            <w:r>
              <w:rPr>
                <w:noProof/>
                <w:webHidden/>
              </w:rPr>
              <w:t>10</w:t>
            </w:r>
            <w:r>
              <w:rPr>
                <w:noProof/>
                <w:webHidden/>
              </w:rPr>
              <w:fldChar w:fldCharType="end"/>
            </w:r>
          </w:hyperlink>
        </w:p>
        <w:p w14:paraId="3F914577" w14:textId="77777777" w:rsidR="00CF66DC" w:rsidRDefault="00CF66DC">
          <w:pPr>
            <w:pStyle w:val="TOC2"/>
            <w:tabs>
              <w:tab w:val="right" w:leader="dot" w:pos="9062"/>
            </w:tabs>
            <w:rPr>
              <w:noProof/>
              <w:lang w:eastAsia="en-GB"/>
            </w:rPr>
          </w:pPr>
          <w:hyperlink w:anchor="_Toc381010701" w:history="1">
            <w:r w:rsidRPr="0042677A">
              <w:rPr>
                <w:rStyle w:val="Hyperlink"/>
                <w:noProof/>
              </w:rPr>
              <w:t>Analysis Data Dictionary</w:t>
            </w:r>
            <w:r>
              <w:rPr>
                <w:noProof/>
                <w:webHidden/>
              </w:rPr>
              <w:tab/>
            </w:r>
            <w:r>
              <w:rPr>
                <w:noProof/>
                <w:webHidden/>
              </w:rPr>
              <w:fldChar w:fldCharType="begin"/>
            </w:r>
            <w:r>
              <w:rPr>
                <w:noProof/>
                <w:webHidden/>
              </w:rPr>
              <w:instrText xml:space="preserve"> PAGEREF _Toc381010701 \h </w:instrText>
            </w:r>
            <w:r>
              <w:rPr>
                <w:noProof/>
                <w:webHidden/>
              </w:rPr>
            </w:r>
            <w:r>
              <w:rPr>
                <w:noProof/>
                <w:webHidden/>
              </w:rPr>
              <w:fldChar w:fldCharType="separate"/>
            </w:r>
            <w:r>
              <w:rPr>
                <w:noProof/>
                <w:webHidden/>
              </w:rPr>
              <w:t>10</w:t>
            </w:r>
            <w:r>
              <w:rPr>
                <w:noProof/>
                <w:webHidden/>
              </w:rPr>
              <w:fldChar w:fldCharType="end"/>
            </w:r>
          </w:hyperlink>
        </w:p>
        <w:p w14:paraId="4322C23E" w14:textId="77777777" w:rsidR="00CF66DC" w:rsidRDefault="00CF66DC">
          <w:pPr>
            <w:pStyle w:val="TOC2"/>
            <w:tabs>
              <w:tab w:val="right" w:leader="dot" w:pos="9062"/>
            </w:tabs>
            <w:rPr>
              <w:noProof/>
              <w:lang w:eastAsia="en-GB"/>
            </w:rPr>
          </w:pPr>
          <w:hyperlink w:anchor="_Toc381010702" w:history="1">
            <w:r w:rsidRPr="0042677A">
              <w:rPr>
                <w:rStyle w:val="Hyperlink"/>
                <w:noProof/>
              </w:rPr>
              <w:t>Structure and Data Flow Diagrams</w:t>
            </w:r>
            <w:r>
              <w:rPr>
                <w:noProof/>
                <w:webHidden/>
              </w:rPr>
              <w:tab/>
            </w:r>
            <w:r>
              <w:rPr>
                <w:noProof/>
                <w:webHidden/>
              </w:rPr>
              <w:fldChar w:fldCharType="begin"/>
            </w:r>
            <w:r>
              <w:rPr>
                <w:noProof/>
                <w:webHidden/>
              </w:rPr>
              <w:instrText xml:space="preserve"> PAGEREF _Toc381010702 \h </w:instrText>
            </w:r>
            <w:r>
              <w:rPr>
                <w:noProof/>
                <w:webHidden/>
              </w:rPr>
            </w:r>
            <w:r>
              <w:rPr>
                <w:noProof/>
                <w:webHidden/>
              </w:rPr>
              <w:fldChar w:fldCharType="separate"/>
            </w:r>
            <w:r>
              <w:rPr>
                <w:noProof/>
                <w:webHidden/>
              </w:rPr>
              <w:t>10</w:t>
            </w:r>
            <w:r>
              <w:rPr>
                <w:noProof/>
                <w:webHidden/>
              </w:rPr>
              <w:fldChar w:fldCharType="end"/>
            </w:r>
          </w:hyperlink>
        </w:p>
        <w:p w14:paraId="2782A076" w14:textId="77777777" w:rsidR="00CF66DC" w:rsidRDefault="00CF66DC">
          <w:pPr>
            <w:pStyle w:val="TOC2"/>
            <w:tabs>
              <w:tab w:val="right" w:leader="dot" w:pos="9062"/>
            </w:tabs>
            <w:rPr>
              <w:noProof/>
              <w:lang w:eastAsia="en-GB"/>
            </w:rPr>
          </w:pPr>
          <w:hyperlink w:anchor="_Toc381010703" w:history="1">
            <w:r w:rsidRPr="0042677A">
              <w:rPr>
                <w:rStyle w:val="Hyperlink"/>
                <w:noProof/>
              </w:rPr>
              <w:t>Entity-relationship (E-R) model</w:t>
            </w:r>
            <w:r>
              <w:rPr>
                <w:noProof/>
                <w:webHidden/>
              </w:rPr>
              <w:tab/>
            </w:r>
            <w:r>
              <w:rPr>
                <w:noProof/>
                <w:webHidden/>
              </w:rPr>
              <w:fldChar w:fldCharType="begin"/>
            </w:r>
            <w:r>
              <w:rPr>
                <w:noProof/>
                <w:webHidden/>
              </w:rPr>
              <w:instrText xml:space="preserve"> PAGEREF _Toc381010703 \h </w:instrText>
            </w:r>
            <w:r>
              <w:rPr>
                <w:noProof/>
                <w:webHidden/>
              </w:rPr>
            </w:r>
            <w:r>
              <w:rPr>
                <w:noProof/>
                <w:webHidden/>
              </w:rPr>
              <w:fldChar w:fldCharType="separate"/>
            </w:r>
            <w:r>
              <w:rPr>
                <w:noProof/>
                <w:webHidden/>
              </w:rPr>
              <w:t>10</w:t>
            </w:r>
            <w:r>
              <w:rPr>
                <w:noProof/>
                <w:webHidden/>
              </w:rPr>
              <w:fldChar w:fldCharType="end"/>
            </w:r>
          </w:hyperlink>
        </w:p>
        <w:p w14:paraId="5952A3D6" w14:textId="77777777" w:rsidR="00CF66DC" w:rsidRDefault="00CF66DC">
          <w:pPr>
            <w:pStyle w:val="TOC2"/>
            <w:tabs>
              <w:tab w:val="right" w:leader="dot" w:pos="9062"/>
            </w:tabs>
            <w:rPr>
              <w:noProof/>
              <w:lang w:eastAsia="en-GB"/>
            </w:rPr>
          </w:pPr>
          <w:hyperlink w:anchor="_Toc381010704" w:history="1">
            <w:r w:rsidRPr="0042677A">
              <w:rPr>
                <w:rStyle w:val="Hyperlink"/>
                <w:noProof/>
              </w:rPr>
              <w:t>Object analysis diagram</w:t>
            </w:r>
            <w:r>
              <w:rPr>
                <w:noProof/>
                <w:webHidden/>
              </w:rPr>
              <w:tab/>
            </w:r>
            <w:r>
              <w:rPr>
                <w:noProof/>
                <w:webHidden/>
              </w:rPr>
              <w:fldChar w:fldCharType="begin"/>
            </w:r>
            <w:r>
              <w:rPr>
                <w:noProof/>
                <w:webHidden/>
              </w:rPr>
              <w:instrText xml:space="preserve"> PAGEREF _Toc381010704 \h </w:instrText>
            </w:r>
            <w:r>
              <w:rPr>
                <w:noProof/>
                <w:webHidden/>
              </w:rPr>
            </w:r>
            <w:r>
              <w:rPr>
                <w:noProof/>
                <w:webHidden/>
              </w:rPr>
              <w:fldChar w:fldCharType="separate"/>
            </w:r>
            <w:r>
              <w:rPr>
                <w:noProof/>
                <w:webHidden/>
              </w:rPr>
              <w:t>11</w:t>
            </w:r>
            <w:r>
              <w:rPr>
                <w:noProof/>
                <w:webHidden/>
              </w:rPr>
              <w:fldChar w:fldCharType="end"/>
            </w:r>
          </w:hyperlink>
        </w:p>
        <w:p w14:paraId="526421D5" w14:textId="77777777" w:rsidR="00CF66DC" w:rsidRDefault="00CF66DC">
          <w:pPr>
            <w:pStyle w:val="TOC2"/>
            <w:tabs>
              <w:tab w:val="right" w:leader="dot" w:pos="9062"/>
            </w:tabs>
            <w:rPr>
              <w:noProof/>
              <w:lang w:eastAsia="en-GB"/>
            </w:rPr>
          </w:pPr>
          <w:hyperlink w:anchor="_Toc381010705" w:history="1">
            <w:r w:rsidRPr="0042677A">
              <w:rPr>
                <w:rStyle w:val="Hyperlink"/>
                <w:noProof/>
              </w:rPr>
              <w:t>Objectives for the proposed system</w:t>
            </w:r>
            <w:r>
              <w:rPr>
                <w:noProof/>
                <w:webHidden/>
              </w:rPr>
              <w:tab/>
            </w:r>
            <w:r>
              <w:rPr>
                <w:noProof/>
                <w:webHidden/>
              </w:rPr>
              <w:fldChar w:fldCharType="begin"/>
            </w:r>
            <w:r>
              <w:rPr>
                <w:noProof/>
                <w:webHidden/>
              </w:rPr>
              <w:instrText xml:space="preserve"> PAGEREF _Toc381010705 \h </w:instrText>
            </w:r>
            <w:r>
              <w:rPr>
                <w:noProof/>
                <w:webHidden/>
              </w:rPr>
            </w:r>
            <w:r>
              <w:rPr>
                <w:noProof/>
                <w:webHidden/>
              </w:rPr>
              <w:fldChar w:fldCharType="separate"/>
            </w:r>
            <w:r>
              <w:rPr>
                <w:noProof/>
                <w:webHidden/>
              </w:rPr>
              <w:t>11</w:t>
            </w:r>
            <w:r>
              <w:rPr>
                <w:noProof/>
                <w:webHidden/>
              </w:rPr>
              <w:fldChar w:fldCharType="end"/>
            </w:r>
          </w:hyperlink>
        </w:p>
        <w:p w14:paraId="6672C118" w14:textId="77777777" w:rsidR="00CF66DC" w:rsidRDefault="00CF66DC">
          <w:pPr>
            <w:pStyle w:val="TOC2"/>
            <w:tabs>
              <w:tab w:val="right" w:leader="dot" w:pos="9062"/>
            </w:tabs>
            <w:rPr>
              <w:noProof/>
              <w:lang w:eastAsia="en-GB"/>
            </w:rPr>
          </w:pPr>
          <w:hyperlink w:anchor="_Toc381010706" w:history="1">
            <w:r w:rsidRPr="0042677A">
              <w:rPr>
                <w:rStyle w:val="Hyperlink"/>
                <w:noProof/>
              </w:rPr>
              <w:t>Appraisal of potential solutions</w:t>
            </w:r>
            <w:r>
              <w:rPr>
                <w:noProof/>
                <w:webHidden/>
              </w:rPr>
              <w:tab/>
            </w:r>
            <w:r>
              <w:rPr>
                <w:noProof/>
                <w:webHidden/>
              </w:rPr>
              <w:fldChar w:fldCharType="begin"/>
            </w:r>
            <w:r>
              <w:rPr>
                <w:noProof/>
                <w:webHidden/>
              </w:rPr>
              <w:instrText xml:space="preserve"> PAGEREF _Toc381010706 \h </w:instrText>
            </w:r>
            <w:r>
              <w:rPr>
                <w:noProof/>
                <w:webHidden/>
              </w:rPr>
            </w:r>
            <w:r>
              <w:rPr>
                <w:noProof/>
                <w:webHidden/>
              </w:rPr>
              <w:fldChar w:fldCharType="separate"/>
            </w:r>
            <w:r>
              <w:rPr>
                <w:noProof/>
                <w:webHidden/>
              </w:rPr>
              <w:t>12</w:t>
            </w:r>
            <w:r>
              <w:rPr>
                <w:noProof/>
                <w:webHidden/>
              </w:rPr>
              <w:fldChar w:fldCharType="end"/>
            </w:r>
          </w:hyperlink>
        </w:p>
        <w:p w14:paraId="5B6691F4" w14:textId="77777777" w:rsidR="00CF66DC" w:rsidRDefault="00CF66DC">
          <w:pPr>
            <w:pStyle w:val="TOC2"/>
            <w:tabs>
              <w:tab w:val="right" w:leader="dot" w:pos="9062"/>
            </w:tabs>
            <w:rPr>
              <w:noProof/>
              <w:lang w:eastAsia="en-GB"/>
            </w:rPr>
          </w:pPr>
          <w:hyperlink w:anchor="_Toc381010707" w:history="1">
            <w:r w:rsidRPr="0042677A">
              <w:rPr>
                <w:rStyle w:val="Hyperlink"/>
                <w:noProof/>
              </w:rPr>
              <w:t>Justification of chosen solution</w:t>
            </w:r>
            <w:r>
              <w:rPr>
                <w:noProof/>
                <w:webHidden/>
              </w:rPr>
              <w:tab/>
            </w:r>
            <w:r>
              <w:rPr>
                <w:noProof/>
                <w:webHidden/>
              </w:rPr>
              <w:fldChar w:fldCharType="begin"/>
            </w:r>
            <w:r>
              <w:rPr>
                <w:noProof/>
                <w:webHidden/>
              </w:rPr>
              <w:instrText xml:space="preserve"> PAGEREF _Toc381010707 \h </w:instrText>
            </w:r>
            <w:r>
              <w:rPr>
                <w:noProof/>
                <w:webHidden/>
              </w:rPr>
            </w:r>
            <w:r>
              <w:rPr>
                <w:noProof/>
                <w:webHidden/>
              </w:rPr>
              <w:fldChar w:fldCharType="separate"/>
            </w:r>
            <w:r>
              <w:rPr>
                <w:noProof/>
                <w:webHidden/>
              </w:rPr>
              <w:t>14</w:t>
            </w:r>
            <w:r>
              <w:rPr>
                <w:noProof/>
                <w:webHidden/>
              </w:rPr>
              <w:fldChar w:fldCharType="end"/>
            </w:r>
          </w:hyperlink>
        </w:p>
        <w:p w14:paraId="08FA2E7C" w14:textId="77777777" w:rsidR="00CF66DC" w:rsidRDefault="00CF66DC">
          <w:pPr>
            <w:pStyle w:val="TOC1"/>
            <w:tabs>
              <w:tab w:val="right" w:leader="dot" w:pos="9062"/>
            </w:tabs>
            <w:rPr>
              <w:noProof/>
              <w:lang w:eastAsia="en-GB"/>
            </w:rPr>
          </w:pPr>
          <w:hyperlink w:anchor="_Toc381010708" w:history="1">
            <w:r w:rsidRPr="0042677A">
              <w:rPr>
                <w:rStyle w:val="Hyperlink"/>
                <w:noProof/>
              </w:rPr>
              <w:t>Section 2: Design</w:t>
            </w:r>
            <w:r>
              <w:rPr>
                <w:noProof/>
                <w:webHidden/>
              </w:rPr>
              <w:tab/>
            </w:r>
            <w:r>
              <w:rPr>
                <w:noProof/>
                <w:webHidden/>
              </w:rPr>
              <w:fldChar w:fldCharType="begin"/>
            </w:r>
            <w:r>
              <w:rPr>
                <w:noProof/>
                <w:webHidden/>
              </w:rPr>
              <w:instrText xml:space="preserve"> PAGEREF _Toc381010708 \h </w:instrText>
            </w:r>
            <w:r>
              <w:rPr>
                <w:noProof/>
                <w:webHidden/>
              </w:rPr>
            </w:r>
            <w:r>
              <w:rPr>
                <w:noProof/>
                <w:webHidden/>
              </w:rPr>
              <w:fldChar w:fldCharType="separate"/>
            </w:r>
            <w:r>
              <w:rPr>
                <w:noProof/>
                <w:webHidden/>
              </w:rPr>
              <w:t>15</w:t>
            </w:r>
            <w:r>
              <w:rPr>
                <w:noProof/>
                <w:webHidden/>
              </w:rPr>
              <w:fldChar w:fldCharType="end"/>
            </w:r>
          </w:hyperlink>
        </w:p>
        <w:p w14:paraId="00D613A8" w14:textId="77777777" w:rsidR="00CF66DC" w:rsidRDefault="00CF66DC">
          <w:pPr>
            <w:pStyle w:val="TOC2"/>
            <w:tabs>
              <w:tab w:val="right" w:leader="dot" w:pos="9062"/>
            </w:tabs>
            <w:rPr>
              <w:noProof/>
              <w:lang w:eastAsia="en-GB"/>
            </w:rPr>
          </w:pPr>
          <w:hyperlink w:anchor="_Toc381010709" w:history="1">
            <w:r w:rsidRPr="0042677A">
              <w:rPr>
                <w:rStyle w:val="Hyperlink"/>
                <w:noProof/>
              </w:rPr>
              <w:t>Overall system design</w:t>
            </w:r>
            <w:r>
              <w:rPr>
                <w:noProof/>
                <w:webHidden/>
              </w:rPr>
              <w:tab/>
            </w:r>
            <w:r>
              <w:rPr>
                <w:noProof/>
                <w:webHidden/>
              </w:rPr>
              <w:fldChar w:fldCharType="begin"/>
            </w:r>
            <w:r>
              <w:rPr>
                <w:noProof/>
                <w:webHidden/>
              </w:rPr>
              <w:instrText xml:space="preserve"> PAGEREF _Toc381010709 \h </w:instrText>
            </w:r>
            <w:r>
              <w:rPr>
                <w:noProof/>
                <w:webHidden/>
              </w:rPr>
            </w:r>
            <w:r>
              <w:rPr>
                <w:noProof/>
                <w:webHidden/>
              </w:rPr>
              <w:fldChar w:fldCharType="separate"/>
            </w:r>
            <w:r>
              <w:rPr>
                <w:noProof/>
                <w:webHidden/>
              </w:rPr>
              <w:t>15</w:t>
            </w:r>
            <w:r>
              <w:rPr>
                <w:noProof/>
                <w:webHidden/>
              </w:rPr>
              <w:fldChar w:fldCharType="end"/>
            </w:r>
          </w:hyperlink>
        </w:p>
        <w:p w14:paraId="2FBCC7E2" w14:textId="77777777" w:rsidR="00CF66DC" w:rsidRDefault="00CF66DC">
          <w:pPr>
            <w:pStyle w:val="TOC2"/>
            <w:tabs>
              <w:tab w:val="right" w:leader="dot" w:pos="9062"/>
            </w:tabs>
            <w:rPr>
              <w:noProof/>
              <w:lang w:eastAsia="en-GB"/>
            </w:rPr>
          </w:pPr>
          <w:hyperlink w:anchor="_Toc381010710" w:history="1">
            <w:r w:rsidRPr="0042677A">
              <w:rPr>
                <w:rStyle w:val="Hyperlink"/>
                <w:noProof/>
              </w:rPr>
              <w:t>Description of modular structure of system</w:t>
            </w:r>
            <w:r>
              <w:rPr>
                <w:noProof/>
                <w:webHidden/>
              </w:rPr>
              <w:tab/>
            </w:r>
            <w:r>
              <w:rPr>
                <w:noProof/>
                <w:webHidden/>
              </w:rPr>
              <w:fldChar w:fldCharType="begin"/>
            </w:r>
            <w:r>
              <w:rPr>
                <w:noProof/>
                <w:webHidden/>
              </w:rPr>
              <w:instrText xml:space="preserve"> PAGEREF _Toc381010710 \h </w:instrText>
            </w:r>
            <w:r>
              <w:rPr>
                <w:noProof/>
                <w:webHidden/>
              </w:rPr>
            </w:r>
            <w:r>
              <w:rPr>
                <w:noProof/>
                <w:webHidden/>
              </w:rPr>
              <w:fldChar w:fldCharType="separate"/>
            </w:r>
            <w:r>
              <w:rPr>
                <w:noProof/>
                <w:webHidden/>
              </w:rPr>
              <w:t>18</w:t>
            </w:r>
            <w:r>
              <w:rPr>
                <w:noProof/>
                <w:webHidden/>
              </w:rPr>
              <w:fldChar w:fldCharType="end"/>
            </w:r>
          </w:hyperlink>
        </w:p>
        <w:p w14:paraId="784CF740" w14:textId="77777777" w:rsidR="00CF66DC" w:rsidRDefault="00CF66DC">
          <w:pPr>
            <w:pStyle w:val="TOC2"/>
            <w:tabs>
              <w:tab w:val="right" w:leader="dot" w:pos="9062"/>
            </w:tabs>
            <w:rPr>
              <w:noProof/>
              <w:lang w:eastAsia="en-GB"/>
            </w:rPr>
          </w:pPr>
          <w:hyperlink w:anchor="_Toc381010711" w:history="1">
            <w:r w:rsidRPr="0042677A">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_Toc381010711 \h </w:instrText>
            </w:r>
            <w:r>
              <w:rPr>
                <w:noProof/>
                <w:webHidden/>
              </w:rPr>
            </w:r>
            <w:r>
              <w:rPr>
                <w:noProof/>
                <w:webHidden/>
              </w:rPr>
              <w:fldChar w:fldCharType="separate"/>
            </w:r>
            <w:r>
              <w:rPr>
                <w:noProof/>
                <w:webHidden/>
              </w:rPr>
              <w:t>18</w:t>
            </w:r>
            <w:r>
              <w:rPr>
                <w:noProof/>
                <w:webHidden/>
              </w:rPr>
              <w:fldChar w:fldCharType="end"/>
            </w:r>
          </w:hyperlink>
        </w:p>
        <w:p w14:paraId="3BB648E6" w14:textId="77777777" w:rsidR="00CF66DC" w:rsidRDefault="00CF66DC">
          <w:pPr>
            <w:pStyle w:val="TOC2"/>
            <w:tabs>
              <w:tab w:val="right" w:leader="dot" w:pos="9062"/>
            </w:tabs>
            <w:rPr>
              <w:noProof/>
              <w:lang w:eastAsia="en-GB"/>
            </w:rPr>
          </w:pPr>
          <w:hyperlink w:anchor="_Toc381010712" w:history="1">
            <w:r w:rsidRPr="0042677A">
              <w:rPr>
                <w:rStyle w:val="Hyperlink"/>
                <w:noProof/>
              </w:rPr>
              <w:t>Description of record structure</w:t>
            </w:r>
            <w:r>
              <w:rPr>
                <w:noProof/>
                <w:webHidden/>
              </w:rPr>
              <w:tab/>
            </w:r>
            <w:r>
              <w:rPr>
                <w:noProof/>
                <w:webHidden/>
              </w:rPr>
              <w:fldChar w:fldCharType="begin"/>
            </w:r>
            <w:r>
              <w:rPr>
                <w:noProof/>
                <w:webHidden/>
              </w:rPr>
              <w:instrText xml:space="preserve"> PAGEREF _Toc381010712 \h </w:instrText>
            </w:r>
            <w:r>
              <w:rPr>
                <w:noProof/>
                <w:webHidden/>
              </w:rPr>
            </w:r>
            <w:r>
              <w:rPr>
                <w:noProof/>
                <w:webHidden/>
              </w:rPr>
              <w:fldChar w:fldCharType="separate"/>
            </w:r>
            <w:r>
              <w:rPr>
                <w:noProof/>
                <w:webHidden/>
              </w:rPr>
              <w:t>18</w:t>
            </w:r>
            <w:r>
              <w:rPr>
                <w:noProof/>
                <w:webHidden/>
              </w:rPr>
              <w:fldChar w:fldCharType="end"/>
            </w:r>
          </w:hyperlink>
        </w:p>
        <w:p w14:paraId="5B177E56" w14:textId="77777777" w:rsidR="00CF66DC" w:rsidRDefault="00CF66DC">
          <w:pPr>
            <w:pStyle w:val="TOC2"/>
            <w:tabs>
              <w:tab w:val="right" w:leader="dot" w:pos="9062"/>
            </w:tabs>
            <w:rPr>
              <w:noProof/>
              <w:lang w:eastAsia="en-GB"/>
            </w:rPr>
          </w:pPr>
          <w:hyperlink w:anchor="_Toc381010713" w:history="1">
            <w:r w:rsidRPr="0042677A">
              <w:rPr>
                <w:rStyle w:val="Hyperlink"/>
                <w:noProof/>
              </w:rPr>
              <w:t>File organisation and processing</w:t>
            </w:r>
            <w:r>
              <w:rPr>
                <w:noProof/>
                <w:webHidden/>
              </w:rPr>
              <w:tab/>
            </w:r>
            <w:r>
              <w:rPr>
                <w:noProof/>
                <w:webHidden/>
              </w:rPr>
              <w:fldChar w:fldCharType="begin"/>
            </w:r>
            <w:r>
              <w:rPr>
                <w:noProof/>
                <w:webHidden/>
              </w:rPr>
              <w:instrText xml:space="preserve"> PAGEREF _Toc381010713 \h </w:instrText>
            </w:r>
            <w:r>
              <w:rPr>
                <w:noProof/>
                <w:webHidden/>
              </w:rPr>
            </w:r>
            <w:r>
              <w:rPr>
                <w:noProof/>
                <w:webHidden/>
              </w:rPr>
              <w:fldChar w:fldCharType="separate"/>
            </w:r>
            <w:r>
              <w:rPr>
                <w:noProof/>
                <w:webHidden/>
              </w:rPr>
              <w:t>18</w:t>
            </w:r>
            <w:r>
              <w:rPr>
                <w:noProof/>
                <w:webHidden/>
              </w:rPr>
              <w:fldChar w:fldCharType="end"/>
            </w:r>
          </w:hyperlink>
        </w:p>
        <w:p w14:paraId="2F56A0D4" w14:textId="77777777" w:rsidR="00CF66DC" w:rsidRDefault="00CF66DC">
          <w:pPr>
            <w:pStyle w:val="TOC2"/>
            <w:tabs>
              <w:tab w:val="right" w:leader="dot" w:pos="9062"/>
            </w:tabs>
            <w:rPr>
              <w:noProof/>
              <w:lang w:eastAsia="en-GB"/>
            </w:rPr>
          </w:pPr>
          <w:hyperlink w:anchor="_Toc381010714" w:history="1">
            <w:r w:rsidRPr="0042677A">
              <w:rPr>
                <w:rStyle w:val="Hyperlink"/>
                <w:noProof/>
              </w:rPr>
              <w:t>Validation required</w:t>
            </w:r>
            <w:r>
              <w:rPr>
                <w:noProof/>
                <w:webHidden/>
              </w:rPr>
              <w:tab/>
            </w:r>
            <w:r>
              <w:rPr>
                <w:noProof/>
                <w:webHidden/>
              </w:rPr>
              <w:fldChar w:fldCharType="begin"/>
            </w:r>
            <w:r>
              <w:rPr>
                <w:noProof/>
                <w:webHidden/>
              </w:rPr>
              <w:instrText xml:space="preserve"> PAGEREF _Toc381010714 \h </w:instrText>
            </w:r>
            <w:r>
              <w:rPr>
                <w:noProof/>
                <w:webHidden/>
              </w:rPr>
            </w:r>
            <w:r>
              <w:rPr>
                <w:noProof/>
                <w:webHidden/>
              </w:rPr>
              <w:fldChar w:fldCharType="separate"/>
            </w:r>
            <w:r>
              <w:rPr>
                <w:noProof/>
                <w:webHidden/>
              </w:rPr>
              <w:t>18</w:t>
            </w:r>
            <w:r>
              <w:rPr>
                <w:noProof/>
                <w:webHidden/>
              </w:rPr>
              <w:fldChar w:fldCharType="end"/>
            </w:r>
          </w:hyperlink>
        </w:p>
        <w:p w14:paraId="2964BAF6" w14:textId="77777777" w:rsidR="00CF66DC" w:rsidRDefault="00CF66DC">
          <w:pPr>
            <w:pStyle w:val="TOC2"/>
            <w:tabs>
              <w:tab w:val="right" w:leader="dot" w:pos="9062"/>
            </w:tabs>
            <w:rPr>
              <w:noProof/>
              <w:lang w:eastAsia="en-GB"/>
            </w:rPr>
          </w:pPr>
          <w:hyperlink w:anchor="_Toc381010715" w:history="1">
            <w:r w:rsidRPr="0042677A">
              <w:rPr>
                <w:rStyle w:val="Hyperlink"/>
                <w:noProof/>
              </w:rPr>
              <w:t>Identification of storage media</w:t>
            </w:r>
            <w:r>
              <w:rPr>
                <w:noProof/>
                <w:webHidden/>
              </w:rPr>
              <w:tab/>
            </w:r>
            <w:r>
              <w:rPr>
                <w:noProof/>
                <w:webHidden/>
              </w:rPr>
              <w:fldChar w:fldCharType="begin"/>
            </w:r>
            <w:r>
              <w:rPr>
                <w:noProof/>
                <w:webHidden/>
              </w:rPr>
              <w:instrText xml:space="preserve"> PAGEREF _Toc381010715 \h </w:instrText>
            </w:r>
            <w:r>
              <w:rPr>
                <w:noProof/>
                <w:webHidden/>
              </w:rPr>
            </w:r>
            <w:r>
              <w:rPr>
                <w:noProof/>
                <w:webHidden/>
              </w:rPr>
              <w:fldChar w:fldCharType="separate"/>
            </w:r>
            <w:r>
              <w:rPr>
                <w:noProof/>
                <w:webHidden/>
              </w:rPr>
              <w:t>18</w:t>
            </w:r>
            <w:r>
              <w:rPr>
                <w:noProof/>
                <w:webHidden/>
              </w:rPr>
              <w:fldChar w:fldCharType="end"/>
            </w:r>
          </w:hyperlink>
        </w:p>
        <w:p w14:paraId="18652FF5" w14:textId="77777777" w:rsidR="00CF66DC" w:rsidRDefault="00CF66DC">
          <w:pPr>
            <w:pStyle w:val="TOC2"/>
            <w:tabs>
              <w:tab w:val="right" w:leader="dot" w:pos="9062"/>
            </w:tabs>
            <w:rPr>
              <w:noProof/>
              <w:lang w:eastAsia="en-GB"/>
            </w:rPr>
          </w:pPr>
          <w:hyperlink w:anchor="_Toc381010716" w:history="1">
            <w:r w:rsidRPr="0042677A">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_Toc381010716 \h </w:instrText>
            </w:r>
            <w:r>
              <w:rPr>
                <w:noProof/>
                <w:webHidden/>
              </w:rPr>
            </w:r>
            <w:r>
              <w:rPr>
                <w:noProof/>
                <w:webHidden/>
              </w:rPr>
              <w:fldChar w:fldCharType="separate"/>
            </w:r>
            <w:r>
              <w:rPr>
                <w:noProof/>
                <w:webHidden/>
              </w:rPr>
              <w:t>18</w:t>
            </w:r>
            <w:r>
              <w:rPr>
                <w:noProof/>
                <w:webHidden/>
              </w:rPr>
              <w:fldChar w:fldCharType="end"/>
            </w:r>
          </w:hyperlink>
        </w:p>
        <w:p w14:paraId="7CED9381" w14:textId="77777777" w:rsidR="00CF66DC" w:rsidRDefault="00CF66DC">
          <w:pPr>
            <w:pStyle w:val="TOC2"/>
            <w:tabs>
              <w:tab w:val="right" w:leader="dot" w:pos="9062"/>
            </w:tabs>
            <w:rPr>
              <w:noProof/>
              <w:lang w:eastAsia="en-GB"/>
            </w:rPr>
          </w:pPr>
          <w:hyperlink w:anchor="_Toc381010717" w:history="1">
            <w:r w:rsidRPr="0042677A">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_Toc381010717 \h </w:instrText>
            </w:r>
            <w:r>
              <w:rPr>
                <w:noProof/>
                <w:webHidden/>
              </w:rPr>
            </w:r>
            <w:r>
              <w:rPr>
                <w:noProof/>
                <w:webHidden/>
              </w:rPr>
              <w:fldChar w:fldCharType="separate"/>
            </w:r>
            <w:r>
              <w:rPr>
                <w:noProof/>
                <w:webHidden/>
              </w:rPr>
              <w:t>29</w:t>
            </w:r>
            <w:r>
              <w:rPr>
                <w:noProof/>
                <w:webHidden/>
              </w:rPr>
              <w:fldChar w:fldCharType="end"/>
            </w:r>
          </w:hyperlink>
        </w:p>
        <w:p w14:paraId="4140C355" w14:textId="77777777" w:rsidR="00CF66DC" w:rsidRDefault="00CF66DC">
          <w:pPr>
            <w:pStyle w:val="TOC2"/>
            <w:tabs>
              <w:tab w:val="right" w:leader="dot" w:pos="9062"/>
            </w:tabs>
            <w:rPr>
              <w:noProof/>
              <w:lang w:eastAsia="en-GB"/>
            </w:rPr>
          </w:pPr>
          <w:hyperlink w:anchor="_Toc381010718" w:history="1">
            <w:r w:rsidRPr="0042677A">
              <w:rPr>
                <w:rStyle w:val="Hyperlink"/>
                <w:noProof/>
              </w:rPr>
              <w:t>User interface design (HCI) rational</w:t>
            </w:r>
            <w:r>
              <w:rPr>
                <w:noProof/>
                <w:webHidden/>
              </w:rPr>
              <w:tab/>
            </w:r>
            <w:r>
              <w:rPr>
                <w:noProof/>
                <w:webHidden/>
              </w:rPr>
              <w:fldChar w:fldCharType="begin"/>
            </w:r>
            <w:r>
              <w:rPr>
                <w:noProof/>
                <w:webHidden/>
              </w:rPr>
              <w:instrText xml:space="preserve"> PAGEREF _Toc381010718 \h </w:instrText>
            </w:r>
            <w:r>
              <w:rPr>
                <w:noProof/>
                <w:webHidden/>
              </w:rPr>
            </w:r>
            <w:r>
              <w:rPr>
                <w:noProof/>
                <w:webHidden/>
              </w:rPr>
              <w:fldChar w:fldCharType="separate"/>
            </w:r>
            <w:r>
              <w:rPr>
                <w:noProof/>
                <w:webHidden/>
              </w:rPr>
              <w:t>29</w:t>
            </w:r>
            <w:r>
              <w:rPr>
                <w:noProof/>
                <w:webHidden/>
              </w:rPr>
              <w:fldChar w:fldCharType="end"/>
            </w:r>
          </w:hyperlink>
        </w:p>
        <w:p w14:paraId="6C927D4D" w14:textId="77777777" w:rsidR="00CF66DC" w:rsidRDefault="00CF66DC">
          <w:pPr>
            <w:pStyle w:val="TOC2"/>
            <w:tabs>
              <w:tab w:val="right" w:leader="dot" w:pos="9062"/>
            </w:tabs>
            <w:rPr>
              <w:noProof/>
              <w:lang w:eastAsia="en-GB"/>
            </w:rPr>
          </w:pPr>
          <w:hyperlink w:anchor="_Toc381010719" w:history="1">
            <w:r w:rsidRPr="0042677A">
              <w:rPr>
                <w:rStyle w:val="Hyperlink"/>
                <w:noProof/>
              </w:rPr>
              <w:t>UI sample of planned data capture and entry designs</w:t>
            </w:r>
            <w:r>
              <w:rPr>
                <w:noProof/>
                <w:webHidden/>
              </w:rPr>
              <w:tab/>
            </w:r>
            <w:r>
              <w:rPr>
                <w:noProof/>
                <w:webHidden/>
              </w:rPr>
              <w:fldChar w:fldCharType="begin"/>
            </w:r>
            <w:r>
              <w:rPr>
                <w:noProof/>
                <w:webHidden/>
              </w:rPr>
              <w:instrText xml:space="preserve"> PAGEREF _Toc381010719 \h </w:instrText>
            </w:r>
            <w:r>
              <w:rPr>
                <w:noProof/>
                <w:webHidden/>
              </w:rPr>
            </w:r>
            <w:r>
              <w:rPr>
                <w:noProof/>
                <w:webHidden/>
              </w:rPr>
              <w:fldChar w:fldCharType="separate"/>
            </w:r>
            <w:r>
              <w:rPr>
                <w:noProof/>
                <w:webHidden/>
              </w:rPr>
              <w:t>31</w:t>
            </w:r>
            <w:r>
              <w:rPr>
                <w:noProof/>
                <w:webHidden/>
              </w:rPr>
              <w:fldChar w:fldCharType="end"/>
            </w:r>
          </w:hyperlink>
        </w:p>
        <w:p w14:paraId="4ADDE29E" w14:textId="77777777" w:rsidR="00CF66DC" w:rsidRDefault="00CF66DC">
          <w:pPr>
            <w:pStyle w:val="TOC2"/>
            <w:tabs>
              <w:tab w:val="right" w:leader="dot" w:pos="9062"/>
            </w:tabs>
            <w:rPr>
              <w:noProof/>
              <w:lang w:eastAsia="en-GB"/>
            </w:rPr>
          </w:pPr>
          <w:hyperlink w:anchor="_Toc381010720" w:history="1">
            <w:r w:rsidRPr="0042677A">
              <w:rPr>
                <w:rStyle w:val="Hyperlink"/>
                <w:noProof/>
              </w:rPr>
              <w:t>UI sample of planned valid output designs</w:t>
            </w:r>
            <w:r>
              <w:rPr>
                <w:noProof/>
                <w:webHidden/>
              </w:rPr>
              <w:tab/>
            </w:r>
            <w:r>
              <w:rPr>
                <w:noProof/>
                <w:webHidden/>
              </w:rPr>
              <w:fldChar w:fldCharType="begin"/>
            </w:r>
            <w:r>
              <w:rPr>
                <w:noProof/>
                <w:webHidden/>
              </w:rPr>
              <w:instrText xml:space="preserve"> PAGEREF _Toc381010720 \h </w:instrText>
            </w:r>
            <w:r>
              <w:rPr>
                <w:noProof/>
                <w:webHidden/>
              </w:rPr>
            </w:r>
            <w:r>
              <w:rPr>
                <w:noProof/>
                <w:webHidden/>
              </w:rPr>
              <w:fldChar w:fldCharType="separate"/>
            </w:r>
            <w:r>
              <w:rPr>
                <w:noProof/>
                <w:webHidden/>
              </w:rPr>
              <w:t>32</w:t>
            </w:r>
            <w:r>
              <w:rPr>
                <w:noProof/>
                <w:webHidden/>
              </w:rPr>
              <w:fldChar w:fldCharType="end"/>
            </w:r>
          </w:hyperlink>
        </w:p>
        <w:p w14:paraId="3D4B93C0" w14:textId="77777777" w:rsidR="00CF66DC" w:rsidRDefault="00CF66DC">
          <w:pPr>
            <w:pStyle w:val="TOC2"/>
            <w:tabs>
              <w:tab w:val="right" w:leader="dot" w:pos="9062"/>
            </w:tabs>
            <w:rPr>
              <w:noProof/>
              <w:lang w:eastAsia="en-GB"/>
            </w:rPr>
          </w:pPr>
          <w:hyperlink w:anchor="_Toc381010721" w:history="1">
            <w:r w:rsidRPr="0042677A">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_Toc381010721 \h </w:instrText>
            </w:r>
            <w:r>
              <w:rPr>
                <w:noProof/>
                <w:webHidden/>
              </w:rPr>
            </w:r>
            <w:r>
              <w:rPr>
                <w:noProof/>
                <w:webHidden/>
              </w:rPr>
              <w:fldChar w:fldCharType="separate"/>
            </w:r>
            <w:r>
              <w:rPr>
                <w:noProof/>
                <w:webHidden/>
              </w:rPr>
              <w:t>33</w:t>
            </w:r>
            <w:r>
              <w:rPr>
                <w:noProof/>
                <w:webHidden/>
              </w:rPr>
              <w:fldChar w:fldCharType="end"/>
            </w:r>
          </w:hyperlink>
        </w:p>
        <w:p w14:paraId="17700A1D" w14:textId="77777777" w:rsidR="00CF66DC" w:rsidRDefault="00CF66DC">
          <w:pPr>
            <w:pStyle w:val="TOC2"/>
            <w:tabs>
              <w:tab w:val="right" w:leader="dot" w:pos="9062"/>
            </w:tabs>
            <w:rPr>
              <w:noProof/>
              <w:lang w:eastAsia="en-GB"/>
            </w:rPr>
          </w:pPr>
          <w:hyperlink w:anchor="_Toc381010722" w:history="1">
            <w:r w:rsidRPr="0042677A">
              <w:rPr>
                <w:rStyle w:val="Hyperlink"/>
                <w:noProof/>
              </w:rPr>
              <w:t>Description of measures planned for system security and integrity of data</w:t>
            </w:r>
            <w:r>
              <w:rPr>
                <w:noProof/>
                <w:webHidden/>
              </w:rPr>
              <w:tab/>
            </w:r>
            <w:r>
              <w:rPr>
                <w:noProof/>
                <w:webHidden/>
              </w:rPr>
              <w:fldChar w:fldCharType="begin"/>
            </w:r>
            <w:r>
              <w:rPr>
                <w:noProof/>
                <w:webHidden/>
              </w:rPr>
              <w:instrText xml:space="preserve"> PAGEREF _Toc381010722 \h </w:instrText>
            </w:r>
            <w:r>
              <w:rPr>
                <w:noProof/>
                <w:webHidden/>
              </w:rPr>
            </w:r>
            <w:r>
              <w:rPr>
                <w:noProof/>
                <w:webHidden/>
              </w:rPr>
              <w:fldChar w:fldCharType="separate"/>
            </w:r>
            <w:r>
              <w:rPr>
                <w:noProof/>
                <w:webHidden/>
              </w:rPr>
              <w:t>33</w:t>
            </w:r>
            <w:r>
              <w:rPr>
                <w:noProof/>
                <w:webHidden/>
              </w:rPr>
              <w:fldChar w:fldCharType="end"/>
            </w:r>
          </w:hyperlink>
        </w:p>
        <w:p w14:paraId="4040BA73" w14:textId="77777777" w:rsidR="00CF66DC" w:rsidRDefault="00CF66DC">
          <w:pPr>
            <w:pStyle w:val="TOC2"/>
            <w:tabs>
              <w:tab w:val="right" w:leader="dot" w:pos="9062"/>
            </w:tabs>
            <w:rPr>
              <w:noProof/>
              <w:lang w:eastAsia="en-GB"/>
            </w:rPr>
          </w:pPr>
          <w:hyperlink w:anchor="_Toc381010723" w:history="1">
            <w:r w:rsidRPr="0042677A">
              <w:rPr>
                <w:rStyle w:val="Hyperlink"/>
                <w:noProof/>
              </w:rPr>
              <w:t>Overall test strategy</w:t>
            </w:r>
            <w:r>
              <w:rPr>
                <w:noProof/>
                <w:webHidden/>
              </w:rPr>
              <w:tab/>
            </w:r>
            <w:r>
              <w:rPr>
                <w:noProof/>
                <w:webHidden/>
              </w:rPr>
              <w:fldChar w:fldCharType="begin"/>
            </w:r>
            <w:r>
              <w:rPr>
                <w:noProof/>
                <w:webHidden/>
              </w:rPr>
              <w:instrText xml:space="preserve"> PAGEREF _Toc381010723 \h </w:instrText>
            </w:r>
            <w:r>
              <w:rPr>
                <w:noProof/>
                <w:webHidden/>
              </w:rPr>
            </w:r>
            <w:r>
              <w:rPr>
                <w:noProof/>
                <w:webHidden/>
              </w:rPr>
              <w:fldChar w:fldCharType="separate"/>
            </w:r>
            <w:r>
              <w:rPr>
                <w:noProof/>
                <w:webHidden/>
              </w:rPr>
              <w:t>33</w:t>
            </w:r>
            <w:r>
              <w:rPr>
                <w:noProof/>
                <w:webHidden/>
              </w:rPr>
              <w:fldChar w:fldCharType="end"/>
            </w:r>
          </w:hyperlink>
        </w:p>
        <w:p w14:paraId="0E3DA54C" w14:textId="77777777" w:rsidR="00CF66DC" w:rsidRDefault="00CF66DC">
          <w:pPr>
            <w:pStyle w:val="TOC1"/>
            <w:tabs>
              <w:tab w:val="right" w:leader="dot" w:pos="9062"/>
            </w:tabs>
            <w:rPr>
              <w:noProof/>
              <w:lang w:eastAsia="en-GB"/>
            </w:rPr>
          </w:pPr>
          <w:hyperlink w:anchor="_Toc381010724" w:history="1">
            <w:r w:rsidRPr="0042677A">
              <w:rPr>
                <w:rStyle w:val="Hyperlink"/>
                <w:noProof/>
              </w:rPr>
              <w:t>Section 3: Technical Solution</w:t>
            </w:r>
            <w:r>
              <w:rPr>
                <w:noProof/>
                <w:webHidden/>
              </w:rPr>
              <w:tab/>
            </w:r>
            <w:r>
              <w:rPr>
                <w:noProof/>
                <w:webHidden/>
              </w:rPr>
              <w:fldChar w:fldCharType="begin"/>
            </w:r>
            <w:r>
              <w:rPr>
                <w:noProof/>
                <w:webHidden/>
              </w:rPr>
              <w:instrText xml:space="preserve"> PAGEREF _Toc381010724 \h </w:instrText>
            </w:r>
            <w:r>
              <w:rPr>
                <w:noProof/>
                <w:webHidden/>
              </w:rPr>
            </w:r>
            <w:r>
              <w:rPr>
                <w:noProof/>
                <w:webHidden/>
              </w:rPr>
              <w:fldChar w:fldCharType="separate"/>
            </w:r>
            <w:r>
              <w:rPr>
                <w:noProof/>
                <w:webHidden/>
              </w:rPr>
              <w:t>34</w:t>
            </w:r>
            <w:r>
              <w:rPr>
                <w:noProof/>
                <w:webHidden/>
              </w:rPr>
              <w:fldChar w:fldCharType="end"/>
            </w:r>
          </w:hyperlink>
        </w:p>
        <w:p w14:paraId="6DFB0E14" w14:textId="77777777" w:rsidR="00CF66DC" w:rsidRDefault="00CF66DC">
          <w:pPr>
            <w:pStyle w:val="TOC1"/>
            <w:tabs>
              <w:tab w:val="right" w:leader="dot" w:pos="9062"/>
            </w:tabs>
            <w:rPr>
              <w:noProof/>
              <w:lang w:eastAsia="en-GB"/>
            </w:rPr>
          </w:pPr>
          <w:hyperlink w:anchor="_Toc381010725" w:history="1">
            <w:r w:rsidRPr="0042677A">
              <w:rPr>
                <w:rStyle w:val="Hyperlink"/>
                <w:noProof/>
              </w:rPr>
              <w:t>Section 4: System Testing</w:t>
            </w:r>
            <w:r>
              <w:rPr>
                <w:noProof/>
                <w:webHidden/>
              </w:rPr>
              <w:tab/>
            </w:r>
            <w:r>
              <w:rPr>
                <w:noProof/>
                <w:webHidden/>
              </w:rPr>
              <w:fldChar w:fldCharType="begin"/>
            </w:r>
            <w:r>
              <w:rPr>
                <w:noProof/>
                <w:webHidden/>
              </w:rPr>
              <w:instrText xml:space="preserve"> PAGEREF _Toc381010725 \h </w:instrText>
            </w:r>
            <w:r>
              <w:rPr>
                <w:noProof/>
                <w:webHidden/>
              </w:rPr>
            </w:r>
            <w:r>
              <w:rPr>
                <w:noProof/>
                <w:webHidden/>
              </w:rPr>
              <w:fldChar w:fldCharType="separate"/>
            </w:r>
            <w:r>
              <w:rPr>
                <w:noProof/>
                <w:webHidden/>
              </w:rPr>
              <w:t>34</w:t>
            </w:r>
            <w:r>
              <w:rPr>
                <w:noProof/>
                <w:webHidden/>
              </w:rPr>
              <w:fldChar w:fldCharType="end"/>
            </w:r>
          </w:hyperlink>
        </w:p>
        <w:p w14:paraId="5357FB51" w14:textId="77777777" w:rsidR="00CF66DC" w:rsidRDefault="00CF66DC">
          <w:pPr>
            <w:pStyle w:val="TOC1"/>
            <w:tabs>
              <w:tab w:val="right" w:leader="dot" w:pos="9062"/>
            </w:tabs>
            <w:rPr>
              <w:noProof/>
              <w:lang w:eastAsia="en-GB"/>
            </w:rPr>
          </w:pPr>
          <w:hyperlink w:anchor="_Toc381010726" w:history="1">
            <w:r w:rsidRPr="0042677A">
              <w:rPr>
                <w:rStyle w:val="Hyperlink"/>
                <w:noProof/>
              </w:rPr>
              <w:t>Section 5: System Maintenance</w:t>
            </w:r>
            <w:r>
              <w:rPr>
                <w:noProof/>
                <w:webHidden/>
              </w:rPr>
              <w:tab/>
            </w:r>
            <w:r>
              <w:rPr>
                <w:noProof/>
                <w:webHidden/>
              </w:rPr>
              <w:fldChar w:fldCharType="begin"/>
            </w:r>
            <w:r>
              <w:rPr>
                <w:noProof/>
                <w:webHidden/>
              </w:rPr>
              <w:instrText xml:space="preserve"> PAGEREF _Toc381010726 \h </w:instrText>
            </w:r>
            <w:r>
              <w:rPr>
                <w:noProof/>
                <w:webHidden/>
              </w:rPr>
            </w:r>
            <w:r>
              <w:rPr>
                <w:noProof/>
                <w:webHidden/>
              </w:rPr>
              <w:fldChar w:fldCharType="separate"/>
            </w:r>
            <w:r>
              <w:rPr>
                <w:noProof/>
                <w:webHidden/>
              </w:rPr>
              <w:t>34</w:t>
            </w:r>
            <w:r>
              <w:rPr>
                <w:noProof/>
                <w:webHidden/>
              </w:rPr>
              <w:fldChar w:fldCharType="end"/>
            </w:r>
          </w:hyperlink>
        </w:p>
        <w:p w14:paraId="71513B8C" w14:textId="77777777" w:rsidR="00CF66DC" w:rsidRDefault="00CF66DC">
          <w:pPr>
            <w:pStyle w:val="TOC1"/>
            <w:tabs>
              <w:tab w:val="right" w:leader="dot" w:pos="9062"/>
            </w:tabs>
            <w:rPr>
              <w:noProof/>
              <w:lang w:eastAsia="en-GB"/>
            </w:rPr>
          </w:pPr>
          <w:hyperlink w:anchor="_Toc381010727" w:history="1">
            <w:r w:rsidRPr="0042677A">
              <w:rPr>
                <w:rStyle w:val="Hyperlink"/>
                <w:noProof/>
              </w:rPr>
              <w:t>Section 6: User Manual</w:t>
            </w:r>
            <w:r>
              <w:rPr>
                <w:noProof/>
                <w:webHidden/>
              </w:rPr>
              <w:tab/>
            </w:r>
            <w:r>
              <w:rPr>
                <w:noProof/>
                <w:webHidden/>
              </w:rPr>
              <w:fldChar w:fldCharType="begin"/>
            </w:r>
            <w:r>
              <w:rPr>
                <w:noProof/>
                <w:webHidden/>
              </w:rPr>
              <w:instrText xml:space="preserve"> PAGEREF _Toc381010727 \h </w:instrText>
            </w:r>
            <w:r>
              <w:rPr>
                <w:noProof/>
                <w:webHidden/>
              </w:rPr>
            </w:r>
            <w:r>
              <w:rPr>
                <w:noProof/>
                <w:webHidden/>
              </w:rPr>
              <w:fldChar w:fldCharType="separate"/>
            </w:r>
            <w:r>
              <w:rPr>
                <w:noProof/>
                <w:webHidden/>
              </w:rPr>
              <w:t>34</w:t>
            </w:r>
            <w:r>
              <w:rPr>
                <w:noProof/>
                <w:webHidden/>
              </w:rPr>
              <w:fldChar w:fldCharType="end"/>
            </w:r>
          </w:hyperlink>
        </w:p>
        <w:p w14:paraId="546663FE" w14:textId="77777777" w:rsidR="00CF66DC" w:rsidRDefault="00CF66DC">
          <w:pPr>
            <w:pStyle w:val="TOC1"/>
            <w:tabs>
              <w:tab w:val="right" w:leader="dot" w:pos="9062"/>
            </w:tabs>
            <w:rPr>
              <w:noProof/>
              <w:lang w:eastAsia="en-GB"/>
            </w:rPr>
          </w:pPr>
          <w:hyperlink w:anchor="_Toc381010728" w:history="1">
            <w:r w:rsidRPr="0042677A">
              <w:rPr>
                <w:rStyle w:val="Hyperlink"/>
                <w:noProof/>
              </w:rPr>
              <w:t>Section 7: Evaluation</w:t>
            </w:r>
            <w:r>
              <w:rPr>
                <w:noProof/>
                <w:webHidden/>
              </w:rPr>
              <w:tab/>
            </w:r>
            <w:r>
              <w:rPr>
                <w:noProof/>
                <w:webHidden/>
              </w:rPr>
              <w:fldChar w:fldCharType="begin"/>
            </w:r>
            <w:r>
              <w:rPr>
                <w:noProof/>
                <w:webHidden/>
              </w:rPr>
              <w:instrText xml:space="preserve"> PAGEREF _Toc381010728 \h </w:instrText>
            </w:r>
            <w:r>
              <w:rPr>
                <w:noProof/>
                <w:webHidden/>
              </w:rPr>
            </w:r>
            <w:r>
              <w:rPr>
                <w:noProof/>
                <w:webHidden/>
              </w:rPr>
              <w:fldChar w:fldCharType="separate"/>
            </w:r>
            <w:r>
              <w:rPr>
                <w:noProof/>
                <w:webHidden/>
              </w:rPr>
              <w:t>34</w:t>
            </w:r>
            <w:r>
              <w:rPr>
                <w:noProof/>
                <w:webHidden/>
              </w:rPr>
              <w:fldChar w:fldCharType="end"/>
            </w:r>
          </w:hyperlink>
        </w:p>
        <w:p w14:paraId="7716E41B" w14:textId="77777777" w:rsidR="00CF66DC" w:rsidRDefault="00CF66DC">
          <w:pPr>
            <w:pStyle w:val="TOC1"/>
            <w:tabs>
              <w:tab w:val="right" w:leader="dot" w:pos="9062"/>
            </w:tabs>
            <w:rPr>
              <w:noProof/>
              <w:lang w:eastAsia="en-GB"/>
            </w:rPr>
          </w:pPr>
          <w:hyperlink w:anchor="_Toc381010729" w:history="1">
            <w:r w:rsidRPr="0042677A">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_Toc381010729 \h </w:instrText>
            </w:r>
            <w:r>
              <w:rPr>
                <w:noProof/>
                <w:webHidden/>
              </w:rPr>
            </w:r>
            <w:r>
              <w:rPr>
                <w:noProof/>
                <w:webHidden/>
              </w:rPr>
              <w:fldChar w:fldCharType="separate"/>
            </w:r>
            <w:r>
              <w:rPr>
                <w:noProof/>
                <w:webHidden/>
              </w:rPr>
              <w:t>34</w:t>
            </w:r>
            <w:r>
              <w:rPr>
                <w:noProof/>
                <w:webHidden/>
              </w:rPr>
              <w:fldChar w:fldCharType="end"/>
            </w:r>
          </w:hyperlink>
        </w:p>
        <w:p w14:paraId="4439E209" w14:textId="77777777" w:rsidR="00CF66DC" w:rsidRDefault="00CF66DC">
          <w:pPr>
            <w:pStyle w:val="TOC2"/>
            <w:tabs>
              <w:tab w:val="right" w:leader="dot" w:pos="9062"/>
            </w:tabs>
            <w:rPr>
              <w:noProof/>
              <w:lang w:eastAsia="en-GB"/>
            </w:rPr>
          </w:pPr>
          <w:hyperlink w:anchor="_Toc381010730" w:history="1">
            <w:r w:rsidRPr="0042677A">
              <w:rPr>
                <w:rStyle w:val="Hyperlink"/>
                <w:noProof/>
              </w:rPr>
              <w:t>Online research</w:t>
            </w:r>
            <w:r>
              <w:rPr>
                <w:noProof/>
                <w:webHidden/>
              </w:rPr>
              <w:tab/>
            </w:r>
            <w:r>
              <w:rPr>
                <w:noProof/>
                <w:webHidden/>
              </w:rPr>
              <w:fldChar w:fldCharType="begin"/>
            </w:r>
            <w:r>
              <w:rPr>
                <w:noProof/>
                <w:webHidden/>
              </w:rPr>
              <w:instrText xml:space="preserve"> PAGEREF _Toc381010730 \h </w:instrText>
            </w:r>
            <w:r>
              <w:rPr>
                <w:noProof/>
                <w:webHidden/>
              </w:rPr>
            </w:r>
            <w:r>
              <w:rPr>
                <w:noProof/>
                <w:webHidden/>
              </w:rPr>
              <w:fldChar w:fldCharType="separate"/>
            </w:r>
            <w:r>
              <w:rPr>
                <w:noProof/>
                <w:webHidden/>
              </w:rPr>
              <w:t>34</w:t>
            </w:r>
            <w:r>
              <w:rPr>
                <w:noProof/>
                <w:webHidden/>
              </w:rPr>
              <w:fldChar w:fldCharType="end"/>
            </w:r>
          </w:hyperlink>
        </w:p>
        <w:p w14:paraId="7BA1416B" w14:textId="77777777" w:rsidR="00CF66DC" w:rsidRDefault="00CF66DC">
          <w:pPr>
            <w:pStyle w:val="TOC2"/>
            <w:tabs>
              <w:tab w:val="right" w:leader="dot" w:pos="9062"/>
            </w:tabs>
            <w:rPr>
              <w:noProof/>
              <w:lang w:eastAsia="en-GB"/>
            </w:rPr>
          </w:pPr>
          <w:hyperlink w:anchor="_Toc381010731" w:history="1">
            <w:r w:rsidRPr="0042677A">
              <w:rPr>
                <w:rStyle w:val="Hyperlink"/>
                <w:noProof/>
              </w:rPr>
              <w:t>Interviews</w:t>
            </w:r>
            <w:r>
              <w:rPr>
                <w:noProof/>
                <w:webHidden/>
              </w:rPr>
              <w:tab/>
            </w:r>
            <w:r>
              <w:rPr>
                <w:noProof/>
                <w:webHidden/>
              </w:rPr>
              <w:fldChar w:fldCharType="begin"/>
            </w:r>
            <w:r>
              <w:rPr>
                <w:noProof/>
                <w:webHidden/>
              </w:rPr>
              <w:instrText xml:space="preserve"> PAGEREF _Toc381010731 \h </w:instrText>
            </w:r>
            <w:r>
              <w:rPr>
                <w:noProof/>
                <w:webHidden/>
              </w:rPr>
            </w:r>
            <w:r>
              <w:rPr>
                <w:noProof/>
                <w:webHidden/>
              </w:rPr>
              <w:fldChar w:fldCharType="separate"/>
            </w:r>
            <w:r>
              <w:rPr>
                <w:noProof/>
                <w:webHidden/>
              </w:rPr>
              <w:t>35</w:t>
            </w:r>
            <w:r>
              <w:rPr>
                <w:noProof/>
                <w:webHidden/>
              </w:rPr>
              <w:fldChar w:fldCharType="end"/>
            </w:r>
          </w:hyperlink>
        </w:p>
        <w:p w14:paraId="74579104" w14:textId="77777777" w:rsidR="00CF66DC" w:rsidRDefault="00CF66DC">
          <w:pPr>
            <w:pStyle w:val="TOC1"/>
            <w:tabs>
              <w:tab w:val="right" w:leader="dot" w:pos="9062"/>
            </w:tabs>
            <w:rPr>
              <w:noProof/>
              <w:lang w:eastAsia="en-GB"/>
            </w:rPr>
          </w:pPr>
          <w:hyperlink w:anchor="_Toc381010732" w:history="1">
            <w:r w:rsidRPr="0042677A">
              <w:rPr>
                <w:rStyle w:val="Hyperlink"/>
                <w:noProof/>
              </w:rPr>
              <w:t>Appendix B: Evolution – the main concepts</w:t>
            </w:r>
            <w:r>
              <w:rPr>
                <w:noProof/>
                <w:webHidden/>
              </w:rPr>
              <w:tab/>
            </w:r>
            <w:r>
              <w:rPr>
                <w:noProof/>
                <w:webHidden/>
              </w:rPr>
              <w:fldChar w:fldCharType="begin"/>
            </w:r>
            <w:r>
              <w:rPr>
                <w:noProof/>
                <w:webHidden/>
              </w:rPr>
              <w:instrText xml:space="preserve"> PAGEREF _Toc381010732 \h </w:instrText>
            </w:r>
            <w:r>
              <w:rPr>
                <w:noProof/>
                <w:webHidden/>
              </w:rPr>
            </w:r>
            <w:r>
              <w:rPr>
                <w:noProof/>
                <w:webHidden/>
              </w:rPr>
              <w:fldChar w:fldCharType="separate"/>
            </w:r>
            <w:r>
              <w:rPr>
                <w:noProof/>
                <w:webHidden/>
              </w:rPr>
              <w:t>36</w:t>
            </w:r>
            <w:r>
              <w:rPr>
                <w:noProof/>
                <w:webHidden/>
              </w:rPr>
              <w:fldChar w:fldCharType="end"/>
            </w:r>
          </w:hyperlink>
        </w:p>
        <w:p w14:paraId="5E633D10" w14:textId="77777777" w:rsidR="00CF66DC" w:rsidRDefault="00CF66DC">
          <w:pPr>
            <w:pStyle w:val="TOC1"/>
            <w:tabs>
              <w:tab w:val="right" w:leader="dot" w:pos="9062"/>
            </w:tabs>
            <w:rPr>
              <w:noProof/>
              <w:lang w:eastAsia="en-GB"/>
            </w:rPr>
          </w:pPr>
          <w:hyperlink w:anchor="_Toc381010733" w:history="1">
            <w:r w:rsidRPr="0042677A">
              <w:rPr>
                <w:rStyle w:val="Hyperlink"/>
                <w:noProof/>
              </w:rPr>
              <w:t>Sources</w:t>
            </w:r>
            <w:r>
              <w:rPr>
                <w:noProof/>
                <w:webHidden/>
              </w:rPr>
              <w:tab/>
            </w:r>
            <w:r>
              <w:rPr>
                <w:noProof/>
                <w:webHidden/>
              </w:rPr>
              <w:fldChar w:fldCharType="begin"/>
            </w:r>
            <w:r>
              <w:rPr>
                <w:noProof/>
                <w:webHidden/>
              </w:rPr>
              <w:instrText xml:space="preserve"> PAGEREF _Toc381010733 \h </w:instrText>
            </w:r>
            <w:r>
              <w:rPr>
                <w:noProof/>
                <w:webHidden/>
              </w:rPr>
            </w:r>
            <w:r>
              <w:rPr>
                <w:noProof/>
                <w:webHidden/>
              </w:rPr>
              <w:fldChar w:fldCharType="separate"/>
            </w:r>
            <w:r>
              <w:rPr>
                <w:noProof/>
                <w:webHidden/>
              </w:rPr>
              <w:t>36</w:t>
            </w:r>
            <w:r>
              <w:rPr>
                <w:noProof/>
                <w:webHidden/>
              </w:rPr>
              <w:fldChar w:fldCharType="end"/>
            </w:r>
          </w:hyperlink>
        </w:p>
        <w:p w14:paraId="202A7D56" w14:textId="77777777" w:rsidR="00CF66DC" w:rsidRDefault="00CF66DC">
          <w:pPr>
            <w:pStyle w:val="TOC2"/>
            <w:tabs>
              <w:tab w:val="right" w:leader="dot" w:pos="9062"/>
            </w:tabs>
            <w:rPr>
              <w:noProof/>
              <w:lang w:eastAsia="en-GB"/>
            </w:rPr>
          </w:pPr>
          <w:hyperlink w:anchor="_Toc381010734" w:history="1">
            <w:r w:rsidRPr="0042677A">
              <w:rPr>
                <w:rStyle w:val="Hyperlink"/>
                <w:noProof/>
              </w:rPr>
              <w:t>Ants and their behaviour</w:t>
            </w:r>
            <w:r>
              <w:rPr>
                <w:noProof/>
                <w:webHidden/>
              </w:rPr>
              <w:tab/>
            </w:r>
            <w:r>
              <w:rPr>
                <w:noProof/>
                <w:webHidden/>
              </w:rPr>
              <w:fldChar w:fldCharType="begin"/>
            </w:r>
            <w:r>
              <w:rPr>
                <w:noProof/>
                <w:webHidden/>
              </w:rPr>
              <w:instrText xml:space="preserve"> PAGEREF _Toc381010734 \h </w:instrText>
            </w:r>
            <w:r>
              <w:rPr>
                <w:noProof/>
                <w:webHidden/>
              </w:rPr>
            </w:r>
            <w:r>
              <w:rPr>
                <w:noProof/>
                <w:webHidden/>
              </w:rPr>
              <w:fldChar w:fldCharType="separate"/>
            </w:r>
            <w:r>
              <w:rPr>
                <w:noProof/>
                <w:webHidden/>
              </w:rPr>
              <w:t>36</w:t>
            </w:r>
            <w:r>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bookmarkStart w:id="0" w:name="_GoBack"/>
      <w:bookmarkEnd w:id="0"/>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1" w:name="_Toc381010694"/>
      <w:r>
        <w:lastRenderedPageBreak/>
        <w:t>Section 1: Analysis</w:t>
      </w:r>
      <w:bookmarkEnd w:id="1"/>
    </w:p>
    <w:p w14:paraId="3F74C63A" w14:textId="77777777" w:rsidR="004D3202" w:rsidRDefault="002B05A9">
      <w:pPr>
        <w:pStyle w:val="Heading2"/>
        <w:spacing w:after="240"/>
      </w:pPr>
      <w:bookmarkStart w:id="2" w:name="_Toc381010695"/>
      <w:r>
        <w:t>The problem: identification and b</w:t>
      </w:r>
      <w:r w:rsidR="004D3202">
        <w:t>ackground</w:t>
      </w:r>
      <w:bookmarkEnd w:id="2"/>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 xml:space="preserve">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w:t>
      </w:r>
      <w:proofErr w:type="spellStart"/>
      <w:r>
        <w:t>handouts</w:t>
      </w:r>
      <w:proofErr w:type="spellEnd"/>
      <w:r>
        <w:t xml:space="preserve">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 xml:space="preserve">Online research and face-to-face interviews with teachers (see Appendix A for details) has shown that there are many types of videos, </w:t>
      </w:r>
      <w:proofErr w:type="spellStart"/>
      <w:r>
        <w:t>handouts</w:t>
      </w:r>
      <w:proofErr w:type="spellEnd"/>
      <w:r>
        <w:t>,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AE7F39">
      <w:pPr>
        <w:pStyle w:val="ListParagraph"/>
        <w:numPr>
          <w:ilvl w:val="0"/>
          <w:numId w:val="41"/>
        </w:numPr>
        <w:spacing w:after="240"/>
        <w:rPr>
          <w:highlight w:val="yellow"/>
        </w:rPr>
      </w:pPr>
      <w:r w:rsidRPr="00AE7F39">
        <w:rPr>
          <w:highlight w:val="yellow"/>
        </w:rPr>
        <w:t>Mention connection with teacher</w:t>
      </w:r>
    </w:p>
    <w:p w14:paraId="2BF34A24" w14:textId="0D975110" w:rsidR="00AE7F39" w:rsidRDefault="00AE7F39" w:rsidP="00AE7F39">
      <w:pPr>
        <w:pStyle w:val="ListParagraph"/>
        <w:numPr>
          <w:ilvl w:val="0"/>
          <w:numId w:val="41"/>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 xml:space="preserve">What evolution </w:t>
      </w:r>
      <w:proofErr w:type="gramStart"/>
      <w:r w:rsidRPr="00B64450">
        <w:t>is not/common misconceptions</w:t>
      </w:r>
      <w:proofErr w:type="gramEnd"/>
      <w:r w:rsidRPr="00B64450">
        <w:t xml:space="preserve"> – Lamarckism.</w:t>
      </w:r>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3" w:name="_Toc381010696"/>
      <w:r>
        <w:t xml:space="preserve">Description of </w:t>
      </w:r>
      <w:r w:rsidR="006C3512">
        <w:t>available</w:t>
      </w:r>
      <w:r>
        <w:t xml:space="preserve"> </w:t>
      </w:r>
      <w:r w:rsidR="002355BC">
        <w:t>tools</w:t>
      </w:r>
      <w:bookmarkEnd w:id="3"/>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517B4D3" w14:textId="219C7AA2" w:rsidR="0078120B" w:rsidRDefault="00CC001E" w:rsidP="00BC2C48">
            <w:pPr>
              <w:pStyle w:val="ListParagraph"/>
              <w:numPr>
                <w:ilvl w:val="0"/>
                <w:numId w:val="25"/>
              </w:numPr>
              <w:spacing w:after="240"/>
            </w:pPr>
            <w:r>
              <w:t>Good information and links</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0B1963B5" w:rsidR="00D526D9" w:rsidRDefault="00BC2C48" w:rsidP="00940C2B">
            <w:pPr>
              <w:pStyle w:val="ListParagraph"/>
              <w:numPr>
                <w:ilvl w:val="0"/>
                <w:numId w:val="25"/>
              </w:numPr>
              <w:spacing w:after="240"/>
            </w:pPr>
            <w:r>
              <w:t xml:space="preserve">Created by </w:t>
            </w:r>
            <w:proofErr w:type="spellStart"/>
            <w:r w:rsidR="00BC59D6">
              <w:t>Dimitri</w:t>
            </w:r>
            <w:proofErr w:type="spellEnd"/>
            <w:r w:rsidR="00BC59D6">
              <w:t xml:space="preserve"> </w:t>
            </w:r>
            <w:proofErr w:type="spellStart"/>
            <w:r w:rsidR="00BC59D6">
              <w:t>Bilenkin</w:t>
            </w:r>
            <w:proofErr w:type="spellEnd"/>
          </w:p>
          <w:p w14:paraId="5DE99824" w14:textId="50111D36" w:rsidR="00BC59D6" w:rsidRDefault="00BC59D6" w:rsidP="00940C2B">
            <w:pPr>
              <w:pStyle w:val="ListParagraph"/>
              <w:numPr>
                <w:ilvl w:val="0"/>
                <w:numId w:val="25"/>
              </w:numPr>
              <w:spacing w:after="240"/>
            </w:pPr>
            <w:r>
              <w:t xml:space="preserve">Focused on the Cambrian explosion, a period of time when evolution accelerated creating a large diversity of new species in a short period </w:t>
            </w:r>
            <w:r>
              <w:lastRenderedPageBreak/>
              <w:t>of time</w:t>
            </w:r>
          </w:p>
          <w:p w14:paraId="23598596" w14:textId="3180BEDB" w:rsidR="00BC59D6" w:rsidRDefault="00BC59D6" w:rsidP="00940C2B">
            <w:pPr>
              <w:pStyle w:val="ListParagraph"/>
              <w:numPr>
                <w:ilvl w:val="0"/>
                <w:numId w:val="25"/>
              </w:numPr>
              <w:spacing w:after="240"/>
            </w:pPr>
            <w:r>
              <w:t>Shows the evolution of locomotion in a variety of creatures using a genetic 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 xml:space="preserve">Good use of statistics/data </w:t>
            </w:r>
            <w:r>
              <w:lastRenderedPageBreak/>
              <w:t xml:space="preserve">presenting them to the user as </w:t>
            </w:r>
            <w:proofErr w:type="spellStart"/>
            <w:r>
              <w:t>a</w:t>
            </w:r>
            <w:proofErr w:type="spellEnd"/>
            <w:r>
              <w:t xml:space="preserve">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Little documentation of 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6812DBD6" w:rsidR="00CC001E" w:rsidRDefault="00CC001E">
      <w:pPr>
        <w:spacing w:after="240"/>
      </w:pPr>
      <w:proofErr w:type="gramStart"/>
      <w:r>
        <w:t xml:space="preserve">The tool </w:t>
      </w:r>
      <w:r w:rsidRPr="00690AE2">
        <w:t>“Who Wants to Live a Million Years?”</w:t>
      </w:r>
      <w:proofErr w:type="gramEnd"/>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w:t>
      </w:r>
      <w:proofErr w:type="gramStart"/>
      <w:r>
        <w:t>a non-random event (as selected by the user) while</w:t>
      </w:r>
      <w:proofErr w:type="gramEnd"/>
      <w:r>
        <w:t xml:space="preserv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10FF00A7" w:rsidR="00CC001E" w:rsidRDefault="00CC001E">
      <w:pPr>
        <w:spacing w:after="240"/>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w:t>
      </w:r>
      <w:r>
        <w:lastRenderedPageBreak/>
        <w:t xml:space="preserve">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t>Note</w:t>
      </w:r>
      <w:r>
        <w:t xml:space="preserve">: Although “Stop Disasters!” is not specifically relevant to biology it is useful to evaluate as it shows how a simulation can be used as part of the teaching </w:t>
      </w:r>
      <w:r w:rsidRPr="00BC2C48">
        <w:t>curriculum</w:t>
      </w:r>
      <w:r>
        <w:t>.</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4"/>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4"/>
      <w:r w:rsidR="00AE7F39">
        <w:rPr>
          <w:rStyle w:val="CommentReference"/>
        </w:rPr>
        <w:commentReference w:id="4"/>
      </w:r>
    </w:p>
    <w:p w14:paraId="1500B696" w14:textId="77777777" w:rsidR="0026669C" w:rsidRDefault="0026669C">
      <w:pPr>
        <w:spacing w:after="240"/>
      </w:pPr>
    </w:p>
    <w:p w14:paraId="07612451" w14:textId="77777777" w:rsidR="004D3202" w:rsidRDefault="004D3202">
      <w:pPr>
        <w:pStyle w:val="Heading2"/>
        <w:spacing w:after="240"/>
      </w:pPr>
      <w:bookmarkStart w:id="5" w:name="_Toc381010697"/>
      <w:r>
        <w:lastRenderedPageBreak/>
        <w:t>Identificat</w:t>
      </w:r>
      <w:r w:rsidR="00431A0F">
        <w:t>ion of prospective user</w:t>
      </w:r>
      <w:r>
        <w:t>s</w:t>
      </w:r>
      <w:bookmarkEnd w:id="5"/>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6" w:name="_Toc381010698"/>
      <w:r>
        <w:t>Identification of user needs and acceptable limitations</w:t>
      </w:r>
      <w:bookmarkEnd w:id="6"/>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lastRenderedPageBreak/>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 xml:space="preserve">communicating clear </w:t>
      </w:r>
      <w:proofErr w:type="spellStart"/>
      <w:r w:rsidRPr="00E94777">
        <w:rPr>
          <w:b/>
        </w:rPr>
        <w:t>learnings</w:t>
      </w:r>
      <w:proofErr w:type="spellEnd"/>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EC33A1">
      <w:pPr>
        <w:pStyle w:val="ListParagraph"/>
        <w:numPr>
          <w:ilvl w:val="0"/>
          <w:numId w:val="38"/>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EC33A1">
      <w:pPr>
        <w:pStyle w:val="ListParagraph"/>
        <w:numPr>
          <w:ilvl w:val="1"/>
          <w:numId w:val="38"/>
        </w:numPr>
      </w:pPr>
      <w:r>
        <w:t>Internet explorer 9 and upwards (current school version)</w:t>
      </w:r>
      <w:r w:rsidR="003053BC">
        <w:t>.</w:t>
      </w:r>
    </w:p>
    <w:p w14:paraId="7B64F11E" w14:textId="77777777" w:rsidR="00AC30E3" w:rsidRDefault="00AC30E3" w:rsidP="00EC33A1">
      <w:pPr>
        <w:pStyle w:val="ListParagraph"/>
        <w:numPr>
          <w:ilvl w:val="1"/>
          <w:numId w:val="38"/>
        </w:numPr>
      </w:pPr>
      <w:r>
        <w:t>Firefox version 20 and upwards</w:t>
      </w:r>
      <w:r w:rsidR="003053BC">
        <w:t>.</w:t>
      </w:r>
    </w:p>
    <w:p w14:paraId="6A830295" w14:textId="77777777" w:rsidR="00AC30E3" w:rsidRDefault="00AC30E3" w:rsidP="00EC33A1">
      <w:pPr>
        <w:pStyle w:val="ListParagraph"/>
        <w:numPr>
          <w:ilvl w:val="1"/>
          <w:numId w:val="38"/>
        </w:numPr>
      </w:pPr>
      <w:r>
        <w:t>Chrome version 22 and upwards</w:t>
      </w:r>
      <w:r w:rsidR="003053BC">
        <w:t>.</w:t>
      </w:r>
    </w:p>
    <w:p w14:paraId="5A600006" w14:textId="30B03E0D" w:rsidR="00EC33A1" w:rsidRPr="00FB3C66" w:rsidRDefault="00EC33A1" w:rsidP="00EC33A1">
      <w:pPr>
        <w:pStyle w:val="ListParagraph"/>
        <w:numPr>
          <w:ilvl w:val="0"/>
          <w:numId w:val="38"/>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940C2B">
      <w:pPr>
        <w:pStyle w:val="ListParagraph"/>
        <w:numPr>
          <w:ilvl w:val="0"/>
          <w:numId w:val="16"/>
        </w:numPr>
      </w:pPr>
      <w:commentRangeStart w:id="7"/>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7"/>
      <w:r w:rsidR="00EC33A1">
        <w:rPr>
          <w:rStyle w:val="CommentReference"/>
        </w:rPr>
        <w:commentReference w:id="7"/>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2F19C939" w:rsidR="00AD7415" w:rsidRPr="00AC30E3" w:rsidRDefault="00AD7415" w:rsidP="00940C2B">
      <w:pPr>
        <w:pStyle w:val="ListParagraph"/>
        <w:numPr>
          <w:ilvl w:val="0"/>
          <w:numId w:val="16"/>
        </w:numPr>
      </w:pPr>
      <w:r>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3F6DDA">
      <w:pPr>
        <w:pStyle w:val="ListParagraph"/>
        <w:numPr>
          <w:ilvl w:val="0"/>
          <w:numId w:val="40"/>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EC33A1">
      <w:pPr>
        <w:pStyle w:val="ListParagraph"/>
        <w:numPr>
          <w:ilvl w:val="0"/>
          <w:numId w:val="39"/>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EC33A1">
      <w:pPr>
        <w:pStyle w:val="ListParagraph"/>
        <w:numPr>
          <w:ilvl w:val="0"/>
          <w:numId w:val="39"/>
        </w:numPr>
        <w:spacing w:after="240"/>
      </w:pPr>
      <w:r>
        <w:t xml:space="preserve">The simulation should not be expected to model a realistic </w:t>
      </w:r>
      <w:r w:rsidR="003053BC">
        <w:t>environment.</w:t>
      </w:r>
    </w:p>
    <w:p w14:paraId="419F5087" w14:textId="76B93852" w:rsidR="003053BC" w:rsidRDefault="003053BC" w:rsidP="00EC33A1">
      <w:pPr>
        <w:pStyle w:val="ListParagraph"/>
        <w:numPr>
          <w:ilvl w:val="1"/>
          <w:numId w:val="39"/>
        </w:numPr>
        <w:spacing w:after="240"/>
      </w:pPr>
      <w:r>
        <w:t xml:space="preserve">However should </w:t>
      </w:r>
      <w:r w:rsidRPr="00EC33A1">
        <w:rPr>
          <w:b/>
        </w:rPr>
        <w:t>simulate basic regenerating food sources</w:t>
      </w:r>
      <w:r>
        <w:t>.</w:t>
      </w:r>
    </w:p>
    <w:p w14:paraId="17E11CDE" w14:textId="02BB194C" w:rsidR="003053BC" w:rsidRDefault="003053BC" w:rsidP="00EC33A1">
      <w:pPr>
        <w:pStyle w:val="ListParagraph"/>
        <w:numPr>
          <w:ilvl w:val="1"/>
          <w:numId w:val="39"/>
        </w:numPr>
        <w:spacing w:after="240"/>
      </w:pPr>
      <w:r>
        <w:t xml:space="preserve">Should only </w:t>
      </w:r>
      <w:r w:rsidRPr="00EC33A1">
        <w:rPr>
          <w:b/>
        </w:rPr>
        <w:t>simulate a 2d terrain</w:t>
      </w:r>
      <w:r>
        <w:t>.</w:t>
      </w:r>
    </w:p>
    <w:p w14:paraId="321D3D14" w14:textId="70ACD4DC" w:rsidR="003053BC" w:rsidRDefault="003053BC" w:rsidP="00EC33A1">
      <w:pPr>
        <w:pStyle w:val="ListParagraph"/>
        <w:numPr>
          <w:ilvl w:val="0"/>
          <w:numId w:val="39"/>
        </w:numPr>
        <w:spacing w:after="240"/>
      </w:pPr>
      <w:r>
        <w:t xml:space="preserve">The simulation should not simulate the complete life cycle of ants i.e. ants are born fully </w:t>
      </w:r>
      <w:proofErr w:type="gramStart"/>
      <w:r>
        <w:t>grown</w:t>
      </w:r>
      <w:r w:rsidR="00CF1784">
        <w:t>,</w:t>
      </w:r>
      <w:proofErr w:type="gramEnd"/>
      <w:r w:rsidR="00CF1784">
        <w:t xml:space="preserve"> it should only </w:t>
      </w:r>
      <w:r w:rsidR="00CF1784" w:rsidRPr="00EC33A1">
        <w:rPr>
          <w:b/>
        </w:rPr>
        <w:t>model the ant’s adult life</w:t>
      </w:r>
      <w:r>
        <w:t>.</w:t>
      </w:r>
    </w:p>
    <w:p w14:paraId="26BCE63C" w14:textId="77777777" w:rsidR="005926E6" w:rsidRDefault="003053BC" w:rsidP="00EC33A1">
      <w:pPr>
        <w:pStyle w:val="ListParagraph"/>
        <w:numPr>
          <w:ilvl w:val="0"/>
          <w:numId w:val="39"/>
        </w:numPr>
        <w:spacing w:after="240"/>
      </w:pPr>
      <w:r>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8" w:name="_Toc381010699"/>
      <w:r>
        <w:t>Data sources and destinations</w:t>
      </w:r>
      <w:bookmarkEnd w:id="8"/>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9" w:name="_Toc381010700"/>
      <w:r>
        <w:lastRenderedPageBreak/>
        <w:t>Data volumes</w:t>
      </w:r>
      <w:bookmarkEnd w:id="9"/>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10" w:name="_Toc381010701"/>
      <w:r>
        <w:t>Analysis Data Dictionary</w:t>
      </w:r>
      <w:bookmarkEnd w:id="10"/>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940C2B">
      <w:pPr>
        <w:pStyle w:val="ListParagraph"/>
        <w:numPr>
          <w:ilvl w:val="0"/>
          <w:numId w:val="18"/>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940C2B">
      <w:pPr>
        <w:pStyle w:val="ListParagraph"/>
        <w:numPr>
          <w:ilvl w:val="0"/>
          <w:numId w:val="18"/>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940C2B">
      <w:pPr>
        <w:pStyle w:val="ListParagraph"/>
        <w:numPr>
          <w:ilvl w:val="0"/>
          <w:numId w:val="18"/>
        </w:numPr>
        <w:spacing w:after="240"/>
      </w:pPr>
      <w:r>
        <w:rPr>
          <w:b/>
        </w:rPr>
        <w:t xml:space="preserve">Fitness </w:t>
      </w:r>
      <w:r>
        <w:t>– The ability to survive and reproduce</w:t>
      </w:r>
    </w:p>
    <w:p w14:paraId="500CD1AF" w14:textId="5C6FC37C" w:rsidR="008A0E69" w:rsidRDefault="008A0E69" w:rsidP="00940C2B">
      <w:pPr>
        <w:pStyle w:val="ListParagraph"/>
        <w:numPr>
          <w:ilvl w:val="0"/>
          <w:numId w:val="18"/>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1" w:name="_Toc381010702"/>
      <w:r>
        <w:t xml:space="preserve">Structure and </w:t>
      </w:r>
      <w:r w:rsidR="00E01770">
        <w:t>Data Flow D</w:t>
      </w:r>
      <w:r w:rsidR="004D3202">
        <w:t>iagrams</w:t>
      </w:r>
      <w:bookmarkEnd w:id="11"/>
    </w:p>
    <w:p w14:paraId="2C7C1D7D" w14:textId="71B4D453" w:rsidR="004D3202" w:rsidRDefault="00410E11">
      <w:pPr>
        <w:pStyle w:val="Heading3"/>
        <w:spacing w:after="240"/>
      </w:pPr>
      <w:r>
        <w:t>Structure diagram</w:t>
      </w:r>
    </w:p>
    <w:p w14:paraId="30841D0D" w14:textId="77777777" w:rsidR="00125968" w:rsidRPr="00125968" w:rsidRDefault="00125968" w:rsidP="00125968">
      <w:commentRangeStart w:id="12"/>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commentRangeEnd w:id="12"/>
      <w:r w:rsidR="00932BDE">
        <w:rPr>
          <w:rStyle w:val="CommentReference"/>
        </w:rPr>
        <w:commentReference w:id="12"/>
      </w:r>
    </w:p>
    <w:p w14:paraId="7C810F06" w14:textId="7E9A136D" w:rsidR="00D807B4" w:rsidRDefault="00D807B4" w:rsidP="002E3C05">
      <w:pPr>
        <w:pStyle w:val="Heading2"/>
      </w:pPr>
      <w:bookmarkStart w:id="13" w:name="_Toc381010703"/>
      <w:r>
        <w:t>Entity-relationship (E-R) model</w:t>
      </w:r>
      <w:bookmarkEnd w:id="13"/>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4" w:name="_Toc381010704"/>
      <w:commentRangeStart w:id="15"/>
      <w:r>
        <w:lastRenderedPageBreak/>
        <w:t>Object analysis diagram</w:t>
      </w:r>
      <w:commentRangeEnd w:id="15"/>
      <w:r w:rsidR="00410E11">
        <w:rPr>
          <w:rStyle w:val="CommentReference"/>
          <w:rFonts w:asciiTheme="minorHAnsi" w:eastAsiaTheme="minorHAnsi" w:hAnsiTheme="minorHAnsi" w:cstheme="minorBidi"/>
          <w:b/>
          <w:bCs/>
          <w:color w:val="auto"/>
        </w:rPr>
        <w:commentReference w:id="15"/>
      </w:r>
      <w:bookmarkEnd w:id="14"/>
    </w:p>
    <w:p w14:paraId="575B50FD" w14:textId="77777777" w:rsidR="004D3202" w:rsidRPr="002E3C05" w:rsidRDefault="004D3202" w:rsidP="002E3C05">
      <w:pPr>
        <w:pStyle w:val="Heading2"/>
      </w:pPr>
      <w:bookmarkStart w:id="16" w:name="_Toc381010705"/>
      <w:r w:rsidRPr="002E3C05">
        <w:t>Objectives</w:t>
      </w:r>
      <w:r w:rsidR="00E01770" w:rsidRPr="002E3C05">
        <w:t xml:space="preserve"> for the proposed system</w:t>
      </w:r>
      <w:bookmarkEnd w:id="16"/>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07671459" w14:textId="3F275433" w:rsidR="00C5226E" w:rsidRDefault="00C5226E" w:rsidP="00940C2B">
      <w:pPr>
        <w:pStyle w:val="ListParagraph"/>
        <w:numPr>
          <w:ilvl w:val="0"/>
          <w:numId w:val="26"/>
        </w:numPr>
      </w:pPr>
      <w:r>
        <w:t xml:space="preserve">The simulation should be able to simulate basic </w:t>
      </w:r>
      <w:r w:rsidRPr="00C5226E">
        <w:rPr>
          <w:b/>
        </w:rPr>
        <w:t>growth of food</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940C2B">
      <w:pPr>
        <w:pStyle w:val="ListParagraph"/>
        <w:numPr>
          <w:ilvl w:val="0"/>
          <w:numId w:val="26"/>
        </w:numPr>
        <w:spacing w:before="100" w:beforeAutospacing="1" w:after="0"/>
      </w:pPr>
      <w:r>
        <w:t>The simulation must simulate the three basic types of ants</w:t>
      </w:r>
    </w:p>
    <w:p w14:paraId="5FB955D6" w14:textId="1A42E381" w:rsidR="00C5226E" w:rsidRDefault="00C5226E" w:rsidP="00C5226E">
      <w:pPr>
        <w:pStyle w:val="ListParagraph"/>
        <w:numPr>
          <w:ilvl w:val="1"/>
          <w:numId w:val="26"/>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C5226E">
      <w:pPr>
        <w:pStyle w:val="ListParagraph"/>
        <w:numPr>
          <w:ilvl w:val="1"/>
          <w:numId w:val="26"/>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C5226E">
      <w:pPr>
        <w:pStyle w:val="ListParagraph"/>
        <w:numPr>
          <w:ilvl w:val="1"/>
          <w:numId w:val="26"/>
        </w:numPr>
        <w:spacing w:before="100" w:beforeAutospacing="1" w:after="0"/>
      </w:pPr>
      <w:r>
        <w:t xml:space="preserve">The </w:t>
      </w:r>
      <w:r w:rsidRPr="00960762">
        <w:rPr>
          <w:b/>
        </w:rPr>
        <w:t>queen ant</w:t>
      </w:r>
      <w:r>
        <w:t xml:space="preserve"> – Creates a nest</w:t>
      </w:r>
    </w:p>
    <w:p w14:paraId="6B552874" w14:textId="633ED992" w:rsidR="00C5226E" w:rsidRDefault="00960762" w:rsidP="00960762">
      <w:pPr>
        <w:pStyle w:val="ListParagraph"/>
        <w:numPr>
          <w:ilvl w:val="0"/>
          <w:numId w:val="26"/>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960762">
      <w:pPr>
        <w:pStyle w:val="ListParagraph"/>
        <w:numPr>
          <w:ilvl w:val="1"/>
          <w:numId w:val="26"/>
        </w:numPr>
        <w:spacing w:before="100" w:beforeAutospacing="1" w:after="0"/>
      </w:pPr>
      <w:r>
        <w:t>Producing new ants</w:t>
      </w:r>
    </w:p>
    <w:p w14:paraId="08A37072" w14:textId="608E8D33" w:rsidR="00960762" w:rsidRDefault="00960762" w:rsidP="00960762">
      <w:pPr>
        <w:pStyle w:val="ListParagraph"/>
        <w:numPr>
          <w:ilvl w:val="1"/>
          <w:numId w:val="26"/>
        </w:numPr>
        <w:spacing w:before="100" w:beforeAutospacing="1" w:after="0"/>
      </w:pPr>
      <w:r>
        <w:t>Being attacked and eventually destroyed.</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Pr="00C5226E" w:rsidRDefault="002F033E" w:rsidP="00940C2B">
      <w:pPr>
        <w:pStyle w:val="ListParagraph"/>
        <w:numPr>
          <w:ilvl w:val="1"/>
          <w:numId w:val="26"/>
        </w:numPr>
      </w:pPr>
      <w:r>
        <w:t xml:space="preserve">The </w:t>
      </w:r>
      <w:r w:rsidRPr="0048253A">
        <w:rPr>
          <w:b/>
        </w:rPr>
        <w:t>amount of food ants are able to carry</w:t>
      </w:r>
    </w:p>
    <w:p w14:paraId="62D611BA" w14:textId="58209A43" w:rsidR="00C5226E" w:rsidRPr="00C5226E" w:rsidRDefault="00C5226E" w:rsidP="00940C2B">
      <w:pPr>
        <w:pStyle w:val="ListParagraph"/>
        <w:numPr>
          <w:ilvl w:val="1"/>
          <w:numId w:val="26"/>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940C2B">
      <w:pPr>
        <w:pStyle w:val="ListParagraph"/>
        <w:numPr>
          <w:ilvl w:val="1"/>
          <w:numId w:val="26"/>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940C2B">
      <w:pPr>
        <w:pStyle w:val="ListParagraph"/>
        <w:numPr>
          <w:ilvl w:val="0"/>
          <w:numId w:val="26"/>
        </w:numPr>
      </w:pPr>
      <w:r>
        <w:lastRenderedPageBreak/>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960762">
      <w:pPr>
        <w:pStyle w:val="ListParagraph"/>
        <w:numPr>
          <w:ilvl w:val="0"/>
          <w:numId w:val="26"/>
        </w:numPr>
      </w:pPr>
      <w:r>
        <w:t xml:space="preserve">The simulation should model </w:t>
      </w:r>
      <w:r w:rsidRPr="0048253A">
        <w:rPr>
          <w:b/>
        </w:rPr>
        <w:t>energy intake from food</w:t>
      </w:r>
      <w:r>
        <w:t xml:space="preserve"> needed for ant to survive depending on the </w:t>
      </w:r>
      <w:r w:rsidR="00960762">
        <w:t>ants characteristics. For examples ants with more favourable characteristics such as moving faster should require much more food than ants which have less favourable characteristics.</w:t>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0765D7E2" w:rsidR="0067778D" w:rsidRDefault="00A65097" w:rsidP="00940C2B">
      <w:pPr>
        <w:pStyle w:val="ListParagraph"/>
        <w:numPr>
          <w:ilvl w:val="0"/>
          <w:numId w:val="28"/>
        </w:numPr>
      </w:pPr>
      <w:r>
        <w:rPr>
          <w:b/>
        </w:rPr>
        <w:t xml:space="preserve">Zooming </w:t>
      </w:r>
      <w:r w:rsidRPr="00A65097">
        <w:t>in and out of the simulation.</w:t>
      </w:r>
    </w:p>
    <w:p w14:paraId="149CD0BB" w14:textId="77777777" w:rsidR="0067778D" w:rsidRDefault="0067778D" w:rsidP="00940C2B">
      <w:pPr>
        <w:pStyle w:val="ListParagraph"/>
        <w:numPr>
          <w:ilvl w:val="0"/>
          <w:numId w:val="28"/>
        </w:numPr>
      </w:pPr>
      <w:r>
        <w:t>For each species (displayed when selecting nest) statistics measuring:</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69179F03" w14:textId="73AD9604" w:rsidR="00A65097" w:rsidRPr="00A65097" w:rsidRDefault="00A65097" w:rsidP="00A65097">
      <w:pPr>
        <w:pStyle w:val="ListParagraph"/>
        <w:numPr>
          <w:ilvl w:val="0"/>
          <w:numId w:val="28"/>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A65097">
      <w:pPr>
        <w:pStyle w:val="ListParagraph"/>
        <w:numPr>
          <w:ilvl w:val="0"/>
          <w:numId w:val="28"/>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17" w:name="_Toc381010706"/>
      <w:r>
        <w:t>Appraisal of p</w:t>
      </w:r>
      <w:r w:rsidR="004D3202">
        <w:t>otential solutions</w:t>
      </w:r>
      <w:bookmarkEnd w:id="17"/>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lastRenderedPageBreak/>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 xml:space="preserve">It would be very easy to setup as it is </w:t>
      </w:r>
      <w:proofErr w:type="spellStart"/>
      <w:proofErr w:type="gramStart"/>
      <w:r>
        <w:t>a</w:t>
      </w:r>
      <w:proofErr w:type="spellEnd"/>
      <w:proofErr w:type="gramEnd"/>
      <w:r>
        <w:t xml:space="preserve">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proofErr w:type="gramStart"/>
      <w:r>
        <w:t xml:space="preserve">A desktop application </w:t>
      </w:r>
      <w:r w:rsidRPr="00382050">
        <w:t xml:space="preserve">written in </w:t>
      </w:r>
      <w:r w:rsidR="006F060E">
        <w:t>C/</w:t>
      </w:r>
      <w:r w:rsidRPr="00382050">
        <w:t>C++</w:t>
      </w:r>
      <w:r w:rsidR="006F060E">
        <w:t xml:space="preserve"> or Java</w:t>
      </w:r>
      <w:r>
        <w:t>.</w:t>
      </w:r>
      <w:proofErr w:type="gramEnd"/>
      <w:r>
        <w:t xml:space="preserve">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8" w:name="_Toc381010707"/>
      <w:r>
        <w:lastRenderedPageBreak/>
        <w:t>Justification of chosen solution</w:t>
      </w:r>
      <w:bookmarkEnd w:id="18"/>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940C2B">
      <w:pPr>
        <w:pStyle w:val="ListParagraph"/>
        <w:numPr>
          <w:ilvl w:val="0"/>
          <w:numId w:val="20"/>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44109516" w:rsidR="000E48F1" w:rsidRDefault="00583C00" w:rsidP="00940C2B">
      <w:pPr>
        <w:pStyle w:val="ListParagraph"/>
        <w:numPr>
          <w:ilvl w:val="0"/>
          <w:numId w:val="20"/>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940C2B">
      <w:pPr>
        <w:pStyle w:val="ListParagraph"/>
        <w:numPr>
          <w:ilvl w:val="0"/>
          <w:numId w:val="20"/>
        </w:numPr>
      </w:pPr>
      <w:r>
        <w:t>The tool will have a shallow learning curve as pupils already know how to navigate webpages.</w:t>
      </w:r>
    </w:p>
    <w:p w14:paraId="069ED0C1" w14:textId="3666D907" w:rsidR="004448E1" w:rsidRPr="008701A5" w:rsidRDefault="0091374B" w:rsidP="00940C2B">
      <w:pPr>
        <w:pStyle w:val="ListParagraph"/>
        <w:numPr>
          <w:ilvl w:val="0"/>
          <w:numId w:val="20"/>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19" w:name="_Toc381010708"/>
      <w:r>
        <w:lastRenderedPageBreak/>
        <w:t xml:space="preserve">Section 2: </w:t>
      </w:r>
      <w:r w:rsidR="004D3202">
        <w:t>Design</w:t>
      </w:r>
      <w:bookmarkEnd w:id="19"/>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20" w:name="_Toc381010709"/>
      <w:r>
        <w:t>Overall system design</w:t>
      </w:r>
      <w:bookmarkEnd w:id="20"/>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commentRangeStart w:id="21"/>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commentRangeEnd w:id="21"/>
      <w:r w:rsidR="005F0F62">
        <w:rPr>
          <w:rStyle w:val="CommentReference"/>
        </w:rPr>
        <w:commentReference w:id="21"/>
      </w:r>
    </w:p>
    <w:p w14:paraId="2C60F355" w14:textId="77777777" w:rsidR="00A404AD" w:rsidRDefault="00A404AD" w:rsidP="00940C2B">
      <w:pPr>
        <w:pStyle w:val="ListParagraph"/>
        <w:numPr>
          <w:ilvl w:val="0"/>
          <w:numId w:val="15"/>
        </w:numPr>
      </w:pPr>
      <w:commentRangeStart w:id="22"/>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commentRangeEnd w:id="22"/>
      <w:r w:rsidR="005F0F62">
        <w:rPr>
          <w:rStyle w:val="CommentReference"/>
        </w:rPr>
        <w:commentReference w:id="22"/>
      </w:r>
    </w:p>
    <w:p w14:paraId="6834626C" w14:textId="35F17509" w:rsidR="00A404AD" w:rsidRPr="00BC3BA0" w:rsidRDefault="00A404AD" w:rsidP="00A404AD">
      <w:pPr>
        <w:ind w:left="360"/>
      </w:pPr>
      <w:commentRangeStart w:id="23"/>
      <w:r>
        <w:t xml:space="preserve">The main limiting factor for all of the characteristics is food, the more favourable a characteristic is e.g. bigger eyes, the larger the amount of food the ant will need to eat </w:t>
      </w:r>
      <w:r w:rsidR="0009301E">
        <w:t>to survive</w:t>
      </w:r>
      <w:r>
        <w:t>.</w:t>
      </w:r>
      <w:commentRangeEnd w:id="23"/>
      <w:r w:rsidR="005F0F62">
        <w:rPr>
          <w:rStyle w:val="CommentReference"/>
        </w:rPr>
        <w:commentReference w:id="23"/>
      </w:r>
    </w:p>
    <w:p w14:paraId="3CB0B1AF" w14:textId="77777777" w:rsidR="00A404AD" w:rsidRDefault="00A404AD" w:rsidP="00A404AD">
      <w:pPr>
        <w:pStyle w:val="Heading4"/>
      </w:pPr>
      <w:r>
        <w:t>Ant behaviour</w:t>
      </w:r>
    </w:p>
    <w:p w14:paraId="619D685B" w14:textId="16D203F3" w:rsidR="00A404AD" w:rsidRPr="00BC3BA0" w:rsidRDefault="00A404AD" w:rsidP="00A404AD">
      <w:r>
        <w:t xml:space="preserve">All ants must eat a certain amount of food otherwise they will lose health.  Ants will have different amounts of health depending on their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1B8332EB" w14:textId="3CD9B2E8" w:rsidR="00A404AD" w:rsidRDefault="00A404AD" w:rsidP="008F7C66">
      <w:r w:rsidRPr="00E43EF0">
        <w:rPr>
          <w:b/>
        </w:rPr>
        <w:t>Trial pheromones</w:t>
      </w:r>
      <w:r w:rsidR="008F7C66">
        <w:t xml:space="preserve"> a</w:t>
      </w:r>
      <w:r>
        <w:t xml:space="preserve">re continually laid down by worker </w:t>
      </w:r>
      <w:r w:rsidR="008F7C66">
        <w:t>ants;</w:t>
      </w:r>
      <w:r>
        <w:t xml:space="preserve"> they will slowly diffuse into surrounding areas and will also slowly evaporate in the environment.  </w:t>
      </w:r>
      <w:r w:rsidR="008F7C66">
        <w:t>When an ant finds food it will try to make its way back to the nest, as it does so it will lay down pheromones. These pheromones will then be followed by other ants either to the nest or to the food. Ants which have followed the trail and found food will lay down their own pheromones</w:t>
      </w:r>
      <w:r>
        <w:t>.  Each time more pheromones will be laid down making the path more concentrated.  Ants will be more likely to follow very concentrated routes when looking for food.  Soldier ants will act as sentries and stand along busy trials defending their worker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500BB1E" w:rsidR="00A404AD" w:rsidRDefault="00A404AD" w:rsidP="00A404AD">
      <w:r>
        <w:t>At the start of the simulation the user will adjust the characteristics of the first colony or choose random characteristics.  Once the simulation is run</w:t>
      </w:r>
      <w:r w:rsidR="00AD5011">
        <w:t>ning the user will be able to edit ant’s characteristics or leave the starting characteristics and watch how the simulation plays out.</w:t>
      </w:r>
      <w:r>
        <w:t xml:space="preserve">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38175261" w14:textId="71C01D0A" w:rsidR="00AD5011" w:rsidRPr="00CE29EF" w:rsidRDefault="00AD5011" w:rsidP="00940C2B">
      <w:pPr>
        <w:pStyle w:val="ListParagraph"/>
        <w:numPr>
          <w:ilvl w:val="0"/>
          <w:numId w:val="23"/>
        </w:numPr>
      </w:pPr>
      <w:r w:rsidRPr="00CE29EF">
        <w:t>Number of nests</w:t>
      </w:r>
    </w:p>
    <w:p w14:paraId="447A140D" w14:textId="7E6788F1" w:rsidR="00A404AD" w:rsidRPr="00CE29EF" w:rsidRDefault="00A404AD" w:rsidP="00940C2B">
      <w:pPr>
        <w:pStyle w:val="ListParagraph"/>
        <w:numPr>
          <w:ilvl w:val="0"/>
          <w:numId w:val="23"/>
        </w:numPr>
      </w:pPr>
      <w:r w:rsidRPr="00CE29EF">
        <w:t>Total food in nest</w:t>
      </w:r>
    </w:p>
    <w:p w14:paraId="34D780A5" w14:textId="2B41DFE5" w:rsidR="00CE29EF" w:rsidRDefault="00CE29EF" w:rsidP="00CE29EF"/>
    <w:p w14:paraId="193715C2" w14:textId="79FAF16F" w:rsidR="00CE29EF" w:rsidRDefault="00CE29EF" w:rsidP="00CE29EF">
      <w:r>
        <w:t>The user will be able to zoom in and out of the simulation as well as pan around the entire simulation using mouse gestures e.g. dragging and scrolling.</w:t>
      </w:r>
      <w:r w:rsidR="00F01DC0">
        <w:t xml:space="preserve"> It will also be possible to control the simulations time. The user will be able to:</w:t>
      </w:r>
    </w:p>
    <w:p w14:paraId="7D27C69A" w14:textId="131E112A" w:rsidR="00F01DC0" w:rsidRDefault="00F01DC0" w:rsidP="00F01DC0">
      <w:pPr>
        <w:pStyle w:val="ListParagraph"/>
        <w:numPr>
          <w:ilvl w:val="0"/>
          <w:numId w:val="42"/>
        </w:numPr>
      </w:pPr>
      <w:commentRangeStart w:id="24"/>
      <w:r w:rsidRPr="0010631C">
        <w:rPr>
          <w:b/>
        </w:rPr>
        <w:t>Run/Pause</w:t>
      </w:r>
      <w:r>
        <w:t xml:space="preserve"> </w:t>
      </w:r>
      <w:r w:rsidR="00CB58DE">
        <w:t>– start and stop the simulation so that the user will be able to stop the simulation if are distracted.</w:t>
      </w:r>
      <w:r>
        <w:t xml:space="preserve"> </w:t>
      </w:r>
      <w:commentRangeEnd w:id="24"/>
      <w:r w:rsidR="0010631C">
        <w:rPr>
          <w:rStyle w:val="CommentReference"/>
        </w:rPr>
        <w:commentReference w:id="24"/>
      </w:r>
    </w:p>
    <w:p w14:paraId="6A02D53E" w14:textId="611E524F" w:rsidR="00F01DC0" w:rsidRDefault="00F01DC0" w:rsidP="00F01DC0">
      <w:pPr>
        <w:pStyle w:val="ListParagraph"/>
        <w:numPr>
          <w:ilvl w:val="0"/>
          <w:numId w:val="42"/>
        </w:numPr>
      </w:pPr>
      <w:r w:rsidRPr="0010631C">
        <w:rPr>
          <w:b/>
        </w:rPr>
        <w:t>Step</w:t>
      </w:r>
      <w:r>
        <w:t xml:space="preserve"> </w:t>
      </w:r>
      <w:r w:rsidR="00CB58DE">
        <w:t>–</w:t>
      </w:r>
      <w:r>
        <w:t xml:space="preserve"> </w:t>
      </w:r>
      <w:r w:rsidR="00CB58DE">
        <w:t xml:space="preserve">Go a single frame </w:t>
      </w:r>
      <w:r w:rsidR="0010631C">
        <w:t>into the future, this is will be useful if the user wants to view an event which happens quickly e.g. an ant being chased by a soldier ant.</w:t>
      </w:r>
    </w:p>
    <w:p w14:paraId="7B202522" w14:textId="09B1968E" w:rsidR="00F01DC0" w:rsidRDefault="00F01DC0" w:rsidP="00F01DC0">
      <w:pPr>
        <w:pStyle w:val="ListParagraph"/>
        <w:numPr>
          <w:ilvl w:val="0"/>
          <w:numId w:val="42"/>
        </w:numPr>
      </w:pPr>
      <w:r w:rsidRPr="0010631C">
        <w:rPr>
          <w:b/>
        </w:rPr>
        <w:t>Restart</w:t>
      </w:r>
      <w:r>
        <w:t xml:space="preserve"> </w:t>
      </w:r>
      <w:r w:rsidR="0010631C">
        <w:t>– Restart the simulation if it doesn’t go to their liking.</w:t>
      </w:r>
    </w:p>
    <w:p w14:paraId="65A05C7C" w14:textId="3975B6C2" w:rsidR="00B81B47" w:rsidRDefault="00B81B47" w:rsidP="00B81B47">
      <w:r>
        <w:t>During the simulation information about the species in the simulation added to the page to allow the user to review the information and adjust characteristics or judge how well the species is doing.</w:t>
      </w:r>
      <w:r w:rsidR="00D4371B">
        <w:t xml:space="preserve"> The information presented is:</w:t>
      </w:r>
    </w:p>
    <w:p w14:paraId="63F57C11" w14:textId="6BD91DAB" w:rsidR="00083D12" w:rsidRDefault="00083D12" w:rsidP="00D4371B">
      <w:pPr>
        <w:pStyle w:val="ListParagraph"/>
        <w:numPr>
          <w:ilvl w:val="0"/>
          <w:numId w:val="44"/>
        </w:numPr>
      </w:pPr>
      <w:r w:rsidRPr="00544BEA">
        <w:rPr>
          <w:b/>
        </w:rPr>
        <w:lastRenderedPageBreak/>
        <w:t>Colour</w:t>
      </w:r>
      <w:r>
        <w:t xml:space="preserve"> – This will be useful as it will show the user the colour of the species so that they can be easily spotted on the simulation.</w:t>
      </w:r>
    </w:p>
    <w:p w14:paraId="441D7747" w14:textId="4AA30F8C" w:rsidR="00D4371B" w:rsidRDefault="00083D12" w:rsidP="00D4371B">
      <w:pPr>
        <w:pStyle w:val="ListParagraph"/>
        <w:numPr>
          <w:ilvl w:val="0"/>
          <w:numId w:val="44"/>
        </w:numPr>
      </w:pPr>
      <w:r w:rsidRPr="00544BEA">
        <w:rPr>
          <w:b/>
        </w:rPr>
        <w:t>N</w:t>
      </w:r>
      <w:r w:rsidR="00D4371B" w:rsidRPr="00544BEA">
        <w:rPr>
          <w:b/>
        </w:rPr>
        <w:t>umber</w:t>
      </w:r>
      <w:r w:rsidRPr="00544BEA">
        <w:rPr>
          <w:b/>
        </w:rPr>
        <w:t xml:space="preserve"> of ants</w:t>
      </w:r>
      <w:r>
        <w:t xml:space="preserve"> – This is a measure of success of the species as it show how the species has grown form just a single ant.</w:t>
      </w:r>
    </w:p>
    <w:p w14:paraId="6070ADBC" w14:textId="6C984393" w:rsidR="00083D12" w:rsidRDefault="00083D12" w:rsidP="00D4371B">
      <w:pPr>
        <w:pStyle w:val="ListParagraph"/>
        <w:numPr>
          <w:ilvl w:val="0"/>
          <w:numId w:val="44"/>
        </w:numPr>
      </w:pPr>
      <w:r w:rsidRPr="00544BEA">
        <w:rPr>
          <w:b/>
        </w:rPr>
        <w:t>Number of nests</w:t>
      </w:r>
      <w:r>
        <w:t xml:space="preserve"> – This is a measure of potential success as nests create ants and therefore the more nests the higher the number of ants which can be created in the future.</w:t>
      </w:r>
    </w:p>
    <w:p w14:paraId="75A94E66" w14:textId="03AC6E07" w:rsidR="00083D12" w:rsidRDefault="00083D12" w:rsidP="00D4371B">
      <w:pPr>
        <w:pStyle w:val="ListParagraph"/>
        <w:numPr>
          <w:ilvl w:val="0"/>
          <w:numId w:val="44"/>
        </w:numPr>
      </w:pPr>
      <w:r w:rsidRPr="00544BEA">
        <w:rPr>
          <w:b/>
        </w:rPr>
        <w:t>Amount of food</w:t>
      </w:r>
      <w:r>
        <w:t xml:space="preserve"> </w:t>
      </w:r>
      <w:r w:rsidR="00544BEA">
        <w:t>–</w:t>
      </w:r>
      <w:r>
        <w:t xml:space="preserve"> </w:t>
      </w:r>
      <w:r w:rsidR="00544BEA">
        <w:t>This is another measure of success as well as impending danger. If the amount of food is high then there is the likely hood that a lot of new ants will be created however if this is low it shows that the species nests are close to starvation.</w:t>
      </w:r>
    </w:p>
    <w:p w14:paraId="6D38D003" w14:textId="1F25EDBE" w:rsidR="00D4371B" w:rsidRDefault="00B81B47" w:rsidP="00B81B47">
      <w:r>
        <w:t xml:space="preserve">Finally on the page the user will be able to adjust </w:t>
      </w:r>
      <w:r w:rsidR="00D4371B">
        <w:t>characteristics</w:t>
      </w:r>
      <w:r>
        <w:t xml:space="preserve"> and see them update live onto the simulation (i.e. without a restart). This is a </w:t>
      </w:r>
      <w:r w:rsidR="00D4371B">
        <w:t>useful</w:t>
      </w:r>
      <w:r>
        <w:t xml:space="preserve"> for the user as it allows them to explore how each </w:t>
      </w:r>
      <w:r w:rsidR="00D4371B">
        <w:t>characteristic</w:t>
      </w:r>
      <w:r>
        <w:t xml:space="preserve"> affects ants in the simulation. And so it will be useful when the user first uses the simulation to </w:t>
      </w:r>
      <w:r w:rsidR="00D4371B">
        <w:t>quickly</w:t>
      </w:r>
      <w:r>
        <w:t xml:space="preserve"> allow them to </w:t>
      </w:r>
      <w:r w:rsidR="00D4371B">
        <w:t xml:space="preserve">understand all of the characteristics. As the user adjusts the characteristics they will get instant feedback in the form of </w:t>
      </w:r>
      <w:r w:rsidR="00083D12">
        <w:t>text which shows the species cost as well as the cost of each ant in terms of food.</w:t>
      </w:r>
      <w:r w:rsidR="00D4371B">
        <w:t xml:space="preserve"> The user will also be able to do the control the characteristics as a whole:</w:t>
      </w:r>
    </w:p>
    <w:p w14:paraId="1AA7CCFD" w14:textId="5A072B27" w:rsidR="003A0E4C" w:rsidRDefault="003A0E4C" w:rsidP="003A0E4C">
      <w:pPr>
        <w:pStyle w:val="ListParagraph"/>
        <w:numPr>
          <w:ilvl w:val="0"/>
          <w:numId w:val="45"/>
        </w:numPr>
      </w:pPr>
      <w:r w:rsidRPr="00B76AA4">
        <w:rPr>
          <w:b/>
        </w:rPr>
        <w:t>Update</w:t>
      </w:r>
      <w:r>
        <w:t xml:space="preserve"> – Push the modified characteristics to the simulation</w:t>
      </w:r>
      <w:r w:rsidR="00B76AA4">
        <w:t>, this is needed rather than an instant update because it acts as a buffer. If a user accidently edits a characteristic it should not be pushed to the simulation.</w:t>
      </w:r>
    </w:p>
    <w:p w14:paraId="0133BE4F" w14:textId="731327DB" w:rsidR="003A0E4C" w:rsidRDefault="00B76AA4" w:rsidP="003A0E4C">
      <w:pPr>
        <w:pStyle w:val="ListParagraph"/>
        <w:numPr>
          <w:ilvl w:val="0"/>
          <w:numId w:val="45"/>
        </w:numPr>
      </w:pPr>
      <w:r w:rsidRPr="00B76AA4">
        <w:rPr>
          <w:b/>
        </w:rPr>
        <w:t>Default</w:t>
      </w:r>
      <w:r w:rsidR="003A0E4C" w:rsidRPr="00B76AA4">
        <w:rPr>
          <w:b/>
        </w:rPr>
        <w:t xml:space="preserve"> values</w:t>
      </w:r>
      <w:r w:rsidR="003A0E4C">
        <w:t xml:space="preserve"> – The </w:t>
      </w:r>
      <w:r w:rsidR="000E488E">
        <w:t xml:space="preserve">update all characteristics to </w:t>
      </w:r>
      <w:r w:rsidR="003A0E4C">
        <w:t xml:space="preserve">default </w:t>
      </w:r>
      <w:r w:rsidR="000E488E">
        <w:t>values</w:t>
      </w:r>
      <w:r>
        <w:t>, needed if the user has changed characteristics and has not been able to create a viable ant. The default values will be designed to create a species which is initially successful this a good demonstration to prospective users.</w:t>
      </w:r>
    </w:p>
    <w:p w14:paraId="442C6074" w14:textId="23894593" w:rsidR="00B76AA4" w:rsidRPr="000E488E" w:rsidRDefault="000E488E" w:rsidP="003A0E4C">
      <w:pPr>
        <w:pStyle w:val="ListParagraph"/>
        <w:numPr>
          <w:ilvl w:val="0"/>
          <w:numId w:val="45"/>
        </w:numPr>
      </w:pPr>
      <w:r>
        <w:rPr>
          <w:b/>
        </w:rPr>
        <w:t xml:space="preserve">Random – </w:t>
      </w:r>
      <w:r w:rsidRPr="000E488E">
        <w:t>This will</w:t>
      </w:r>
      <w:r>
        <w:t xml:space="preserve"> set all characteristics to random values, useful to the user to show how even extreme mutations can be successful.</w:t>
      </w:r>
      <w:r w:rsidRPr="000E488E">
        <w:t xml:space="preserve"> </w:t>
      </w:r>
    </w:p>
    <w:p w14:paraId="2AC95AEA" w14:textId="34C05B03" w:rsidR="0010631C" w:rsidRDefault="00704703" w:rsidP="0010631C">
      <w:r>
        <w:t>To aid ease of use their will be a number of shortcuts available to the user. This will allow the following tasks to be completed with just a single button press. This will also allow the entire tool to be used without a mouse and only a keyboard.</w:t>
      </w:r>
    </w:p>
    <w:tbl>
      <w:tblPr>
        <w:tblStyle w:val="TableGrid"/>
        <w:tblW w:w="0" w:type="auto"/>
        <w:tblLook w:val="04A0" w:firstRow="1" w:lastRow="0" w:firstColumn="1" w:lastColumn="0" w:noHBand="0" w:noVBand="1"/>
      </w:tblPr>
      <w:tblGrid>
        <w:gridCol w:w="1443"/>
        <w:gridCol w:w="1690"/>
        <w:gridCol w:w="6155"/>
      </w:tblGrid>
      <w:tr w:rsidR="00704703" w:rsidRPr="00501E03" w14:paraId="47A32BAE" w14:textId="20153F70" w:rsidTr="00CD4643">
        <w:tc>
          <w:tcPr>
            <w:tcW w:w="1443" w:type="dxa"/>
          </w:tcPr>
          <w:p w14:paraId="3388DB19" w14:textId="1A212C9A" w:rsidR="00704703" w:rsidRPr="00501E03" w:rsidRDefault="00704703" w:rsidP="0010631C">
            <w:pPr>
              <w:rPr>
                <w:b/>
              </w:rPr>
            </w:pPr>
            <w:r w:rsidRPr="00501E03">
              <w:rPr>
                <w:b/>
              </w:rPr>
              <w:t>Task</w:t>
            </w:r>
          </w:p>
        </w:tc>
        <w:tc>
          <w:tcPr>
            <w:tcW w:w="1690" w:type="dxa"/>
          </w:tcPr>
          <w:p w14:paraId="244A0B60" w14:textId="2FBFA16B" w:rsidR="00704703" w:rsidRPr="00501E03" w:rsidRDefault="00B81B47" w:rsidP="0010631C">
            <w:pPr>
              <w:rPr>
                <w:b/>
              </w:rPr>
            </w:pPr>
            <w:r w:rsidRPr="00501E03">
              <w:rPr>
                <w:b/>
              </w:rPr>
              <w:t>Button</w:t>
            </w:r>
          </w:p>
        </w:tc>
        <w:tc>
          <w:tcPr>
            <w:tcW w:w="6155" w:type="dxa"/>
          </w:tcPr>
          <w:p w14:paraId="6A2F7C3C" w14:textId="241017B7" w:rsidR="00704703" w:rsidRPr="00501E03" w:rsidRDefault="00704703" w:rsidP="0010631C">
            <w:pPr>
              <w:rPr>
                <w:b/>
              </w:rPr>
            </w:pPr>
            <w:r w:rsidRPr="00501E03">
              <w:rPr>
                <w:b/>
              </w:rPr>
              <w:t>Rationale</w:t>
            </w:r>
          </w:p>
        </w:tc>
      </w:tr>
      <w:tr w:rsidR="00704703" w14:paraId="4D0E52C8" w14:textId="3ABDEDC0" w:rsidTr="00CD4643">
        <w:tc>
          <w:tcPr>
            <w:tcW w:w="1443" w:type="dxa"/>
          </w:tcPr>
          <w:p w14:paraId="59CF88D4" w14:textId="1BAD0AC7" w:rsidR="00704703" w:rsidRDefault="00854A60" w:rsidP="0010631C">
            <w:r>
              <w:t>Run/Pause</w:t>
            </w:r>
          </w:p>
        </w:tc>
        <w:tc>
          <w:tcPr>
            <w:tcW w:w="1690" w:type="dxa"/>
          </w:tcPr>
          <w:p w14:paraId="09C105F6" w14:textId="3CE6D237" w:rsidR="00704703" w:rsidRDefault="006F20C2" w:rsidP="0010631C">
            <w:r>
              <w:t>Space bar</w:t>
            </w:r>
          </w:p>
        </w:tc>
        <w:tc>
          <w:tcPr>
            <w:tcW w:w="6155" w:type="dxa"/>
          </w:tcPr>
          <w:p w14:paraId="2356C46E" w14:textId="77C54E65" w:rsidR="00704703" w:rsidRDefault="006B0A30" w:rsidP="0010631C">
            <w:r>
              <w:t>This will be the most common action and so it should be easily accessible.</w:t>
            </w:r>
          </w:p>
        </w:tc>
      </w:tr>
      <w:tr w:rsidR="00704703" w14:paraId="4202EC10" w14:textId="52BA7618" w:rsidTr="00CD4643">
        <w:tc>
          <w:tcPr>
            <w:tcW w:w="1443" w:type="dxa"/>
          </w:tcPr>
          <w:p w14:paraId="398AA723" w14:textId="5915D6EA" w:rsidR="00854A60" w:rsidRDefault="00854A60" w:rsidP="0010631C">
            <w:r>
              <w:t>Step</w:t>
            </w:r>
          </w:p>
        </w:tc>
        <w:tc>
          <w:tcPr>
            <w:tcW w:w="1690" w:type="dxa"/>
          </w:tcPr>
          <w:p w14:paraId="173AB372" w14:textId="3E5428A9" w:rsidR="00704703" w:rsidRDefault="006F20C2" w:rsidP="0010631C">
            <w:r>
              <w:t>“s” key</w:t>
            </w:r>
          </w:p>
        </w:tc>
        <w:tc>
          <w:tcPr>
            <w:tcW w:w="6155" w:type="dxa"/>
          </w:tcPr>
          <w:p w14:paraId="56515128" w14:textId="2DF9DA49" w:rsidR="00704703" w:rsidRDefault="006B0A30" w:rsidP="0010631C">
            <w:r>
              <w:t>First letter of “step” and so intuitive to users.</w:t>
            </w:r>
          </w:p>
        </w:tc>
      </w:tr>
      <w:tr w:rsidR="00704703" w14:paraId="33A7374B" w14:textId="08A34E97" w:rsidTr="00CD4643">
        <w:tc>
          <w:tcPr>
            <w:tcW w:w="1443" w:type="dxa"/>
          </w:tcPr>
          <w:p w14:paraId="0526FEE1" w14:textId="35E2C46C" w:rsidR="00704703" w:rsidRDefault="00854A60" w:rsidP="0010631C">
            <w:r>
              <w:t>Restart</w:t>
            </w:r>
          </w:p>
        </w:tc>
        <w:tc>
          <w:tcPr>
            <w:tcW w:w="1690" w:type="dxa"/>
          </w:tcPr>
          <w:p w14:paraId="440CA1C7" w14:textId="1FC9E2C3" w:rsidR="00704703" w:rsidRDefault="006F20C2" w:rsidP="0010631C">
            <w:r>
              <w:t>“r” key</w:t>
            </w:r>
          </w:p>
        </w:tc>
        <w:tc>
          <w:tcPr>
            <w:tcW w:w="6155" w:type="dxa"/>
          </w:tcPr>
          <w:p w14:paraId="7C0AAF46" w14:textId="1F15CB6B" w:rsidR="00704703" w:rsidRDefault="006B0A30" w:rsidP="0010631C">
            <w:r>
              <w:t>First letter of “restart” and so intuitive to users.</w:t>
            </w:r>
          </w:p>
        </w:tc>
      </w:tr>
      <w:tr w:rsidR="00704703" w14:paraId="5EF0CF96" w14:textId="40F30804" w:rsidTr="00CD4643">
        <w:tc>
          <w:tcPr>
            <w:tcW w:w="1443" w:type="dxa"/>
          </w:tcPr>
          <w:p w14:paraId="31011695" w14:textId="57962EE9" w:rsidR="00704703" w:rsidRDefault="00854A60" w:rsidP="0010631C">
            <w:r>
              <w:t>Zoom in/out</w:t>
            </w:r>
          </w:p>
        </w:tc>
        <w:tc>
          <w:tcPr>
            <w:tcW w:w="1690" w:type="dxa"/>
          </w:tcPr>
          <w:p w14:paraId="11CC1FE8" w14:textId="67118EC8" w:rsidR="00704703" w:rsidRDefault="006F20C2" w:rsidP="0010631C">
            <w:r>
              <w:t>“+” and “-” key</w:t>
            </w:r>
          </w:p>
        </w:tc>
        <w:tc>
          <w:tcPr>
            <w:tcW w:w="6155" w:type="dxa"/>
          </w:tcPr>
          <w:p w14:paraId="46875765" w14:textId="7F324C68" w:rsidR="00704703" w:rsidRDefault="006B0A30" w:rsidP="0010631C">
            <w:r>
              <w:t xml:space="preserve"> These keys are commonly used for zooming in and out and therefore properly known by the user to perform this action.</w:t>
            </w:r>
          </w:p>
        </w:tc>
      </w:tr>
      <w:tr w:rsidR="00704703" w14:paraId="5D8D89C2" w14:textId="5130A4A4" w:rsidTr="00CD4643">
        <w:tc>
          <w:tcPr>
            <w:tcW w:w="1443" w:type="dxa"/>
          </w:tcPr>
          <w:p w14:paraId="57589232" w14:textId="37928C05" w:rsidR="00704703" w:rsidRDefault="00854A60" w:rsidP="0010631C">
            <w:r>
              <w:t>Pan around</w:t>
            </w:r>
          </w:p>
        </w:tc>
        <w:tc>
          <w:tcPr>
            <w:tcW w:w="1690" w:type="dxa"/>
          </w:tcPr>
          <w:p w14:paraId="7BED66CC" w14:textId="279F7862" w:rsidR="00704703" w:rsidRDefault="006F20C2" w:rsidP="0010631C">
            <w:r>
              <w:t>Arrow keys</w:t>
            </w:r>
          </w:p>
        </w:tc>
        <w:tc>
          <w:tcPr>
            <w:tcW w:w="6155" w:type="dxa"/>
          </w:tcPr>
          <w:p w14:paraId="52291772" w14:textId="2B6E3A64" w:rsidR="00704703" w:rsidRDefault="006B0A30" w:rsidP="0010631C">
            <w:r>
              <w:t>Again the arrow keys are used for moving/panning around in other applications (e.g. games or online maps) and so intuitive to the users.</w:t>
            </w:r>
          </w:p>
        </w:tc>
      </w:tr>
    </w:tbl>
    <w:p w14:paraId="0C125A76" w14:textId="23F4BFBF" w:rsidR="00854A60" w:rsidRDefault="00854A60" w:rsidP="0010631C">
      <w:r w:rsidRPr="006F20C2">
        <w:rPr>
          <w:b/>
        </w:rPr>
        <w:t>Note:</w:t>
      </w:r>
      <w:r>
        <w:t xml:space="preserve"> exclusion of </w:t>
      </w:r>
      <w:r w:rsidRPr="00452F7D">
        <w:rPr>
          <w:b/>
        </w:rPr>
        <w:t>update</w:t>
      </w:r>
      <w:r>
        <w:t xml:space="preserve"> as this should not be accidently pressed and so it should only</w:t>
      </w:r>
      <w:r w:rsidR="006F20C2">
        <w:t xml:space="preserve"> be pressed on purpose</w:t>
      </w:r>
      <w:r w:rsidR="00452F7D">
        <w:t xml:space="preserve">. Both default values and random have been excluded from shortcuts as these actions do not occur common enough to </w:t>
      </w:r>
      <w:r w:rsidR="004351B0">
        <w:t>warrant</w:t>
      </w:r>
      <w:r w:rsidR="00452F7D">
        <w:t xml:space="preserve"> a shortcut</w:t>
      </w:r>
      <w:r w:rsidR="006F20C2">
        <w:t xml:space="preserve"> (It is still possible to access all of these actions from the keyboard using a combinatio</w:t>
      </w:r>
      <w:r w:rsidR="00452F7D">
        <w:t>n of the TAB key and arrow keys</w:t>
      </w:r>
      <w:r w:rsidR="006F20C2">
        <w:t>)</w:t>
      </w:r>
      <w:r w:rsidR="00452F7D">
        <w:t>.</w:t>
      </w:r>
    </w:p>
    <w:p w14:paraId="4C1CE581" w14:textId="0B9D6DDE" w:rsidR="00061BA9" w:rsidRPr="00061BA9" w:rsidRDefault="002A4579" w:rsidP="00061BA9">
      <w:pPr>
        <w:pStyle w:val="Heading2"/>
        <w:spacing w:after="240"/>
      </w:pPr>
      <w:bookmarkStart w:id="25" w:name="_Toc381010710"/>
      <w:r>
        <w:lastRenderedPageBreak/>
        <w:t>Description of modular structure of system</w:t>
      </w:r>
      <w:bookmarkEnd w:id="25"/>
    </w:p>
    <w:p w14:paraId="6950FFEC" w14:textId="77777777" w:rsidR="00FC19C9" w:rsidRDefault="002A4579" w:rsidP="00FC19C9">
      <w:pPr>
        <w:pStyle w:val="Heading2"/>
        <w:spacing w:after="240"/>
      </w:pPr>
      <w:bookmarkStart w:id="26" w:name="_Toc381010711"/>
      <w:commentRangeStart w:id="27"/>
      <w:r>
        <w:t>Definition of data requirements (Design Data Dictionary)</w:t>
      </w:r>
      <w:commentRangeEnd w:id="27"/>
      <w:r w:rsidR="0036268B">
        <w:rPr>
          <w:rStyle w:val="CommentReference"/>
          <w:rFonts w:asciiTheme="minorHAnsi" w:eastAsiaTheme="minorHAnsi" w:hAnsiTheme="minorHAnsi" w:cstheme="minorBidi"/>
          <w:b/>
          <w:bCs/>
          <w:color w:val="auto"/>
        </w:rPr>
        <w:commentReference w:id="27"/>
      </w:r>
      <w:bookmarkEnd w:id="26"/>
    </w:p>
    <w:p w14:paraId="4B1D352B" w14:textId="5A5355B5" w:rsidR="00234E7A" w:rsidRDefault="00234E7A" w:rsidP="00234E7A">
      <w:pPr>
        <w:pStyle w:val="Heading3"/>
      </w:pPr>
      <w:r>
        <w:t>File organisation</w:t>
      </w:r>
    </w:p>
    <w:p w14:paraId="77BE7A95" w14:textId="13CC1269" w:rsidR="00234E7A" w:rsidRPr="00234E7A" w:rsidRDefault="00234E7A" w:rsidP="00234E7A"/>
    <w:p w14:paraId="20CEB0CA" w14:textId="08922667" w:rsidR="007E4895" w:rsidRDefault="007E4895" w:rsidP="00F614A9">
      <w:pPr>
        <w:pStyle w:val="Heading2"/>
        <w:spacing w:after="240"/>
      </w:pPr>
      <w:bookmarkStart w:id="28" w:name="_Toc381010712"/>
      <w:r>
        <w:t>Description of record structure</w:t>
      </w:r>
      <w:bookmarkEnd w:id="28"/>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9" w:name="_Toc381010713"/>
      <w:r>
        <w:t>File organisation and processing</w:t>
      </w:r>
      <w:bookmarkEnd w:id="29"/>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30" w:name="_Toc381010714"/>
      <w:r>
        <w:t xml:space="preserve">Validation </w:t>
      </w:r>
      <w:commentRangeStart w:id="31"/>
      <w:r>
        <w:t>required</w:t>
      </w:r>
      <w:commentRangeEnd w:id="31"/>
      <w:r w:rsidR="00F614A9">
        <w:rPr>
          <w:rStyle w:val="CommentReference"/>
          <w:rFonts w:asciiTheme="minorHAnsi" w:eastAsiaTheme="minorHAnsi" w:hAnsiTheme="minorHAnsi" w:cstheme="minorBidi"/>
          <w:b/>
          <w:bCs/>
          <w:color w:val="auto"/>
        </w:rPr>
        <w:commentReference w:id="31"/>
      </w:r>
      <w:bookmarkEnd w:id="30"/>
    </w:p>
    <w:p w14:paraId="271FD573" w14:textId="4D126325" w:rsidR="00C04867" w:rsidRDefault="00C04867" w:rsidP="00C04867">
      <w:r>
        <w:t>Input validation will be done by sliders, this will reduce the amount of validation of input needed as it restricts the user to input values within a specific range and of a specific type.</w:t>
      </w:r>
      <w:r w:rsidR="00A64190">
        <w:t xml:space="preserve"> This is done to reduce the number of validation errors the user receives and thus streamlining their use of the application.</w:t>
      </w:r>
    </w:p>
    <w:p w14:paraId="2F141F0A" w14:textId="026E88D1" w:rsidR="00B804BE" w:rsidRDefault="00B804BE" w:rsidP="00C04867">
      <w:r>
        <w:t>However the following characteristics will require extra validation and may produce validation errors or warnings:</w:t>
      </w:r>
    </w:p>
    <w:p w14:paraId="31F79727" w14:textId="559BCB97" w:rsidR="00B804BE" w:rsidRDefault="00B804BE" w:rsidP="00B804BE">
      <w:pPr>
        <w:pStyle w:val="ListParagraph"/>
        <w:numPr>
          <w:ilvl w:val="0"/>
          <w:numId w:val="46"/>
        </w:numPr>
      </w:pPr>
      <w:r>
        <w:t xml:space="preserve">Queen steps min and Queen </w:t>
      </w:r>
      <w:proofErr w:type="gramStart"/>
      <w:r>
        <w:t>steps</w:t>
      </w:r>
      <w:proofErr w:type="gramEnd"/>
      <w:r>
        <w:t xml:space="preserve"> max – As these two characteristics act as a range of values</w:t>
      </w:r>
      <w:r w:rsidR="004E7BAF">
        <w:t xml:space="preserve"> it is important for min to the less then max. If this is not the case the user will be given an error and how to correct it.</w:t>
      </w:r>
    </w:p>
    <w:p w14:paraId="2AE2B08D" w14:textId="4E1C9543" w:rsidR="004E7BAF" w:rsidRPr="00C04867" w:rsidRDefault="004E7BAF" w:rsidP="00B804BE">
      <w:pPr>
        <w:pStyle w:val="ListParagraph"/>
        <w:numPr>
          <w:ilvl w:val="0"/>
          <w:numId w:val="46"/>
        </w:numPr>
      </w:pPr>
      <w:r>
        <w:t xml:space="preserve">Soldier, Queen and Soldier Food cost– If an ants </w:t>
      </w:r>
      <w:r w:rsidR="00427460">
        <w:t xml:space="preserve">food cost is less or equal to the species cost the user should </w:t>
      </w:r>
      <w:r w:rsidR="004B1D28">
        <w:t>receive</w:t>
      </w:r>
      <w:r w:rsidR="00427460">
        <w:t xml:space="preserve"> a warning as</w:t>
      </w:r>
      <w:r w:rsidR="004B1D28">
        <w:t xml:space="preserve"> it means that the ant will be created with its health less than or equal to zero. This means that the ant will die instantly when it is created. This is likely not what the user wants to do and so a warning is issued (This is not an error however and the simulation can be run with </w:t>
      </w:r>
      <w:r w:rsidR="00831302">
        <w:t>ants with health less than zero</w:t>
      </w:r>
      <w:r w:rsidR="004B1D28">
        <w:t>)</w:t>
      </w:r>
      <w:r w:rsidR="00831302">
        <w:t>.</w:t>
      </w:r>
    </w:p>
    <w:p w14:paraId="66F5EE29" w14:textId="77777777" w:rsidR="002A4579" w:rsidRDefault="008B2D5B">
      <w:pPr>
        <w:pStyle w:val="Heading2"/>
        <w:spacing w:after="240"/>
      </w:pPr>
      <w:bookmarkStart w:id="32" w:name="_Toc381010715"/>
      <w:r>
        <w:t>Identification</w:t>
      </w:r>
      <w:r w:rsidR="002A4579">
        <w:t xml:space="preserve"> of storage media</w:t>
      </w:r>
      <w:bookmarkEnd w:id="32"/>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33" w:name="_Toc381010716"/>
      <w:commentRangeStart w:id="34"/>
      <w:r>
        <w:t>Identification</w:t>
      </w:r>
      <w:r w:rsidR="002A4579">
        <w:t xml:space="preserve"> of suitable algorithms for data </w:t>
      </w:r>
      <w:r>
        <w:t>transformation</w:t>
      </w:r>
      <w:r w:rsidR="002A4579">
        <w:t xml:space="preserve">, </w:t>
      </w:r>
      <w:r>
        <w:t>pseudo code</w:t>
      </w:r>
      <w:r w:rsidR="002A4579">
        <w:t xml:space="preserve"> of these </w:t>
      </w:r>
      <w:r>
        <w:t>algorithms</w:t>
      </w:r>
      <w:commentRangeEnd w:id="34"/>
      <w:r w:rsidR="00704A92">
        <w:rPr>
          <w:rStyle w:val="CommentReference"/>
          <w:rFonts w:asciiTheme="minorHAnsi" w:eastAsiaTheme="minorEastAsia" w:hAnsiTheme="minorHAnsi" w:cstheme="minorBidi"/>
          <w:color w:val="auto"/>
        </w:rPr>
        <w:commentReference w:id="34"/>
      </w:r>
      <w:bookmarkEnd w:id="33"/>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704A92" w:rsidRDefault="00704A92">
                                <w:proofErr w:type="spellStart"/>
                                <w:proofErr w:type="gramStart"/>
                                <w:r>
                                  <w:t>coord</w:t>
                                </w:r>
                                <w:proofErr w:type="spellEnd"/>
                                <w:proofErr w:type="gramEnd"/>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704A92" w:rsidRDefault="00704A92" w:rsidP="00381D37">
                              <w:proofErr w:type="gramStart"/>
                              <w:r>
                                <w:t>target</w:t>
                              </w:r>
                              <w:proofErr w:type="gramEnd"/>
                            </w:p>
                          </w:txbxContent>
                        </wps:txbx>
                        <wps:bodyPr rot="0" vert="horz" wrap="square" lIns="91440" tIns="45720" rIns="91440" bIns="45720" anchor="t" anchorCtr="0">
                          <a:noAutofit/>
                        </wps:bodyPr>
                      </wps:wsp>
                    </wpg:wgp>
                  </a:graphicData>
                </a:graphic>
              </wp:anchor>
            </w:drawing>
          </mc:Choice>
          <mc:Fallback>
            <w:pict>
              <v:group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5"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704A92" w:rsidRDefault="00704A92">
                          <w:proofErr w:type="spellStart"/>
                          <w:proofErr w:type="gramStart"/>
                          <w:r>
                            <w:t>coord</w:t>
                          </w:r>
                          <w:proofErr w:type="spellEnd"/>
                          <w:proofErr w:type="gramEnd"/>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704A92" w:rsidRDefault="00704A92" w:rsidP="00381D37">
                        <w:proofErr w:type="gramStart"/>
                        <w:r>
                          <w:t>target</w:t>
                        </w:r>
                        <w:proofErr w:type="gramEnd"/>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lastRenderedPageBreak/>
        <w:drawing>
          <wp:anchor distT="0" distB="0" distL="114300" distR="114300" simplePos="0" relativeHeight="251657728" behindDoc="0" locked="0" layoutInCell="1" allowOverlap="1" wp14:anchorId="106A68CB" wp14:editId="297D914B">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lastRenderedPageBreak/>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t>Nest reproduction</w:t>
      </w:r>
    </w:p>
    <w:p w14:paraId="37F42C3C" w14:textId="00D0EB17" w:rsidR="00DE135B" w:rsidRPr="00DE135B" w:rsidRDefault="00DE135B" w:rsidP="00DE135B">
      <w:r>
        <w:rPr>
          <w:noProof/>
          <w:lang w:eastAsia="en-GB"/>
        </w:rPr>
        <w:lastRenderedPageBreak/>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t>Worker ant depositing food</w:t>
      </w:r>
    </w:p>
    <w:p w14:paraId="16EC684C" w14:textId="5B9FEAB9" w:rsidR="00DE135B" w:rsidRPr="00DE135B" w:rsidRDefault="00DE135B" w:rsidP="00DE135B">
      <w:r>
        <w:rPr>
          <w:noProof/>
          <w:lang w:eastAsia="en-GB"/>
        </w:rPr>
        <w:lastRenderedPageBreak/>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bookmarkStart w:id="35" w:name="_Toc381010717"/>
      <w:commentRangeStart w:id="36"/>
      <w:r>
        <w:t xml:space="preserve">Class definitions (diagrams) and details of object behaviours and </w:t>
      </w:r>
      <w:r w:rsidR="008B2D5B">
        <w:t>methods</w:t>
      </w:r>
      <w:commentRangeEnd w:id="36"/>
      <w:r w:rsidR="001E53AA">
        <w:rPr>
          <w:rStyle w:val="CommentReference"/>
          <w:rFonts w:asciiTheme="minorHAnsi" w:eastAsiaTheme="minorEastAsia" w:hAnsiTheme="minorHAnsi" w:cstheme="minorBidi"/>
          <w:color w:val="auto"/>
        </w:rPr>
        <w:commentReference w:id="36"/>
      </w:r>
      <w:bookmarkEnd w:id="35"/>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37" w:name="_Toc381010718"/>
      <w:commentRangeStart w:id="38"/>
      <w:r>
        <w:t xml:space="preserve">User interface design (HCI) </w:t>
      </w:r>
      <w:r w:rsidR="004C5344">
        <w:t>rational</w:t>
      </w:r>
      <w:commentRangeEnd w:id="38"/>
      <w:r w:rsidR="00347DD7">
        <w:rPr>
          <w:rStyle w:val="CommentReference"/>
          <w:rFonts w:asciiTheme="minorHAnsi" w:eastAsiaTheme="minorHAnsi" w:hAnsiTheme="minorHAnsi" w:cstheme="minorBidi"/>
          <w:b/>
          <w:bCs/>
          <w:color w:val="auto"/>
        </w:rPr>
        <w:commentReference w:id="38"/>
      </w:r>
      <w:bookmarkEnd w:id="37"/>
    </w:p>
    <w:p w14:paraId="1992595A" w14:textId="77777777" w:rsidR="00A04872" w:rsidRPr="00A04872" w:rsidRDefault="00A04872" w:rsidP="00A04872">
      <w:pPr>
        <w:sectPr w:rsidR="00A04872" w:rsidRPr="00A04872" w:rsidSect="00100BC7">
          <w:footerReference w:type="default" r:id="rId24"/>
          <w:footerReference w:type="first" r:id="rId2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704A92" w:rsidRPr="007018DC" w:rsidRDefault="00704A92"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704A92" w:rsidRPr="007018DC" w:rsidRDefault="00704A92"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704A92" w:rsidRPr="007018DC" w:rsidRDefault="00704A92"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704A92" w:rsidRPr="007018DC" w:rsidRDefault="00704A92"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704A92" w:rsidRPr="007018DC" w:rsidRDefault="00704A92"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704A92" w:rsidRPr="007018DC" w:rsidRDefault="00704A92"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704A92" w:rsidRPr="007018DC" w:rsidRDefault="00704A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704A92" w:rsidRPr="007018DC" w:rsidRDefault="00704A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704A92" w:rsidRPr="007018DC" w:rsidRDefault="00704A92"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704A92" w:rsidRPr="007018DC" w:rsidRDefault="00704A92"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704A92" w:rsidRPr="007018DC" w:rsidRDefault="00704A92"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704A92" w:rsidRPr="007018DC" w:rsidRDefault="00704A92"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9"/>
      <w:commentRangeStart w:id="40"/>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9"/>
      <w:commentRangeEnd w:id="40"/>
      <w:r w:rsidR="00B0025F">
        <w:rPr>
          <w:rStyle w:val="CommentReference"/>
        </w:rPr>
        <w:commentReference w:id="39"/>
      </w:r>
      <w:r w:rsidR="00156B12">
        <w:rPr>
          <w:rStyle w:val="CommentReference"/>
        </w:rPr>
        <w:commentReference w:id="40"/>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41" w:name="_Toc381010719"/>
      <w:r>
        <w:t>UI sample of planned data capture and entry designs</w:t>
      </w:r>
      <w:bookmarkEnd w:id="41"/>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42"/>
      <w:r>
        <w:t>button</w:t>
      </w:r>
      <w:commentRangeEnd w:id="42"/>
      <w:r>
        <w:rPr>
          <w:rStyle w:val="CommentReference"/>
        </w:rPr>
        <w:commentReference w:id="42"/>
      </w:r>
      <w:r>
        <w:t>.</w:t>
      </w:r>
    </w:p>
    <w:p w14:paraId="7A5247F8" w14:textId="77777777" w:rsidR="00613703" w:rsidRPr="00613703" w:rsidRDefault="00613703" w:rsidP="00613703"/>
    <w:p w14:paraId="419FEEED" w14:textId="77777777" w:rsidR="008B2D5B" w:rsidRDefault="008B2D5B">
      <w:pPr>
        <w:pStyle w:val="Heading2"/>
        <w:spacing w:after="240"/>
      </w:pPr>
      <w:bookmarkStart w:id="43" w:name="_Toc381010720"/>
      <w:r>
        <w:lastRenderedPageBreak/>
        <w:t>UI sample of planned valid output designs</w:t>
      </w:r>
      <w:bookmarkEnd w:id="43"/>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44"/>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44"/>
      <w:r>
        <w:rPr>
          <w:rStyle w:val="CommentReference"/>
        </w:rPr>
        <w:commentReference w:id="44"/>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45"/>
      <w:r>
        <w:t>Pheromones – Displayed as long trials behind the ants much like they are in real life, this is done to show to the user the use of pheromones.</w:t>
      </w:r>
      <w:commentRangeEnd w:id="45"/>
      <w:r>
        <w:rPr>
          <w:rStyle w:val="CommentReference"/>
        </w:rPr>
        <w:commentReference w:id="45"/>
      </w:r>
    </w:p>
    <w:p w14:paraId="037631E4" w14:textId="77777777" w:rsidR="00A04872" w:rsidRPr="00A04872" w:rsidRDefault="00A04872" w:rsidP="00D807B4"/>
    <w:p w14:paraId="6864B63E" w14:textId="77777777" w:rsidR="00A04872" w:rsidRDefault="00A04872">
      <w:pPr>
        <w:pStyle w:val="Heading2"/>
        <w:spacing w:after="240"/>
      </w:pPr>
      <w:bookmarkStart w:id="46" w:name="_Toc381010721"/>
      <w:r>
        <w:t>Description of measures planned for security and integrity of data</w:t>
      </w:r>
      <w:bookmarkEnd w:id="46"/>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3363A1DF" w14:textId="71CAA250" w:rsidR="00A404AD" w:rsidRPr="00A404AD" w:rsidRDefault="008B2D5B" w:rsidP="00E942B6">
      <w:pPr>
        <w:pStyle w:val="Heading2"/>
        <w:spacing w:after="240"/>
      </w:pPr>
      <w:bookmarkStart w:id="47" w:name="_Toc381010722"/>
      <w:commentRangeStart w:id="48"/>
      <w:r>
        <w:t xml:space="preserve">Description of measures planned for </w:t>
      </w:r>
      <w:r w:rsidR="00A04872">
        <w:t xml:space="preserve">system </w:t>
      </w:r>
      <w:r>
        <w:t>security and integrity of data</w:t>
      </w:r>
      <w:commentRangeEnd w:id="48"/>
      <w:r w:rsidR="00E942B6">
        <w:rPr>
          <w:rStyle w:val="CommentReference"/>
          <w:rFonts w:asciiTheme="minorHAnsi" w:eastAsiaTheme="minorEastAsia" w:hAnsiTheme="minorHAnsi" w:cstheme="minorBidi"/>
          <w:color w:val="auto"/>
        </w:rPr>
        <w:commentReference w:id="48"/>
      </w:r>
      <w:bookmarkEnd w:id="47"/>
    </w:p>
    <w:p w14:paraId="1045A77B" w14:textId="77777777" w:rsidR="008B2D5B" w:rsidRDefault="008B2D5B">
      <w:pPr>
        <w:pStyle w:val="Heading2"/>
        <w:spacing w:after="240"/>
      </w:pPr>
      <w:bookmarkStart w:id="49" w:name="_Toc381010723"/>
      <w:r>
        <w:t>Overall test strategy</w:t>
      </w:r>
      <w:bookmarkEnd w:id="49"/>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01847835" w:rsidR="00B82233" w:rsidRDefault="00096AFB" w:rsidP="00B82233">
      <w:r>
        <w:t xml:space="preserve">White box test Ant, worker, queen, soldier and nest classes because methods of </w:t>
      </w:r>
      <w:proofErr w:type="spellStart"/>
      <w:r>
        <w:t>theses</w:t>
      </w:r>
      <w:proofErr w:type="spellEnd"/>
      <w:r>
        <w:t xml:space="preserve">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lastRenderedPageBreak/>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50" w:name="_Toc381010724"/>
      <w:r>
        <w:t xml:space="preserve">Section 3: </w:t>
      </w:r>
      <w:r w:rsidR="004D3202">
        <w:t>Technical Solution</w:t>
      </w:r>
      <w:bookmarkEnd w:id="50"/>
    </w:p>
    <w:p w14:paraId="5F8C1986" w14:textId="77777777" w:rsidR="004D3202" w:rsidRDefault="002B05A9">
      <w:pPr>
        <w:pStyle w:val="Heading1"/>
        <w:spacing w:after="240"/>
      </w:pPr>
      <w:bookmarkStart w:id="51" w:name="_Toc381010725"/>
      <w:r>
        <w:t xml:space="preserve">Section 4: </w:t>
      </w:r>
      <w:r w:rsidR="004D3202">
        <w:t>System Testing</w:t>
      </w:r>
      <w:bookmarkEnd w:id="51"/>
    </w:p>
    <w:p w14:paraId="4F4919E0" w14:textId="09ADC86F" w:rsidR="00EE057F" w:rsidRPr="0035076E" w:rsidRDefault="002B05A9" w:rsidP="0035076E">
      <w:pPr>
        <w:pStyle w:val="Heading1"/>
        <w:spacing w:after="240"/>
      </w:pPr>
      <w:bookmarkStart w:id="52" w:name="_Toc381010726"/>
      <w:r>
        <w:t xml:space="preserve">Section 5: </w:t>
      </w:r>
      <w:r w:rsidR="004D3202">
        <w:t>System Maintenance</w:t>
      </w:r>
      <w:bookmarkEnd w:id="52"/>
    </w:p>
    <w:p w14:paraId="755E25C9" w14:textId="4A32C906" w:rsidR="004D3202" w:rsidRDefault="002B05A9">
      <w:pPr>
        <w:pStyle w:val="Heading1"/>
        <w:spacing w:after="240"/>
      </w:pPr>
      <w:bookmarkStart w:id="53" w:name="_Toc381010727"/>
      <w:r>
        <w:t xml:space="preserve">Section 6: </w:t>
      </w:r>
      <w:r w:rsidR="004D3202">
        <w:t>User Manual</w:t>
      </w:r>
      <w:bookmarkEnd w:id="53"/>
    </w:p>
    <w:p w14:paraId="37DC84C2" w14:textId="77777777" w:rsidR="004D3202" w:rsidRDefault="002B05A9">
      <w:pPr>
        <w:pStyle w:val="Heading1"/>
        <w:spacing w:after="240"/>
      </w:pPr>
      <w:bookmarkStart w:id="54" w:name="_Toc381010728"/>
      <w:r>
        <w:t xml:space="preserve">Section 7: </w:t>
      </w:r>
      <w:r w:rsidR="004D3202">
        <w:t>Evaluation</w:t>
      </w:r>
      <w:bookmarkEnd w:id="54"/>
    </w:p>
    <w:p w14:paraId="21DDE051" w14:textId="77777777" w:rsidR="006B6096" w:rsidRDefault="006B6096" w:rsidP="00BC3BA0">
      <w:pPr>
        <w:pStyle w:val="Heading1"/>
      </w:pPr>
      <w:bookmarkStart w:id="55" w:name="_Toc381010729"/>
      <w:r>
        <w:t>Appendix A: Availability of Teaching Materials on Evolution</w:t>
      </w:r>
      <w:bookmarkEnd w:id="55"/>
    </w:p>
    <w:p w14:paraId="57F35519" w14:textId="77777777" w:rsidR="006B6096" w:rsidRDefault="006B6096">
      <w:pPr>
        <w:spacing w:after="240"/>
      </w:pPr>
    </w:p>
    <w:p w14:paraId="2D147979" w14:textId="77777777" w:rsidR="006B6096" w:rsidRDefault="006B6096" w:rsidP="00D74197">
      <w:pPr>
        <w:pStyle w:val="Heading2"/>
      </w:pPr>
      <w:bookmarkStart w:id="56" w:name="_Toc381010730"/>
      <w:r>
        <w:t>Online research</w:t>
      </w:r>
      <w:bookmarkEnd w:id="56"/>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 xml:space="preserve">Presentations, teacher notes and </w:t>
            </w:r>
            <w:proofErr w:type="spellStart"/>
            <w:r>
              <w:t>spreadsheets</w:t>
            </w:r>
            <w:proofErr w:type="spellEnd"/>
            <w:r>
              <w:t xml:space="preserve">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57" w:name="_Toc381010731"/>
      <w:commentRangeStart w:id="58"/>
      <w:r>
        <w:lastRenderedPageBreak/>
        <w:t>Interviews</w:t>
      </w:r>
      <w:commentRangeEnd w:id="58"/>
      <w:r w:rsidR="00CF66DC">
        <w:rPr>
          <w:rStyle w:val="CommentReference"/>
          <w:rFonts w:asciiTheme="minorHAnsi" w:eastAsiaTheme="minorEastAsia" w:hAnsiTheme="minorHAnsi" w:cstheme="minorBidi"/>
          <w:color w:val="auto"/>
        </w:rPr>
        <w:commentReference w:id="58"/>
      </w:r>
      <w:bookmarkEnd w:id="57"/>
    </w:p>
    <w:p w14:paraId="37250290" w14:textId="68CD0557" w:rsidR="00C0588F" w:rsidRDefault="003A402B">
      <w:pPr>
        <w:spacing w:after="240"/>
      </w:pPr>
      <w:r>
        <w:t xml:space="preserve">Interview with </w:t>
      </w:r>
      <w:r w:rsidR="003763B4">
        <w:t xml:space="preserve">Dr </w:t>
      </w:r>
      <w:proofErr w:type="spellStart"/>
      <w:r w:rsidR="003763B4" w:rsidRPr="003763B4">
        <w:rPr>
          <w:rFonts w:ascii="Arial" w:hAnsi="Arial" w:cs="Arial"/>
          <w:bCs/>
          <w:color w:val="333333"/>
          <w:sz w:val="20"/>
          <w:szCs w:val="20"/>
          <w:shd w:val="clear" w:color="auto" w:fill="FFFFFF"/>
        </w:rPr>
        <w:t>Sheffrin</w:t>
      </w:r>
      <w:proofErr w:type="spellEnd"/>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proofErr w:type="gramStart"/>
      <w:r>
        <w:t>Taught in year 8, 11 and sixth form biology.</w:t>
      </w:r>
      <w:proofErr w:type="gramEnd"/>
      <w:r>
        <w:t xml:space="preserve">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proofErr w:type="gramStart"/>
      <w:r>
        <w:t>Hardware and software available?</w:t>
      </w:r>
      <w:proofErr w:type="gramEnd"/>
    </w:p>
    <w:p w14:paraId="37BC14F8" w14:textId="63868D79" w:rsidR="003763B4" w:rsidRDefault="003763B4" w:rsidP="003763B4">
      <w:r>
        <w:t xml:space="preserve">During classes </w:t>
      </w:r>
      <w:proofErr w:type="gramStart"/>
      <w:r>
        <w:t>an</w:t>
      </w:r>
      <w:proofErr w:type="gramEnd"/>
      <w:r>
        <w:t xml:space="preserve">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 xml:space="preserve">Half of a lesson and </w:t>
      </w:r>
      <w:proofErr w:type="gramStart"/>
      <w:r>
        <w:t>a prep</w:t>
      </w:r>
      <w:proofErr w:type="gramEnd"/>
      <w:r>
        <w:t>.</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59" w:name="_Toc381010732"/>
      <w:r>
        <w:lastRenderedPageBreak/>
        <w:t>Appendix B: Evolution – the main concepts</w:t>
      </w:r>
      <w:bookmarkEnd w:id="59"/>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29"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0"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1"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2"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3"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60" w:name="_Toc381010733"/>
      <w:r>
        <w:t>Sources</w:t>
      </w:r>
      <w:bookmarkEnd w:id="60"/>
    </w:p>
    <w:p w14:paraId="14C60FB2" w14:textId="0B237305" w:rsidR="00F27163" w:rsidRDefault="00347DD7" w:rsidP="00F27163">
      <w:pPr>
        <w:pStyle w:val="Heading2"/>
      </w:pPr>
      <w:bookmarkStart w:id="61" w:name="_Toc381010734"/>
      <w:r>
        <w:t>Ant</w:t>
      </w:r>
      <w:r w:rsidR="00F27163">
        <w:t>s and their behaviour</w:t>
      </w:r>
      <w:bookmarkEnd w:id="61"/>
    </w:p>
    <w:p w14:paraId="6A003D10" w14:textId="68A0F32D" w:rsidR="00F27163" w:rsidRDefault="0010631C" w:rsidP="00F27163">
      <w:hyperlink r:id="rId34" w:history="1">
        <w:r w:rsidR="00F27163" w:rsidRPr="002C1FB5">
          <w:rPr>
            <w:rStyle w:val="Hyperlink"/>
          </w:rPr>
          <w:t>http://en.wikipedia.org/wiki/Ant</w:t>
        </w:r>
      </w:hyperlink>
    </w:p>
    <w:p w14:paraId="4B22ABFA" w14:textId="17DF8CEA" w:rsidR="00F27163" w:rsidRDefault="0010631C" w:rsidP="00F27163">
      <w:hyperlink r:id="rId35" w:history="1">
        <w:r w:rsidR="00F27163" w:rsidRPr="002C1FB5">
          <w:rPr>
            <w:rStyle w:val="Hyperlink"/>
          </w:rPr>
          <w:t>http://en.wikipedia.org/wiki/Eusociality</w:t>
        </w:r>
      </w:hyperlink>
    </w:p>
    <w:p w14:paraId="1B92D493" w14:textId="0B790D1F" w:rsidR="00F27163" w:rsidRDefault="0010631C" w:rsidP="00F27163">
      <w:hyperlink r:id="rId36" w:history="1">
        <w:r w:rsidR="00F27163" w:rsidRPr="002C1FB5">
          <w:rPr>
            <w:rStyle w:val="Hyperlink"/>
          </w:rPr>
          <w:t>http://en.wikipedia.org/wiki/Pheromone</w:t>
        </w:r>
      </w:hyperlink>
    </w:p>
    <w:p w14:paraId="160E590C" w14:textId="3D5FAC16" w:rsidR="00F27163" w:rsidRDefault="0010631C" w:rsidP="00F27163">
      <w:hyperlink r:id="rId37" w:history="1">
        <w:r w:rsidR="00F27163" w:rsidRPr="002C1FB5">
          <w:rPr>
            <w:rStyle w:val="Hyperlink"/>
          </w:rPr>
          <w:t>http://en.wikipedia.org/wiki/Ant_colony</w:t>
        </w:r>
      </w:hyperlink>
    </w:p>
    <w:p w14:paraId="0843232C" w14:textId="1921948A" w:rsidR="00F27163" w:rsidRDefault="0010631C" w:rsidP="00F27163">
      <w:hyperlink r:id="rId38"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lex Robinson" w:date="2014-02-18T21:08:00Z" w:initials="AR">
    <w:p w14:paraId="7EC9E835" w14:textId="563D50FC" w:rsidR="00704A92" w:rsidRDefault="00704A92">
      <w:pPr>
        <w:pStyle w:val="CommentText"/>
      </w:pPr>
      <w:r>
        <w:rPr>
          <w:rStyle w:val="CommentReference"/>
        </w:rPr>
        <w:annotationRef/>
      </w:r>
      <w:r>
        <w:t>Is this the correct place for this?</w:t>
      </w:r>
    </w:p>
  </w:comment>
  <w:comment w:id="7" w:author="Alex Robinson" w:date="2014-02-18T20:15:00Z" w:initials="AR">
    <w:p w14:paraId="28A7C80F" w14:textId="2BC5B290" w:rsidR="00704A92" w:rsidRDefault="00704A92">
      <w:pPr>
        <w:pStyle w:val="CommentText"/>
      </w:pPr>
      <w:r>
        <w:rPr>
          <w:rStyle w:val="CommentReference"/>
        </w:rPr>
        <w:annotationRef/>
      </w:r>
      <w:r>
        <w:t>Spec?</w:t>
      </w:r>
    </w:p>
  </w:comment>
  <w:comment w:id="12" w:author="Alex Robinson" w:date="2014-02-18T20:22:00Z" w:initials="AR">
    <w:p w14:paraId="482388F0" w14:textId="2B90351A" w:rsidR="00704A92" w:rsidRDefault="00704A92">
      <w:pPr>
        <w:pStyle w:val="CommentText"/>
      </w:pPr>
      <w:r>
        <w:rPr>
          <w:rStyle w:val="CommentReference"/>
        </w:rPr>
        <w:annotationRef/>
      </w:r>
      <w:r>
        <w:t>This should be checked to make sure it is the correct type of diagram</w:t>
      </w:r>
    </w:p>
  </w:comment>
  <w:comment w:id="15" w:author="01robinson" w:date="2013-11-29T16:02:00Z" w:initials="01robinso">
    <w:p w14:paraId="58CE2E79" w14:textId="54E5357E" w:rsidR="00704A92" w:rsidRDefault="00704A92">
      <w:pPr>
        <w:pStyle w:val="CommentText"/>
      </w:pPr>
      <w:r>
        <w:rPr>
          <w:rStyle w:val="CommentReference"/>
        </w:rPr>
        <w:annotationRef/>
      </w:r>
      <w:r>
        <w:t>This needs to be done.</w:t>
      </w:r>
    </w:p>
  </w:comment>
  <w:comment w:id="21" w:author="01robinson" w:date="2014-02-24T12:09:00Z" w:initials="01robinso">
    <w:p w14:paraId="76FFA106" w14:textId="5BAFCC59" w:rsidR="00704A92" w:rsidRDefault="00704A92">
      <w:pPr>
        <w:pStyle w:val="CommentText"/>
      </w:pPr>
      <w:r>
        <w:rPr>
          <w:rStyle w:val="CommentReference"/>
        </w:rPr>
        <w:annotationRef/>
      </w:r>
      <w:r>
        <w:t>This should be much more solid. Look at user manual for reference</w:t>
      </w:r>
    </w:p>
  </w:comment>
  <w:comment w:id="22" w:author="01robinson" w:date="2014-02-24T12:10:00Z" w:initials="01robinso">
    <w:p w14:paraId="023F522B" w14:textId="1EB7A15A" w:rsidR="00704A92" w:rsidRDefault="00704A92">
      <w:pPr>
        <w:pStyle w:val="CommentText"/>
      </w:pPr>
      <w:r>
        <w:rPr>
          <w:rStyle w:val="CommentReference"/>
        </w:rPr>
        <w:annotationRef/>
      </w:r>
      <w:r>
        <w:t>Must add additional characteristics i.e. queen steps size (maybe in another list)</w:t>
      </w:r>
    </w:p>
  </w:comment>
  <w:comment w:id="23" w:author="01robinson" w:date="2014-02-24T12:10:00Z" w:initials="01robinso">
    <w:p w14:paraId="05B5AF93" w14:textId="4AF43CEC" w:rsidR="00704A92" w:rsidRDefault="00704A92">
      <w:pPr>
        <w:pStyle w:val="CommentText"/>
      </w:pPr>
      <w:r>
        <w:rPr>
          <w:rStyle w:val="CommentReference"/>
        </w:rPr>
        <w:annotationRef/>
      </w:r>
      <w:r>
        <w:t>This should be made more clear. Look at user manual for reference</w:t>
      </w:r>
    </w:p>
  </w:comment>
  <w:comment w:id="24" w:author="01robinson" w:date="2014-02-24T12:23:00Z" w:initials="01robinso">
    <w:p w14:paraId="08D652A2" w14:textId="54A07585" w:rsidR="00704A92" w:rsidRDefault="00704A92">
      <w:pPr>
        <w:pStyle w:val="CommentText"/>
      </w:pPr>
      <w:r>
        <w:rPr>
          <w:rStyle w:val="CommentReference"/>
        </w:rPr>
        <w:annotationRef/>
      </w:r>
      <w:r>
        <w:t>This should be neatened up</w:t>
      </w:r>
    </w:p>
  </w:comment>
  <w:comment w:id="27" w:author="01robinson" w:date="2013-11-22T15:53:00Z" w:initials="01robinso">
    <w:p w14:paraId="619FDE91" w14:textId="77777777" w:rsidR="00704A92" w:rsidRDefault="00704A92">
      <w:pPr>
        <w:pStyle w:val="CommentText"/>
      </w:pPr>
      <w:r>
        <w:rPr>
          <w:rStyle w:val="CommentReference"/>
        </w:rPr>
        <w:annotationRef/>
      </w:r>
      <w:r>
        <w:t>List objects and important variables</w:t>
      </w:r>
    </w:p>
  </w:comment>
  <w:comment w:id="31" w:author="Alex Robinson" w:date="2013-11-16T15:52:00Z" w:initials="AR">
    <w:p w14:paraId="4D2A3D70" w14:textId="77777777" w:rsidR="00704A92" w:rsidRDefault="00704A92">
      <w:pPr>
        <w:pStyle w:val="CommentText"/>
      </w:pPr>
      <w:r>
        <w:rPr>
          <w:rStyle w:val="CommentReference"/>
        </w:rPr>
        <w:annotationRef/>
      </w:r>
      <w:r>
        <w:t>Is this section for databases only?</w:t>
      </w:r>
    </w:p>
  </w:comment>
  <w:comment w:id="34" w:author="01robinson" w:date="2014-02-24T13:06:00Z" w:initials="01robinso">
    <w:p w14:paraId="786D1B49" w14:textId="5B7672D0" w:rsidR="00704A92" w:rsidRDefault="00704A92">
      <w:pPr>
        <w:pStyle w:val="CommentText"/>
      </w:pPr>
      <w:r>
        <w:rPr>
          <w:rStyle w:val="CommentReference"/>
        </w:rPr>
        <w:annotationRef/>
      </w:r>
      <w:r>
        <w:t>These all need analyse + explanation + format needs to be neatened e.g., perhaps some landscape pages.</w:t>
      </w:r>
    </w:p>
  </w:comment>
  <w:comment w:id="36" w:author="01robinson" w:date="2014-02-24T13:07:00Z" w:initials="01robinso">
    <w:p w14:paraId="68D5774B" w14:textId="1B02B6F6" w:rsidR="001E53AA" w:rsidRDefault="001E53AA">
      <w:pPr>
        <w:pStyle w:val="CommentText"/>
      </w:pPr>
      <w:r>
        <w:rPr>
          <w:rStyle w:val="CommentReference"/>
        </w:rPr>
        <w:annotationRef/>
      </w:r>
      <w:r>
        <w:t>Class diagrams should be added and checked to make sure they are formatted correctly. Analysis and explanation must also be added to this section.</w:t>
      </w:r>
    </w:p>
  </w:comment>
  <w:comment w:id="38" w:author="01robinson" w:date="2013-11-29T15:28:00Z" w:initials="01robinso">
    <w:p w14:paraId="6D595DC6" w14:textId="61478722" w:rsidR="00704A92" w:rsidRDefault="00704A92">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39" w:author="01robinson" w:date="2013-11-29T15:17:00Z" w:initials="01robinso">
    <w:p w14:paraId="6A25C3C3" w14:textId="65A54103" w:rsidR="00704A92" w:rsidRDefault="00704A92">
      <w:pPr>
        <w:pStyle w:val="CommentText"/>
      </w:pPr>
      <w:r>
        <w:rPr>
          <w:rStyle w:val="CommentReference"/>
        </w:rPr>
        <w:annotationRef/>
      </w:r>
      <w:r>
        <w:t>How to start simulation once the configuration has been customized?  Need some sort of start button</w:t>
      </w:r>
    </w:p>
  </w:comment>
  <w:comment w:id="40" w:author="Alex Robinson" w:date="2013-11-16T15:31:00Z" w:initials="AR">
    <w:p w14:paraId="6883C694" w14:textId="77777777" w:rsidR="00704A92" w:rsidRDefault="00704A92">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42" w:author="Alex Robinson" w:date="2013-11-16T15:50:00Z" w:initials="AR">
    <w:p w14:paraId="4123B816" w14:textId="77777777" w:rsidR="00704A92" w:rsidRDefault="00704A92">
      <w:pPr>
        <w:pStyle w:val="CommentText"/>
      </w:pPr>
      <w:r>
        <w:rPr>
          <w:rStyle w:val="CommentReference"/>
        </w:rPr>
        <w:annotationRef/>
      </w:r>
      <w:r>
        <w:t>Perhaps list what each settings uses and their relative rangers</w:t>
      </w:r>
    </w:p>
  </w:comment>
  <w:comment w:id="44" w:author="Alex Robinson" w:date="2013-11-22T15:29:00Z" w:initials="AR">
    <w:p w14:paraId="1259FFDB" w14:textId="77777777" w:rsidR="00704A92" w:rsidRDefault="00704A92" w:rsidP="00A04872">
      <w:pPr>
        <w:pStyle w:val="CommentText"/>
      </w:pPr>
      <w:r>
        <w:rPr>
          <w:rStyle w:val="CommentReference"/>
        </w:rPr>
        <w:annotationRef/>
      </w:r>
      <w:r>
        <w:t>Need image to show this</w:t>
      </w:r>
    </w:p>
  </w:comment>
  <w:comment w:id="45" w:author="Alex Robinson" w:date="2013-11-22T15:29:00Z" w:initials="AR">
    <w:p w14:paraId="21B94290" w14:textId="77777777" w:rsidR="00704A92" w:rsidRDefault="00704A92" w:rsidP="00A04872">
      <w:pPr>
        <w:pStyle w:val="CommentText"/>
      </w:pPr>
      <w:r>
        <w:rPr>
          <w:rStyle w:val="CommentReference"/>
        </w:rPr>
        <w:annotationRef/>
      </w:r>
      <w:r>
        <w:t>Needs to be reworded</w:t>
      </w:r>
    </w:p>
  </w:comment>
  <w:comment w:id="48" w:author="01robinson" w:date="2014-02-24T13:08:00Z" w:initials="01robinso">
    <w:p w14:paraId="05C1C702" w14:textId="23F93A5D" w:rsidR="00E942B6" w:rsidRDefault="00E942B6">
      <w:pPr>
        <w:pStyle w:val="CommentText"/>
      </w:pPr>
      <w:r>
        <w:rPr>
          <w:rStyle w:val="CommentReference"/>
        </w:rPr>
        <w:annotationRef/>
      </w:r>
      <w:r>
        <w:t>Explanation of why this is not applicable to the project</w:t>
      </w:r>
    </w:p>
  </w:comment>
  <w:comment w:id="58" w:author="01robinson" w:date="2014-02-24T13:09:00Z" w:initials="01robinso">
    <w:p w14:paraId="5E46F786" w14:textId="0F7502D9" w:rsidR="00CF66DC" w:rsidRDefault="00CF66DC">
      <w:pPr>
        <w:pStyle w:val="CommentText"/>
      </w:pPr>
      <w:r>
        <w:rPr>
          <w:rStyle w:val="CommentReference"/>
        </w:rPr>
        <w:annotationRef/>
      </w:r>
      <w:r>
        <w:t>Format of interviews should be referenced i.e. a number of informal interview along with emails and formal interviews.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553D4" w14:textId="77777777" w:rsidR="00704A92" w:rsidRDefault="00704A92" w:rsidP="00634293">
      <w:pPr>
        <w:spacing w:after="0" w:line="240" w:lineRule="auto"/>
      </w:pPr>
      <w:r>
        <w:separator/>
      </w:r>
    </w:p>
    <w:p w14:paraId="3FADB4EC" w14:textId="77777777" w:rsidR="00704A92" w:rsidRDefault="00704A92"/>
  </w:endnote>
  <w:endnote w:type="continuationSeparator" w:id="0">
    <w:p w14:paraId="2B931989" w14:textId="77777777" w:rsidR="00704A92" w:rsidRDefault="00704A92" w:rsidP="00634293">
      <w:pPr>
        <w:spacing w:after="0" w:line="240" w:lineRule="auto"/>
      </w:pPr>
      <w:r>
        <w:continuationSeparator/>
      </w:r>
    </w:p>
    <w:p w14:paraId="4547630D" w14:textId="77777777" w:rsidR="00704A92" w:rsidRDefault="00704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13263"/>
      <w:docPartObj>
        <w:docPartGallery w:val="Page Numbers (Bottom of Page)"/>
        <w:docPartUnique/>
      </w:docPartObj>
    </w:sdtPr>
    <w:sdtEndPr>
      <w:rPr>
        <w:noProof/>
      </w:rPr>
    </w:sdtEndPr>
    <w:sdtContent>
      <w:p w14:paraId="5BEE6CB4" w14:textId="77777777" w:rsidR="00704A92" w:rsidRDefault="00704A92">
        <w:pPr>
          <w:pStyle w:val="Footer"/>
          <w:jc w:val="right"/>
        </w:pPr>
        <w:r>
          <w:fldChar w:fldCharType="begin"/>
        </w:r>
        <w:r>
          <w:instrText xml:space="preserve"> PAGE   \* MERGEFORMAT </w:instrText>
        </w:r>
        <w:r>
          <w:fldChar w:fldCharType="separate"/>
        </w:r>
        <w:r w:rsidR="00CF66DC">
          <w:rPr>
            <w:noProof/>
          </w:rPr>
          <w:t>3</w:t>
        </w:r>
        <w:r>
          <w:rPr>
            <w:noProof/>
          </w:rPr>
          <w:fldChar w:fldCharType="end"/>
        </w:r>
      </w:p>
    </w:sdtContent>
  </w:sdt>
  <w:p w14:paraId="64CD2269" w14:textId="77777777" w:rsidR="00704A92" w:rsidRDefault="00704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61030"/>
      <w:docPartObj>
        <w:docPartGallery w:val="Page Numbers (Bottom of Page)"/>
        <w:docPartUnique/>
      </w:docPartObj>
    </w:sdtPr>
    <w:sdtEndPr>
      <w:rPr>
        <w:noProof/>
      </w:rPr>
    </w:sdtEndPr>
    <w:sdtContent>
      <w:p w14:paraId="2982F536" w14:textId="77777777" w:rsidR="00704A92" w:rsidRDefault="00704A92">
        <w:pPr>
          <w:pStyle w:val="Footer"/>
          <w:jc w:val="right"/>
        </w:pPr>
        <w:r>
          <w:fldChar w:fldCharType="begin"/>
        </w:r>
        <w:r>
          <w:instrText xml:space="preserve"> PAGE   \* MERGEFORMAT </w:instrText>
        </w:r>
        <w:r>
          <w:fldChar w:fldCharType="separate"/>
        </w:r>
        <w:r w:rsidR="00CF66DC">
          <w:rPr>
            <w:noProof/>
          </w:rPr>
          <w:t>31</w:t>
        </w:r>
        <w:r>
          <w:rPr>
            <w:noProof/>
          </w:rPr>
          <w:fldChar w:fldCharType="end"/>
        </w:r>
      </w:p>
    </w:sdtContent>
  </w:sdt>
  <w:p w14:paraId="2005D3AA" w14:textId="77777777" w:rsidR="00704A92" w:rsidRDefault="00704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F37BB" w14:textId="77777777" w:rsidR="00704A92" w:rsidRDefault="00704A92" w:rsidP="00634293">
      <w:pPr>
        <w:spacing w:after="0" w:line="240" w:lineRule="auto"/>
      </w:pPr>
      <w:r>
        <w:separator/>
      </w:r>
    </w:p>
    <w:p w14:paraId="2BCA0AE1" w14:textId="77777777" w:rsidR="00704A92" w:rsidRDefault="00704A92"/>
  </w:footnote>
  <w:footnote w:type="continuationSeparator" w:id="0">
    <w:p w14:paraId="6227EE02" w14:textId="77777777" w:rsidR="00704A92" w:rsidRDefault="00704A92" w:rsidP="00634293">
      <w:pPr>
        <w:spacing w:after="0" w:line="240" w:lineRule="auto"/>
      </w:pPr>
      <w:r>
        <w:continuationSeparator/>
      </w:r>
    </w:p>
    <w:p w14:paraId="30E2BD89" w14:textId="77777777" w:rsidR="00704A92" w:rsidRDefault="00704A9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0C3582"/>
    <w:multiLevelType w:val="hybridMultilevel"/>
    <w:tmpl w:val="FF36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F0638"/>
    <w:multiLevelType w:val="hybridMultilevel"/>
    <w:tmpl w:val="88BC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B3216F"/>
    <w:multiLevelType w:val="hybridMultilevel"/>
    <w:tmpl w:val="8FEA7EA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C36D7C"/>
    <w:multiLevelType w:val="multilevel"/>
    <w:tmpl w:val="7564E14C"/>
    <w:lvl w:ilvl="0">
      <w:start w:val="1"/>
      <w:numFmt w:val="decimal"/>
      <w:lvlText w:val="%1."/>
      <w:lvlJc w:val="left"/>
      <w:pPr>
        <w:ind w:left="720" w:hanging="360"/>
      </w:pPr>
    </w:lvl>
    <w:lvl w:ilvl="1">
      <w:start w:val="1"/>
      <w:numFmt w:val="lowerLetter"/>
      <w:lvlText w:val="%2."/>
      <w:lvlJc w:val="left"/>
      <w:pPr>
        <w:ind w:left="1152" w:hanging="432"/>
      </w:pPr>
      <w:rPr>
        <w:rFonts w:asciiTheme="minorHAnsi" w:eastAsiaTheme="minorEastAsia" w:hAnsiTheme="minorHAnsi" w:cstheme="minorBidi"/>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5827BD1"/>
    <w:multiLevelType w:val="hybridMultilevel"/>
    <w:tmpl w:val="B0E6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3F0028F"/>
    <w:multiLevelType w:val="hybridMultilevel"/>
    <w:tmpl w:val="C192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E551B7"/>
    <w:multiLevelType w:val="hybridMultilevel"/>
    <w:tmpl w:val="F4889E32"/>
    <w:lvl w:ilvl="0" w:tplc="0809000F">
      <w:start w:val="1"/>
      <w:numFmt w:val="decimal"/>
      <w:lvlText w:val="%1."/>
      <w:lvlJc w:val="left"/>
      <w:pPr>
        <w:ind w:left="720" w:hanging="360"/>
      </w:pPr>
    </w:lvl>
    <w:lvl w:ilvl="1" w:tplc="8A6E391A">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21"/>
  </w:num>
  <w:num w:numId="4">
    <w:abstractNumId w:val="23"/>
  </w:num>
  <w:num w:numId="5">
    <w:abstractNumId w:val="35"/>
  </w:num>
  <w:num w:numId="6">
    <w:abstractNumId w:val="36"/>
  </w:num>
  <w:num w:numId="7">
    <w:abstractNumId w:val="29"/>
  </w:num>
  <w:num w:numId="8">
    <w:abstractNumId w:val="15"/>
  </w:num>
  <w:num w:numId="9">
    <w:abstractNumId w:val="37"/>
  </w:num>
  <w:num w:numId="10">
    <w:abstractNumId w:val="30"/>
  </w:num>
  <w:num w:numId="11">
    <w:abstractNumId w:val="18"/>
  </w:num>
  <w:num w:numId="12">
    <w:abstractNumId w:val="4"/>
  </w:num>
  <w:num w:numId="13">
    <w:abstractNumId w:val="40"/>
  </w:num>
  <w:num w:numId="14">
    <w:abstractNumId w:val="8"/>
  </w:num>
  <w:num w:numId="15">
    <w:abstractNumId w:val="24"/>
  </w:num>
  <w:num w:numId="16">
    <w:abstractNumId w:val="9"/>
  </w:num>
  <w:num w:numId="17">
    <w:abstractNumId w:val="26"/>
  </w:num>
  <w:num w:numId="18">
    <w:abstractNumId w:val="38"/>
  </w:num>
  <w:num w:numId="19">
    <w:abstractNumId w:val="7"/>
  </w:num>
  <w:num w:numId="20">
    <w:abstractNumId w:val="2"/>
  </w:num>
  <w:num w:numId="21">
    <w:abstractNumId w:val="45"/>
  </w:num>
  <w:num w:numId="22">
    <w:abstractNumId w:val="25"/>
  </w:num>
  <w:num w:numId="23">
    <w:abstractNumId w:val="27"/>
  </w:num>
  <w:num w:numId="24">
    <w:abstractNumId w:val="11"/>
  </w:num>
  <w:num w:numId="25">
    <w:abstractNumId w:val="5"/>
  </w:num>
  <w:num w:numId="26">
    <w:abstractNumId w:val="33"/>
  </w:num>
  <w:num w:numId="27">
    <w:abstractNumId w:val="44"/>
  </w:num>
  <w:num w:numId="28">
    <w:abstractNumId w:val="41"/>
  </w:num>
  <w:num w:numId="29">
    <w:abstractNumId w:val="43"/>
  </w:num>
  <w:num w:numId="30">
    <w:abstractNumId w:val="10"/>
  </w:num>
  <w:num w:numId="31">
    <w:abstractNumId w:val="20"/>
  </w:num>
  <w:num w:numId="32">
    <w:abstractNumId w:val="39"/>
  </w:num>
  <w:num w:numId="33">
    <w:abstractNumId w:val="13"/>
  </w:num>
  <w:num w:numId="34">
    <w:abstractNumId w:val="32"/>
  </w:num>
  <w:num w:numId="35">
    <w:abstractNumId w:val="6"/>
  </w:num>
  <w:num w:numId="36">
    <w:abstractNumId w:val="17"/>
  </w:num>
  <w:num w:numId="37">
    <w:abstractNumId w:val="19"/>
  </w:num>
  <w:num w:numId="38">
    <w:abstractNumId w:val="1"/>
  </w:num>
  <w:num w:numId="39">
    <w:abstractNumId w:val="16"/>
  </w:num>
  <w:num w:numId="40">
    <w:abstractNumId w:val="31"/>
  </w:num>
  <w:num w:numId="41">
    <w:abstractNumId w:val="0"/>
  </w:num>
  <w:num w:numId="42">
    <w:abstractNumId w:val="12"/>
  </w:num>
  <w:num w:numId="43">
    <w:abstractNumId w:val="22"/>
  </w:num>
  <w:num w:numId="44">
    <w:abstractNumId w:val="42"/>
  </w:num>
  <w:num w:numId="45">
    <w:abstractNumId w:val="14"/>
  </w:num>
  <w:num w:numId="46">
    <w:abstractNumId w:val="3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1BA9"/>
    <w:rsid w:val="0006389C"/>
    <w:rsid w:val="00071BDA"/>
    <w:rsid w:val="00075372"/>
    <w:rsid w:val="00083D12"/>
    <w:rsid w:val="00086E9F"/>
    <w:rsid w:val="00092C26"/>
    <w:rsid w:val="0009301E"/>
    <w:rsid w:val="000951FB"/>
    <w:rsid w:val="00095EB2"/>
    <w:rsid w:val="00096AFB"/>
    <w:rsid w:val="000A1AD9"/>
    <w:rsid w:val="000A7B36"/>
    <w:rsid w:val="000B3D07"/>
    <w:rsid w:val="000B5D50"/>
    <w:rsid w:val="000E399E"/>
    <w:rsid w:val="000E40A3"/>
    <w:rsid w:val="000E488E"/>
    <w:rsid w:val="000E48F1"/>
    <w:rsid w:val="000E53CB"/>
    <w:rsid w:val="000E58E3"/>
    <w:rsid w:val="000F6F7E"/>
    <w:rsid w:val="00100BC7"/>
    <w:rsid w:val="001017C7"/>
    <w:rsid w:val="001036C4"/>
    <w:rsid w:val="0010631C"/>
    <w:rsid w:val="00107314"/>
    <w:rsid w:val="00125968"/>
    <w:rsid w:val="00127632"/>
    <w:rsid w:val="0014313D"/>
    <w:rsid w:val="00146E71"/>
    <w:rsid w:val="00152E3C"/>
    <w:rsid w:val="001567E1"/>
    <w:rsid w:val="00156B12"/>
    <w:rsid w:val="00166BD9"/>
    <w:rsid w:val="00173F0F"/>
    <w:rsid w:val="00181098"/>
    <w:rsid w:val="00183CAE"/>
    <w:rsid w:val="0018528A"/>
    <w:rsid w:val="001A0B09"/>
    <w:rsid w:val="001A485E"/>
    <w:rsid w:val="001A7223"/>
    <w:rsid w:val="001B271E"/>
    <w:rsid w:val="001B37AC"/>
    <w:rsid w:val="001B37FC"/>
    <w:rsid w:val="001B50CF"/>
    <w:rsid w:val="001B62B4"/>
    <w:rsid w:val="001B77AE"/>
    <w:rsid w:val="001C6E31"/>
    <w:rsid w:val="001D13F2"/>
    <w:rsid w:val="001D19D6"/>
    <w:rsid w:val="001D2FCC"/>
    <w:rsid w:val="001D6812"/>
    <w:rsid w:val="001E4654"/>
    <w:rsid w:val="001E53AA"/>
    <w:rsid w:val="001E6E67"/>
    <w:rsid w:val="001E7914"/>
    <w:rsid w:val="001F10DE"/>
    <w:rsid w:val="001F4575"/>
    <w:rsid w:val="001F77CF"/>
    <w:rsid w:val="002010D5"/>
    <w:rsid w:val="00207D06"/>
    <w:rsid w:val="00220E2B"/>
    <w:rsid w:val="00233AF7"/>
    <w:rsid w:val="00234E7A"/>
    <w:rsid w:val="002355BC"/>
    <w:rsid w:val="0024364B"/>
    <w:rsid w:val="002541F0"/>
    <w:rsid w:val="00257C4F"/>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0E4C"/>
    <w:rsid w:val="003A2550"/>
    <w:rsid w:val="003A402B"/>
    <w:rsid w:val="003C1486"/>
    <w:rsid w:val="003C2255"/>
    <w:rsid w:val="003C7AE4"/>
    <w:rsid w:val="003D3DFE"/>
    <w:rsid w:val="003D4265"/>
    <w:rsid w:val="003D62FD"/>
    <w:rsid w:val="003E4FFA"/>
    <w:rsid w:val="003E64EE"/>
    <w:rsid w:val="003F3EAE"/>
    <w:rsid w:val="003F669C"/>
    <w:rsid w:val="003F6DDA"/>
    <w:rsid w:val="003F7957"/>
    <w:rsid w:val="00400793"/>
    <w:rsid w:val="00402880"/>
    <w:rsid w:val="00410E11"/>
    <w:rsid w:val="004129FB"/>
    <w:rsid w:val="00416DA8"/>
    <w:rsid w:val="0041751A"/>
    <w:rsid w:val="00424F2D"/>
    <w:rsid w:val="00427460"/>
    <w:rsid w:val="00431A0F"/>
    <w:rsid w:val="004351B0"/>
    <w:rsid w:val="00440CCC"/>
    <w:rsid w:val="0044409A"/>
    <w:rsid w:val="004448E1"/>
    <w:rsid w:val="00445D74"/>
    <w:rsid w:val="004503AE"/>
    <w:rsid w:val="00452F7D"/>
    <w:rsid w:val="0045390B"/>
    <w:rsid w:val="004625EB"/>
    <w:rsid w:val="0046434B"/>
    <w:rsid w:val="0047245A"/>
    <w:rsid w:val="00475702"/>
    <w:rsid w:val="0048253A"/>
    <w:rsid w:val="00491FF2"/>
    <w:rsid w:val="00493ADC"/>
    <w:rsid w:val="00494A03"/>
    <w:rsid w:val="00496A02"/>
    <w:rsid w:val="004A628D"/>
    <w:rsid w:val="004A6436"/>
    <w:rsid w:val="004A6450"/>
    <w:rsid w:val="004A6C76"/>
    <w:rsid w:val="004B102D"/>
    <w:rsid w:val="004B1D28"/>
    <w:rsid w:val="004B2E68"/>
    <w:rsid w:val="004C1AE9"/>
    <w:rsid w:val="004C1D37"/>
    <w:rsid w:val="004C2830"/>
    <w:rsid w:val="004C44DB"/>
    <w:rsid w:val="004C5344"/>
    <w:rsid w:val="004C6899"/>
    <w:rsid w:val="004C715C"/>
    <w:rsid w:val="004D3202"/>
    <w:rsid w:val="004D6F51"/>
    <w:rsid w:val="004E7BAF"/>
    <w:rsid w:val="004F648D"/>
    <w:rsid w:val="00501E03"/>
    <w:rsid w:val="00513ECE"/>
    <w:rsid w:val="005173F8"/>
    <w:rsid w:val="005175D1"/>
    <w:rsid w:val="00521066"/>
    <w:rsid w:val="00532D2F"/>
    <w:rsid w:val="00542C51"/>
    <w:rsid w:val="00544BEA"/>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0F62"/>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0A30"/>
    <w:rsid w:val="006B1D72"/>
    <w:rsid w:val="006B3E90"/>
    <w:rsid w:val="006B6096"/>
    <w:rsid w:val="006B7D5B"/>
    <w:rsid w:val="006C3512"/>
    <w:rsid w:val="006E00A7"/>
    <w:rsid w:val="006E0830"/>
    <w:rsid w:val="006E38F8"/>
    <w:rsid w:val="006E64DF"/>
    <w:rsid w:val="006F060E"/>
    <w:rsid w:val="006F20C2"/>
    <w:rsid w:val="006F3926"/>
    <w:rsid w:val="007018DC"/>
    <w:rsid w:val="00704703"/>
    <w:rsid w:val="00704A92"/>
    <w:rsid w:val="007102A4"/>
    <w:rsid w:val="007120F2"/>
    <w:rsid w:val="007137B8"/>
    <w:rsid w:val="00727931"/>
    <w:rsid w:val="00733F37"/>
    <w:rsid w:val="007372AB"/>
    <w:rsid w:val="00741D62"/>
    <w:rsid w:val="00761F28"/>
    <w:rsid w:val="00766A69"/>
    <w:rsid w:val="00780CF1"/>
    <w:rsid w:val="0078120B"/>
    <w:rsid w:val="007866C7"/>
    <w:rsid w:val="00787DD0"/>
    <w:rsid w:val="00791493"/>
    <w:rsid w:val="007A2D58"/>
    <w:rsid w:val="007B0FA5"/>
    <w:rsid w:val="007B13B3"/>
    <w:rsid w:val="007B1BBD"/>
    <w:rsid w:val="007B2E10"/>
    <w:rsid w:val="007B6DEE"/>
    <w:rsid w:val="007B7F62"/>
    <w:rsid w:val="007C27CE"/>
    <w:rsid w:val="007D27DF"/>
    <w:rsid w:val="007E44B3"/>
    <w:rsid w:val="007E4895"/>
    <w:rsid w:val="0080227B"/>
    <w:rsid w:val="00811D6C"/>
    <w:rsid w:val="00813167"/>
    <w:rsid w:val="00815446"/>
    <w:rsid w:val="008213F7"/>
    <w:rsid w:val="00827D73"/>
    <w:rsid w:val="00831302"/>
    <w:rsid w:val="008413E7"/>
    <w:rsid w:val="00850F8C"/>
    <w:rsid w:val="00853B91"/>
    <w:rsid w:val="00854A60"/>
    <w:rsid w:val="0085642A"/>
    <w:rsid w:val="00863B1A"/>
    <w:rsid w:val="008701A5"/>
    <w:rsid w:val="00877C76"/>
    <w:rsid w:val="00882B10"/>
    <w:rsid w:val="00882E5A"/>
    <w:rsid w:val="00885112"/>
    <w:rsid w:val="008A0E69"/>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8F7C66"/>
    <w:rsid w:val="00901D21"/>
    <w:rsid w:val="00904478"/>
    <w:rsid w:val="00905C94"/>
    <w:rsid w:val="009064AA"/>
    <w:rsid w:val="009118F5"/>
    <w:rsid w:val="0091374B"/>
    <w:rsid w:val="009218A3"/>
    <w:rsid w:val="00923B54"/>
    <w:rsid w:val="00923F9A"/>
    <w:rsid w:val="00924C65"/>
    <w:rsid w:val="00925089"/>
    <w:rsid w:val="00926D9A"/>
    <w:rsid w:val="00930CF9"/>
    <w:rsid w:val="00932BDE"/>
    <w:rsid w:val="0094048D"/>
    <w:rsid w:val="00940C2B"/>
    <w:rsid w:val="00942EFE"/>
    <w:rsid w:val="0094565C"/>
    <w:rsid w:val="0095209D"/>
    <w:rsid w:val="00956A1C"/>
    <w:rsid w:val="00960762"/>
    <w:rsid w:val="00972EE0"/>
    <w:rsid w:val="00977F2D"/>
    <w:rsid w:val="009814B4"/>
    <w:rsid w:val="00981C27"/>
    <w:rsid w:val="0098280A"/>
    <w:rsid w:val="0099092F"/>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4190"/>
    <w:rsid w:val="00A65097"/>
    <w:rsid w:val="00A67184"/>
    <w:rsid w:val="00A7224C"/>
    <w:rsid w:val="00A85E64"/>
    <w:rsid w:val="00A92F96"/>
    <w:rsid w:val="00A97E26"/>
    <w:rsid w:val="00AA337E"/>
    <w:rsid w:val="00AA3A29"/>
    <w:rsid w:val="00AA7B52"/>
    <w:rsid w:val="00AB58F3"/>
    <w:rsid w:val="00AB6D33"/>
    <w:rsid w:val="00AC1023"/>
    <w:rsid w:val="00AC30E3"/>
    <w:rsid w:val="00AC6E68"/>
    <w:rsid w:val="00AD5011"/>
    <w:rsid w:val="00AD7415"/>
    <w:rsid w:val="00AE0C6E"/>
    <w:rsid w:val="00AE159B"/>
    <w:rsid w:val="00AE3EC9"/>
    <w:rsid w:val="00AE7F39"/>
    <w:rsid w:val="00AE7FF6"/>
    <w:rsid w:val="00B0025F"/>
    <w:rsid w:val="00B175D3"/>
    <w:rsid w:val="00B258DB"/>
    <w:rsid w:val="00B44605"/>
    <w:rsid w:val="00B546F3"/>
    <w:rsid w:val="00B64450"/>
    <w:rsid w:val="00B73102"/>
    <w:rsid w:val="00B7409A"/>
    <w:rsid w:val="00B76AA4"/>
    <w:rsid w:val="00B77A13"/>
    <w:rsid w:val="00B8026B"/>
    <w:rsid w:val="00B804BE"/>
    <w:rsid w:val="00B81B47"/>
    <w:rsid w:val="00B82233"/>
    <w:rsid w:val="00B851D0"/>
    <w:rsid w:val="00B86469"/>
    <w:rsid w:val="00B9179E"/>
    <w:rsid w:val="00B917C7"/>
    <w:rsid w:val="00BA7ACD"/>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35AA2"/>
    <w:rsid w:val="00C5226E"/>
    <w:rsid w:val="00C56B37"/>
    <w:rsid w:val="00C57CB2"/>
    <w:rsid w:val="00C63C71"/>
    <w:rsid w:val="00C64375"/>
    <w:rsid w:val="00C675FD"/>
    <w:rsid w:val="00C70815"/>
    <w:rsid w:val="00C84209"/>
    <w:rsid w:val="00C9518B"/>
    <w:rsid w:val="00CA0607"/>
    <w:rsid w:val="00CA54E6"/>
    <w:rsid w:val="00CB40DB"/>
    <w:rsid w:val="00CB58DE"/>
    <w:rsid w:val="00CC001E"/>
    <w:rsid w:val="00CC055A"/>
    <w:rsid w:val="00CC1E7C"/>
    <w:rsid w:val="00CC5223"/>
    <w:rsid w:val="00CC6009"/>
    <w:rsid w:val="00CC7274"/>
    <w:rsid w:val="00CD4643"/>
    <w:rsid w:val="00CD784F"/>
    <w:rsid w:val="00CE29EF"/>
    <w:rsid w:val="00CE4F6C"/>
    <w:rsid w:val="00CE6333"/>
    <w:rsid w:val="00CF1784"/>
    <w:rsid w:val="00CF66DC"/>
    <w:rsid w:val="00D112E8"/>
    <w:rsid w:val="00D252B9"/>
    <w:rsid w:val="00D4371B"/>
    <w:rsid w:val="00D45596"/>
    <w:rsid w:val="00D526D9"/>
    <w:rsid w:val="00D55CEF"/>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35223"/>
    <w:rsid w:val="00E41352"/>
    <w:rsid w:val="00E4756D"/>
    <w:rsid w:val="00E551C0"/>
    <w:rsid w:val="00E679FF"/>
    <w:rsid w:val="00E70AD8"/>
    <w:rsid w:val="00E71F70"/>
    <w:rsid w:val="00E74ED7"/>
    <w:rsid w:val="00E777E9"/>
    <w:rsid w:val="00E84D01"/>
    <w:rsid w:val="00E9352D"/>
    <w:rsid w:val="00E942B6"/>
    <w:rsid w:val="00E94777"/>
    <w:rsid w:val="00EA5A76"/>
    <w:rsid w:val="00EC03AD"/>
    <w:rsid w:val="00EC0B1E"/>
    <w:rsid w:val="00EC33A1"/>
    <w:rsid w:val="00EC5B08"/>
    <w:rsid w:val="00EE057F"/>
    <w:rsid w:val="00EF7E14"/>
    <w:rsid w:val="00F01DC0"/>
    <w:rsid w:val="00F13A7B"/>
    <w:rsid w:val="00F24E15"/>
    <w:rsid w:val="00F27163"/>
    <w:rsid w:val="00F44863"/>
    <w:rsid w:val="00F46EB9"/>
    <w:rsid w:val="00F54428"/>
    <w:rsid w:val="00F5744A"/>
    <w:rsid w:val="00F60DDE"/>
    <w:rsid w:val="00F614A9"/>
    <w:rsid w:val="00F72455"/>
    <w:rsid w:val="00F765DB"/>
    <w:rsid w:val="00F77007"/>
    <w:rsid w:val="00F865EE"/>
    <w:rsid w:val="00FA0602"/>
    <w:rsid w:val="00FA55AC"/>
    <w:rsid w:val="00FB085C"/>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01054670">
      <w:bodyDiv w:val="1"/>
      <w:marLeft w:val="0"/>
      <w:marRight w:val="0"/>
      <w:marTop w:val="0"/>
      <w:marBottom w:val="0"/>
      <w:divBdr>
        <w:top w:val="none" w:sz="0" w:space="0" w:color="auto"/>
        <w:left w:val="none" w:sz="0" w:space="0" w:color="auto"/>
        <w:bottom w:val="none" w:sz="0" w:space="0" w:color="auto"/>
        <w:right w:val="none" w:sz="0" w:space="0" w:color="auto"/>
      </w:divBdr>
      <w:divsChild>
        <w:div w:id="607472866">
          <w:marLeft w:val="0"/>
          <w:marRight w:val="150"/>
          <w:marTop w:val="180"/>
          <w:marBottom w:val="0"/>
          <w:divBdr>
            <w:top w:val="none" w:sz="0" w:space="0" w:color="auto"/>
            <w:left w:val="none" w:sz="0" w:space="0" w:color="auto"/>
            <w:bottom w:val="none" w:sz="0" w:space="0" w:color="auto"/>
            <w:right w:val="none" w:sz="0" w:space="0" w:color="auto"/>
          </w:divBdr>
        </w:div>
        <w:div w:id="498276956">
          <w:marLeft w:val="0"/>
          <w:marRight w:val="0"/>
          <w:marTop w:val="195"/>
          <w:marBottom w:val="0"/>
          <w:divBdr>
            <w:top w:val="none" w:sz="0" w:space="0" w:color="auto"/>
            <w:left w:val="none" w:sz="0" w:space="0" w:color="auto"/>
            <w:bottom w:val="none" w:sz="0" w:space="0" w:color="auto"/>
            <w:right w:val="none" w:sz="0" w:space="0" w:color="auto"/>
          </w:divBdr>
        </w:div>
      </w:divsChild>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n.wikipedia.org/wiki/Ant"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en.wikipedia.org/wiki/Fecundity" TargetMode="External"/><Relationship Id="rId38" Type="http://schemas.openxmlformats.org/officeDocument/2006/relationships/hyperlink" Target="http://en.wikipedia.org/wiki/Leafcutter_an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en.wikipedia.org/wiki/Natural_selec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footer" Target="footer1.xml"/><Relationship Id="rId32" Type="http://schemas.openxmlformats.org/officeDocument/2006/relationships/hyperlink" Target="http://en.wikipedia.org/wiki/Evolution" TargetMode="External"/><Relationship Id="rId37" Type="http://schemas.openxmlformats.org/officeDocument/2006/relationships/hyperlink" Target="http://en.wikipedia.org/wiki/Ant_colony"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en.wikipedia.org/wiki/Pheromone" TargetMode="External"/><Relationship Id="rId10" Type="http://schemas.openxmlformats.org/officeDocument/2006/relationships/hyperlink" Target="http://www.stopdisastersgame.org/" TargetMode="External"/><Relationship Id="rId19" Type="http://schemas.openxmlformats.org/officeDocument/2006/relationships/image" Target="media/image7.png"/><Relationship Id="rId31" Type="http://schemas.openxmlformats.org/officeDocument/2006/relationships/hyperlink" Target="http://en.wikipedia.org/wiki/Evolution" TargetMode="Externa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en.wikipedia.org/wiki/Fitness_%28biology%29" TargetMode="External"/><Relationship Id="rId35" Type="http://schemas.openxmlformats.org/officeDocument/2006/relationships/hyperlink" Target="http://en.wikipedia.org/wiki/Eusociality"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709B1"/>
    <w:rsid w:val="000907DF"/>
    <w:rsid w:val="0014232B"/>
    <w:rsid w:val="001C31B6"/>
    <w:rsid w:val="003C2B9F"/>
    <w:rsid w:val="0041156D"/>
    <w:rsid w:val="0050206A"/>
    <w:rsid w:val="005F7B9F"/>
    <w:rsid w:val="0060449F"/>
    <w:rsid w:val="007542A0"/>
    <w:rsid w:val="0088000C"/>
    <w:rsid w:val="008A3B6C"/>
    <w:rsid w:val="00A03385"/>
    <w:rsid w:val="00A40609"/>
    <w:rsid w:val="00A5024C"/>
    <w:rsid w:val="00AA119A"/>
    <w:rsid w:val="00B955D9"/>
    <w:rsid w:val="00BC1A78"/>
    <w:rsid w:val="00C43F39"/>
    <w:rsid w:val="00C7653E"/>
    <w:rsid w:val="00D407E5"/>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A78EED90-7E58-4846-9B68-462E8D50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69A583D2</Template>
  <TotalTime>1377</TotalTime>
  <Pages>37</Pages>
  <Words>8366</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55942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116</cp:revision>
  <dcterms:created xsi:type="dcterms:W3CDTF">2013-11-05T23:30:00Z</dcterms:created>
  <dcterms:modified xsi:type="dcterms:W3CDTF">2014-02-24T13:09:00Z</dcterms:modified>
</cp:coreProperties>
</file>