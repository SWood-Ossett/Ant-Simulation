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25326720"/>
        <w:docPartObj>
          <w:docPartGallery w:val="Cover Pages"/>
          <w:docPartUnique/>
        </w:docPartObj>
      </w:sdtPr>
      <w:sdtEndPr>
        <w:rPr>
          <w:b/>
          <w:sz w:val="40"/>
          <w:szCs w:val="40"/>
        </w:rPr>
      </w:sdtEndPr>
      <w:sdtContent>
        <w:p w:rsidR="0080227B" w:rsidRDefault="0080227B" w:rsidP="00BC3BA0">
          <w:pPr>
            <w:jc w:val="both"/>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80227B">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0227B" w:rsidRDefault="0080227B" w:rsidP="00BC3BA0">
                    <w:pPr>
                      <w:pStyle w:val="NoSpacing"/>
                      <w:jc w:val="both"/>
                      <w:rPr>
                        <w:color w:val="365F91" w:themeColor="accent1" w:themeShade="BF"/>
                        <w:sz w:val="24"/>
                      </w:rPr>
                    </w:pPr>
                    <w:r>
                      <w:rPr>
                        <w:color w:val="365F91" w:themeColor="accent1" w:themeShade="BF"/>
                        <w:sz w:val="24"/>
                        <w:szCs w:val="24"/>
                        <w:lang w:val="en-GB"/>
                      </w:rPr>
                      <w:t>Kingswood School</w:t>
                    </w:r>
                  </w:p>
                </w:tc>
              </w:sdtContent>
            </w:sdt>
          </w:tr>
          <w:tr w:rsidR="0080227B">
            <w:tc>
              <w:tcPr>
                <w:tcW w:w="7672" w:type="dxa"/>
              </w:tcPr>
              <w:sdt>
                <w:sdtPr>
                  <w:rPr>
                    <w:rFonts w:asciiTheme="majorHAnsi" w:eastAsiaTheme="majorEastAsia" w:hAnsiTheme="majorHAnsi" w:cstheme="majorBidi"/>
                    <w:color w:val="4F81BD" w:themeColor="accent1"/>
                    <w:sz w:val="88"/>
                    <w:szCs w:val="88"/>
                  </w:rPr>
                  <w:alias w:val="Title"/>
                  <w:id w:val="13406919"/>
                  <w:placeholder>
                    <w:docPart w:val="CF5DF56646A34EEEA9B49D9D4BF155EC"/>
                  </w:placeholder>
                  <w:dataBinding w:prefixMappings="xmlns:ns0='http://schemas.openxmlformats.org/package/2006/metadata/core-properties' xmlns:ns1='http://purl.org/dc/elements/1.1/'" w:xpath="/ns0:coreProperties[1]/ns1:title[1]" w:storeItemID="{6C3C8BC8-F283-45AE-878A-BAB7291924A1}"/>
                  <w:text/>
                </w:sdtPr>
                <w:sdtContent>
                  <w:p w:rsidR="0080227B" w:rsidRDefault="008D76FF"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sdt>
              <w:sdtPr>
                <w:rPr>
                  <w:color w:val="365F91" w:themeColor="accent1" w:themeShade="BF"/>
                  <w:sz w:val="24"/>
                  <w:szCs w:val="24"/>
                </w:rPr>
                <w:alias w:val="Subtitle"/>
                <w:id w:val="13406923"/>
                <w:placeholder>
                  <w:docPart w:val="5E0833FCB9C143E1926B60BA1C47119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0227B" w:rsidRDefault="0080227B"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0227B">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80227B" w:rsidRDefault="0006389C" w:rsidP="00BC3BA0">
                    <w:pPr>
                      <w:pStyle w:val="NoSpacing"/>
                      <w:jc w:val="both"/>
                      <w:rPr>
                        <w:color w:val="4F81BD" w:themeColor="accent1"/>
                        <w:sz w:val="28"/>
                        <w:szCs w:val="28"/>
                      </w:rPr>
                    </w:pPr>
                    <w:r>
                      <w:rPr>
                        <w:color w:val="4F81BD" w:themeColor="accent1"/>
                        <w:sz w:val="28"/>
                        <w:szCs w:val="28"/>
                        <w:lang w:val="en-GB"/>
                      </w:rPr>
                      <w:t>01robinson</w:t>
                    </w:r>
                  </w:p>
                </w:sdtContent>
              </w:sdt>
              <w:p w:rsidR="0080227B" w:rsidRDefault="0080227B" w:rsidP="00BC3BA0">
                <w:pPr>
                  <w:pStyle w:val="NoSpacing"/>
                  <w:jc w:val="both"/>
                  <w:rPr>
                    <w:color w:val="4F81BD" w:themeColor="accent1"/>
                    <w:sz w:val="28"/>
                    <w:szCs w:val="28"/>
                  </w:rPr>
                </w:pPr>
              </w:p>
              <w:p w:rsidR="0080227B" w:rsidRDefault="0080227B" w:rsidP="00BC3BA0">
                <w:pPr>
                  <w:pStyle w:val="NoSpacing"/>
                  <w:jc w:val="both"/>
                  <w:rPr>
                    <w:color w:val="4F81BD" w:themeColor="accent1"/>
                  </w:rPr>
                </w:pPr>
              </w:p>
            </w:tc>
          </w:tr>
        </w:tbl>
        <w:p w:rsidR="0080227B" w:rsidRDefault="0080227B" w:rsidP="00BC3BA0">
          <w:pPr>
            <w:jc w:val="both"/>
            <w:rPr>
              <w:b/>
              <w:sz w:val="40"/>
              <w:szCs w:val="40"/>
            </w:rPr>
          </w:pPr>
          <w:r>
            <w:rPr>
              <w:b/>
              <w:sz w:val="40"/>
              <w:szCs w:val="40"/>
            </w:rPr>
            <w:br w:type="page"/>
          </w:r>
        </w:p>
      </w:sdtContent>
    </w:sdt>
    <w:p w:rsidR="00634293" w:rsidRDefault="00634293" w:rsidP="00BC3BA0">
      <w:pPr>
        <w:jc w:val="both"/>
        <w:rPr>
          <w:b/>
          <w:sz w:val="40"/>
          <w:szCs w:val="40"/>
        </w:rPr>
      </w:pPr>
    </w:p>
    <w:sdt>
      <w:sdtPr>
        <w:rPr>
          <w:rFonts w:asciiTheme="minorHAnsi" w:eastAsiaTheme="minorHAnsi" w:hAnsiTheme="minorHAnsi" w:cstheme="minorBidi"/>
          <w:color w:val="auto"/>
          <w:sz w:val="22"/>
          <w:szCs w:val="22"/>
          <w:lang w:val="en-GB"/>
        </w:rPr>
        <w:id w:val="189661324"/>
        <w:docPartObj>
          <w:docPartGallery w:val="Table of Contents"/>
          <w:docPartUnique/>
        </w:docPartObj>
      </w:sdtPr>
      <w:sdtEndPr>
        <w:rPr>
          <w:b/>
          <w:bCs/>
          <w:noProof/>
        </w:rPr>
      </w:sdtEndPr>
      <w:sdtContent>
        <w:p w:rsidR="0080227B" w:rsidRDefault="0080227B" w:rsidP="00BC3BA0">
          <w:pPr>
            <w:pStyle w:val="TOCHeading"/>
            <w:jc w:val="both"/>
          </w:pPr>
          <w:r>
            <w:t>Contents</w:t>
          </w:r>
        </w:p>
        <w:p w:rsidR="0006389C" w:rsidRDefault="0080227B">
          <w:pPr>
            <w:pStyle w:val="TOC1"/>
            <w:tabs>
              <w:tab w:val="right" w:leader="dot" w:pos="9062"/>
            </w:tabs>
            <w:rPr>
              <w:rFonts w:eastAsiaTheme="minorEastAsia"/>
              <w:noProof/>
              <w:lang w:eastAsia="en-GB"/>
            </w:rPr>
          </w:pPr>
          <w:r>
            <w:fldChar w:fldCharType="begin"/>
          </w:r>
          <w:r>
            <w:instrText xml:space="preserve"> TOC \o "1-2" \h \z \u </w:instrText>
          </w:r>
          <w:r>
            <w:fldChar w:fldCharType="separate"/>
          </w:r>
          <w:hyperlink w:anchor="_Toc372896366" w:history="1">
            <w:r w:rsidR="0006389C" w:rsidRPr="00436A64">
              <w:rPr>
                <w:rStyle w:val="Hyperlink"/>
                <w:noProof/>
              </w:rPr>
              <w:t>Section 1: Analysis</w:t>
            </w:r>
            <w:r w:rsidR="0006389C">
              <w:rPr>
                <w:noProof/>
                <w:webHidden/>
              </w:rPr>
              <w:tab/>
            </w:r>
            <w:r w:rsidR="0006389C">
              <w:rPr>
                <w:noProof/>
                <w:webHidden/>
              </w:rPr>
              <w:fldChar w:fldCharType="begin"/>
            </w:r>
            <w:r w:rsidR="0006389C">
              <w:rPr>
                <w:noProof/>
                <w:webHidden/>
              </w:rPr>
              <w:instrText xml:space="preserve"> PAGEREF _Toc372896366 \h </w:instrText>
            </w:r>
            <w:r w:rsidR="0006389C">
              <w:rPr>
                <w:noProof/>
                <w:webHidden/>
              </w:rPr>
            </w:r>
            <w:r w:rsidR="0006389C">
              <w:rPr>
                <w:noProof/>
                <w:webHidden/>
              </w:rPr>
              <w:fldChar w:fldCharType="separate"/>
            </w:r>
            <w:r w:rsidR="0006389C">
              <w:rPr>
                <w:noProof/>
                <w:webHidden/>
              </w:rPr>
              <w:t>4</w:t>
            </w:r>
            <w:r w:rsidR="0006389C">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67" w:history="1">
            <w:r w:rsidRPr="00436A64">
              <w:rPr>
                <w:rStyle w:val="Hyperlink"/>
                <w:noProof/>
              </w:rPr>
              <w:t>The problem: identification and background</w:t>
            </w:r>
            <w:r>
              <w:rPr>
                <w:noProof/>
                <w:webHidden/>
              </w:rPr>
              <w:tab/>
            </w:r>
            <w:r>
              <w:rPr>
                <w:noProof/>
                <w:webHidden/>
              </w:rPr>
              <w:fldChar w:fldCharType="begin"/>
            </w:r>
            <w:r>
              <w:rPr>
                <w:noProof/>
                <w:webHidden/>
              </w:rPr>
              <w:instrText xml:space="preserve"> PAGEREF _Toc372896367 \h </w:instrText>
            </w:r>
            <w:r>
              <w:rPr>
                <w:noProof/>
                <w:webHidden/>
              </w:rPr>
            </w:r>
            <w:r>
              <w:rPr>
                <w:noProof/>
                <w:webHidden/>
              </w:rPr>
              <w:fldChar w:fldCharType="separate"/>
            </w:r>
            <w:r>
              <w:rPr>
                <w:noProof/>
                <w:webHidden/>
              </w:rPr>
              <w:t>4</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68" w:history="1">
            <w:r w:rsidRPr="00436A64">
              <w:rPr>
                <w:rStyle w:val="Hyperlink"/>
                <w:noProof/>
              </w:rPr>
              <w:t>Description of available tools</w:t>
            </w:r>
            <w:r>
              <w:rPr>
                <w:noProof/>
                <w:webHidden/>
              </w:rPr>
              <w:tab/>
            </w:r>
            <w:r>
              <w:rPr>
                <w:noProof/>
                <w:webHidden/>
              </w:rPr>
              <w:fldChar w:fldCharType="begin"/>
            </w:r>
            <w:r>
              <w:rPr>
                <w:noProof/>
                <w:webHidden/>
              </w:rPr>
              <w:instrText xml:space="preserve"> PAGEREF _Toc372896368 \h </w:instrText>
            </w:r>
            <w:r>
              <w:rPr>
                <w:noProof/>
                <w:webHidden/>
              </w:rPr>
            </w:r>
            <w:r>
              <w:rPr>
                <w:noProof/>
                <w:webHidden/>
              </w:rPr>
              <w:fldChar w:fldCharType="separate"/>
            </w:r>
            <w:r>
              <w:rPr>
                <w:noProof/>
                <w:webHidden/>
              </w:rPr>
              <w:t>5</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69" w:history="1">
            <w:r w:rsidRPr="00436A64">
              <w:rPr>
                <w:rStyle w:val="Hyperlink"/>
                <w:noProof/>
              </w:rPr>
              <w:t>Identification of prospective users</w:t>
            </w:r>
            <w:r>
              <w:rPr>
                <w:noProof/>
                <w:webHidden/>
              </w:rPr>
              <w:tab/>
            </w:r>
            <w:r>
              <w:rPr>
                <w:noProof/>
                <w:webHidden/>
              </w:rPr>
              <w:fldChar w:fldCharType="begin"/>
            </w:r>
            <w:r>
              <w:rPr>
                <w:noProof/>
                <w:webHidden/>
              </w:rPr>
              <w:instrText xml:space="preserve"> PAGEREF _Toc372896369 \h </w:instrText>
            </w:r>
            <w:r>
              <w:rPr>
                <w:noProof/>
                <w:webHidden/>
              </w:rPr>
            </w:r>
            <w:r>
              <w:rPr>
                <w:noProof/>
                <w:webHidden/>
              </w:rPr>
              <w:fldChar w:fldCharType="separate"/>
            </w:r>
            <w:r>
              <w:rPr>
                <w:noProof/>
                <w:webHidden/>
              </w:rPr>
              <w:t>7</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70" w:history="1">
            <w:r w:rsidRPr="00436A64">
              <w:rPr>
                <w:rStyle w:val="Hyperlink"/>
                <w:noProof/>
              </w:rPr>
              <w:t>Identification of user needs and acceptable limitations</w:t>
            </w:r>
            <w:r>
              <w:rPr>
                <w:noProof/>
                <w:webHidden/>
              </w:rPr>
              <w:tab/>
            </w:r>
            <w:r>
              <w:rPr>
                <w:noProof/>
                <w:webHidden/>
              </w:rPr>
              <w:fldChar w:fldCharType="begin"/>
            </w:r>
            <w:r>
              <w:rPr>
                <w:noProof/>
                <w:webHidden/>
              </w:rPr>
              <w:instrText xml:space="preserve"> PAGEREF _Toc372896370 \h </w:instrText>
            </w:r>
            <w:r>
              <w:rPr>
                <w:noProof/>
                <w:webHidden/>
              </w:rPr>
            </w:r>
            <w:r>
              <w:rPr>
                <w:noProof/>
                <w:webHidden/>
              </w:rPr>
              <w:fldChar w:fldCharType="separate"/>
            </w:r>
            <w:r>
              <w:rPr>
                <w:noProof/>
                <w:webHidden/>
              </w:rPr>
              <w:t>7</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71" w:history="1">
            <w:r w:rsidRPr="00436A64">
              <w:rPr>
                <w:rStyle w:val="Hyperlink"/>
                <w:noProof/>
              </w:rPr>
              <w:t>Data sources and destinations</w:t>
            </w:r>
            <w:r>
              <w:rPr>
                <w:noProof/>
                <w:webHidden/>
              </w:rPr>
              <w:tab/>
            </w:r>
            <w:r>
              <w:rPr>
                <w:noProof/>
                <w:webHidden/>
              </w:rPr>
              <w:fldChar w:fldCharType="begin"/>
            </w:r>
            <w:r>
              <w:rPr>
                <w:noProof/>
                <w:webHidden/>
              </w:rPr>
              <w:instrText xml:space="preserve"> PAGEREF _Toc372896371 \h </w:instrText>
            </w:r>
            <w:r>
              <w:rPr>
                <w:noProof/>
                <w:webHidden/>
              </w:rPr>
            </w:r>
            <w:r>
              <w:rPr>
                <w:noProof/>
                <w:webHidden/>
              </w:rPr>
              <w:fldChar w:fldCharType="separate"/>
            </w:r>
            <w:r>
              <w:rPr>
                <w:noProof/>
                <w:webHidden/>
              </w:rPr>
              <w:t>9</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72" w:history="1">
            <w:r w:rsidRPr="00436A64">
              <w:rPr>
                <w:rStyle w:val="Hyperlink"/>
                <w:noProof/>
              </w:rPr>
              <w:t>Data volumes</w:t>
            </w:r>
            <w:r>
              <w:rPr>
                <w:noProof/>
                <w:webHidden/>
              </w:rPr>
              <w:tab/>
            </w:r>
            <w:r>
              <w:rPr>
                <w:noProof/>
                <w:webHidden/>
              </w:rPr>
              <w:fldChar w:fldCharType="begin"/>
            </w:r>
            <w:r>
              <w:rPr>
                <w:noProof/>
                <w:webHidden/>
              </w:rPr>
              <w:instrText xml:space="preserve"> PAGEREF _Toc372896372 \h </w:instrText>
            </w:r>
            <w:r>
              <w:rPr>
                <w:noProof/>
                <w:webHidden/>
              </w:rPr>
            </w:r>
            <w:r>
              <w:rPr>
                <w:noProof/>
                <w:webHidden/>
              </w:rPr>
              <w:fldChar w:fldCharType="separate"/>
            </w:r>
            <w:r>
              <w:rPr>
                <w:noProof/>
                <w:webHidden/>
              </w:rPr>
              <w:t>10</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73" w:history="1">
            <w:r w:rsidRPr="00436A64">
              <w:rPr>
                <w:rStyle w:val="Hyperlink"/>
                <w:noProof/>
              </w:rPr>
              <w:t>Analysis Data Dictionary</w:t>
            </w:r>
            <w:r>
              <w:rPr>
                <w:noProof/>
                <w:webHidden/>
              </w:rPr>
              <w:tab/>
            </w:r>
            <w:r>
              <w:rPr>
                <w:noProof/>
                <w:webHidden/>
              </w:rPr>
              <w:fldChar w:fldCharType="begin"/>
            </w:r>
            <w:r>
              <w:rPr>
                <w:noProof/>
                <w:webHidden/>
              </w:rPr>
              <w:instrText xml:space="preserve"> PAGEREF _Toc372896373 \h </w:instrText>
            </w:r>
            <w:r>
              <w:rPr>
                <w:noProof/>
                <w:webHidden/>
              </w:rPr>
            </w:r>
            <w:r>
              <w:rPr>
                <w:noProof/>
                <w:webHidden/>
              </w:rPr>
              <w:fldChar w:fldCharType="separate"/>
            </w:r>
            <w:r>
              <w:rPr>
                <w:noProof/>
                <w:webHidden/>
              </w:rPr>
              <w:t>10</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74" w:history="1">
            <w:r w:rsidRPr="00436A64">
              <w:rPr>
                <w:rStyle w:val="Hyperlink"/>
                <w:noProof/>
              </w:rPr>
              <w:t>Data Flow Diagrams</w:t>
            </w:r>
            <w:r>
              <w:rPr>
                <w:noProof/>
                <w:webHidden/>
              </w:rPr>
              <w:tab/>
            </w:r>
            <w:r>
              <w:rPr>
                <w:noProof/>
                <w:webHidden/>
              </w:rPr>
              <w:fldChar w:fldCharType="begin"/>
            </w:r>
            <w:r>
              <w:rPr>
                <w:noProof/>
                <w:webHidden/>
              </w:rPr>
              <w:instrText xml:space="preserve"> PAGEREF _Toc372896374 \h </w:instrText>
            </w:r>
            <w:r>
              <w:rPr>
                <w:noProof/>
                <w:webHidden/>
              </w:rPr>
            </w:r>
            <w:r>
              <w:rPr>
                <w:noProof/>
                <w:webHidden/>
              </w:rPr>
              <w:fldChar w:fldCharType="separate"/>
            </w:r>
            <w:r>
              <w:rPr>
                <w:noProof/>
                <w:webHidden/>
              </w:rPr>
              <w:t>10</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75" w:history="1">
            <w:r w:rsidRPr="00436A64">
              <w:rPr>
                <w:rStyle w:val="Hyperlink"/>
                <w:noProof/>
              </w:rPr>
              <w:t>Objectives for the proposed system</w:t>
            </w:r>
            <w:r>
              <w:rPr>
                <w:noProof/>
                <w:webHidden/>
              </w:rPr>
              <w:tab/>
            </w:r>
            <w:r>
              <w:rPr>
                <w:noProof/>
                <w:webHidden/>
              </w:rPr>
              <w:fldChar w:fldCharType="begin"/>
            </w:r>
            <w:r>
              <w:rPr>
                <w:noProof/>
                <w:webHidden/>
              </w:rPr>
              <w:instrText xml:space="preserve"> PAGEREF _Toc372896375 \h </w:instrText>
            </w:r>
            <w:r>
              <w:rPr>
                <w:noProof/>
                <w:webHidden/>
              </w:rPr>
            </w:r>
            <w:r>
              <w:rPr>
                <w:noProof/>
                <w:webHidden/>
              </w:rPr>
              <w:fldChar w:fldCharType="separate"/>
            </w:r>
            <w:r>
              <w:rPr>
                <w:noProof/>
                <w:webHidden/>
              </w:rPr>
              <w:t>11</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76" w:history="1">
            <w:r w:rsidRPr="00436A64">
              <w:rPr>
                <w:rStyle w:val="Hyperlink"/>
                <w:noProof/>
              </w:rPr>
              <w:t>Appraisal of potential solutions</w:t>
            </w:r>
            <w:r>
              <w:rPr>
                <w:noProof/>
                <w:webHidden/>
              </w:rPr>
              <w:tab/>
            </w:r>
            <w:r>
              <w:rPr>
                <w:noProof/>
                <w:webHidden/>
              </w:rPr>
              <w:fldChar w:fldCharType="begin"/>
            </w:r>
            <w:r>
              <w:rPr>
                <w:noProof/>
                <w:webHidden/>
              </w:rPr>
              <w:instrText xml:space="preserve"> PAGEREF _Toc372896376 \h </w:instrText>
            </w:r>
            <w:r>
              <w:rPr>
                <w:noProof/>
                <w:webHidden/>
              </w:rPr>
            </w:r>
            <w:r>
              <w:rPr>
                <w:noProof/>
                <w:webHidden/>
              </w:rPr>
              <w:fldChar w:fldCharType="separate"/>
            </w:r>
            <w:r>
              <w:rPr>
                <w:noProof/>
                <w:webHidden/>
              </w:rPr>
              <w:t>12</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77" w:history="1">
            <w:r w:rsidRPr="00436A64">
              <w:rPr>
                <w:rStyle w:val="Hyperlink"/>
                <w:noProof/>
              </w:rPr>
              <w:t>Justification of chosen solution</w:t>
            </w:r>
            <w:r>
              <w:rPr>
                <w:noProof/>
                <w:webHidden/>
              </w:rPr>
              <w:tab/>
            </w:r>
            <w:r>
              <w:rPr>
                <w:noProof/>
                <w:webHidden/>
              </w:rPr>
              <w:fldChar w:fldCharType="begin"/>
            </w:r>
            <w:r>
              <w:rPr>
                <w:noProof/>
                <w:webHidden/>
              </w:rPr>
              <w:instrText xml:space="preserve"> PAGEREF _Toc372896377 \h </w:instrText>
            </w:r>
            <w:r>
              <w:rPr>
                <w:noProof/>
                <w:webHidden/>
              </w:rPr>
            </w:r>
            <w:r>
              <w:rPr>
                <w:noProof/>
                <w:webHidden/>
              </w:rPr>
              <w:fldChar w:fldCharType="separate"/>
            </w:r>
            <w:r>
              <w:rPr>
                <w:noProof/>
                <w:webHidden/>
              </w:rPr>
              <w:t>14</w:t>
            </w:r>
            <w:r>
              <w:rPr>
                <w:noProof/>
                <w:webHidden/>
              </w:rPr>
              <w:fldChar w:fldCharType="end"/>
            </w:r>
          </w:hyperlink>
        </w:p>
        <w:p w:rsidR="0006389C" w:rsidRDefault="0006389C">
          <w:pPr>
            <w:pStyle w:val="TOC1"/>
            <w:tabs>
              <w:tab w:val="right" w:leader="dot" w:pos="9062"/>
            </w:tabs>
            <w:rPr>
              <w:rFonts w:eastAsiaTheme="minorEastAsia"/>
              <w:noProof/>
              <w:lang w:eastAsia="en-GB"/>
            </w:rPr>
          </w:pPr>
          <w:hyperlink w:anchor="_Toc372896378" w:history="1">
            <w:r w:rsidRPr="00436A64">
              <w:rPr>
                <w:rStyle w:val="Hyperlink"/>
                <w:noProof/>
              </w:rPr>
              <w:t>Section 2: Design</w:t>
            </w:r>
            <w:r>
              <w:rPr>
                <w:noProof/>
                <w:webHidden/>
              </w:rPr>
              <w:tab/>
            </w:r>
            <w:r>
              <w:rPr>
                <w:noProof/>
                <w:webHidden/>
              </w:rPr>
              <w:fldChar w:fldCharType="begin"/>
            </w:r>
            <w:r>
              <w:rPr>
                <w:noProof/>
                <w:webHidden/>
              </w:rPr>
              <w:instrText xml:space="preserve"> PAGEREF _Toc372896378 \h </w:instrText>
            </w:r>
            <w:r>
              <w:rPr>
                <w:noProof/>
                <w:webHidden/>
              </w:rPr>
            </w:r>
            <w:r>
              <w:rPr>
                <w:noProof/>
                <w:webHidden/>
              </w:rPr>
              <w:fldChar w:fldCharType="separate"/>
            </w:r>
            <w:r>
              <w:rPr>
                <w:noProof/>
                <w:webHidden/>
              </w:rPr>
              <w:t>15</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79" w:history="1">
            <w:r w:rsidRPr="00436A64">
              <w:rPr>
                <w:rStyle w:val="Hyperlink"/>
                <w:noProof/>
              </w:rPr>
              <w:t>Overall system design</w:t>
            </w:r>
            <w:r>
              <w:rPr>
                <w:noProof/>
                <w:webHidden/>
              </w:rPr>
              <w:tab/>
            </w:r>
            <w:r>
              <w:rPr>
                <w:noProof/>
                <w:webHidden/>
              </w:rPr>
              <w:fldChar w:fldCharType="begin"/>
            </w:r>
            <w:r>
              <w:rPr>
                <w:noProof/>
                <w:webHidden/>
              </w:rPr>
              <w:instrText xml:space="preserve"> PAGEREF _Toc372896379 \h </w:instrText>
            </w:r>
            <w:r>
              <w:rPr>
                <w:noProof/>
                <w:webHidden/>
              </w:rPr>
            </w:r>
            <w:r>
              <w:rPr>
                <w:noProof/>
                <w:webHidden/>
              </w:rPr>
              <w:fldChar w:fldCharType="separate"/>
            </w:r>
            <w:r>
              <w:rPr>
                <w:noProof/>
                <w:webHidden/>
              </w:rPr>
              <w:t>15</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80" w:history="1">
            <w:r w:rsidRPr="00436A64">
              <w:rPr>
                <w:rStyle w:val="Hyperlink"/>
                <w:noProof/>
              </w:rPr>
              <w:t>Description of modular structure of system</w:t>
            </w:r>
            <w:r>
              <w:rPr>
                <w:noProof/>
                <w:webHidden/>
              </w:rPr>
              <w:tab/>
            </w:r>
            <w:r>
              <w:rPr>
                <w:noProof/>
                <w:webHidden/>
              </w:rPr>
              <w:fldChar w:fldCharType="begin"/>
            </w:r>
            <w:r>
              <w:rPr>
                <w:noProof/>
                <w:webHidden/>
              </w:rPr>
              <w:instrText xml:space="preserve"> PAGEREF _Toc372896380 \h </w:instrText>
            </w:r>
            <w:r>
              <w:rPr>
                <w:noProof/>
                <w:webHidden/>
              </w:rPr>
            </w:r>
            <w:r>
              <w:rPr>
                <w:noProof/>
                <w:webHidden/>
              </w:rPr>
              <w:fldChar w:fldCharType="separate"/>
            </w:r>
            <w:r>
              <w:rPr>
                <w:noProof/>
                <w:webHidden/>
              </w:rPr>
              <w:t>17</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81" w:history="1">
            <w:r w:rsidRPr="00436A64">
              <w:rPr>
                <w:rStyle w:val="Hyperlink"/>
                <w:noProof/>
              </w:rPr>
              <w:t>Definition of data requirements (Design Data Dictionary)</w:t>
            </w:r>
            <w:r>
              <w:rPr>
                <w:noProof/>
                <w:webHidden/>
              </w:rPr>
              <w:tab/>
            </w:r>
            <w:r>
              <w:rPr>
                <w:noProof/>
                <w:webHidden/>
              </w:rPr>
              <w:fldChar w:fldCharType="begin"/>
            </w:r>
            <w:r>
              <w:rPr>
                <w:noProof/>
                <w:webHidden/>
              </w:rPr>
              <w:instrText xml:space="preserve"> PAGEREF _Toc372896381 \h </w:instrText>
            </w:r>
            <w:r>
              <w:rPr>
                <w:noProof/>
                <w:webHidden/>
              </w:rPr>
            </w:r>
            <w:r>
              <w:rPr>
                <w:noProof/>
                <w:webHidden/>
              </w:rPr>
              <w:fldChar w:fldCharType="separate"/>
            </w:r>
            <w:r>
              <w:rPr>
                <w:noProof/>
                <w:webHidden/>
              </w:rPr>
              <w:t>17</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82" w:history="1">
            <w:r w:rsidRPr="00436A64">
              <w:rPr>
                <w:rStyle w:val="Hyperlink"/>
                <w:noProof/>
              </w:rPr>
              <w:t>Validation required</w:t>
            </w:r>
            <w:r>
              <w:rPr>
                <w:noProof/>
                <w:webHidden/>
              </w:rPr>
              <w:tab/>
            </w:r>
            <w:r>
              <w:rPr>
                <w:noProof/>
                <w:webHidden/>
              </w:rPr>
              <w:fldChar w:fldCharType="begin"/>
            </w:r>
            <w:r>
              <w:rPr>
                <w:noProof/>
                <w:webHidden/>
              </w:rPr>
              <w:instrText xml:space="preserve"> PAGEREF _Toc372896382 \h </w:instrText>
            </w:r>
            <w:r>
              <w:rPr>
                <w:noProof/>
                <w:webHidden/>
              </w:rPr>
            </w:r>
            <w:r>
              <w:rPr>
                <w:noProof/>
                <w:webHidden/>
              </w:rPr>
              <w:fldChar w:fldCharType="separate"/>
            </w:r>
            <w:r>
              <w:rPr>
                <w:noProof/>
                <w:webHidden/>
              </w:rPr>
              <w:t>17</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83" w:history="1">
            <w:r w:rsidRPr="00436A64">
              <w:rPr>
                <w:rStyle w:val="Hyperlink"/>
                <w:noProof/>
              </w:rPr>
              <w:t>Identification of storage media</w:t>
            </w:r>
            <w:r>
              <w:rPr>
                <w:noProof/>
                <w:webHidden/>
              </w:rPr>
              <w:tab/>
            </w:r>
            <w:r>
              <w:rPr>
                <w:noProof/>
                <w:webHidden/>
              </w:rPr>
              <w:fldChar w:fldCharType="begin"/>
            </w:r>
            <w:r>
              <w:rPr>
                <w:noProof/>
                <w:webHidden/>
              </w:rPr>
              <w:instrText xml:space="preserve"> PAGEREF _Toc372896383 \h </w:instrText>
            </w:r>
            <w:r>
              <w:rPr>
                <w:noProof/>
                <w:webHidden/>
              </w:rPr>
            </w:r>
            <w:r>
              <w:rPr>
                <w:noProof/>
                <w:webHidden/>
              </w:rPr>
              <w:fldChar w:fldCharType="separate"/>
            </w:r>
            <w:r>
              <w:rPr>
                <w:noProof/>
                <w:webHidden/>
              </w:rPr>
              <w:t>17</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84" w:history="1">
            <w:r w:rsidRPr="00436A64">
              <w:rPr>
                <w:rStyle w:val="Hyperlink"/>
                <w:noProof/>
              </w:rPr>
              <w:t>Identification of suitable algorithms for data transformation, pseudo code of these algorithms</w:t>
            </w:r>
            <w:r>
              <w:rPr>
                <w:noProof/>
                <w:webHidden/>
              </w:rPr>
              <w:tab/>
            </w:r>
            <w:r>
              <w:rPr>
                <w:noProof/>
                <w:webHidden/>
              </w:rPr>
              <w:fldChar w:fldCharType="begin"/>
            </w:r>
            <w:r>
              <w:rPr>
                <w:noProof/>
                <w:webHidden/>
              </w:rPr>
              <w:instrText xml:space="preserve"> PAGEREF _Toc372896384 \h </w:instrText>
            </w:r>
            <w:r>
              <w:rPr>
                <w:noProof/>
                <w:webHidden/>
              </w:rPr>
            </w:r>
            <w:r>
              <w:rPr>
                <w:noProof/>
                <w:webHidden/>
              </w:rPr>
              <w:fldChar w:fldCharType="separate"/>
            </w:r>
            <w:r>
              <w:rPr>
                <w:noProof/>
                <w:webHidden/>
              </w:rPr>
              <w:t>17</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85" w:history="1">
            <w:r w:rsidRPr="00436A64">
              <w:rPr>
                <w:rStyle w:val="Hyperlink"/>
                <w:noProof/>
              </w:rPr>
              <w:t>Class definitions (diagrams) and details of object behaviours and methods</w:t>
            </w:r>
            <w:r>
              <w:rPr>
                <w:noProof/>
                <w:webHidden/>
              </w:rPr>
              <w:tab/>
            </w:r>
            <w:r>
              <w:rPr>
                <w:noProof/>
                <w:webHidden/>
              </w:rPr>
              <w:fldChar w:fldCharType="begin"/>
            </w:r>
            <w:r>
              <w:rPr>
                <w:noProof/>
                <w:webHidden/>
              </w:rPr>
              <w:instrText xml:space="preserve"> PAGEREF _Toc372896385 \h </w:instrText>
            </w:r>
            <w:r>
              <w:rPr>
                <w:noProof/>
                <w:webHidden/>
              </w:rPr>
            </w:r>
            <w:r>
              <w:rPr>
                <w:noProof/>
                <w:webHidden/>
              </w:rPr>
              <w:fldChar w:fldCharType="separate"/>
            </w:r>
            <w:r>
              <w:rPr>
                <w:noProof/>
                <w:webHidden/>
              </w:rPr>
              <w:t>17</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86" w:history="1">
            <w:r w:rsidRPr="00436A64">
              <w:rPr>
                <w:rStyle w:val="Hyperlink"/>
                <w:noProof/>
              </w:rPr>
              <w:t>User interface design (HCI) rational</w:t>
            </w:r>
            <w:r>
              <w:rPr>
                <w:noProof/>
                <w:webHidden/>
              </w:rPr>
              <w:tab/>
            </w:r>
            <w:r>
              <w:rPr>
                <w:noProof/>
                <w:webHidden/>
              </w:rPr>
              <w:fldChar w:fldCharType="begin"/>
            </w:r>
            <w:r>
              <w:rPr>
                <w:noProof/>
                <w:webHidden/>
              </w:rPr>
              <w:instrText xml:space="preserve"> PAGEREF _Toc372896386 \h </w:instrText>
            </w:r>
            <w:r>
              <w:rPr>
                <w:noProof/>
                <w:webHidden/>
              </w:rPr>
            </w:r>
            <w:r>
              <w:rPr>
                <w:noProof/>
                <w:webHidden/>
              </w:rPr>
              <w:fldChar w:fldCharType="separate"/>
            </w:r>
            <w:r>
              <w:rPr>
                <w:noProof/>
                <w:webHidden/>
              </w:rPr>
              <w:t>17</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87" w:history="1">
            <w:r w:rsidRPr="00436A64">
              <w:rPr>
                <w:rStyle w:val="Hyperlink"/>
                <w:noProof/>
              </w:rPr>
              <w:t>UI sample of planned data capture and entry designs</w:t>
            </w:r>
            <w:r>
              <w:rPr>
                <w:noProof/>
                <w:webHidden/>
              </w:rPr>
              <w:tab/>
            </w:r>
            <w:r>
              <w:rPr>
                <w:noProof/>
                <w:webHidden/>
              </w:rPr>
              <w:fldChar w:fldCharType="begin"/>
            </w:r>
            <w:r>
              <w:rPr>
                <w:noProof/>
                <w:webHidden/>
              </w:rPr>
              <w:instrText xml:space="preserve"> PAGEREF _Toc372896387 \h </w:instrText>
            </w:r>
            <w:r>
              <w:rPr>
                <w:noProof/>
                <w:webHidden/>
              </w:rPr>
            </w:r>
            <w:r>
              <w:rPr>
                <w:noProof/>
                <w:webHidden/>
              </w:rPr>
              <w:fldChar w:fldCharType="separate"/>
            </w:r>
            <w:r>
              <w:rPr>
                <w:noProof/>
                <w:webHidden/>
              </w:rPr>
              <w:t>21</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88" w:history="1">
            <w:r w:rsidRPr="00436A64">
              <w:rPr>
                <w:rStyle w:val="Hyperlink"/>
                <w:noProof/>
              </w:rPr>
              <w:t>UI sample of planned valid output designs</w:t>
            </w:r>
            <w:r>
              <w:rPr>
                <w:noProof/>
                <w:webHidden/>
              </w:rPr>
              <w:tab/>
            </w:r>
            <w:r>
              <w:rPr>
                <w:noProof/>
                <w:webHidden/>
              </w:rPr>
              <w:fldChar w:fldCharType="begin"/>
            </w:r>
            <w:r>
              <w:rPr>
                <w:noProof/>
                <w:webHidden/>
              </w:rPr>
              <w:instrText xml:space="preserve"> PAGEREF _Toc372896388 \h </w:instrText>
            </w:r>
            <w:r>
              <w:rPr>
                <w:noProof/>
                <w:webHidden/>
              </w:rPr>
            </w:r>
            <w:r>
              <w:rPr>
                <w:noProof/>
                <w:webHidden/>
              </w:rPr>
              <w:fldChar w:fldCharType="separate"/>
            </w:r>
            <w:r>
              <w:rPr>
                <w:noProof/>
                <w:webHidden/>
              </w:rPr>
              <w:t>21</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89" w:history="1">
            <w:r w:rsidRPr="00436A64">
              <w:rPr>
                <w:rStyle w:val="Hyperlink"/>
                <w:noProof/>
              </w:rPr>
              <w:t>Description of measures planned for security and integrity of data</w:t>
            </w:r>
            <w:r>
              <w:rPr>
                <w:noProof/>
                <w:webHidden/>
              </w:rPr>
              <w:tab/>
            </w:r>
            <w:r>
              <w:rPr>
                <w:noProof/>
                <w:webHidden/>
              </w:rPr>
              <w:fldChar w:fldCharType="begin"/>
            </w:r>
            <w:r>
              <w:rPr>
                <w:noProof/>
                <w:webHidden/>
              </w:rPr>
              <w:instrText xml:space="preserve"> PAGEREF _Toc372896389 \h </w:instrText>
            </w:r>
            <w:r>
              <w:rPr>
                <w:noProof/>
                <w:webHidden/>
              </w:rPr>
            </w:r>
            <w:r>
              <w:rPr>
                <w:noProof/>
                <w:webHidden/>
              </w:rPr>
              <w:fldChar w:fldCharType="separate"/>
            </w:r>
            <w:r>
              <w:rPr>
                <w:noProof/>
                <w:webHidden/>
              </w:rPr>
              <w:t>21</w:t>
            </w:r>
            <w:r>
              <w:rPr>
                <w:noProof/>
                <w:webHidden/>
              </w:rPr>
              <w:fldChar w:fldCharType="end"/>
            </w:r>
          </w:hyperlink>
        </w:p>
        <w:p w:rsidR="0006389C" w:rsidRDefault="0006389C">
          <w:pPr>
            <w:pStyle w:val="TOC2"/>
            <w:tabs>
              <w:tab w:val="right" w:leader="dot" w:pos="9062"/>
            </w:tabs>
            <w:rPr>
              <w:rFonts w:eastAsiaTheme="minorEastAsia"/>
              <w:noProof/>
              <w:lang w:eastAsia="en-GB"/>
            </w:rPr>
          </w:pPr>
          <w:hyperlink w:anchor="_Toc372896390" w:history="1">
            <w:r w:rsidRPr="00436A64">
              <w:rPr>
                <w:rStyle w:val="Hyperlink"/>
                <w:noProof/>
              </w:rPr>
              <w:t>Overall test strategy</w:t>
            </w:r>
            <w:r>
              <w:rPr>
                <w:noProof/>
                <w:webHidden/>
              </w:rPr>
              <w:tab/>
            </w:r>
            <w:r>
              <w:rPr>
                <w:noProof/>
                <w:webHidden/>
              </w:rPr>
              <w:fldChar w:fldCharType="begin"/>
            </w:r>
            <w:r>
              <w:rPr>
                <w:noProof/>
                <w:webHidden/>
              </w:rPr>
              <w:instrText xml:space="preserve"> PAGEREF _Toc372896390 \h </w:instrText>
            </w:r>
            <w:r>
              <w:rPr>
                <w:noProof/>
                <w:webHidden/>
              </w:rPr>
            </w:r>
            <w:r>
              <w:rPr>
                <w:noProof/>
                <w:webHidden/>
              </w:rPr>
              <w:fldChar w:fldCharType="separate"/>
            </w:r>
            <w:r>
              <w:rPr>
                <w:noProof/>
                <w:webHidden/>
              </w:rPr>
              <w:t>22</w:t>
            </w:r>
            <w:r>
              <w:rPr>
                <w:noProof/>
                <w:webHidden/>
              </w:rPr>
              <w:fldChar w:fldCharType="end"/>
            </w:r>
          </w:hyperlink>
        </w:p>
        <w:p w:rsidR="0006389C" w:rsidRDefault="0006389C">
          <w:pPr>
            <w:pStyle w:val="TOC1"/>
            <w:tabs>
              <w:tab w:val="right" w:leader="dot" w:pos="9062"/>
            </w:tabs>
            <w:rPr>
              <w:rFonts w:eastAsiaTheme="minorEastAsia"/>
              <w:noProof/>
              <w:lang w:eastAsia="en-GB"/>
            </w:rPr>
          </w:pPr>
          <w:hyperlink w:anchor="_Toc372896391" w:history="1">
            <w:r w:rsidRPr="00436A64">
              <w:rPr>
                <w:rStyle w:val="Hyperlink"/>
                <w:noProof/>
              </w:rPr>
              <w:t>Section 3: Technical Solution</w:t>
            </w:r>
            <w:r>
              <w:rPr>
                <w:noProof/>
                <w:webHidden/>
              </w:rPr>
              <w:tab/>
            </w:r>
            <w:r>
              <w:rPr>
                <w:noProof/>
                <w:webHidden/>
              </w:rPr>
              <w:fldChar w:fldCharType="begin"/>
            </w:r>
            <w:r>
              <w:rPr>
                <w:noProof/>
                <w:webHidden/>
              </w:rPr>
              <w:instrText xml:space="preserve"> PAGEREF _Toc372896391 \h </w:instrText>
            </w:r>
            <w:r>
              <w:rPr>
                <w:noProof/>
                <w:webHidden/>
              </w:rPr>
            </w:r>
            <w:r>
              <w:rPr>
                <w:noProof/>
                <w:webHidden/>
              </w:rPr>
              <w:fldChar w:fldCharType="separate"/>
            </w:r>
            <w:r>
              <w:rPr>
                <w:noProof/>
                <w:webHidden/>
              </w:rPr>
              <w:t>22</w:t>
            </w:r>
            <w:r>
              <w:rPr>
                <w:noProof/>
                <w:webHidden/>
              </w:rPr>
              <w:fldChar w:fldCharType="end"/>
            </w:r>
          </w:hyperlink>
        </w:p>
        <w:p w:rsidR="0006389C" w:rsidRDefault="0006389C">
          <w:pPr>
            <w:pStyle w:val="TOC1"/>
            <w:tabs>
              <w:tab w:val="right" w:leader="dot" w:pos="9062"/>
            </w:tabs>
            <w:rPr>
              <w:rFonts w:eastAsiaTheme="minorEastAsia"/>
              <w:noProof/>
              <w:lang w:eastAsia="en-GB"/>
            </w:rPr>
          </w:pPr>
          <w:hyperlink w:anchor="_Toc372896392" w:history="1">
            <w:r w:rsidRPr="00436A64">
              <w:rPr>
                <w:rStyle w:val="Hyperlink"/>
                <w:noProof/>
              </w:rPr>
              <w:t>Section 4: System Testing</w:t>
            </w:r>
            <w:r>
              <w:rPr>
                <w:noProof/>
                <w:webHidden/>
              </w:rPr>
              <w:tab/>
            </w:r>
            <w:r>
              <w:rPr>
                <w:noProof/>
                <w:webHidden/>
              </w:rPr>
              <w:fldChar w:fldCharType="begin"/>
            </w:r>
            <w:r>
              <w:rPr>
                <w:noProof/>
                <w:webHidden/>
              </w:rPr>
              <w:instrText xml:space="preserve"> PAGEREF _Toc372896392 \h </w:instrText>
            </w:r>
            <w:r>
              <w:rPr>
                <w:noProof/>
                <w:webHidden/>
              </w:rPr>
            </w:r>
            <w:r>
              <w:rPr>
                <w:noProof/>
                <w:webHidden/>
              </w:rPr>
              <w:fldChar w:fldCharType="separate"/>
            </w:r>
            <w:r>
              <w:rPr>
                <w:noProof/>
                <w:webHidden/>
              </w:rPr>
              <w:t>22</w:t>
            </w:r>
            <w:r>
              <w:rPr>
                <w:noProof/>
                <w:webHidden/>
              </w:rPr>
              <w:fldChar w:fldCharType="end"/>
            </w:r>
          </w:hyperlink>
        </w:p>
        <w:p w:rsidR="0006389C" w:rsidRDefault="0006389C">
          <w:pPr>
            <w:pStyle w:val="TOC1"/>
            <w:tabs>
              <w:tab w:val="right" w:leader="dot" w:pos="9062"/>
            </w:tabs>
            <w:rPr>
              <w:rFonts w:eastAsiaTheme="minorEastAsia"/>
              <w:noProof/>
              <w:lang w:eastAsia="en-GB"/>
            </w:rPr>
          </w:pPr>
          <w:hyperlink w:anchor="_Toc372896393" w:history="1">
            <w:r w:rsidRPr="00436A64">
              <w:rPr>
                <w:rStyle w:val="Hyperlink"/>
                <w:noProof/>
              </w:rPr>
              <w:t>Section 5: System Maintenance</w:t>
            </w:r>
            <w:r>
              <w:rPr>
                <w:noProof/>
                <w:webHidden/>
              </w:rPr>
              <w:tab/>
            </w:r>
            <w:r>
              <w:rPr>
                <w:noProof/>
                <w:webHidden/>
              </w:rPr>
              <w:fldChar w:fldCharType="begin"/>
            </w:r>
            <w:r>
              <w:rPr>
                <w:noProof/>
                <w:webHidden/>
              </w:rPr>
              <w:instrText xml:space="preserve"> PAGEREF _Toc372896393 \h </w:instrText>
            </w:r>
            <w:r>
              <w:rPr>
                <w:noProof/>
                <w:webHidden/>
              </w:rPr>
            </w:r>
            <w:r>
              <w:rPr>
                <w:noProof/>
                <w:webHidden/>
              </w:rPr>
              <w:fldChar w:fldCharType="separate"/>
            </w:r>
            <w:r>
              <w:rPr>
                <w:noProof/>
                <w:webHidden/>
              </w:rPr>
              <w:t>22</w:t>
            </w:r>
            <w:r>
              <w:rPr>
                <w:noProof/>
                <w:webHidden/>
              </w:rPr>
              <w:fldChar w:fldCharType="end"/>
            </w:r>
          </w:hyperlink>
        </w:p>
        <w:p w:rsidR="0006389C" w:rsidRDefault="0006389C">
          <w:pPr>
            <w:pStyle w:val="TOC1"/>
            <w:tabs>
              <w:tab w:val="right" w:leader="dot" w:pos="9062"/>
            </w:tabs>
            <w:rPr>
              <w:rFonts w:eastAsiaTheme="minorEastAsia"/>
              <w:noProof/>
              <w:lang w:eastAsia="en-GB"/>
            </w:rPr>
          </w:pPr>
          <w:hyperlink w:anchor="_Toc372896394" w:history="1">
            <w:r w:rsidRPr="00436A64">
              <w:rPr>
                <w:rStyle w:val="Hyperlink"/>
                <w:noProof/>
              </w:rPr>
              <w:t>Section 6: User Manual</w:t>
            </w:r>
            <w:r>
              <w:rPr>
                <w:noProof/>
                <w:webHidden/>
              </w:rPr>
              <w:tab/>
            </w:r>
            <w:r>
              <w:rPr>
                <w:noProof/>
                <w:webHidden/>
              </w:rPr>
              <w:fldChar w:fldCharType="begin"/>
            </w:r>
            <w:r>
              <w:rPr>
                <w:noProof/>
                <w:webHidden/>
              </w:rPr>
              <w:instrText xml:space="preserve"> PAGEREF _Toc372896394 \h </w:instrText>
            </w:r>
            <w:r>
              <w:rPr>
                <w:noProof/>
                <w:webHidden/>
              </w:rPr>
            </w:r>
            <w:r>
              <w:rPr>
                <w:noProof/>
                <w:webHidden/>
              </w:rPr>
              <w:fldChar w:fldCharType="separate"/>
            </w:r>
            <w:r>
              <w:rPr>
                <w:noProof/>
                <w:webHidden/>
              </w:rPr>
              <w:t>22</w:t>
            </w:r>
            <w:r>
              <w:rPr>
                <w:noProof/>
                <w:webHidden/>
              </w:rPr>
              <w:fldChar w:fldCharType="end"/>
            </w:r>
          </w:hyperlink>
        </w:p>
        <w:p w:rsidR="0006389C" w:rsidRDefault="0006389C">
          <w:pPr>
            <w:pStyle w:val="TOC1"/>
            <w:tabs>
              <w:tab w:val="right" w:leader="dot" w:pos="9062"/>
            </w:tabs>
            <w:rPr>
              <w:rFonts w:eastAsiaTheme="minorEastAsia"/>
              <w:noProof/>
              <w:lang w:eastAsia="en-GB"/>
            </w:rPr>
          </w:pPr>
          <w:hyperlink w:anchor="_Toc372896395" w:history="1">
            <w:r w:rsidRPr="00436A64">
              <w:rPr>
                <w:rStyle w:val="Hyperlink"/>
                <w:noProof/>
              </w:rPr>
              <w:t>Section 7: Evaluation</w:t>
            </w:r>
            <w:r>
              <w:rPr>
                <w:noProof/>
                <w:webHidden/>
              </w:rPr>
              <w:tab/>
            </w:r>
            <w:r>
              <w:rPr>
                <w:noProof/>
                <w:webHidden/>
              </w:rPr>
              <w:fldChar w:fldCharType="begin"/>
            </w:r>
            <w:r>
              <w:rPr>
                <w:noProof/>
                <w:webHidden/>
              </w:rPr>
              <w:instrText xml:space="preserve"> PAGEREF _Toc372896395 \h </w:instrText>
            </w:r>
            <w:r>
              <w:rPr>
                <w:noProof/>
                <w:webHidden/>
              </w:rPr>
            </w:r>
            <w:r>
              <w:rPr>
                <w:noProof/>
                <w:webHidden/>
              </w:rPr>
              <w:fldChar w:fldCharType="separate"/>
            </w:r>
            <w:r>
              <w:rPr>
                <w:noProof/>
                <w:webHidden/>
              </w:rPr>
              <w:t>22</w:t>
            </w:r>
            <w:r>
              <w:rPr>
                <w:noProof/>
                <w:webHidden/>
              </w:rPr>
              <w:fldChar w:fldCharType="end"/>
            </w:r>
          </w:hyperlink>
        </w:p>
        <w:p w:rsidR="0006389C" w:rsidRDefault="0006389C">
          <w:pPr>
            <w:pStyle w:val="TOC1"/>
            <w:tabs>
              <w:tab w:val="right" w:leader="dot" w:pos="9062"/>
            </w:tabs>
            <w:rPr>
              <w:rFonts w:eastAsiaTheme="minorEastAsia"/>
              <w:noProof/>
              <w:lang w:eastAsia="en-GB"/>
            </w:rPr>
          </w:pPr>
          <w:hyperlink w:anchor="_Toc372896396" w:history="1">
            <w:r w:rsidRPr="00436A64">
              <w:rPr>
                <w:rStyle w:val="Hyperlink"/>
                <w:noProof/>
              </w:rPr>
              <w:t>Appendix A: Availability of Teaching Materials on Evolution</w:t>
            </w:r>
            <w:r>
              <w:rPr>
                <w:noProof/>
                <w:webHidden/>
              </w:rPr>
              <w:tab/>
            </w:r>
            <w:r>
              <w:rPr>
                <w:noProof/>
                <w:webHidden/>
              </w:rPr>
              <w:fldChar w:fldCharType="begin"/>
            </w:r>
            <w:r>
              <w:rPr>
                <w:noProof/>
                <w:webHidden/>
              </w:rPr>
              <w:instrText xml:space="preserve"> PAGEREF _Toc372896396 \h </w:instrText>
            </w:r>
            <w:r>
              <w:rPr>
                <w:noProof/>
                <w:webHidden/>
              </w:rPr>
            </w:r>
            <w:r>
              <w:rPr>
                <w:noProof/>
                <w:webHidden/>
              </w:rPr>
              <w:fldChar w:fldCharType="separate"/>
            </w:r>
            <w:r>
              <w:rPr>
                <w:noProof/>
                <w:webHidden/>
              </w:rPr>
              <w:t>22</w:t>
            </w:r>
            <w:r>
              <w:rPr>
                <w:noProof/>
                <w:webHidden/>
              </w:rPr>
              <w:fldChar w:fldCharType="end"/>
            </w:r>
          </w:hyperlink>
        </w:p>
        <w:p w:rsidR="0006389C" w:rsidRDefault="0006389C">
          <w:pPr>
            <w:pStyle w:val="TOC1"/>
            <w:tabs>
              <w:tab w:val="right" w:leader="dot" w:pos="9062"/>
            </w:tabs>
            <w:rPr>
              <w:rFonts w:eastAsiaTheme="minorEastAsia"/>
              <w:noProof/>
              <w:lang w:eastAsia="en-GB"/>
            </w:rPr>
          </w:pPr>
          <w:hyperlink w:anchor="_Toc372896397" w:history="1">
            <w:r w:rsidRPr="00436A64">
              <w:rPr>
                <w:rStyle w:val="Hyperlink"/>
                <w:noProof/>
              </w:rPr>
              <w:t>Appendix B: Evolution – the main concepts</w:t>
            </w:r>
            <w:r>
              <w:rPr>
                <w:noProof/>
                <w:webHidden/>
              </w:rPr>
              <w:tab/>
            </w:r>
            <w:r>
              <w:rPr>
                <w:noProof/>
                <w:webHidden/>
              </w:rPr>
              <w:fldChar w:fldCharType="begin"/>
            </w:r>
            <w:r>
              <w:rPr>
                <w:noProof/>
                <w:webHidden/>
              </w:rPr>
              <w:instrText xml:space="preserve"> PAGEREF _Toc372896397 \h </w:instrText>
            </w:r>
            <w:r>
              <w:rPr>
                <w:noProof/>
                <w:webHidden/>
              </w:rPr>
            </w:r>
            <w:r>
              <w:rPr>
                <w:noProof/>
                <w:webHidden/>
              </w:rPr>
              <w:fldChar w:fldCharType="separate"/>
            </w:r>
            <w:r>
              <w:rPr>
                <w:noProof/>
                <w:webHidden/>
              </w:rPr>
              <w:t>24</w:t>
            </w:r>
            <w:r>
              <w:rPr>
                <w:noProof/>
                <w:webHidden/>
              </w:rPr>
              <w:fldChar w:fldCharType="end"/>
            </w:r>
          </w:hyperlink>
        </w:p>
        <w:p w:rsidR="0080227B" w:rsidRDefault="0080227B" w:rsidP="00BC3BA0">
          <w:pPr>
            <w:jc w:val="both"/>
          </w:pPr>
          <w:r>
            <w:fldChar w:fldCharType="end"/>
          </w:r>
        </w:p>
      </w:sdtContent>
    </w:sdt>
    <w:p w:rsidR="002B05A9" w:rsidRDefault="00634293">
      <w:pPr>
        <w:jc w:val="both"/>
      </w:pPr>
      <w:r>
        <w:t xml:space="preserve"> </w:t>
      </w:r>
    </w:p>
    <w:p w:rsidR="002B05A9" w:rsidRDefault="002B05A9" w:rsidP="00BC3BA0">
      <w:pPr>
        <w:jc w:val="both"/>
      </w:pPr>
    </w:p>
    <w:p w:rsidR="0080227B" w:rsidRDefault="0080227B">
      <w:pPr>
        <w:jc w:val="both"/>
        <w:rPr>
          <w:b/>
          <w:sz w:val="28"/>
        </w:rPr>
      </w:pPr>
    </w:p>
    <w:p w:rsidR="0080227B" w:rsidRDefault="0080227B">
      <w:pPr>
        <w:jc w:val="both"/>
        <w:rPr>
          <w:b/>
          <w:sz w:val="28"/>
        </w:rPr>
      </w:pPr>
    </w:p>
    <w:p w:rsidR="0080227B" w:rsidRDefault="0080227B">
      <w:pPr>
        <w:jc w:val="both"/>
        <w:rPr>
          <w:b/>
          <w:sz w:val="28"/>
        </w:rPr>
      </w:pPr>
    </w:p>
    <w:p w:rsidR="0080227B" w:rsidRDefault="0080227B">
      <w:pPr>
        <w:jc w:val="both"/>
        <w:rPr>
          <w:b/>
          <w:sz w:val="28"/>
        </w:rPr>
      </w:pPr>
    </w:p>
    <w:p w:rsidR="0080227B" w:rsidRDefault="0080227B">
      <w:pPr>
        <w:jc w:val="both"/>
        <w:rPr>
          <w:b/>
          <w:sz w:val="28"/>
        </w:rPr>
      </w:pPr>
    </w:p>
    <w:p w:rsidR="002355BC" w:rsidRDefault="002B05A9">
      <w:pPr>
        <w:jc w:val="both"/>
        <w:rPr>
          <w:highlight w:val="red"/>
        </w:rPr>
      </w:pPr>
      <w:r w:rsidRPr="002B05A9">
        <w:rPr>
          <w:b/>
          <w:sz w:val="28"/>
        </w:rPr>
        <w:t>Further work required to Analysis section</w:t>
      </w:r>
    </w:p>
    <w:p w:rsidR="00924C65" w:rsidRDefault="00924C65">
      <w:pPr>
        <w:jc w:val="both"/>
      </w:pPr>
      <w:r w:rsidRPr="00BC3BA0">
        <w:rPr>
          <w:highlight w:val="green"/>
        </w:rPr>
        <w:t>Do sources have to be quoted (e.g. those used for research) and credited?</w:t>
      </w:r>
    </w:p>
    <w:p w:rsidR="00EF7E14" w:rsidRDefault="00EF7E14">
      <w:pPr>
        <w:jc w:val="both"/>
      </w:pPr>
      <w:r w:rsidRPr="00BC3BA0">
        <w:rPr>
          <w:highlight w:val="yellow"/>
        </w:rPr>
        <w:t>More comparisons with current systems</w:t>
      </w:r>
    </w:p>
    <w:p w:rsidR="0067778D" w:rsidRDefault="00F60DDE">
      <w:pPr>
        <w:jc w:val="both"/>
      </w:pPr>
      <w:r w:rsidRPr="00BC3BA0">
        <w:rPr>
          <w:highlight w:val="yellow"/>
        </w:rPr>
        <w:t xml:space="preserve">Update to remove references to admin interface and login, have pupils type in names and class when enter system.  No need for extra complications of login process.  Have create class button to track people only in </w:t>
      </w:r>
      <w:r w:rsidRPr="00F60DDE">
        <w:rPr>
          <w:highlight w:val="yellow"/>
        </w:rPr>
        <w:t>certain</w:t>
      </w:r>
      <w:r w:rsidRPr="00BC3BA0">
        <w:rPr>
          <w:highlight w:val="yellow"/>
        </w:rPr>
        <w:t xml:space="preserve"> class.</w:t>
      </w:r>
    </w:p>
    <w:p w:rsidR="00761F28" w:rsidRDefault="0067778D">
      <w:pPr>
        <w:jc w:val="both"/>
      </w:pPr>
      <w:r w:rsidRPr="002E3C05">
        <w:rPr>
          <w:highlight w:val="yellow"/>
        </w:rPr>
        <w:t>Fix rulers/grid</w:t>
      </w:r>
      <w:r w:rsidR="002E3C05" w:rsidRPr="002E3C05">
        <w:rPr>
          <w:highlight w:val="yellow"/>
        </w:rPr>
        <w:t>, padding of titles is uneven</w:t>
      </w:r>
    </w:p>
    <w:p w:rsidR="002B05A9" w:rsidRPr="0080227B" w:rsidRDefault="00761F28">
      <w:pPr>
        <w:jc w:val="both"/>
      </w:pPr>
      <w:r w:rsidRPr="00761F28">
        <w:rPr>
          <w:highlight w:val="yellow"/>
        </w:rPr>
        <w:t>Remove score boards to decrease complexity</w:t>
      </w:r>
      <w:r w:rsidR="002B05A9">
        <w:br w:type="page"/>
      </w:r>
    </w:p>
    <w:p w:rsidR="002B05A9" w:rsidRDefault="002B05A9">
      <w:pPr>
        <w:pStyle w:val="Heading1"/>
        <w:jc w:val="both"/>
      </w:pPr>
      <w:bookmarkStart w:id="0" w:name="_Toc372896366"/>
      <w:r>
        <w:lastRenderedPageBreak/>
        <w:t>Section 1: Analysis</w:t>
      </w:r>
      <w:bookmarkEnd w:id="0"/>
    </w:p>
    <w:p w:rsidR="002B05A9" w:rsidRDefault="002B05A9">
      <w:pPr>
        <w:pStyle w:val="Heading2"/>
        <w:spacing w:after="240"/>
        <w:jc w:val="both"/>
      </w:pPr>
    </w:p>
    <w:p w:rsidR="004D3202" w:rsidRDefault="002B05A9">
      <w:pPr>
        <w:pStyle w:val="Heading2"/>
        <w:spacing w:after="240"/>
        <w:jc w:val="both"/>
      </w:pPr>
      <w:bookmarkStart w:id="1" w:name="_Toc372896367"/>
      <w:r>
        <w:t>The problem: identification and b</w:t>
      </w:r>
      <w:r w:rsidR="004D3202">
        <w:t>ackground</w:t>
      </w:r>
      <w:bookmarkEnd w:id="1"/>
    </w:p>
    <w:p w:rsidR="00C84209" w:rsidRPr="00C84209" w:rsidRDefault="00C84209">
      <w:pPr>
        <w:pStyle w:val="Heading3"/>
        <w:spacing w:after="240"/>
        <w:jc w:val="both"/>
      </w:pPr>
      <w:r>
        <w:t>Problem identification</w:t>
      </w:r>
    </w:p>
    <w:p w:rsidR="00CC001E" w:rsidRDefault="00CC001E">
      <w:pPr>
        <w:spacing w:after="240"/>
        <w:jc w:val="both"/>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rsidR="00CC001E" w:rsidRDefault="00CC001E">
      <w:pPr>
        <w:spacing w:after="240"/>
        <w:jc w:val="both"/>
      </w:pPr>
      <w:r>
        <w:t>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handouts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rsidR="00CC001E" w:rsidRDefault="00CC001E">
      <w:pPr>
        <w:spacing w:after="240"/>
        <w:jc w:val="both"/>
      </w:pPr>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rsidR="000409F9" w:rsidRDefault="00CC001E">
      <w:pPr>
        <w:spacing w:after="240"/>
        <w:jc w:val="both"/>
      </w:pPr>
      <w:r>
        <w:t>Online research and face-to-face interviews with teachers (see Appendix A for details) has shown that there are many types of videos, handouts,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rsidR="00C84209" w:rsidRPr="00C84209" w:rsidRDefault="00CC001E">
      <w:pPr>
        <w:pStyle w:val="Heading3"/>
        <w:spacing w:after="240"/>
        <w:jc w:val="both"/>
      </w:pPr>
      <w:r>
        <w:t xml:space="preserve">Background - </w:t>
      </w:r>
      <w:r w:rsidR="00F46EB9">
        <w:t>Teaching</w:t>
      </w:r>
      <w:r w:rsidR="000409F9">
        <w:t xml:space="preserve"> context</w:t>
      </w:r>
    </w:p>
    <w:p w:rsidR="00CC001E" w:rsidRPr="00BC3BA0" w:rsidRDefault="00CC001E">
      <w:pPr>
        <w:jc w:val="both"/>
        <w:rPr>
          <w:highlight w:val="yellow"/>
        </w:rPr>
      </w:pPr>
      <w:r w:rsidRPr="00BC3BA0">
        <w:rPr>
          <w:highlight w:val="yellow"/>
        </w:rPr>
        <w:t>The teachers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rsidR="00CC001E" w:rsidRPr="00BC3BA0" w:rsidRDefault="00CC001E">
      <w:pPr>
        <w:pStyle w:val="ListParagraph"/>
        <w:numPr>
          <w:ilvl w:val="0"/>
          <w:numId w:val="6"/>
        </w:numPr>
        <w:ind w:left="567" w:hanging="283"/>
        <w:jc w:val="both"/>
        <w:rPr>
          <w:highlight w:val="yellow"/>
        </w:rPr>
      </w:pPr>
      <w:r w:rsidRPr="00BC3BA0">
        <w:rPr>
          <w:highlight w:val="yellow"/>
        </w:rPr>
        <w:t>Some context – the ideas of Charles Darwin.</w:t>
      </w:r>
    </w:p>
    <w:p w:rsidR="00CC001E" w:rsidRPr="00BC3BA0" w:rsidRDefault="00CC001E">
      <w:pPr>
        <w:pStyle w:val="ListParagraph"/>
        <w:numPr>
          <w:ilvl w:val="0"/>
          <w:numId w:val="6"/>
        </w:numPr>
        <w:ind w:left="567" w:hanging="283"/>
        <w:jc w:val="both"/>
        <w:rPr>
          <w:highlight w:val="yellow"/>
        </w:rPr>
      </w:pPr>
      <w:r w:rsidRPr="00BC3BA0">
        <w:rPr>
          <w:highlight w:val="yellow"/>
        </w:rPr>
        <w:t>A definition of evolution.</w:t>
      </w:r>
    </w:p>
    <w:p w:rsidR="00CC001E" w:rsidRPr="00BC3BA0" w:rsidRDefault="00CC001E">
      <w:pPr>
        <w:pStyle w:val="ListParagraph"/>
        <w:numPr>
          <w:ilvl w:val="0"/>
          <w:numId w:val="6"/>
        </w:numPr>
        <w:ind w:left="567" w:hanging="283"/>
        <w:jc w:val="both"/>
        <w:rPr>
          <w:highlight w:val="yellow"/>
        </w:rPr>
      </w:pPr>
      <w:r w:rsidRPr="00BC3BA0">
        <w:rPr>
          <w:highlight w:val="yellow"/>
        </w:rPr>
        <w:lastRenderedPageBreak/>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rsidR="00CC001E" w:rsidRPr="00BC3BA0" w:rsidRDefault="00CC001E">
      <w:pPr>
        <w:pStyle w:val="ListParagraph"/>
        <w:numPr>
          <w:ilvl w:val="0"/>
          <w:numId w:val="6"/>
        </w:numPr>
        <w:ind w:left="567" w:hanging="283"/>
        <w:jc w:val="both"/>
        <w:rPr>
          <w:highlight w:val="yellow"/>
        </w:rPr>
      </w:pPr>
      <w:r w:rsidRPr="00BC3BA0">
        <w:rPr>
          <w:highlight w:val="yellow"/>
        </w:rPr>
        <w:t>Examples are introduced – these can include more material on Darwin, on his travels and the Galapagos Islands, and well-known examples of evolution such as Darwin’s finches or the evolution of butterflies in contemporary Britain and their response to pollution.</w:t>
      </w:r>
    </w:p>
    <w:p w:rsidR="00CC001E" w:rsidRPr="00BC3BA0" w:rsidRDefault="00CC001E">
      <w:pPr>
        <w:pStyle w:val="ListParagraph"/>
        <w:numPr>
          <w:ilvl w:val="0"/>
          <w:numId w:val="6"/>
        </w:numPr>
        <w:ind w:left="567" w:hanging="283"/>
        <w:jc w:val="both"/>
        <w:rPr>
          <w:highlight w:val="yellow"/>
        </w:rPr>
      </w:pPr>
      <w:r w:rsidRPr="00BC3BA0">
        <w:rPr>
          <w:highlight w:val="yellow"/>
        </w:rPr>
        <w:t xml:space="preserve">What evolution </w:t>
      </w:r>
      <w:proofErr w:type="gramStart"/>
      <w:r w:rsidRPr="00BC3BA0">
        <w:rPr>
          <w:highlight w:val="yellow"/>
        </w:rPr>
        <w:t>is not/common misconceptions</w:t>
      </w:r>
      <w:proofErr w:type="gramEnd"/>
      <w:r w:rsidRPr="00BC3BA0">
        <w:rPr>
          <w:highlight w:val="yellow"/>
        </w:rPr>
        <w:t xml:space="preserve"> – Lamarckism.</w:t>
      </w:r>
    </w:p>
    <w:p w:rsidR="00CC001E" w:rsidRPr="00BC3BA0" w:rsidRDefault="00CC001E">
      <w:pPr>
        <w:pStyle w:val="ListParagraph"/>
        <w:numPr>
          <w:ilvl w:val="0"/>
          <w:numId w:val="6"/>
        </w:numPr>
        <w:ind w:left="567" w:hanging="283"/>
        <w:jc w:val="both"/>
        <w:rPr>
          <w:highlight w:val="yellow"/>
        </w:rPr>
      </w:pPr>
      <w:r w:rsidRPr="00BC3BA0">
        <w:rPr>
          <w:highlight w:val="yellow"/>
        </w:rPr>
        <w:t>Lessons are a mixture of explanation by the teacher, using video or written materials to illustrate the subject, taking questions and classroom discussion.</w:t>
      </w:r>
    </w:p>
    <w:p w:rsidR="00F46EB9" w:rsidRDefault="00CC001E">
      <w:pPr>
        <w:jc w:val="both"/>
        <w:rPr>
          <w:highlight w:val="yellow"/>
        </w:rPr>
      </w:pPr>
      <w:r w:rsidRPr="00BC3BA0">
        <w:rPr>
          <w:highlight w:val="yellow"/>
        </w:rPr>
        <w:t>Computers with internet access are available during lessons with one computer for every pupil.</w:t>
      </w:r>
    </w:p>
    <w:p w:rsidR="008A2D12" w:rsidRPr="008A2D12" w:rsidRDefault="008A2D12">
      <w:pPr>
        <w:jc w:val="both"/>
      </w:pPr>
    </w:p>
    <w:p w:rsidR="004D3202" w:rsidRDefault="004D3202">
      <w:pPr>
        <w:pStyle w:val="Heading2"/>
        <w:spacing w:after="240"/>
        <w:jc w:val="both"/>
      </w:pPr>
      <w:bookmarkStart w:id="2" w:name="_Toc372896368"/>
      <w:r>
        <w:t xml:space="preserve">Description of </w:t>
      </w:r>
      <w:r w:rsidR="006C3512">
        <w:t>available</w:t>
      </w:r>
      <w:r>
        <w:t xml:space="preserve"> </w:t>
      </w:r>
      <w:r w:rsidR="002355BC">
        <w:t>tools</w:t>
      </w:r>
      <w:bookmarkEnd w:id="2"/>
    </w:p>
    <w:p w:rsidR="008C6E43" w:rsidRPr="008C6E43" w:rsidRDefault="008C6E43" w:rsidP="00BC3BA0">
      <w:pPr>
        <w:jc w:val="both"/>
      </w:pPr>
      <w:r w:rsidRPr="008C6E43">
        <w:rPr>
          <w:highlight w:val="green"/>
        </w:rPr>
        <w:t>Description of current system?  Should this be put in feasibility studies?</w:t>
      </w:r>
    </w:p>
    <w:p w:rsidR="000409F9" w:rsidRDefault="000409F9">
      <w:pPr>
        <w:spacing w:after="240"/>
        <w:jc w:val="both"/>
      </w:pPr>
      <w:r>
        <w:t>The two Biology teachers who have been interviewed are not currently using any computer-based simulation tools as part of their lessons on evolution. However, some tools do exist and this section assesses the leading examples.</w:t>
      </w:r>
    </w:p>
    <w:p w:rsidR="00E679FF" w:rsidRDefault="00CC001E">
      <w:pPr>
        <w:spacing w:after="240"/>
        <w:jc w:val="both"/>
      </w:pPr>
      <w:r>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2268"/>
        <w:gridCol w:w="3543"/>
        <w:gridCol w:w="2977"/>
      </w:tblGrid>
      <w:tr w:rsidR="001B77AE" w:rsidTr="00BB45B2">
        <w:tc>
          <w:tcPr>
            <w:tcW w:w="2268" w:type="dxa"/>
          </w:tcPr>
          <w:p w:rsidR="001B77AE" w:rsidRPr="004448E1" w:rsidRDefault="001B77AE">
            <w:pPr>
              <w:tabs>
                <w:tab w:val="left" w:pos="992"/>
              </w:tabs>
              <w:spacing w:after="240" w:line="276" w:lineRule="auto"/>
              <w:jc w:val="both"/>
              <w:rPr>
                <w:b/>
                <w:sz w:val="24"/>
              </w:rPr>
            </w:pPr>
            <w:r w:rsidRPr="004448E1">
              <w:rPr>
                <w:b/>
                <w:sz w:val="24"/>
              </w:rPr>
              <w:t>Name</w:t>
            </w:r>
          </w:p>
        </w:tc>
        <w:tc>
          <w:tcPr>
            <w:tcW w:w="3543" w:type="dxa"/>
          </w:tcPr>
          <w:p w:rsidR="001B77AE" w:rsidRPr="004448E1" w:rsidRDefault="001B77AE">
            <w:pPr>
              <w:spacing w:after="240" w:line="276" w:lineRule="auto"/>
              <w:jc w:val="both"/>
              <w:rPr>
                <w:b/>
                <w:sz w:val="24"/>
              </w:rPr>
            </w:pPr>
            <w:r w:rsidRPr="004448E1">
              <w:rPr>
                <w:b/>
                <w:sz w:val="24"/>
              </w:rPr>
              <w:t>Description</w:t>
            </w:r>
          </w:p>
        </w:tc>
        <w:tc>
          <w:tcPr>
            <w:tcW w:w="2977" w:type="dxa"/>
          </w:tcPr>
          <w:p w:rsidR="001B77AE" w:rsidRPr="004448E1" w:rsidRDefault="001B77AE">
            <w:pPr>
              <w:spacing w:after="240" w:line="276" w:lineRule="auto"/>
              <w:jc w:val="both"/>
              <w:rPr>
                <w:b/>
                <w:sz w:val="24"/>
              </w:rPr>
            </w:pPr>
            <w:r>
              <w:rPr>
                <w:b/>
                <w:sz w:val="24"/>
              </w:rPr>
              <w:t>Assessment</w:t>
            </w:r>
          </w:p>
        </w:tc>
      </w:tr>
      <w:tr w:rsidR="001B77AE" w:rsidTr="00BB45B2">
        <w:tc>
          <w:tcPr>
            <w:tcW w:w="2268" w:type="dxa"/>
          </w:tcPr>
          <w:p w:rsidR="001B77AE" w:rsidRPr="004448E1" w:rsidRDefault="001B77AE">
            <w:pPr>
              <w:spacing w:after="240" w:line="276" w:lineRule="auto"/>
              <w:jc w:val="both"/>
              <w:rPr>
                <w:b/>
              </w:rPr>
            </w:pPr>
            <w:r>
              <w:rPr>
                <w:b/>
              </w:rPr>
              <w:t>“Who Wants to Live a Million Years?”</w:t>
            </w:r>
          </w:p>
        </w:tc>
        <w:tc>
          <w:tcPr>
            <w:tcW w:w="3543" w:type="dxa"/>
          </w:tcPr>
          <w:p w:rsidR="00CC001E" w:rsidRDefault="00CC001E">
            <w:pPr>
              <w:pStyle w:val="ListParagraph"/>
              <w:numPr>
                <w:ilvl w:val="0"/>
                <w:numId w:val="5"/>
              </w:numPr>
              <w:spacing w:after="240"/>
              <w:ind w:left="175" w:hanging="175"/>
              <w:jc w:val="both"/>
            </w:pPr>
            <w:r>
              <w:t>Aimed at 12- 14 age group</w:t>
            </w:r>
          </w:p>
          <w:p w:rsidR="00CC001E" w:rsidRDefault="00CC001E">
            <w:pPr>
              <w:pStyle w:val="ListParagraph"/>
              <w:numPr>
                <w:ilvl w:val="0"/>
                <w:numId w:val="5"/>
              </w:numPr>
              <w:spacing w:after="240"/>
              <w:ind w:left="175" w:hanging="175"/>
              <w:jc w:val="both"/>
            </w:pPr>
            <w:r>
              <w:t>Focused on evolution</w:t>
            </w:r>
          </w:p>
          <w:p w:rsidR="00CC001E" w:rsidRDefault="00CC001E">
            <w:pPr>
              <w:pStyle w:val="ListParagraph"/>
              <w:numPr>
                <w:ilvl w:val="0"/>
                <w:numId w:val="5"/>
              </w:numPr>
              <w:spacing w:after="240"/>
              <w:ind w:left="175" w:hanging="175"/>
              <w:jc w:val="both"/>
            </w:pPr>
            <w:r>
              <w:t>Learning and simulation sections, together with a quiz, glossary and Darwin biography</w:t>
            </w:r>
          </w:p>
          <w:p w:rsidR="00BB45B2" w:rsidRDefault="00CC001E">
            <w:pPr>
              <w:pStyle w:val="ListParagraph"/>
              <w:numPr>
                <w:ilvl w:val="0"/>
                <w:numId w:val="5"/>
              </w:numPr>
              <w:spacing w:after="240"/>
              <w:ind w:left="317" w:hanging="317"/>
              <w:jc w:val="both"/>
            </w:pPr>
            <w:r>
              <w:t>Shows impact of a change in environment on a population and the effects of natural selection</w:t>
            </w:r>
          </w:p>
        </w:tc>
        <w:tc>
          <w:tcPr>
            <w:tcW w:w="2977" w:type="dxa"/>
          </w:tcPr>
          <w:p w:rsidR="00CC001E" w:rsidRDefault="00CC001E">
            <w:pPr>
              <w:pStyle w:val="ListParagraph"/>
              <w:numPr>
                <w:ilvl w:val="0"/>
                <w:numId w:val="5"/>
              </w:numPr>
              <w:spacing w:after="240"/>
              <w:ind w:left="175" w:hanging="175"/>
              <w:jc w:val="both"/>
            </w:pPr>
            <w:r>
              <w:t>Learning and simulation sections</w:t>
            </w:r>
          </w:p>
          <w:p w:rsidR="00CC001E" w:rsidRDefault="00CC001E">
            <w:pPr>
              <w:pStyle w:val="ListParagraph"/>
              <w:numPr>
                <w:ilvl w:val="0"/>
                <w:numId w:val="5"/>
              </w:numPr>
              <w:spacing w:after="240"/>
              <w:ind w:left="175" w:hanging="175"/>
              <w:jc w:val="both"/>
            </w:pPr>
            <w:r>
              <w:t>Poor treatment of mutations</w:t>
            </w:r>
          </w:p>
          <w:p w:rsidR="00CC001E" w:rsidRDefault="00CC001E">
            <w:pPr>
              <w:pStyle w:val="ListParagraph"/>
              <w:numPr>
                <w:ilvl w:val="0"/>
                <w:numId w:val="5"/>
              </w:numPr>
              <w:spacing w:after="240"/>
              <w:ind w:left="175" w:hanging="175"/>
              <w:jc w:val="both"/>
            </w:pPr>
            <w:r>
              <w:t>Poor representation of gradual evolution processes</w:t>
            </w:r>
          </w:p>
          <w:p w:rsidR="00CC001E" w:rsidRDefault="00CC001E">
            <w:pPr>
              <w:pStyle w:val="ListParagraph"/>
              <w:numPr>
                <w:ilvl w:val="0"/>
                <w:numId w:val="5"/>
              </w:numPr>
              <w:spacing w:after="240"/>
              <w:ind w:left="175" w:hanging="175"/>
              <w:jc w:val="both"/>
            </w:pPr>
            <w:r>
              <w:t>Not very engaging/fun</w:t>
            </w:r>
          </w:p>
          <w:p w:rsidR="00CC001E" w:rsidRDefault="00CC001E">
            <w:pPr>
              <w:pStyle w:val="ListParagraph"/>
              <w:numPr>
                <w:ilvl w:val="0"/>
                <w:numId w:val="5"/>
              </w:numPr>
              <w:spacing w:after="240"/>
              <w:ind w:left="175" w:hanging="175"/>
              <w:jc w:val="both"/>
            </w:pPr>
            <w:r>
              <w:t>Minimal user interaction</w:t>
            </w:r>
          </w:p>
          <w:p w:rsidR="004C6899" w:rsidRPr="00BB45B2" w:rsidRDefault="00CC001E">
            <w:pPr>
              <w:pStyle w:val="ListParagraph"/>
              <w:numPr>
                <w:ilvl w:val="0"/>
                <w:numId w:val="5"/>
              </w:numPr>
              <w:spacing w:after="240"/>
              <w:ind w:left="317" w:hanging="317"/>
              <w:jc w:val="both"/>
            </w:pPr>
            <w:r>
              <w:t>Overall – too high level</w:t>
            </w:r>
          </w:p>
        </w:tc>
      </w:tr>
      <w:tr w:rsidR="00BB45B2" w:rsidTr="00BB45B2">
        <w:tc>
          <w:tcPr>
            <w:tcW w:w="2268" w:type="dxa"/>
          </w:tcPr>
          <w:p w:rsidR="00BB45B2" w:rsidRDefault="00923F9A">
            <w:pPr>
              <w:spacing w:after="240"/>
              <w:jc w:val="both"/>
              <w:rPr>
                <w:b/>
              </w:rPr>
            </w:pPr>
            <w:r>
              <w:rPr>
                <w:b/>
              </w:rPr>
              <w:t>“Stop Disasters!”</w:t>
            </w:r>
          </w:p>
        </w:tc>
        <w:tc>
          <w:tcPr>
            <w:tcW w:w="3543" w:type="dxa"/>
          </w:tcPr>
          <w:p w:rsidR="00CC001E" w:rsidRDefault="00CC001E">
            <w:pPr>
              <w:pStyle w:val="ListParagraph"/>
              <w:numPr>
                <w:ilvl w:val="0"/>
                <w:numId w:val="5"/>
              </w:numPr>
              <w:spacing w:after="240"/>
              <w:ind w:left="175" w:hanging="175"/>
              <w:jc w:val="both"/>
            </w:pPr>
            <w:r>
              <w:t>Aimed at 16+ age group</w:t>
            </w:r>
          </w:p>
          <w:p w:rsidR="00CC001E" w:rsidRDefault="00CC001E">
            <w:pPr>
              <w:pStyle w:val="ListParagraph"/>
              <w:numPr>
                <w:ilvl w:val="0"/>
                <w:numId w:val="5"/>
              </w:numPr>
              <w:spacing w:after="240"/>
              <w:ind w:left="175" w:hanging="175"/>
              <w:jc w:val="both"/>
            </w:pPr>
            <w:r>
              <w:t>Produced by the United Nations</w:t>
            </w:r>
          </w:p>
          <w:p w:rsidR="00CC001E" w:rsidRDefault="00CC001E">
            <w:pPr>
              <w:pStyle w:val="ListParagraph"/>
              <w:numPr>
                <w:ilvl w:val="0"/>
                <w:numId w:val="5"/>
              </w:numPr>
              <w:spacing w:after="240"/>
              <w:ind w:left="175" w:hanging="175"/>
              <w:jc w:val="both"/>
            </w:pPr>
            <w:r>
              <w:t>Focused on disaster recovery</w:t>
            </w:r>
          </w:p>
          <w:p w:rsidR="00BB45B2" w:rsidRDefault="00CC001E">
            <w:pPr>
              <w:pStyle w:val="ListParagraph"/>
              <w:numPr>
                <w:ilvl w:val="0"/>
                <w:numId w:val="5"/>
              </w:numPr>
              <w:spacing w:after="240"/>
              <w:ind w:left="317" w:hanging="317"/>
              <w:jc w:val="both"/>
            </w:pPr>
            <w:r>
              <w:t>Shows the impact of disasters</w:t>
            </w:r>
          </w:p>
        </w:tc>
        <w:tc>
          <w:tcPr>
            <w:tcW w:w="2977" w:type="dxa"/>
          </w:tcPr>
          <w:p w:rsidR="00CC001E" w:rsidRDefault="00CC001E">
            <w:pPr>
              <w:pStyle w:val="ListParagraph"/>
              <w:numPr>
                <w:ilvl w:val="0"/>
                <w:numId w:val="5"/>
              </w:numPr>
              <w:spacing w:after="240"/>
              <w:ind w:left="175" w:hanging="175"/>
              <w:jc w:val="both"/>
            </w:pPr>
            <w:r>
              <w:t>Engaging and sophisticated</w:t>
            </w:r>
          </w:p>
          <w:p w:rsidR="00CC001E" w:rsidRDefault="00CC001E">
            <w:pPr>
              <w:pStyle w:val="ListParagraph"/>
              <w:numPr>
                <w:ilvl w:val="0"/>
                <w:numId w:val="5"/>
              </w:numPr>
              <w:spacing w:after="240"/>
              <w:ind w:left="175" w:hanging="175"/>
              <w:jc w:val="both"/>
            </w:pPr>
            <w:r>
              <w:t>Good level of user interaction</w:t>
            </w:r>
          </w:p>
          <w:p w:rsidR="00CC001E" w:rsidRDefault="00CC001E">
            <w:pPr>
              <w:pStyle w:val="ListParagraph"/>
              <w:numPr>
                <w:ilvl w:val="0"/>
                <w:numId w:val="5"/>
              </w:numPr>
              <w:spacing w:after="240"/>
              <w:ind w:left="175" w:hanging="175"/>
              <w:jc w:val="both"/>
            </w:pPr>
            <w:r>
              <w:t>Good information and links</w:t>
            </w:r>
          </w:p>
          <w:p w:rsidR="0078120B" w:rsidRDefault="00CC001E">
            <w:pPr>
              <w:pStyle w:val="ListParagraph"/>
              <w:numPr>
                <w:ilvl w:val="0"/>
                <w:numId w:val="5"/>
              </w:numPr>
              <w:spacing w:after="240"/>
              <w:ind w:left="317" w:hanging="317"/>
              <w:jc w:val="both"/>
            </w:pPr>
            <w:r>
              <w:t>Not relevant to evolution</w:t>
            </w:r>
          </w:p>
        </w:tc>
      </w:tr>
      <w:tr w:rsidR="00923F9A" w:rsidTr="00BB45B2">
        <w:tc>
          <w:tcPr>
            <w:tcW w:w="2268" w:type="dxa"/>
          </w:tcPr>
          <w:p w:rsidR="00923F9A" w:rsidRPr="00923F9A" w:rsidRDefault="00923F9A">
            <w:pPr>
              <w:spacing w:after="240"/>
              <w:jc w:val="both"/>
            </w:pPr>
            <w:r w:rsidRPr="00923F9A">
              <w:rPr>
                <w:highlight w:val="yellow"/>
              </w:rPr>
              <w:t>More to be added</w:t>
            </w:r>
          </w:p>
        </w:tc>
        <w:tc>
          <w:tcPr>
            <w:tcW w:w="3543" w:type="dxa"/>
          </w:tcPr>
          <w:p w:rsidR="00923F9A" w:rsidRDefault="00923F9A">
            <w:pPr>
              <w:pStyle w:val="ListParagraph"/>
              <w:numPr>
                <w:ilvl w:val="0"/>
                <w:numId w:val="5"/>
              </w:numPr>
              <w:spacing w:after="240"/>
              <w:ind w:left="317" w:hanging="317"/>
              <w:jc w:val="both"/>
            </w:pPr>
          </w:p>
        </w:tc>
        <w:tc>
          <w:tcPr>
            <w:tcW w:w="2977" w:type="dxa"/>
          </w:tcPr>
          <w:p w:rsidR="00923F9A" w:rsidRDefault="00923F9A">
            <w:pPr>
              <w:pStyle w:val="ListParagraph"/>
              <w:numPr>
                <w:ilvl w:val="0"/>
                <w:numId w:val="5"/>
              </w:numPr>
              <w:spacing w:after="240"/>
              <w:ind w:left="317" w:hanging="317"/>
              <w:jc w:val="both"/>
            </w:pPr>
          </w:p>
        </w:tc>
      </w:tr>
    </w:tbl>
    <w:p w:rsidR="00E679FF" w:rsidRDefault="00E679FF">
      <w:pPr>
        <w:spacing w:after="240"/>
        <w:jc w:val="both"/>
      </w:pPr>
    </w:p>
    <w:p w:rsidR="00CC001E" w:rsidRDefault="00CC001E">
      <w:pPr>
        <w:spacing w:after="240"/>
        <w:jc w:val="both"/>
      </w:pPr>
      <w:r>
        <w:lastRenderedPageBreak/>
        <w:t xml:space="preserve">The tool </w:t>
      </w:r>
      <w:r w:rsidRPr="00690AE2">
        <w:t>“Who Wants to Live a Million Years?”</w:t>
      </w:r>
      <w:r>
        <w:t xml:space="preserve"> (</w:t>
      </w:r>
      <w:hyperlink r:id="rId9"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p>
    <w:p w:rsidR="00CC001E" w:rsidRDefault="00CC001E">
      <w:pPr>
        <w:spacing w:after="240"/>
        <w:jc w:val="both"/>
      </w:pPr>
      <w:r>
        <w:t>The tool contains a learning section (‘Learn about Evolution’) and a simulation section (‘Play the Survival Game’). The learning section shows the user both text and pictures in a fun, animated way to help engage users. The simulation section proceeds as follows:</w:t>
      </w:r>
    </w:p>
    <w:p w:rsidR="00CC001E" w:rsidRPr="00E402E4" w:rsidRDefault="00CC001E">
      <w:pPr>
        <w:pStyle w:val="ListParagraph"/>
        <w:numPr>
          <w:ilvl w:val="0"/>
          <w:numId w:val="5"/>
        </w:numPr>
        <w:spacing w:after="240"/>
        <w:ind w:left="567" w:hanging="283"/>
        <w:jc w:val="both"/>
      </w:pPr>
      <w:r w:rsidRPr="00E402E4">
        <w:t xml:space="preserve">It asks the user to choose a starting population </w:t>
      </w:r>
      <w:r>
        <w:t>and select variations within the population</w:t>
      </w:r>
      <w:r w:rsidRPr="00E402E4">
        <w:t>.</w:t>
      </w:r>
    </w:p>
    <w:p w:rsidR="00CC001E" w:rsidRPr="00E402E4" w:rsidRDefault="00CC001E">
      <w:pPr>
        <w:pStyle w:val="ListParagraph"/>
        <w:numPr>
          <w:ilvl w:val="0"/>
          <w:numId w:val="5"/>
        </w:numPr>
        <w:spacing w:after="240"/>
        <w:ind w:left="567" w:hanging="283"/>
        <w:jc w:val="both"/>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rsidR="00CC001E" w:rsidRPr="00E402E4" w:rsidRDefault="00CC001E">
      <w:pPr>
        <w:pStyle w:val="ListParagraph"/>
        <w:numPr>
          <w:ilvl w:val="0"/>
          <w:numId w:val="5"/>
        </w:numPr>
        <w:spacing w:after="240"/>
        <w:ind w:left="567" w:hanging="283"/>
        <w:jc w:val="both"/>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rsidR="00CC001E" w:rsidRPr="00E402E4" w:rsidRDefault="00CC001E">
      <w:pPr>
        <w:pStyle w:val="ListParagraph"/>
        <w:numPr>
          <w:ilvl w:val="0"/>
          <w:numId w:val="5"/>
        </w:numPr>
        <w:spacing w:after="240"/>
        <w:ind w:left="567" w:hanging="283"/>
        <w:jc w:val="both"/>
      </w:pPr>
      <w:r w:rsidRPr="00E402E4">
        <w:t>The simulation takes about 2 minutes to complete</w:t>
      </w:r>
      <w:r>
        <w:t xml:space="preserve"> each time, with users expected to run several simulations</w:t>
      </w:r>
      <w:r w:rsidRPr="00E402E4">
        <w:t>.</w:t>
      </w:r>
    </w:p>
    <w:p w:rsidR="00CC001E" w:rsidRDefault="00CC001E">
      <w:pPr>
        <w:spacing w:after="240"/>
        <w:jc w:val="both"/>
      </w:pPr>
      <w:r>
        <w:t>A number of criticisms of this tool can be made:</w:t>
      </w:r>
    </w:p>
    <w:p w:rsidR="00CC001E" w:rsidRDefault="00CC001E">
      <w:pPr>
        <w:pStyle w:val="ListParagraph"/>
        <w:numPr>
          <w:ilvl w:val="0"/>
          <w:numId w:val="16"/>
        </w:numPr>
        <w:spacing w:after="240"/>
        <w:ind w:left="567" w:hanging="283"/>
        <w:jc w:val="both"/>
      </w:pPr>
      <w:r>
        <w:t xml:space="preserve">The simulation gives a misleading representation of natural selection as it presents mutations as a non-random event (as selected by the user) while in reality they are totally random and cannot be chosen. </w:t>
      </w:r>
    </w:p>
    <w:p w:rsidR="00CC001E" w:rsidRDefault="00CC001E">
      <w:pPr>
        <w:pStyle w:val="ListParagraph"/>
        <w:numPr>
          <w:ilvl w:val="0"/>
          <w:numId w:val="16"/>
        </w:numPr>
        <w:spacing w:after="240"/>
        <w:ind w:left="567" w:hanging="283"/>
        <w:jc w:val="both"/>
      </w:pPr>
      <w:r>
        <w:t>It is not clear what the different mutations are - different versions of an animal are shown in crude terms (e.g. one has longer fur, another has a longer body).</w:t>
      </w:r>
    </w:p>
    <w:p w:rsidR="00CC001E" w:rsidRDefault="00CC001E">
      <w:pPr>
        <w:pStyle w:val="ListParagraph"/>
        <w:numPr>
          <w:ilvl w:val="0"/>
          <w:numId w:val="16"/>
        </w:numPr>
        <w:spacing w:after="240"/>
        <w:ind w:left="567" w:hanging="283"/>
        <w:jc w:val="both"/>
      </w:pPr>
      <w:r>
        <w:t>The results of a change in environment are simply presented – there is no explanation why the different versions are increasing or decreasing in number</w:t>
      </w:r>
    </w:p>
    <w:p w:rsidR="00CC001E" w:rsidRDefault="00CC001E">
      <w:pPr>
        <w:pStyle w:val="ListParagraph"/>
        <w:numPr>
          <w:ilvl w:val="0"/>
          <w:numId w:val="16"/>
        </w:numPr>
        <w:spacing w:after="240"/>
        <w:ind w:left="567" w:hanging="283"/>
        <w:jc w:val="both"/>
      </w:pPr>
      <w:r>
        <w:t>The simulation is also not very engaging; there is minimal user interaction (which does not make it fun) with just a few clicks from start to finish.</w:t>
      </w:r>
    </w:p>
    <w:p w:rsidR="00CC001E" w:rsidRDefault="00CC001E">
      <w:pPr>
        <w:pStyle w:val="ListParagraph"/>
        <w:numPr>
          <w:ilvl w:val="0"/>
          <w:numId w:val="16"/>
        </w:numPr>
        <w:spacing w:after="240"/>
        <w:ind w:left="567" w:hanging="283"/>
        <w:jc w:val="both"/>
      </w:pPr>
      <w:r>
        <w:t>Overall, the tool is aimed at young children to provide some ‘fun’ but it provides only a very crude view of evolution.</w:t>
      </w:r>
    </w:p>
    <w:p w:rsidR="00CC001E" w:rsidRDefault="00CC001E">
      <w:pPr>
        <w:spacing w:after="240"/>
        <w:jc w:val="both"/>
      </w:pPr>
      <w:r>
        <w:t xml:space="preserve">Another example of a flash-based web application based in flash is </w:t>
      </w:r>
      <w:r w:rsidRPr="00B9179E">
        <w:t>“Stop Disasters!”</w:t>
      </w:r>
      <w:r>
        <w:t xml:space="preserve"> (</w:t>
      </w:r>
      <w:hyperlink r:id="rId10" w:history="1">
        <w:r>
          <w:rPr>
            <w:rStyle w:val="Hyperlink"/>
          </w:rPr>
          <w:t>http://www.stopdisastersgame.org</w:t>
        </w:r>
      </w:hyperlink>
      <w:r>
        <w:t xml:space="preserve">). The focus of “Stop Disasters!” is not evolution but preventing and responding to disasters – it is produced by the United Nations and the International Strategy for Disaster Reduction. It is aimed at older children than “Who Wants to Live a Million Years” and has a game section, a section on high scores from the game, information on the largest disasters in recent history and teacher resources about disasters such as tsunamis. </w:t>
      </w:r>
    </w:p>
    <w:p w:rsidR="00CC001E" w:rsidRDefault="00CC001E">
      <w:pPr>
        <w:spacing w:after="240"/>
        <w:jc w:val="both"/>
      </w:pPr>
      <w:r>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rsidR="00CC001E" w:rsidRDefault="00CC001E">
      <w:pPr>
        <w:pStyle w:val="ListParagraph"/>
        <w:numPr>
          <w:ilvl w:val="0"/>
          <w:numId w:val="17"/>
        </w:numPr>
        <w:spacing w:after="240"/>
        <w:ind w:left="567" w:hanging="283"/>
        <w:jc w:val="both"/>
      </w:pPr>
      <w:r>
        <w:t>The user selects a scenario e.g. ‘Coastal Village – tsunami’, and difficulty level (which is generated by the level of detail of the maps used).</w:t>
      </w:r>
    </w:p>
    <w:p w:rsidR="00CC001E" w:rsidRDefault="00CC001E">
      <w:pPr>
        <w:pStyle w:val="ListParagraph"/>
        <w:numPr>
          <w:ilvl w:val="0"/>
          <w:numId w:val="17"/>
        </w:numPr>
        <w:spacing w:after="240"/>
        <w:ind w:left="567" w:hanging="283"/>
        <w:jc w:val="both"/>
      </w:pPr>
      <w:r>
        <w:lastRenderedPageBreak/>
        <w:t>A disaster occurs and the user is given a mission e.g. ‘construct accommodation for 400 people with a budget of $35,000).</w:t>
      </w:r>
    </w:p>
    <w:p w:rsidR="00CC001E" w:rsidRDefault="00CC001E">
      <w:pPr>
        <w:pStyle w:val="ListParagraph"/>
        <w:numPr>
          <w:ilvl w:val="0"/>
          <w:numId w:val="17"/>
        </w:numPr>
        <w:spacing w:after="240"/>
        <w:ind w:left="567" w:hanging="283"/>
        <w:jc w:val="both"/>
      </w:pPr>
      <w:r>
        <w:t>The user then spends the budget to purchase various materials.</w:t>
      </w:r>
    </w:p>
    <w:p w:rsidR="00CC001E" w:rsidRDefault="00CC001E">
      <w:pPr>
        <w:pStyle w:val="ListParagraph"/>
        <w:numPr>
          <w:ilvl w:val="0"/>
          <w:numId w:val="17"/>
        </w:numPr>
        <w:spacing w:after="240"/>
        <w:ind w:left="567" w:hanging="283"/>
        <w:jc w:val="both"/>
      </w:pPr>
      <w:r>
        <w:t>A score is shown e.g. number of population successfully housed.</w:t>
      </w:r>
    </w:p>
    <w:p w:rsidR="00CC001E" w:rsidRPr="005B40D3" w:rsidRDefault="00CC001E">
      <w:pPr>
        <w:pStyle w:val="ListParagraph"/>
        <w:numPr>
          <w:ilvl w:val="0"/>
          <w:numId w:val="17"/>
        </w:numPr>
        <w:spacing w:after="240"/>
        <w:ind w:left="567" w:hanging="283"/>
        <w:jc w:val="both"/>
      </w:pPr>
      <w:r w:rsidRPr="005B40D3">
        <w:t>The simulation takes about 10 minutes to run, depending on the choices made by the user.</w:t>
      </w:r>
    </w:p>
    <w:p w:rsidR="00CC001E" w:rsidRDefault="00CC001E">
      <w:pPr>
        <w:spacing w:after="240"/>
        <w:jc w:val="both"/>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rsidR="00CC001E" w:rsidRDefault="00CC001E">
      <w:pPr>
        <w:spacing w:after="240"/>
        <w:jc w:val="both"/>
      </w:pPr>
      <w:r w:rsidRPr="00CA6961">
        <w:t>More examples to be added</w:t>
      </w:r>
    </w:p>
    <w:p w:rsidR="00882E5A" w:rsidRDefault="00CC001E">
      <w:pPr>
        <w:spacing w:after="240"/>
        <w:jc w:val="both"/>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p>
    <w:p w:rsidR="00643925" w:rsidRDefault="00643925">
      <w:pPr>
        <w:spacing w:after="240"/>
        <w:jc w:val="both"/>
      </w:pPr>
    </w:p>
    <w:p w:rsidR="004D3202" w:rsidRDefault="004D3202">
      <w:pPr>
        <w:pStyle w:val="Heading2"/>
        <w:spacing w:after="240"/>
        <w:jc w:val="both"/>
      </w:pPr>
      <w:bookmarkStart w:id="3" w:name="_Toc372896369"/>
      <w:r>
        <w:t>Identificat</w:t>
      </w:r>
      <w:r w:rsidR="00431A0F">
        <w:t>ion of prospective user</w:t>
      </w:r>
      <w:r>
        <w:t>s</w:t>
      </w:r>
      <w:bookmarkEnd w:id="3"/>
    </w:p>
    <w:p w:rsidR="00CC001E" w:rsidRDefault="00CC001E">
      <w:pPr>
        <w:spacing w:after="240"/>
        <w:jc w:val="both"/>
      </w:pPr>
      <w:r>
        <w:t>Two types of users of the system have been identified – teachers in the classroom and pupils. Teacher users are teachers of Biology who conduct classes for 12-13 year olds at Kingswood School in which an introduction to evolution is required. Class sizes are from 10-15 pupils. The teacher users have a good knowledge of computing and applications but are not IT specialists. Teachers will use the tool to demonstrate the basic concepts of evolution to the pupils, and will act as an administrator for the tool.</w:t>
      </w:r>
    </w:p>
    <w:p w:rsidR="00A50508" w:rsidRPr="00A37842" w:rsidRDefault="00CC001E">
      <w:pPr>
        <w:spacing w:after="240"/>
        <w:jc w:val="both"/>
      </w:pPr>
      <w:r>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rsidR="004D3202" w:rsidRDefault="004D3202">
      <w:pPr>
        <w:pStyle w:val="Heading2"/>
        <w:spacing w:after="240"/>
        <w:jc w:val="both"/>
      </w:pPr>
      <w:bookmarkStart w:id="4" w:name="_Toc372896370"/>
      <w:r>
        <w:t>Identification of user needs and acceptable limitations</w:t>
      </w:r>
      <w:bookmarkEnd w:id="4"/>
    </w:p>
    <w:p w:rsidR="00A43E4A" w:rsidRDefault="00A43E4A">
      <w:pPr>
        <w:spacing w:after="240"/>
        <w:jc w:val="both"/>
      </w:pPr>
      <w:r>
        <w:t xml:space="preserve">Analysis of user needs and acceptable limitations has been undertaken for both </w:t>
      </w:r>
      <w:r w:rsidR="001D19D6">
        <w:t xml:space="preserve">sets of </w:t>
      </w:r>
      <w:r>
        <w:t>users – teachers and pupils.</w:t>
      </w:r>
    </w:p>
    <w:p w:rsidR="00A43E4A" w:rsidRDefault="00A43E4A">
      <w:pPr>
        <w:pStyle w:val="Heading3"/>
        <w:spacing w:after="240"/>
        <w:jc w:val="both"/>
      </w:pPr>
      <w:r>
        <w:lastRenderedPageBreak/>
        <w:t>User needs – teachers</w:t>
      </w:r>
    </w:p>
    <w:p w:rsidR="00A43E4A" w:rsidRPr="00A43E4A" w:rsidRDefault="00A43E4A" w:rsidP="00BC3BA0">
      <w:pPr>
        <w:ind w:left="360"/>
        <w:jc w:val="both"/>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rsidR="00CC001E" w:rsidRPr="00BC72C1" w:rsidRDefault="00CC001E" w:rsidP="00BC3BA0">
      <w:pPr>
        <w:numPr>
          <w:ilvl w:val="0"/>
          <w:numId w:val="9"/>
        </w:numPr>
        <w:spacing w:before="100" w:beforeAutospacing="1" w:after="0"/>
        <w:ind w:left="720"/>
        <w:jc w:val="both"/>
        <w:rPr>
          <w:rFonts w:cstheme="minorHAnsi"/>
        </w:rPr>
      </w:pPr>
      <w:r>
        <w:t xml:space="preserve">A tool which </w:t>
      </w:r>
      <w:r w:rsidRPr="00C14606">
        <w:rPr>
          <w:b/>
        </w:rPr>
        <w:t>illustrate</w:t>
      </w:r>
      <w:r>
        <w:rPr>
          <w:b/>
        </w:rPr>
        <w:t>s</w:t>
      </w:r>
      <w:r w:rsidRPr="00C14606">
        <w:rPr>
          <w:b/>
        </w:rPr>
        <w:t xml:space="preserve"> the concept of evolution</w:t>
      </w:r>
      <w:r>
        <w:t xml:space="preserve">. This concept is summarised in Appendix B. The main ideas of the concept of evolution should all be covered: </w:t>
      </w:r>
    </w:p>
    <w:p w:rsidR="00CC001E" w:rsidRDefault="00CC001E" w:rsidP="00BC3BA0">
      <w:pPr>
        <w:numPr>
          <w:ilvl w:val="1"/>
          <w:numId w:val="9"/>
        </w:numPr>
        <w:spacing w:before="100" w:beforeAutospacing="1" w:after="0"/>
        <w:ind w:left="1152"/>
        <w:jc w:val="both"/>
        <w:rPr>
          <w:rFonts w:cstheme="minorHAnsi"/>
        </w:rPr>
      </w:pPr>
      <w:r>
        <w:rPr>
          <w:rFonts w:cstheme="minorHAnsi"/>
        </w:rPr>
        <w:t>Organisms have genes which determine their makeup.</w:t>
      </w:r>
    </w:p>
    <w:p w:rsidR="00CC001E" w:rsidRDefault="00CC001E" w:rsidP="00BC3BA0">
      <w:pPr>
        <w:numPr>
          <w:ilvl w:val="1"/>
          <w:numId w:val="9"/>
        </w:numPr>
        <w:spacing w:before="100" w:beforeAutospacing="1" w:after="0"/>
        <w:ind w:left="1152"/>
        <w:jc w:val="both"/>
        <w:rPr>
          <w:rFonts w:cstheme="minorHAnsi"/>
        </w:rPr>
      </w:pPr>
      <w:r>
        <w:rPr>
          <w:rFonts w:cstheme="minorHAnsi"/>
        </w:rPr>
        <w:t>As a result of the mutation of genes, variations capable of being inherited exist</w:t>
      </w:r>
      <w:r w:rsidRPr="00BC72C1">
        <w:rPr>
          <w:rFonts w:cstheme="minorHAnsi"/>
        </w:rPr>
        <w:t xml:space="preserve"> within populations of organisms.</w:t>
      </w:r>
    </w:p>
    <w:p w:rsidR="00CC001E" w:rsidRDefault="00CC001E" w:rsidP="00BC3BA0">
      <w:pPr>
        <w:numPr>
          <w:ilvl w:val="1"/>
          <w:numId w:val="9"/>
        </w:numPr>
        <w:spacing w:before="100" w:beforeAutospacing="1" w:after="0"/>
        <w:ind w:left="1152"/>
        <w:jc w:val="both"/>
        <w:rPr>
          <w:rFonts w:cstheme="minorHAnsi"/>
        </w:rPr>
      </w:pPr>
      <w:r w:rsidRPr="00BC72C1">
        <w:rPr>
          <w:rFonts w:cstheme="minorHAnsi"/>
        </w:rPr>
        <w:t xml:space="preserve">Organisms produce more </w:t>
      </w:r>
      <w:r>
        <w:rPr>
          <w:rFonts w:cstheme="minorHAnsi"/>
        </w:rPr>
        <w:t>offspring</w:t>
      </w:r>
      <w:r w:rsidRPr="00BC72C1">
        <w:rPr>
          <w:rFonts w:cstheme="minorHAnsi"/>
        </w:rPr>
        <w:t xml:space="preserve"> than can survive.</w:t>
      </w:r>
    </w:p>
    <w:p w:rsidR="00CC001E" w:rsidRDefault="00CC001E" w:rsidP="00BC3BA0">
      <w:pPr>
        <w:numPr>
          <w:ilvl w:val="1"/>
          <w:numId w:val="9"/>
        </w:numPr>
        <w:spacing w:before="100" w:beforeAutospacing="1" w:after="0"/>
        <w:ind w:left="1152"/>
        <w:jc w:val="both"/>
        <w:rPr>
          <w:rFonts w:cstheme="minorHAnsi"/>
        </w:rPr>
      </w:pPr>
      <w:r w:rsidRPr="00BC72C1">
        <w:rPr>
          <w:rFonts w:cstheme="minorHAnsi"/>
        </w:rPr>
        <w:t>These offspring</w:t>
      </w:r>
      <w:r>
        <w:rPr>
          <w:rFonts w:cstheme="minorHAnsi"/>
        </w:rPr>
        <w:t>, with their different inheritances,</w:t>
      </w:r>
      <w:r w:rsidRPr="00BC72C1">
        <w:rPr>
          <w:rFonts w:cstheme="minorHAnsi"/>
        </w:rPr>
        <w:t xml:space="preserve"> vary in their ability to survive and reproduce.</w:t>
      </w:r>
    </w:p>
    <w:p w:rsidR="00CC001E" w:rsidRPr="00C14606" w:rsidRDefault="00CC001E" w:rsidP="00BC3BA0">
      <w:pPr>
        <w:numPr>
          <w:ilvl w:val="1"/>
          <w:numId w:val="9"/>
        </w:numPr>
        <w:spacing w:before="100" w:beforeAutospacing="1" w:after="0"/>
        <w:ind w:left="1152"/>
        <w:jc w:val="both"/>
        <w:rPr>
          <w:rFonts w:cstheme="minorHAnsi"/>
        </w:rPr>
      </w:pPr>
      <w:r>
        <w:t>In conditions with competition between organisms for survival and reproduction those organisms with traits that give them an advantage over their competitors pass these advantageous traits on, while traits that do not confer an advantage are not passed on to the next generation. As a result we have the ‘survival of the fittest’ and a gradual change in populations – they change or may even die out.</w:t>
      </w:r>
    </w:p>
    <w:p w:rsidR="00CC001E" w:rsidRDefault="00CC001E" w:rsidP="00BC3BA0">
      <w:pPr>
        <w:pStyle w:val="ListParagraph"/>
        <w:numPr>
          <w:ilvl w:val="0"/>
          <w:numId w:val="9"/>
        </w:numPr>
        <w:spacing w:after="0"/>
        <w:ind w:left="720"/>
        <w:jc w:val="both"/>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rsidR="00CC001E" w:rsidRDefault="00CC001E" w:rsidP="00BC3BA0">
      <w:pPr>
        <w:pStyle w:val="ListParagraph"/>
        <w:numPr>
          <w:ilvl w:val="0"/>
          <w:numId w:val="9"/>
        </w:numPr>
        <w:spacing w:after="0"/>
        <w:ind w:left="720"/>
        <w:jc w:val="both"/>
      </w:pPr>
      <w:r w:rsidRPr="00A46101">
        <w:t xml:space="preserve">As the tool is </w:t>
      </w:r>
      <w:r>
        <w:t xml:space="preserve">for teaching it </w:t>
      </w:r>
      <w:r w:rsidRPr="001567E1">
        <w:rPr>
          <w:b/>
        </w:rPr>
        <w:t>must be an accurate illustration</w:t>
      </w:r>
      <w:r>
        <w:t xml:space="preserve"> of the concept of evolution.</w:t>
      </w:r>
    </w:p>
    <w:p w:rsidR="00CC001E" w:rsidRDefault="00CC001E" w:rsidP="00BC3BA0">
      <w:pPr>
        <w:numPr>
          <w:ilvl w:val="0"/>
          <w:numId w:val="9"/>
        </w:numPr>
        <w:spacing w:before="100" w:beforeAutospacing="1" w:after="0"/>
        <w:ind w:left="720"/>
        <w:jc w:val="both"/>
      </w:pPr>
      <w:r>
        <w:t xml:space="preserve">The tool should provide a </w:t>
      </w:r>
      <w:r w:rsidRPr="008C3761">
        <w:rPr>
          <w:b/>
        </w:rPr>
        <w:t>simulation involving movement</w:t>
      </w:r>
      <w:r>
        <w:t xml:space="preserve"> since evolution involves dynamic change and a static tool is not appropriate.</w:t>
      </w:r>
    </w:p>
    <w:p w:rsidR="00CC001E" w:rsidRDefault="00CC001E" w:rsidP="00BC3BA0">
      <w:pPr>
        <w:pStyle w:val="ListParagraph"/>
        <w:numPr>
          <w:ilvl w:val="0"/>
          <w:numId w:val="9"/>
        </w:numPr>
        <w:spacing w:after="0"/>
        <w:ind w:left="720"/>
        <w:jc w:val="both"/>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rsidR="00CC001E" w:rsidRDefault="00CC001E" w:rsidP="00BC3BA0">
      <w:pPr>
        <w:pStyle w:val="ListParagraph"/>
        <w:numPr>
          <w:ilvl w:val="0"/>
          <w:numId w:val="9"/>
        </w:numPr>
        <w:spacing w:after="0"/>
        <w:ind w:left="720"/>
        <w:jc w:val="both"/>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rsidR="00CC001E" w:rsidRDefault="00CC001E" w:rsidP="00BC3BA0">
      <w:pPr>
        <w:pStyle w:val="ListParagraph"/>
        <w:numPr>
          <w:ilvl w:val="0"/>
          <w:numId w:val="9"/>
        </w:numPr>
        <w:spacing w:after="0"/>
        <w:ind w:left="720"/>
        <w:jc w:val="both"/>
      </w:pPr>
      <w:r w:rsidRPr="00E94777">
        <w:rPr>
          <w:b/>
        </w:rPr>
        <w:t xml:space="preserve">Setting up and running a simulation should take no more than </w:t>
      </w:r>
      <w:r>
        <w:rPr>
          <w:b/>
        </w:rPr>
        <w:t xml:space="preserve">5 </w:t>
      </w:r>
      <w:r w:rsidRPr="00E94777">
        <w:rPr>
          <w:b/>
        </w:rPr>
        <w:t>minutes</w:t>
      </w:r>
      <w:r>
        <w:t xml:space="preserve"> per simulation by pupils.</w:t>
      </w:r>
    </w:p>
    <w:p w:rsidR="00CC001E" w:rsidRDefault="00CC001E" w:rsidP="00BC3BA0">
      <w:pPr>
        <w:pStyle w:val="ListParagraph"/>
        <w:numPr>
          <w:ilvl w:val="0"/>
          <w:numId w:val="9"/>
        </w:numPr>
        <w:spacing w:after="0"/>
        <w:ind w:left="720"/>
        <w:jc w:val="both"/>
      </w:pPr>
      <w:r>
        <w:rPr>
          <w:b/>
        </w:rPr>
        <w:t xml:space="preserve">Total time for using the tool </w:t>
      </w:r>
      <w:r w:rsidRPr="00326312">
        <w:t>– from instruction to the analysis of results –</w:t>
      </w:r>
      <w:r>
        <w:rPr>
          <w:b/>
        </w:rPr>
        <w:t xml:space="preserve"> should be about 22 minutes.</w:t>
      </w:r>
    </w:p>
    <w:p w:rsidR="00CC001E" w:rsidRDefault="00CC001E" w:rsidP="00BC3BA0">
      <w:pPr>
        <w:pStyle w:val="ListParagraph"/>
        <w:numPr>
          <w:ilvl w:val="0"/>
          <w:numId w:val="9"/>
        </w:numPr>
        <w:spacing w:after="0"/>
        <w:ind w:left="720"/>
        <w:jc w:val="both"/>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rsidR="00CC001E" w:rsidRDefault="00CC001E" w:rsidP="00BC3BA0">
      <w:pPr>
        <w:pStyle w:val="ListParagraph"/>
        <w:numPr>
          <w:ilvl w:val="0"/>
          <w:numId w:val="9"/>
        </w:numPr>
        <w:spacing w:after="0"/>
        <w:ind w:left="720"/>
        <w:jc w:val="both"/>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rsidR="00CC001E" w:rsidRDefault="00CC001E" w:rsidP="00BC3BA0">
      <w:pPr>
        <w:pStyle w:val="ListParagraph"/>
        <w:numPr>
          <w:ilvl w:val="0"/>
          <w:numId w:val="9"/>
        </w:numPr>
        <w:spacing w:after="0"/>
        <w:ind w:left="720"/>
        <w:jc w:val="both"/>
      </w:pPr>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rsidR="00CC001E" w:rsidRDefault="00CC001E" w:rsidP="00BC3BA0">
      <w:pPr>
        <w:pStyle w:val="ListParagraph"/>
        <w:numPr>
          <w:ilvl w:val="0"/>
          <w:numId w:val="9"/>
        </w:numPr>
        <w:spacing w:after="0"/>
        <w:ind w:left="720"/>
        <w:jc w:val="both"/>
      </w:pPr>
      <w:r>
        <w:lastRenderedPageBreak/>
        <w:t xml:space="preserve">The simulation should </w:t>
      </w:r>
      <w:r w:rsidRPr="005B7C10">
        <w:rPr>
          <w:b/>
        </w:rPr>
        <w:t>not be expected to be completely accurate</w:t>
      </w:r>
      <w:r>
        <w:t xml:space="preserve"> and approximations may be made so not to increase the complexity of the simulation beyond the scope of the teaching.</w:t>
      </w:r>
    </w:p>
    <w:p w:rsidR="00F13A7B" w:rsidRDefault="00F13A7B">
      <w:pPr>
        <w:pStyle w:val="Heading3"/>
        <w:spacing w:after="240"/>
        <w:jc w:val="both"/>
      </w:pPr>
      <w:r>
        <w:t>User needs – pupils</w:t>
      </w:r>
    </w:p>
    <w:p w:rsidR="00CC001E" w:rsidRDefault="00CC001E" w:rsidP="00BC3BA0">
      <w:pPr>
        <w:pStyle w:val="ListParagraph"/>
        <w:numPr>
          <w:ilvl w:val="0"/>
          <w:numId w:val="10"/>
        </w:numPr>
        <w:spacing w:after="240"/>
        <w:ind w:left="720"/>
        <w:jc w:val="both"/>
      </w:pPr>
      <w:r>
        <w:t xml:space="preserve">The tool must be </w:t>
      </w:r>
      <w:r w:rsidRPr="001D13F2">
        <w:rPr>
          <w:b/>
        </w:rPr>
        <w:t>suitable for 12-13 year olds</w:t>
      </w:r>
      <w:r>
        <w:rPr>
          <w:b/>
        </w:rPr>
        <w:t xml:space="preserve"> </w:t>
      </w:r>
      <w:r>
        <w:t>in terms of the complexity of content and the ease of use.</w:t>
      </w:r>
    </w:p>
    <w:p w:rsidR="00CC001E" w:rsidRDefault="00CC001E" w:rsidP="00BC3BA0">
      <w:pPr>
        <w:pStyle w:val="ListParagraph"/>
        <w:numPr>
          <w:ilvl w:val="0"/>
          <w:numId w:val="10"/>
        </w:numPr>
        <w:spacing w:after="240"/>
        <w:ind w:left="720"/>
        <w:jc w:val="both"/>
      </w:pPr>
      <w:r>
        <w:t xml:space="preserve">It must be </w:t>
      </w:r>
      <w:r w:rsidRPr="00E94777">
        <w:rPr>
          <w:b/>
        </w:rPr>
        <w:t>fun and engaging</w:t>
      </w:r>
      <w:r>
        <w:t xml:space="preserve"> – that is, pupils should enjoy each simulation and want to run several.</w:t>
      </w:r>
    </w:p>
    <w:p w:rsidR="00CC001E" w:rsidRDefault="00CC001E" w:rsidP="00BC3BA0">
      <w:pPr>
        <w:pStyle w:val="ListParagraph"/>
        <w:numPr>
          <w:ilvl w:val="0"/>
          <w:numId w:val="10"/>
        </w:numPr>
        <w:spacing w:after="240"/>
        <w:ind w:left="720"/>
        <w:jc w:val="both"/>
      </w:pPr>
      <w:r>
        <w:t xml:space="preserve">It must be capable of </w:t>
      </w:r>
      <w:r w:rsidRPr="00E94777">
        <w:rPr>
          <w:b/>
        </w:rPr>
        <w:t>communicating clear learnings</w:t>
      </w:r>
      <w:r>
        <w:t>.</w:t>
      </w:r>
    </w:p>
    <w:p w:rsidR="00E94777" w:rsidRDefault="00CC001E" w:rsidP="00BC3BA0">
      <w:pPr>
        <w:pStyle w:val="ListParagraph"/>
        <w:numPr>
          <w:ilvl w:val="0"/>
          <w:numId w:val="10"/>
        </w:numPr>
        <w:spacing w:after="240"/>
        <w:ind w:left="720"/>
        <w:jc w:val="both"/>
      </w:pPr>
      <w:r>
        <w:t xml:space="preserve">It must be capable of being </w:t>
      </w:r>
      <w:r w:rsidRPr="00E94777">
        <w:rPr>
          <w:b/>
        </w:rPr>
        <w:t>accessed by all pupils</w:t>
      </w:r>
      <w:r w:rsidR="00E94777">
        <w:t>.</w:t>
      </w:r>
    </w:p>
    <w:p w:rsidR="00FB3C66" w:rsidRDefault="00FB3C66" w:rsidP="00BC3BA0">
      <w:pPr>
        <w:pStyle w:val="Heading3"/>
        <w:jc w:val="both"/>
      </w:pPr>
      <w:r>
        <w:t>Software</w:t>
      </w:r>
    </w:p>
    <w:p w:rsidR="00FB3C66" w:rsidRDefault="00FB3C66" w:rsidP="00BC3BA0">
      <w:pPr>
        <w:pStyle w:val="ListParagraph"/>
        <w:numPr>
          <w:ilvl w:val="0"/>
          <w:numId w:val="26"/>
        </w:numPr>
        <w:jc w:val="both"/>
      </w:pPr>
      <w:r>
        <w:t>The simulation</w:t>
      </w:r>
      <w:r w:rsidR="00AC30E3">
        <w:t xml:space="preserve"> must work on the major web browsers:</w:t>
      </w:r>
    </w:p>
    <w:p w:rsidR="00AC30E3" w:rsidRDefault="00AC30E3" w:rsidP="00BC3BA0">
      <w:pPr>
        <w:pStyle w:val="ListParagraph"/>
        <w:numPr>
          <w:ilvl w:val="1"/>
          <w:numId w:val="26"/>
        </w:numPr>
        <w:jc w:val="both"/>
      </w:pPr>
      <w:r>
        <w:t>Internet explorer 9 and upwards (current school version)</w:t>
      </w:r>
      <w:r w:rsidR="003053BC">
        <w:t>.</w:t>
      </w:r>
    </w:p>
    <w:p w:rsidR="00AC30E3" w:rsidRDefault="00AC30E3" w:rsidP="00BC3BA0">
      <w:pPr>
        <w:pStyle w:val="ListParagraph"/>
        <w:numPr>
          <w:ilvl w:val="1"/>
          <w:numId w:val="26"/>
        </w:numPr>
        <w:jc w:val="both"/>
      </w:pPr>
      <w:r>
        <w:t>Firefox version 20 and upwards</w:t>
      </w:r>
      <w:r w:rsidR="003053BC">
        <w:t>.</w:t>
      </w:r>
    </w:p>
    <w:p w:rsidR="00AC30E3" w:rsidRPr="00FB3C66" w:rsidRDefault="00AC30E3" w:rsidP="00BC3BA0">
      <w:pPr>
        <w:pStyle w:val="ListParagraph"/>
        <w:numPr>
          <w:ilvl w:val="1"/>
          <w:numId w:val="26"/>
        </w:numPr>
        <w:jc w:val="both"/>
      </w:pPr>
      <w:r>
        <w:t>Chrome version 22 and upwards</w:t>
      </w:r>
      <w:r w:rsidR="003053BC">
        <w:t>.</w:t>
      </w:r>
    </w:p>
    <w:p w:rsidR="00FB3C66" w:rsidRDefault="00FB3C66" w:rsidP="00BC3BA0">
      <w:pPr>
        <w:pStyle w:val="Heading3"/>
        <w:jc w:val="both"/>
      </w:pPr>
      <w:r>
        <w:t>Hardware</w:t>
      </w:r>
    </w:p>
    <w:p w:rsidR="00AC30E3" w:rsidRDefault="00AC30E3" w:rsidP="00BC3BA0">
      <w:pPr>
        <w:pStyle w:val="ListParagraph"/>
        <w:numPr>
          <w:ilvl w:val="0"/>
          <w:numId w:val="28"/>
        </w:numPr>
        <w:jc w:val="both"/>
      </w:pPr>
      <w:r>
        <w:t xml:space="preserve">The simulation must run smoothly on a </w:t>
      </w:r>
      <w:r w:rsidRPr="00BC3BA0">
        <w:rPr>
          <w:highlight w:val="yellow"/>
        </w:rPr>
        <w:t>…</w:t>
      </w:r>
      <w:r>
        <w:t xml:space="preserve"> computer which the </w:t>
      </w:r>
      <w:proofErr w:type="spellStart"/>
      <w:r>
        <w:t>the</w:t>
      </w:r>
      <w:proofErr w:type="spellEnd"/>
      <w:r>
        <w:t xml:space="preserve"> average spec computer in the schools computer rooms.</w:t>
      </w:r>
    </w:p>
    <w:p w:rsidR="00AC30E3" w:rsidRDefault="00AC30E3" w:rsidP="00BC3BA0">
      <w:pPr>
        <w:pStyle w:val="ListParagraph"/>
        <w:numPr>
          <w:ilvl w:val="0"/>
          <w:numId w:val="28"/>
        </w:numPr>
        <w:jc w:val="both"/>
      </w:pPr>
      <w:r>
        <w:t>Only a mouse and keyboards can be used as input devices for the system as these are all that are provided by every work station.</w:t>
      </w:r>
    </w:p>
    <w:p w:rsidR="00AD7415" w:rsidRPr="00AC30E3" w:rsidRDefault="00AD7415" w:rsidP="00BC3BA0">
      <w:pPr>
        <w:pStyle w:val="ListParagraph"/>
        <w:numPr>
          <w:ilvl w:val="0"/>
          <w:numId w:val="28"/>
        </w:numPr>
        <w:jc w:val="both"/>
      </w:pPr>
      <w:r>
        <w:t>The simulation should be able to scale up to resolutions larger then 800x600 so that it can be displayed on a projector.</w:t>
      </w:r>
    </w:p>
    <w:p w:rsidR="00FB3C66" w:rsidRDefault="00FB3C66" w:rsidP="00BC3BA0">
      <w:pPr>
        <w:pStyle w:val="Heading3"/>
        <w:jc w:val="both"/>
      </w:pPr>
      <w:r>
        <w:t>Simulation</w:t>
      </w:r>
    </w:p>
    <w:p w:rsidR="00107314" w:rsidRDefault="00AD7415" w:rsidP="00BC3BA0">
      <w:pPr>
        <w:pStyle w:val="ListParagraph"/>
        <w:numPr>
          <w:ilvl w:val="0"/>
          <w:numId w:val="32"/>
        </w:numPr>
        <w:spacing w:after="240"/>
        <w:jc w:val="both"/>
      </w:pPr>
      <w:r>
        <w:t>The simulation should not be expected to model realistic ant movement it should only be expected to model a 2d representation of ant movement.</w:t>
      </w:r>
    </w:p>
    <w:p w:rsidR="003053BC" w:rsidRDefault="00AD7415" w:rsidP="00BC3BA0">
      <w:pPr>
        <w:pStyle w:val="ListParagraph"/>
        <w:numPr>
          <w:ilvl w:val="0"/>
          <w:numId w:val="32"/>
        </w:numPr>
        <w:spacing w:after="240"/>
        <w:jc w:val="both"/>
      </w:pPr>
      <w:r>
        <w:t xml:space="preserve">The simulation should not be expected to model a realistic </w:t>
      </w:r>
      <w:r w:rsidR="003053BC">
        <w:t>environment.</w:t>
      </w:r>
    </w:p>
    <w:p w:rsidR="003053BC" w:rsidRDefault="003053BC" w:rsidP="00BC3BA0">
      <w:pPr>
        <w:pStyle w:val="ListParagraph"/>
        <w:numPr>
          <w:ilvl w:val="1"/>
          <w:numId w:val="32"/>
        </w:numPr>
        <w:spacing w:after="240"/>
        <w:jc w:val="both"/>
      </w:pPr>
      <w:r>
        <w:t>However should simulate basic regenerating food sources.</w:t>
      </w:r>
    </w:p>
    <w:p w:rsidR="003053BC" w:rsidRDefault="003053BC" w:rsidP="00BC3BA0">
      <w:pPr>
        <w:pStyle w:val="ListParagraph"/>
        <w:numPr>
          <w:ilvl w:val="1"/>
          <w:numId w:val="32"/>
        </w:numPr>
        <w:spacing w:after="240"/>
        <w:jc w:val="both"/>
      </w:pPr>
      <w:r>
        <w:t xml:space="preserve"> Should only simulate a 2d terrain.</w:t>
      </w:r>
    </w:p>
    <w:p w:rsidR="003053BC" w:rsidRDefault="003053BC" w:rsidP="00BC3BA0">
      <w:pPr>
        <w:pStyle w:val="ListParagraph"/>
        <w:numPr>
          <w:ilvl w:val="0"/>
          <w:numId w:val="32"/>
        </w:numPr>
        <w:spacing w:after="240"/>
        <w:jc w:val="both"/>
      </w:pPr>
      <w:r>
        <w:t>The simulation should not simulate the complete life cycle of ants i.e. ants are born fully grown.</w:t>
      </w:r>
    </w:p>
    <w:p w:rsidR="005926E6" w:rsidRDefault="003053BC" w:rsidP="00BC3BA0">
      <w:pPr>
        <w:pStyle w:val="ListParagraph"/>
        <w:numPr>
          <w:ilvl w:val="0"/>
          <w:numId w:val="32"/>
        </w:numPr>
        <w:spacing w:after="240"/>
        <w:jc w:val="both"/>
      </w:pPr>
      <w:r>
        <w:t>The simulation should not model the inner workin</w:t>
      </w:r>
      <w:r w:rsidR="005E2DFE">
        <w:t>gs of the nest only the concept of the nest is where the Queen lives and new ants are born and where food is stored.</w:t>
      </w:r>
    </w:p>
    <w:p w:rsidR="00F13A7B" w:rsidRDefault="00F13A7B" w:rsidP="00BC3BA0">
      <w:pPr>
        <w:pStyle w:val="ListParagraph"/>
      </w:pPr>
    </w:p>
    <w:p w:rsidR="004D3202" w:rsidRDefault="004D3202">
      <w:pPr>
        <w:pStyle w:val="Heading2"/>
        <w:spacing w:after="240"/>
        <w:jc w:val="both"/>
      </w:pPr>
      <w:bookmarkStart w:id="5" w:name="_Toc372896371"/>
      <w:r>
        <w:t>Data sources and destinations</w:t>
      </w:r>
      <w:bookmarkEnd w:id="5"/>
    </w:p>
    <w:p w:rsidR="00CC001E" w:rsidRDefault="00CC001E" w:rsidP="00BC3BA0">
      <w:pPr>
        <w:pStyle w:val="ListParagraph"/>
        <w:numPr>
          <w:ilvl w:val="0"/>
          <w:numId w:val="33"/>
        </w:numPr>
        <w:jc w:val="both"/>
      </w:pPr>
      <w:r>
        <w:t>The teacher will input names in the system to be used as logins for the pupils. There will be 10–15 names, and these will be stored and also outputted on the admin interface so that the teacher can check each name. There will be minimal processing on this input - just checking that they are unique.</w:t>
      </w:r>
    </w:p>
    <w:p w:rsidR="006136D4" w:rsidRDefault="00CC001E" w:rsidP="00BC3BA0">
      <w:pPr>
        <w:pStyle w:val="ListParagraph"/>
        <w:numPr>
          <w:ilvl w:val="0"/>
          <w:numId w:val="33"/>
        </w:numPr>
      </w:pPr>
      <w:r>
        <w:t xml:space="preserve">The pupils will input values through buttons and sliders into the simulation via the user interface. The values selected will be used to change how the simulation runs and will </w:t>
      </w:r>
      <w:r>
        <w:lastRenderedPageBreak/>
        <w:t>therefore require heavy processing (running through the simulation).The simulation will output the result in an animation onto the screen</w:t>
      </w:r>
      <w:r w:rsidR="00107314">
        <w:t>.</w:t>
      </w:r>
    </w:p>
    <w:p w:rsidR="006766E8" w:rsidRPr="002825B2" w:rsidRDefault="006766E8">
      <w:pPr>
        <w:pStyle w:val="ListParagraph"/>
        <w:jc w:val="both"/>
      </w:pPr>
    </w:p>
    <w:p w:rsidR="004D3202" w:rsidRDefault="004D3202">
      <w:pPr>
        <w:pStyle w:val="Heading2"/>
        <w:spacing w:after="240"/>
        <w:jc w:val="both"/>
      </w:pPr>
      <w:bookmarkStart w:id="6" w:name="_Toc372896372"/>
      <w:r>
        <w:t>Data volumes</w:t>
      </w:r>
      <w:bookmarkEnd w:id="6"/>
    </w:p>
    <w:p w:rsidR="00C9518B" w:rsidRPr="00C9518B" w:rsidRDefault="003F669C">
      <w:pPr>
        <w:jc w:val="both"/>
      </w:pPr>
      <w:r>
        <w:t>There will be two teachers who will each use the tool for half a lesson (22 minutes) and prep once a year.</w:t>
      </w:r>
      <w:r w:rsidR="00727931">
        <w:t xml:space="preserve"> </w:t>
      </w:r>
      <w:r>
        <w:t>While using the program the 10-15 pupils will update the simulations values once every 20-30 seconds on average.</w:t>
      </w:r>
      <w:r w:rsidR="0095209D">
        <w:t xml:space="preserve"> </w:t>
      </w:r>
      <w:r w:rsidR="008413E7">
        <w:t>Only the top 5 scores will be scored for each school</w:t>
      </w:r>
      <w:r w:rsidR="004C2830">
        <w:t>, with each record in the database the score, school and name is stored</w:t>
      </w:r>
      <w:r w:rsidR="008413E7">
        <w:t>.</w:t>
      </w:r>
    </w:p>
    <w:p w:rsidR="000B3D07" w:rsidRPr="003E4FFA" w:rsidRDefault="00C70815">
      <w:pPr>
        <w:jc w:val="both"/>
      </w:pPr>
      <w:r w:rsidRPr="00BC3BA0">
        <w:rPr>
          <w:highlight w:val="yellow"/>
        </w:rPr>
        <w:t>Estimates of sizes</w:t>
      </w:r>
    </w:p>
    <w:p w:rsidR="001A7223" w:rsidRPr="001A7223" w:rsidRDefault="004D3202" w:rsidP="00BC3BA0">
      <w:pPr>
        <w:pStyle w:val="Heading2"/>
        <w:spacing w:after="240"/>
        <w:jc w:val="both"/>
      </w:pPr>
      <w:bookmarkStart w:id="7" w:name="_Toc372896373"/>
      <w:r>
        <w:t>Analysis Data Dictionary</w:t>
      </w:r>
      <w:bookmarkEnd w:id="7"/>
    </w:p>
    <w:p w:rsidR="0045390B" w:rsidRDefault="00925089" w:rsidP="00BC3BA0">
      <w:pPr>
        <w:pStyle w:val="ListParagraph"/>
        <w:numPr>
          <w:ilvl w:val="0"/>
          <w:numId w:val="34"/>
        </w:numPr>
        <w:spacing w:after="240"/>
        <w:jc w:val="both"/>
      </w:pPr>
      <w:r w:rsidRPr="00BC3BA0">
        <w:rPr>
          <w:b/>
        </w:rPr>
        <w:t>Characteristic</w:t>
      </w:r>
      <w:r w:rsidR="0045390B">
        <w:t xml:space="preserve"> – A variable feature of an ant which changes it in some way e.g. how fast it can move.</w:t>
      </w:r>
    </w:p>
    <w:p w:rsidR="00925089" w:rsidRDefault="0045390B" w:rsidP="00BC3BA0">
      <w:pPr>
        <w:pStyle w:val="ListParagraph"/>
        <w:numPr>
          <w:ilvl w:val="0"/>
          <w:numId w:val="34"/>
        </w:numPr>
        <w:spacing w:after="240"/>
        <w:jc w:val="both"/>
      </w:pPr>
      <w:r w:rsidRPr="00BC3BA0">
        <w:rPr>
          <w:b/>
        </w:rPr>
        <w:t>Species</w:t>
      </w:r>
      <w:r>
        <w:t xml:space="preserve"> – A collection of unique </w:t>
      </w:r>
      <w:r w:rsidR="00574CA0">
        <w:t>characteristics</w:t>
      </w:r>
      <w:r>
        <w:t xml:space="preserve"> define an new species in the simulation </w:t>
      </w:r>
    </w:p>
    <w:p w:rsidR="00925089" w:rsidRDefault="00925089" w:rsidP="00BC3BA0">
      <w:pPr>
        <w:pStyle w:val="ListParagraph"/>
        <w:numPr>
          <w:ilvl w:val="0"/>
          <w:numId w:val="34"/>
        </w:numPr>
        <w:spacing w:after="240"/>
        <w:jc w:val="both"/>
      </w:pPr>
      <w:r w:rsidRPr="00BC3BA0">
        <w:rPr>
          <w:b/>
        </w:rPr>
        <w:t>Mutation</w:t>
      </w:r>
      <w:r w:rsidR="0045390B">
        <w:t xml:space="preserve"> – A random event which alters a </w:t>
      </w:r>
      <w:r w:rsidR="00574CA0">
        <w:t>characteristic</w:t>
      </w:r>
    </w:p>
    <w:p w:rsidR="00925089" w:rsidRDefault="00925089" w:rsidP="00BC3BA0">
      <w:pPr>
        <w:pStyle w:val="ListParagraph"/>
        <w:numPr>
          <w:ilvl w:val="0"/>
          <w:numId w:val="34"/>
        </w:numPr>
        <w:spacing w:after="240"/>
        <w:jc w:val="both"/>
      </w:pPr>
      <w:r w:rsidRPr="00BC3BA0">
        <w:rPr>
          <w:b/>
        </w:rPr>
        <w:t>Ant</w:t>
      </w:r>
      <w:r>
        <w:t xml:space="preserve"> </w:t>
      </w:r>
      <w:r w:rsidRPr="00BC3BA0">
        <w:rPr>
          <w:b/>
        </w:rPr>
        <w:t>nest</w:t>
      </w:r>
      <w:r w:rsidR="0045390B">
        <w:t xml:space="preserve"> </w:t>
      </w:r>
      <w:r w:rsidR="00574CA0">
        <w:t>–</w:t>
      </w:r>
      <w:r w:rsidR="0045390B">
        <w:t xml:space="preserve"> </w:t>
      </w:r>
      <w:r w:rsidR="00574CA0">
        <w:t>The home of the Queen ant and where it reproduces as well as a general food store</w:t>
      </w:r>
    </w:p>
    <w:p w:rsidR="00925089" w:rsidRDefault="00925089" w:rsidP="00BC3BA0">
      <w:pPr>
        <w:pStyle w:val="ListParagraph"/>
        <w:numPr>
          <w:ilvl w:val="0"/>
          <w:numId w:val="34"/>
        </w:numPr>
        <w:spacing w:after="240"/>
        <w:jc w:val="both"/>
      </w:pPr>
      <w:r w:rsidRPr="00BC3BA0">
        <w:rPr>
          <w:b/>
        </w:rPr>
        <w:t>Queen</w:t>
      </w:r>
      <w:r>
        <w:t xml:space="preserve"> </w:t>
      </w:r>
      <w:r w:rsidRPr="00BC3BA0">
        <w:rPr>
          <w:b/>
        </w:rPr>
        <w:t>ant</w:t>
      </w:r>
      <w:r w:rsidR="00574CA0">
        <w:t xml:space="preserve"> – The head of the species and the only ant capable of reproducing</w:t>
      </w:r>
    </w:p>
    <w:p w:rsidR="00925089" w:rsidRDefault="00925089" w:rsidP="00BC3BA0">
      <w:pPr>
        <w:pStyle w:val="ListParagraph"/>
        <w:numPr>
          <w:ilvl w:val="0"/>
          <w:numId w:val="34"/>
        </w:numPr>
        <w:spacing w:after="240"/>
        <w:jc w:val="both"/>
      </w:pPr>
      <w:r w:rsidRPr="00BC3BA0">
        <w:rPr>
          <w:b/>
        </w:rPr>
        <w:t>Worker Ant</w:t>
      </w:r>
      <w:r w:rsidR="00574CA0">
        <w:t xml:space="preserve"> – An ant whose purpose is to collect food and supply it to the nest</w:t>
      </w:r>
    </w:p>
    <w:p w:rsidR="00925089" w:rsidRDefault="00574CA0" w:rsidP="00BC3BA0">
      <w:pPr>
        <w:pStyle w:val="ListParagraph"/>
        <w:numPr>
          <w:ilvl w:val="0"/>
          <w:numId w:val="34"/>
        </w:numPr>
        <w:spacing w:after="240"/>
        <w:jc w:val="both"/>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rsidR="00925089" w:rsidRDefault="00925089" w:rsidP="00BC3BA0">
      <w:pPr>
        <w:pStyle w:val="ListParagraph"/>
        <w:numPr>
          <w:ilvl w:val="0"/>
          <w:numId w:val="34"/>
        </w:numPr>
        <w:spacing w:after="240"/>
        <w:jc w:val="both"/>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rsidR="00574CA0" w:rsidRDefault="00574CA0" w:rsidP="00BC3BA0">
      <w:pPr>
        <w:pStyle w:val="ListParagraph"/>
        <w:numPr>
          <w:ilvl w:val="0"/>
          <w:numId w:val="34"/>
        </w:numPr>
        <w:spacing w:after="240"/>
        <w:jc w:val="both"/>
      </w:pPr>
      <w:r w:rsidRPr="00BC3BA0">
        <w:rPr>
          <w:b/>
        </w:rPr>
        <w:t>Alert pheromone</w:t>
      </w:r>
      <w:r>
        <w:t xml:space="preserve"> – Deposited by ant to alert other ants of danger and to attract soldier ants to defend against the danger. </w:t>
      </w:r>
    </w:p>
    <w:p w:rsidR="00574CA0" w:rsidRDefault="00574CA0" w:rsidP="00BC3BA0">
      <w:pPr>
        <w:pStyle w:val="ListParagraph"/>
        <w:numPr>
          <w:ilvl w:val="0"/>
          <w:numId w:val="34"/>
        </w:numPr>
        <w:spacing w:after="240"/>
        <w:jc w:val="both"/>
      </w:pPr>
      <w:r w:rsidRPr="00BC3BA0">
        <w:rPr>
          <w:b/>
        </w:rPr>
        <w:t>Trial pheromone</w:t>
      </w:r>
      <w:r>
        <w:t xml:space="preserve"> – Deposited by worker ants and used as trials to food.</w:t>
      </w:r>
    </w:p>
    <w:p w:rsidR="00C70815" w:rsidRDefault="00C70815" w:rsidP="00BC3BA0">
      <w:pPr>
        <w:pStyle w:val="ListParagraph"/>
        <w:numPr>
          <w:ilvl w:val="0"/>
          <w:numId w:val="34"/>
        </w:numPr>
        <w:spacing w:after="240"/>
        <w:jc w:val="both"/>
      </w:pPr>
      <w:r w:rsidRPr="00BC3BA0">
        <w:rPr>
          <w:b/>
        </w:rPr>
        <w:t>Score</w:t>
      </w:r>
      <w:r>
        <w:t xml:space="preserve"> – The number of generations the users chosen species survives for.</w:t>
      </w:r>
    </w:p>
    <w:p w:rsidR="00925089" w:rsidRPr="00D93614" w:rsidRDefault="00925089">
      <w:pPr>
        <w:spacing w:after="240"/>
        <w:jc w:val="both"/>
      </w:pPr>
    </w:p>
    <w:p w:rsidR="00E01770" w:rsidRPr="00E01770" w:rsidRDefault="00E01770">
      <w:pPr>
        <w:pStyle w:val="Heading2"/>
        <w:spacing w:after="240"/>
        <w:jc w:val="both"/>
      </w:pPr>
      <w:bookmarkStart w:id="8" w:name="_Toc372896374"/>
      <w:r>
        <w:t>Data Flow D</w:t>
      </w:r>
      <w:r w:rsidR="004D3202">
        <w:t>iagrams</w:t>
      </w:r>
      <w:bookmarkEnd w:id="8"/>
    </w:p>
    <w:p w:rsidR="008C4068" w:rsidRDefault="008C4068">
      <w:pPr>
        <w:pStyle w:val="Heading3"/>
        <w:spacing w:after="240"/>
        <w:jc w:val="both"/>
      </w:pPr>
      <w:r>
        <w:t>Entry relation diagrams</w:t>
      </w:r>
    </w:p>
    <w:p w:rsidR="00C14BBD" w:rsidRDefault="00C14BBD">
      <w:pPr>
        <w:spacing w:after="240"/>
        <w:jc w:val="both"/>
      </w:pPr>
      <w:r w:rsidRPr="00981C27">
        <w:t>This is not applicable to my project.</w:t>
      </w:r>
    </w:p>
    <w:p w:rsidR="004D3202" w:rsidRDefault="004D3202">
      <w:pPr>
        <w:pStyle w:val="Heading3"/>
        <w:spacing w:after="240"/>
        <w:jc w:val="both"/>
      </w:pPr>
      <w:r>
        <w:lastRenderedPageBreak/>
        <w:t>Object analysis diagrams</w:t>
      </w:r>
    </w:p>
    <w:p w:rsidR="004625EB" w:rsidRDefault="004625EB">
      <w:pPr>
        <w:keepNext/>
        <w:jc w:val="both"/>
      </w:pPr>
      <w:r>
        <w:rPr>
          <w:noProof/>
          <w:lang w:eastAsia="en-GB"/>
        </w:rPr>
        <w:drawing>
          <wp:inline distT="0" distB="0" distL="0" distR="0" wp14:anchorId="5293D2B7" wp14:editId="0C079C03">
            <wp:extent cx="3895725" cy="451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relation diagram (v1).png"/>
                    <pic:cNvPicPr/>
                  </pic:nvPicPr>
                  <pic:blipFill>
                    <a:blip r:embed="rId11">
                      <a:extLst>
                        <a:ext uri="{28A0092B-C50C-407E-A947-70E740481C1C}">
                          <a14:useLocalDpi xmlns:a14="http://schemas.microsoft.com/office/drawing/2010/main" val="0"/>
                        </a:ext>
                      </a:extLst>
                    </a:blip>
                    <a:stretch>
                      <a:fillRect/>
                    </a:stretch>
                  </pic:blipFill>
                  <pic:spPr>
                    <a:xfrm>
                      <a:off x="0" y="0"/>
                      <a:ext cx="3895725" cy="4514850"/>
                    </a:xfrm>
                    <a:prstGeom prst="rect">
                      <a:avLst/>
                    </a:prstGeom>
                  </pic:spPr>
                </pic:pic>
              </a:graphicData>
            </a:graphic>
          </wp:inline>
        </w:drawing>
      </w:r>
    </w:p>
    <w:p w:rsidR="006136D4" w:rsidRDefault="004625EB">
      <w:pPr>
        <w:pStyle w:val="Caption"/>
        <w:jc w:val="both"/>
      </w:pPr>
      <w:r>
        <w:t xml:space="preserve">Figure </w:t>
      </w:r>
      <w:fldSimple w:instr=" SEQ Figure \* ARABIC ">
        <w:r>
          <w:rPr>
            <w:noProof/>
          </w:rPr>
          <w:t>1</w:t>
        </w:r>
      </w:fldSimple>
      <w:r>
        <w:t xml:space="preserve"> </w:t>
      </w:r>
      <w:r w:rsidR="001F10DE">
        <w:t xml:space="preserve">- </w:t>
      </w:r>
      <w:r>
        <w:t>Object relationship diagram</w:t>
      </w:r>
    </w:p>
    <w:p w:rsidR="00C70815" w:rsidRPr="00BC3BA0" w:rsidRDefault="00C70815">
      <w:pPr>
        <w:jc w:val="both"/>
        <w:rPr>
          <w:highlight w:val="yellow"/>
        </w:rPr>
      </w:pPr>
      <w:r>
        <w:rPr>
          <w:highlight w:val="yellow"/>
        </w:rPr>
        <w:t>OUT OF DATE – no admin interface any more + show saving high scores</w:t>
      </w:r>
    </w:p>
    <w:p w:rsidR="004D3202" w:rsidRPr="002E3C05" w:rsidRDefault="004D3202" w:rsidP="002E3C05">
      <w:pPr>
        <w:pStyle w:val="Heading2"/>
      </w:pPr>
      <w:bookmarkStart w:id="9" w:name="_Toc372896375"/>
      <w:r w:rsidRPr="002E3C05">
        <w:t>Objectives</w:t>
      </w:r>
      <w:r w:rsidR="00E01770" w:rsidRPr="002E3C05">
        <w:t xml:space="preserve"> for the proposed system</w:t>
      </w:r>
      <w:bookmarkEnd w:id="9"/>
    </w:p>
    <w:p w:rsidR="001F10DE" w:rsidRDefault="005A3DBF" w:rsidP="00BC3BA0">
      <w:pPr>
        <w:pStyle w:val="Heading3"/>
        <w:jc w:val="both"/>
      </w:pPr>
      <w:r>
        <w:t>Ant s</w:t>
      </w:r>
      <w:r w:rsidR="001F10DE">
        <w:t>imulation objectives</w:t>
      </w:r>
    </w:p>
    <w:p w:rsidR="00095EB2" w:rsidRDefault="00604423" w:rsidP="0067778D">
      <w:pPr>
        <w:pStyle w:val="ListParagraph"/>
        <w:numPr>
          <w:ilvl w:val="0"/>
          <w:numId w:val="13"/>
        </w:numPr>
        <w:jc w:val="both"/>
      </w:pPr>
      <w:r w:rsidRPr="00604423">
        <w:t>The</w:t>
      </w:r>
      <w:r>
        <w:t xml:space="preserve"> simulation should be able to generate </w:t>
      </w:r>
      <w:r w:rsidRPr="0067778D">
        <w:rPr>
          <w:highlight w:val="green"/>
        </w:rPr>
        <w:t>realistic (e.g. has a gradient)</w:t>
      </w:r>
      <w:r>
        <w:t xml:space="preserve"> random food placement.</w:t>
      </w:r>
    </w:p>
    <w:p w:rsidR="00604423" w:rsidRDefault="00604423" w:rsidP="00BC3BA0">
      <w:pPr>
        <w:pStyle w:val="ListParagraph"/>
        <w:numPr>
          <w:ilvl w:val="0"/>
          <w:numId w:val="13"/>
        </w:numPr>
        <w:jc w:val="both"/>
      </w:pPr>
      <w:r>
        <w:t>The simulation should be able to create random maps (food and obstacles)</w:t>
      </w:r>
    </w:p>
    <w:p w:rsidR="0014313D" w:rsidRDefault="0014313D" w:rsidP="00BC3BA0">
      <w:pPr>
        <w:pStyle w:val="ListParagraph"/>
        <w:numPr>
          <w:ilvl w:val="0"/>
          <w:numId w:val="13"/>
        </w:numPr>
        <w:jc w:val="both"/>
      </w:pPr>
      <w:r>
        <w:t>The ants should have variable basic characteristics Including:</w:t>
      </w:r>
    </w:p>
    <w:p w:rsidR="0014313D" w:rsidRDefault="0014313D" w:rsidP="00BC3BA0">
      <w:pPr>
        <w:pStyle w:val="ListParagraph"/>
        <w:ind w:left="1080"/>
        <w:jc w:val="both"/>
      </w:pPr>
      <w:r>
        <w:t>3.1. Speed the ants move</w:t>
      </w:r>
    </w:p>
    <w:p w:rsidR="0014313D" w:rsidRDefault="0014313D" w:rsidP="00BC3BA0">
      <w:pPr>
        <w:pStyle w:val="ListParagraph"/>
        <w:ind w:left="1080"/>
        <w:jc w:val="both"/>
      </w:pPr>
      <w:r>
        <w:t>3.2. The lifespan of the ants</w:t>
      </w:r>
    </w:p>
    <w:p w:rsidR="0014313D" w:rsidRDefault="0014313D" w:rsidP="00BC3BA0">
      <w:pPr>
        <w:pStyle w:val="ListParagraph"/>
        <w:ind w:left="1080"/>
        <w:jc w:val="both"/>
      </w:pPr>
      <w:r>
        <w:t>3.3. The reproduction rate</w:t>
      </w:r>
    </w:p>
    <w:p w:rsidR="0014313D" w:rsidRDefault="0014313D" w:rsidP="00BC3BA0">
      <w:pPr>
        <w:pStyle w:val="ListParagraph"/>
        <w:ind w:left="1080"/>
        <w:jc w:val="both"/>
      </w:pPr>
      <w:r>
        <w:t xml:space="preserve">3.4. </w:t>
      </w:r>
      <w:r w:rsidR="002F033E">
        <w:t>The amount of food ants are able to carry</w:t>
      </w:r>
    </w:p>
    <w:p w:rsidR="002F033E" w:rsidRDefault="002F033E" w:rsidP="00BC3BA0">
      <w:pPr>
        <w:pStyle w:val="ListParagraph"/>
        <w:ind w:left="1080"/>
        <w:jc w:val="both"/>
      </w:pPr>
      <w:r>
        <w:t xml:space="preserve">3.5. </w:t>
      </w:r>
    </w:p>
    <w:p w:rsidR="0014313D" w:rsidRDefault="0014313D" w:rsidP="00BC3BA0">
      <w:pPr>
        <w:pStyle w:val="ListParagraph"/>
        <w:numPr>
          <w:ilvl w:val="0"/>
          <w:numId w:val="13"/>
        </w:numPr>
        <w:jc w:val="both"/>
      </w:pPr>
      <w:r>
        <w:t>T</w:t>
      </w:r>
      <w:r w:rsidR="002F033E">
        <w:t>he simulation should be able to introduce random mutations and events such as natural disasters into the system to change the environment (so pupils can see how the ants must suited to the environment will survive).</w:t>
      </w:r>
    </w:p>
    <w:p w:rsidR="002F033E" w:rsidRDefault="002F033E" w:rsidP="00BC3BA0">
      <w:pPr>
        <w:pStyle w:val="ListParagraph"/>
        <w:numPr>
          <w:ilvl w:val="0"/>
          <w:numId w:val="13"/>
        </w:numPr>
        <w:jc w:val="both"/>
      </w:pPr>
      <w:r>
        <w:t>The simulation should model energy intake from food needed for ant to survive depending on the size and speed of the ants so not to make it unfair.</w:t>
      </w:r>
    </w:p>
    <w:p w:rsidR="005175D1" w:rsidRDefault="005175D1" w:rsidP="00BC3BA0">
      <w:pPr>
        <w:pStyle w:val="ListParagraph"/>
        <w:numPr>
          <w:ilvl w:val="0"/>
          <w:numId w:val="13"/>
        </w:numPr>
        <w:jc w:val="both"/>
      </w:pPr>
      <w:r>
        <w:lastRenderedPageBreak/>
        <w:t>The simulation must model a nest.</w:t>
      </w:r>
    </w:p>
    <w:p w:rsidR="005175D1" w:rsidRDefault="005175D1" w:rsidP="00BC3BA0">
      <w:pPr>
        <w:pStyle w:val="ListParagraph"/>
        <w:numPr>
          <w:ilvl w:val="0"/>
          <w:numId w:val="13"/>
        </w:numPr>
        <w:jc w:val="both"/>
      </w:pPr>
      <w:r>
        <w:t xml:space="preserve">The simulation must model basic types of ants (e.g. worker, queen, </w:t>
      </w:r>
      <w:r w:rsidR="003D62FD">
        <w:t>solider</w:t>
      </w:r>
      <w:r>
        <w:t>).</w:t>
      </w:r>
    </w:p>
    <w:p w:rsidR="005175D1" w:rsidRDefault="005175D1" w:rsidP="00BC3BA0">
      <w:pPr>
        <w:pStyle w:val="ListParagraph"/>
        <w:numPr>
          <w:ilvl w:val="0"/>
          <w:numId w:val="13"/>
        </w:numPr>
        <w:jc w:val="both"/>
      </w:pPr>
      <w:r>
        <w:t>The simulation must be able to model fighting of ants.</w:t>
      </w:r>
    </w:p>
    <w:p w:rsidR="003D62FD" w:rsidRPr="00604423" w:rsidRDefault="003D62FD" w:rsidP="00BC3BA0">
      <w:pPr>
        <w:pStyle w:val="ListParagraph"/>
        <w:numPr>
          <w:ilvl w:val="0"/>
          <w:numId w:val="13"/>
        </w:numPr>
        <w:jc w:val="both"/>
      </w:pPr>
      <w:r>
        <w:t xml:space="preserve">The simulation must run smoothly on </w:t>
      </w:r>
      <w:r w:rsidRPr="003D62FD">
        <w:rPr>
          <w:highlight w:val="yellow"/>
        </w:rPr>
        <w:t>[system requirements]</w:t>
      </w:r>
      <w:r>
        <w:t xml:space="preserve"> systems as well as the average speed home computer.</w:t>
      </w:r>
    </w:p>
    <w:p w:rsidR="00095EB2" w:rsidRDefault="003D62FD" w:rsidP="00BC3BA0">
      <w:pPr>
        <w:pStyle w:val="ListParagraph"/>
        <w:numPr>
          <w:ilvl w:val="0"/>
          <w:numId w:val="13"/>
        </w:numPr>
        <w:jc w:val="both"/>
      </w:pPr>
      <w:r>
        <w:t>The simulation must model fermion trails including:</w:t>
      </w:r>
    </w:p>
    <w:p w:rsidR="003D62FD" w:rsidRDefault="003D62FD" w:rsidP="00BC3BA0">
      <w:pPr>
        <w:pStyle w:val="ListParagraph"/>
        <w:ind w:left="1080"/>
        <w:jc w:val="both"/>
      </w:pPr>
      <w:r>
        <w:t>10.1. Their creation when an ant is moving</w:t>
      </w:r>
    </w:p>
    <w:p w:rsidR="003D62FD" w:rsidRDefault="003D62FD" w:rsidP="00BC3BA0">
      <w:pPr>
        <w:pStyle w:val="ListParagraph"/>
        <w:ind w:left="1080"/>
        <w:jc w:val="both"/>
      </w:pPr>
      <w:r>
        <w:t xml:space="preserve">10.2. Their evaporation </w:t>
      </w:r>
      <w:r w:rsidR="009D01DC">
        <w:t>due to conditions</w:t>
      </w:r>
    </w:p>
    <w:p w:rsidR="009D01DC" w:rsidRDefault="009D01DC" w:rsidP="00BC3BA0">
      <w:pPr>
        <w:pStyle w:val="ListParagraph"/>
        <w:ind w:left="1080"/>
        <w:jc w:val="both"/>
      </w:pPr>
      <w:r>
        <w:t>10.3. How ants respond to the trials</w:t>
      </w:r>
    </w:p>
    <w:p w:rsidR="009D01DC" w:rsidRDefault="009D01DC" w:rsidP="00BC3BA0">
      <w:pPr>
        <w:pStyle w:val="ListParagraph"/>
        <w:ind w:left="1080"/>
        <w:jc w:val="both"/>
      </w:pPr>
      <w:r>
        <w:tab/>
        <w:t>10.3.1. Following to find food.</w:t>
      </w:r>
    </w:p>
    <w:p w:rsidR="009D01DC" w:rsidRDefault="009D01DC" w:rsidP="00BC3BA0">
      <w:pPr>
        <w:pStyle w:val="ListParagraph"/>
        <w:ind w:left="1080"/>
        <w:jc w:val="both"/>
      </w:pPr>
      <w:r>
        <w:tab/>
        <w:t>10.3.2. Avoiding exploring.</w:t>
      </w:r>
    </w:p>
    <w:p w:rsidR="009D01DC" w:rsidRDefault="009D01DC" w:rsidP="00BC3BA0">
      <w:pPr>
        <w:pStyle w:val="ListParagraph"/>
        <w:ind w:left="1080"/>
        <w:jc w:val="both"/>
      </w:pPr>
      <w:r>
        <w:tab/>
        <w:t>10.3.3. Following back to nest.</w:t>
      </w:r>
    </w:p>
    <w:p w:rsidR="00DD3F99" w:rsidRDefault="000E48F1" w:rsidP="000E48F1">
      <w:pPr>
        <w:pStyle w:val="ListParagraph"/>
        <w:ind w:left="1080"/>
        <w:jc w:val="both"/>
      </w:pPr>
      <w:r>
        <w:tab/>
        <w:t>10.3.4. Detecting invaders.</w:t>
      </w:r>
    </w:p>
    <w:p w:rsidR="000E48F1" w:rsidRPr="00604423" w:rsidRDefault="000E48F1" w:rsidP="000E48F1">
      <w:pPr>
        <w:pStyle w:val="ListParagraph"/>
        <w:ind w:left="1080"/>
        <w:jc w:val="both"/>
      </w:pPr>
    </w:p>
    <w:p w:rsidR="001F10DE" w:rsidRDefault="005A3DBF" w:rsidP="00BC3BA0">
      <w:pPr>
        <w:pStyle w:val="Heading3"/>
        <w:jc w:val="both"/>
      </w:pPr>
      <w:r>
        <w:t>Simulation i</w:t>
      </w:r>
      <w:r w:rsidR="001F10DE">
        <w:t xml:space="preserve">nterface </w:t>
      </w:r>
      <w:r w:rsidR="0067778D">
        <w:t xml:space="preserve">features </w:t>
      </w:r>
      <w:r w:rsidR="001F10DE">
        <w:t>objectives</w:t>
      </w:r>
    </w:p>
    <w:p w:rsidR="00095EB2" w:rsidRPr="0067778D" w:rsidRDefault="0067778D" w:rsidP="0067778D">
      <w:pPr>
        <w:pStyle w:val="ListParagraph"/>
        <w:numPr>
          <w:ilvl w:val="0"/>
          <w:numId w:val="14"/>
        </w:numPr>
        <w:jc w:val="both"/>
      </w:pPr>
      <w:r w:rsidRPr="0067778D">
        <w:t>Pause and play buttons to pause and play simulation</w:t>
      </w:r>
      <w:r w:rsidR="000E48F1">
        <w:t>.</w:t>
      </w:r>
    </w:p>
    <w:p w:rsidR="00095EB2" w:rsidRPr="0067778D" w:rsidRDefault="0067778D" w:rsidP="00BC3BA0">
      <w:pPr>
        <w:pStyle w:val="ListParagraph"/>
        <w:numPr>
          <w:ilvl w:val="0"/>
          <w:numId w:val="14"/>
        </w:numPr>
        <w:jc w:val="both"/>
      </w:pPr>
      <w:r w:rsidRPr="0067778D">
        <w:t>Navigation buttons to move around the simulation</w:t>
      </w:r>
      <w:r w:rsidR="000E48F1">
        <w:t>.</w:t>
      </w:r>
    </w:p>
    <w:p w:rsidR="0067778D" w:rsidRDefault="0067778D" w:rsidP="00BC3BA0">
      <w:pPr>
        <w:pStyle w:val="ListParagraph"/>
        <w:numPr>
          <w:ilvl w:val="0"/>
          <w:numId w:val="14"/>
        </w:numPr>
        <w:jc w:val="both"/>
      </w:pPr>
      <w:r>
        <w:t>Two levels of zoom to view ant activity and overall nest spread</w:t>
      </w:r>
      <w:r w:rsidR="000E48F1">
        <w:t>.</w:t>
      </w:r>
    </w:p>
    <w:p w:rsidR="0067778D" w:rsidRDefault="0067778D" w:rsidP="00BC3BA0">
      <w:pPr>
        <w:pStyle w:val="ListParagraph"/>
        <w:numPr>
          <w:ilvl w:val="0"/>
          <w:numId w:val="14"/>
        </w:numPr>
        <w:jc w:val="both"/>
      </w:pPr>
      <w:r>
        <w:t>For each species (displayed when selecting nest) statistics measuring:</w:t>
      </w:r>
    </w:p>
    <w:p w:rsidR="0067778D" w:rsidRDefault="0067778D" w:rsidP="0067778D">
      <w:pPr>
        <w:pStyle w:val="ListParagraph"/>
        <w:numPr>
          <w:ilvl w:val="1"/>
          <w:numId w:val="14"/>
        </w:numPr>
        <w:jc w:val="both"/>
      </w:pPr>
      <w:r>
        <w:t>Death rate</w:t>
      </w:r>
      <w:r w:rsidR="000E48F1">
        <w:t>.</w:t>
      </w:r>
    </w:p>
    <w:p w:rsidR="0067778D" w:rsidRDefault="0067778D" w:rsidP="0067778D">
      <w:pPr>
        <w:pStyle w:val="ListParagraph"/>
        <w:numPr>
          <w:ilvl w:val="1"/>
          <w:numId w:val="14"/>
        </w:numPr>
        <w:jc w:val="both"/>
      </w:pPr>
      <w:r>
        <w:t>Birth rate</w:t>
      </w:r>
      <w:r w:rsidR="000E48F1">
        <w:t>.</w:t>
      </w:r>
    </w:p>
    <w:p w:rsidR="0067778D" w:rsidRDefault="0067778D" w:rsidP="0067778D">
      <w:pPr>
        <w:pStyle w:val="ListParagraph"/>
        <w:numPr>
          <w:ilvl w:val="1"/>
          <w:numId w:val="14"/>
        </w:numPr>
        <w:jc w:val="both"/>
      </w:pPr>
      <w:r>
        <w:t>Nest food</w:t>
      </w:r>
      <w:r w:rsidR="000E48F1">
        <w:t>.</w:t>
      </w:r>
    </w:p>
    <w:p w:rsidR="0067778D" w:rsidRDefault="0067778D" w:rsidP="0067778D">
      <w:pPr>
        <w:pStyle w:val="ListParagraph"/>
        <w:numPr>
          <w:ilvl w:val="1"/>
          <w:numId w:val="14"/>
        </w:numPr>
        <w:jc w:val="both"/>
      </w:pPr>
      <w:r>
        <w:t>Number of ants in species</w:t>
      </w:r>
      <w:r w:rsidR="000E48F1">
        <w:t>.</w:t>
      </w:r>
    </w:p>
    <w:p w:rsidR="0067778D" w:rsidRDefault="0067778D" w:rsidP="0067778D">
      <w:pPr>
        <w:pStyle w:val="ListParagraph"/>
        <w:numPr>
          <w:ilvl w:val="1"/>
          <w:numId w:val="14"/>
        </w:numPr>
        <w:jc w:val="both"/>
      </w:pPr>
      <w:r>
        <w:t>Length of time species has survived</w:t>
      </w:r>
      <w:r w:rsidR="000E48F1">
        <w:t>.</w:t>
      </w:r>
    </w:p>
    <w:p w:rsidR="0067778D" w:rsidRDefault="0067778D" w:rsidP="0067778D">
      <w:pPr>
        <w:pStyle w:val="ListParagraph"/>
        <w:numPr>
          <w:ilvl w:val="0"/>
          <w:numId w:val="14"/>
        </w:numPr>
        <w:jc w:val="both"/>
      </w:pPr>
      <w:r>
        <w:t xml:space="preserve"> </w:t>
      </w:r>
      <w:r w:rsidRPr="00000055">
        <w:rPr>
          <w:highlight w:val="green"/>
        </w:rPr>
        <w:t>(?)</w:t>
      </w:r>
      <w:r>
        <w:t xml:space="preserve"> Graphs of species statistics over time</w:t>
      </w:r>
      <w:r w:rsidR="000E48F1">
        <w:t>.</w:t>
      </w:r>
    </w:p>
    <w:p w:rsidR="00372029" w:rsidRDefault="00372029" w:rsidP="0067778D">
      <w:pPr>
        <w:pStyle w:val="ListParagraph"/>
        <w:numPr>
          <w:ilvl w:val="0"/>
          <w:numId w:val="14"/>
        </w:numPr>
        <w:jc w:val="both"/>
      </w:pPr>
      <w:r>
        <w:t>Very easy to navigate for 12-13 year olds with standard icons (e.g. left facing arrow for back button).</w:t>
      </w:r>
    </w:p>
    <w:p w:rsidR="00372029" w:rsidRDefault="00372029" w:rsidP="0067778D">
      <w:pPr>
        <w:pStyle w:val="ListParagraph"/>
        <w:numPr>
          <w:ilvl w:val="0"/>
          <w:numId w:val="14"/>
        </w:numPr>
        <w:jc w:val="both"/>
      </w:pPr>
      <w:r>
        <w:t>Must be interesting to look at with use of colours and shapes to keep interest of pupils.</w:t>
      </w:r>
    </w:p>
    <w:p w:rsidR="000E48F1" w:rsidRDefault="000E48F1" w:rsidP="000E48F1">
      <w:pPr>
        <w:pStyle w:val="Heading3"/>
      </w:pPr>
      <w:r>
        <w:t>General objectives</w:t>
      </w:r>
    </w:p>
    <w:p w:rsidR="000E48F1" w:rsidRDefault="000E48F1" w:rsidP="000E48F1">
      <w:pPr>
        <w:pStyle w:val="ListParagraph"/>
        <w:numPr>
          <w:ilvl w:val="0"/>
          <w:numId w:val="40"/>
        </w:numPr>
      </w:pPr>
      <w:r>
        <w:t>Must be able to be setup quickly (less than 5 minutes by pupil).</w:t>
      </w:r>
    </w:p>
    <w:p w:rsidR="00E169AB" w:rsidRPr="00E777E9" w:rsidRDefault="00E169AB" w:rsidP="00E169AB">
      <w:r w:rsidRPr="00E169AB">
        <w:rPr>
          <w:highlight w:val="yellow"/>
        </w:rPr>
        <w:t>Repeat limitations as objectives e.g. must work on internet explorer?</w:t>
      </w:r>
    </w:p>
    <w:p w:rsidR="004D3202" w:rsidRDefault="00E01770">
      <w:pPr>
        <w:pStyle w:val="Heading2"/>
        <w:spacing w:after="240"/>
        <w:jc w:val="both"/>
      </w:pPr>
      <w:bookmarkStart w:id="10" w:name="_Toc372896376"/>
      <w:r>
        <w:t>Appraisal of p</w:t>
      </w:r>
      <w:r w:rsidR="004D3202">
        <w:t>otential solutions</w:t>
      </w:r>
      <w:bookmarkEnd w:id="10"/>
    </w:p>
    <w:p w:rsidR="00BA7ACD" w:rsidRPr="002E3C05" w:rsidRDefault="00BA7ACD" w:rsidP="002E3C05">
      <w:pPr>
        <w:pStyle w:val="Heading3"/>
      </w:pPr>
      <w:r w:rsidRPr="002E3C05">
        <w:t>Smart phone app</w:t>
      </w:r>
    </w:p>
    <w:p w:rsidR="00CC001E" w:rsidRDefault="00CC001E">
      <w:pPr>
        <w:spacing w:after="240"/>
        <w:jc w:val="both"/>
      </w:pPr>
      <w:r>
        <w:t xml:space="preserve">A smart phone app </w:t>
      </w:r>
      <w:r w:rsidRPr="00CC7274">
        <w:t>written in Java (android) or Objective-C (IOS) w</w:t>
      </w:r>
      <w:r>
        <w:t>ould ru</w:t>
      </w:r>
      <w:r w:rsidR="004A6436">
        <w:t>n the simulation on a phone which would connect to a remote server to keep track of high scores</w:t>
      </w:r>
      <w:r>
        <w:t xml:space="preserve">. </w:t>
      </w:r>
    </w:p>
    <w:p w:rsidR="00CC001E" w:rsidRDefault="00CC001E">
      <w:pPr>
        <w:spacing w:after="240"/>
        <w:jc w:val="both"/>
      </w:pPr>
      <w:r>
        <w:t xml:space="preserve">This would fulfil the majority of the requirements: </w:t>
      </w:r>
    </w:p>
    <w:p w:rsidR="00CC001E" w:rsidRDefault="00CC001E">
      <w:pPr>
        <w:pStyle w:val="ListParagraph"/>
        <w:numPr>
          <w:ilvl w:val="0"/>
          <w:numId w:val="18"/>
        </w:numPr>
        <w:spacing w:after="240"/>
        <w:ind w:left="567" w:hanging="283"/>
        <w:jc w:val="both"/>
      </w:pPr>
      <w:r>
        <w:t>Due to smart phone portability the app could be used both inside and outside the classroom.</w:t>
      </w:r>
    </w:p>
    <w:p w:rsidR="00CC001E" w:rsidRDefault="00CC001E">
      <w:pPr>
        <w:pStyle w:val="ListParagraph"/>
        <w:numPr>
          <w:ilvl w:val="0"/>
          <w:numId w:val="18"/>
        </w:numPr>
        <w:spacing w:after="240"/>
        <w:ind w:left="567" w:hanging="283"/>
        <w:jc w:val="both"/>
      </w:pPr>
      <w:r>
        <w:t>Phones are internet-enabled and so can log into a remote server.</w:t>
      </w:r>
    </w:p>
    <w:p w:rsidR="00CC001E" w:rsidRDefault="00CC001E">
      <w:pPr>
        <w:pStyle w:val="ListParagraph"/>
        <w:numPr>
          <w:ilvl w:val="0"/>
          <w:numId w:val="18"/>
        </w:numPr>
        <w:spacing w:after="240"/>
        <w:ind w:left="567" w:hanging="283"/>
        <w:jc w:val="both"/>
      </w:pPr>
      <w:r>
        <w:t>The age group are familiar with the concept of apps and would be familiar with the interface.</w:t>
      </w:r>
    </w:p>
    <w:p w:rsidR="00CC001E" w:rsidRDefault="00CC001E">
      <w:pPr>
        <w:pStyle w:val="ListParagraph"/>
        <w:numPr>
          <w:ilvl w:val="0"/>
          <w:numId w:val="18"/>
        </w:numPr>
        <w:spacing w:after="240"/>
        <w:ind w:left="567" w:hanging="283"/>
        <w:jc w:val="both"/>
      </w:pPr>
      <w:r>
        <w:lastRenderedPageBreak/>
        <w:t>Smart phones are powerful enough to run a complex biological simulation and could maintain simulation accuracy.</w:t>
      </w:r>
    </w:p>
    <w:p w:rsidR="004F648D" w:rsidRDefault="00CC001E">
      <w:pPr>
        <w:spacing w:after="240"/>
        <w:jc w:val="both"/>
      </w:pPr>
      <w:r>
        <w:t>However, there are some disadvantages from a smart phone solution. Not all pupils would have a smart phone and as a result not everyone in the class would be able to use the app. The availability of the mobile network may change suddenly and terminate simulations</w:t>
      </w:r>
      <w:r w:rsidR="004A6436">
        <w:t>/not update scores</w:t>
      </w:r>
      <w:r>
        <w:t xml:space="preserve"> – network availability may also be poor in some of the pupils’ home locations. 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rsidR="00607B5E" w:rsidRPr="002E3C05" w:rsidRDefault="00607B5E" w:rsidP="002E3C05">
      <w:pPr>
        <w:pStyle w:val="Heading3"/>
      </w:pPr>
      <w:r w:rsidRPr="002E3C05">
        <w:t>Web application</w:t>
      </w:r>
    </w:p>
    <w:p w:rsidR="00607D18" w:rsidRDefault="00607D18">
      <w:pPr>
        <w:spacing w:after="240"/>
        <w:jc w:val="both"/>
      </w:pPr>
      <w:r>
        <w:t xml:space="preserve">A web </w:t>
      </w:r>
      <w:r w:rsidRPr="00CB40DB">
        <w:t>application written in HTML5 and JavaScript</w:t>
      </w:r>
      <w:r>
        <w:t xml:space="preserve"> with a server side database is another potential solution. Using the web has a number of advantages. </w:t>
      </w:r>
    </w:p>
    <w:p w:rsidR="00607D18" w:rsidRDefault="00607D18">
      <w:pPr>
        <w:pStyle w:val="ListParagraph"/>
        <w:numPr>
          <w:ilvl w:val="0"/>
          <w:numId w:val="19"/>
        </w:numPr>
        <w:spacing w:after="240"/>
        <w:ind w:left="567" w:hanging="283"/>
        <w:jc w:val="both"/>
      </w:pPr>
      <w:r>
        <w:t xml:space="preserve">The internet is available on school and home computers. </w:t>
      </w:r>
    </w:p>
    <w:p w:rsidR="00607D18" w:rsidRDefault="00607D18">
      <w:pPr>
        <w:pStyle w:val="ListParagraph"/>
        <w:numPr>
          <w:ilvl w:val="0"/>
          <w:numId w:val="19"/>
        </w:numPr>
        <w:spacing w:after="240"/>
        <w:ind w:left="567" w:hanging="283"/>
        <w:jc w:val="both"/>
      </w:pPr>
      <w:r>
        <w:t>Access to the tool would not be a problem as almost everyone has access to a computer (i.e. school computer lab) thus for filling the users requirements.</w:t>
      </w:r>
    </w:p>
    <w:p w:rsidR="00607D18" w:rsidRDefault="00607D18">
      <w:pPr>
        <w:pStyle w:val="ListParagraph"/>
        <w:numPr>
          <w:ilvl w:val="0"/>
          <w:numId w:val="19"/>
        </w:numPr>
        <w:spacing w:after="240"/>
        <w:ind w:left="567" w:hanging="283"/>
        <w:jc w:val="both"/>
      </w:pPr>
      <w:r>
        <w:t xml:space="preserve">Even young pupils are very familiar with web application interfaces and as such teachers would only be required to provide a short introduction and pupils could quickly learn how to use the application. </w:t>
      </w:r>
    </w:p>
    <w:p w:rsidR="00607D18" w:rsidRDefault="00607D18">
      <w:pPr>
        <w:pStyle w:val="ListParagraph"/>
        <w:numPr>
          <w:ilvl w:val="0"/>
          <w:numId w:val="19"/>
        </w:numPr>
        <w:spacing w:after="240"/>
        <w:ind w:left="567" w:hanging="283"/>
        <w:jc w:val="both"/>
      </w:pPr>
      <w:r>
        <w:t>There would be little issue with cross compatibility as both html and JavaScript are web standards and implemented in all modern browsers</w:t>
      </w:r>
      <w:r w:rsidR="00CB40DB">
        <w:t xml:space="preserve"> including mobile browsers</w:t>
      </w:r>
      <w:r>
        <w:t xml:space="preserve">. </w:t>
      </w:r>
    </w:p>
    <w:p w:rsidR="00607D18" w:rsidRDefault="00607D18">
      <w:pPr>
        <w:pStyle w:val="ListParagraph"/>
        <w:numPr>
          <w:ilvl w:val="0"/>
          <w:numId w:val="19"/>
        </w:numPr>
        <w:spacing w:after="240"/>
        <w:ind w:left="567" w:hanging="283"/>
        <w:jc w:val="both"/>
      </w:pPr>
      <w:r>
        <w:t>As the speed of JavaScript has increased dramatically an accurate simulation should be able to run smoothly.</w:t>
      </w:r>
    </w:p>
    <w:p w:rsidR="00AE7FF6" w:rsidRDefault="00607D18">
      <w:pPr>
        <w:spacing w:after="240"/>
        <w:jc w:val="both"/>
      </w:pPr>
      <w:r>
        <w:t>However the complexity of the project may increase due to the use of multiple languages</w:t>
      </w:r>
      <w:r w:rsidR="00CB40DB">
        <w:t xml:space="preserve"> (HTML, CSS, JavaScript, </w:t>
      </w:r>
      <w:r w:rsidR="00B546F3" w:rsidRPr="00CB40DB">
        <w:rPr>
          <w:highlight w:val="yellow"/>
        </w:rPr>
        <w:t>and MYSQL</w:t>
      </w:r>
      <w:r w:rsidR="00CB40DB">
        <w:t xml:space="preserve">) and the added complication of </w:t>
      </w:r>
      <w:r w:rsidR="004C1D37">
        <w:t xml:space="preserve">configuring and </w:t>
      </w:r>
      <w:r w:rsidR="00CB40DB">
        <w:t>maintaining a web server and domain.</w:t>
      </w:r>
    </w:p>
    <w:p w:rsidR="00607B5E" w:rsidRPr="002E3C05" w:rsidRDefault="0063586D" w:rsidP="002E3C05">
      <w:pPr>
        <w:pStyle w:val="Heading3"/>
      </w:pPr>
      <w:r w:rsidRPr="002E3C05">
        <w:t>D</w:t>
      </w:r>
      <w:r w:rsidR="00E0115F" w:rsidRPr="002E3C05">
        <w:t>esktop application</w:t>
      </w:r>
    </w:p>
    <w:p w:rsidR="00607D18" w:rsidRDefault="00607D18" w:rsidP="002E3C05">
      <w:pPr>
        <w:spacing w:after="240"/>
        <w:jc w:val="both"/>
      </w:pPr>
      <w:r>
        <w:t xml:space="preserve">A desktop application </w:t>
      </w:r>
      <w:r w:rsidRPr="00382050">
        <w:t>written in C++</w:t>
      </w:r>
      <w:r>
        <w:t xml:space="preserve"> with a server backend could be used. This would have a number of advantages:</w:t>
      </w:r>
    </w:p>
    <w:p w:rsidR="00607D18" w:rsidRDefault="00607D18" w:rsidP="002E3C05">
      <w:pPr>
        <w:pStyle w:val="ListParagraph"/>
        <w:numPr>
          <w:ilvl w:val="0"/>
          <w:numId w:val="20"/>
        </w:numPr>
        <w:spacing w:after="240"/>
        <w:ind w:left="567" w:hanging="283"/>
        <w:jc w:val="both"/>
      </w:pPr>
      <w:r>
        <w:t>The simulation could easily run due to C++’s speed and also access to a desktop.</w:t>
      </w:r>
    </w:p>
    <w:p w:rsidR="00607D18" w:rsidRDefault="00607D18" w:rsidP="002E3C05">
      <w:pPr>
        <w:pStyle w:val="ListParagraph"/>
        <w:numPr>
          <w:ilvl w:val="0"/>
          <w:numId w:val="20"/>
        </w:numPr>
        <w:spacing w:after="240"/>
        <w:ind w:left="567" w:hanging="283"/>
        <w:jc w:val="both"/>
      </w:pPr>
      <w:r>
        <w:t xml:space="preserve">Like the web application in (HTML5, JavaScript) it could be used by </w:t>
      </w:r>
      <w:r w:rsidR="00382050">
        <w:t>all of the pupils</w:t>
      </w:r>
      <w:r>
        <w:t xml:space="preserve"> at home or in the classroom for filling the</w:t>
      </w:r>
      <w:r w:rsidR="00382050">
        <w:t xml:space="preserve"> </w:t>
      </w:r>
      <w:r w:rsidR="00382050" w:rsidRPr="003473ED">
        <w:rPr>
          <w:highlight w:val="yellow"/>
        </w:rPr>
        <w:t xml:space="preserve">Dr </w:t>
      </w:r>
      <w:proofErr w:type="spellStart"/>
      <w:r w:rsidR="00382050" w:rsidRPr="003473ED">
        <w:rPr>
          <w:highlight w:val="yellow"/>
        </w:rPr>
        <w:t>Shefrons</w:t>
      </w:r>
      <w:proofErr w:type="spellEnd"/>
      <w:r w:rsidR="00382050" w:rsidRPr="003473ED">
        <w:rPr>
          <w:highlight w:val="yellow"/>
        </w:rPr>
        <w:t xml:space="preserve"> objectives</w:t>
      </w:r>
      <w:r>
        <w:t>.</w:t>
      </w:r>
    </w:p>
    <w:p w:rsidR="00607D18" w:rsidRDefault="00607D18" w:rsidP="002E3C05">
      <w:pPr>
        <w:pStyle w:val="ListParagraph"/>
        <w:numPr>
          <w:ilvl w:val="0"/>
          <w:numId w:val="20"/>
        </w:numPr>
        <w:spacing w:after="240"/>
        <w:ind w:left="567" w:hanging="283"/>
        <w:jc w:val="both"/>
      </w:pPr>
      <w:r>
        <w:t>A connection to a server could be used to update the scores in real time.</w:t>
      </w:r>
    </w:p>
    <w:p w:rsidR="00E0115F" w:rsidRDefault="00607D18" w:rsidP="002E3C05">
      <w:pPr>
        <w:spacing w:after="240"/>
        <w:jc w:val="both"/>
      </w:pPr>
      <w:r>
        <w:t>Although the application would have to be cross compatible between the major operating systems (Windows, Mac and Linux) in order to make sure everyone could use it on their machine</w:t>
      </w:r>
      <w:r w:rsidR="00382050">
        <w:t xml:space="preserve"> increasing the complexity of the program</w:t>
      </w:r>
      <w:r>
        <w:t xml:space="preserve">. Furthermore the increased setup time of </w:t>
      </w:r>
      <w:r w:rsidR="00382050">
        <w:t xml:space="preserve">the </w:t>
      </w:r>
      <w:r>
        <w:t>tool would make it less user friendly (i.e. user must download and install the program</w:t>
      </w:r>
      <w:r w:rsidR="00152E3C">
        <w:t>).</w:t>
      </w:r>
      <w:r w:rsidR="00382050">
        <w:t xml:space="preserve"> Also as the school uses </w:t>
      </w:r>
      <w:r w:rsidR="00382050" w:rsidRPr="00382050">
        <w:rPr>
          <w:highlight w:val="yellow"/>
        </w:rPr>
        <w:t>remotely served applications from a virtual server</w:t>
      </w:r>
      <w:r w:rsidR="00382050">
        <w:t xml:space="preserve"> the school would need to install the program on all the computers not just the ones needed for the biology students.</w:t>
      </w:r>
    </w:p>
    <w:p w:rsidR="002E3C05" w:rsidRPr="002E3C05" w:rsidRDefault="003E64EE" w:rsidP="002E3C05">
      <w:pPr>
        <w:pStyle w:val="Heading3"/>
      </w:pPr>
      <w:r>
        <w:lastRenderedPageBreak/>
        <w:t>Pen and paper simulation</w:t>
      </w:r>
    </w:p>
    <w:p w:rsidR="006E00A7" w:rsidRDefault="003E64EE" w:rsidP="002E3C05">
      <w:pPr>
        <w:jc w:val="both"/>
      </w:pPr>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D62FD">
        <w:t>a die.</w:t>
      </w:r>
    </w:p>
    <w:p w:rsidR="006E00A7" w:rsidRDefault="006E00A7" w:rsidP="002E3C05">
      <w:pPr>
        <w:pStyle w:val="ListParagraph"/>
        <w:numPr>
          <w:ilvl w:val="0"/>
          <w:numId w:val="35"/>
        </w:numPr>
        <w:jc w:val="both"/>
      </w:pPr>
      <w:r>
        <w:t>The simulation could be used all of the pupils.</w:t>
      </w:r>
    </w:p>
    <w:p w:rsidR="006E00A7" w:rsidRDefault="006E00A7" w:rsidP="002E3C05">
      <w:pPr>
        <w:pStyle w:val="ListParagraph"/>
        <w:numPr>
          <w:ilvl w:val="0"/>
          <w:numId w:val="35"/>
        </w:numPr>
        <w:jc w:val="both"/>
      </w:pPr>
      <w:r>
        <w:t>The simulation does not need computers and therefore the students do not have to change room, increasing the amount of time available.</w:t>
      </w:r>
    </w:p>
    <w:p w:rsidR="006E00A7" w:rsidRDefault="006E00A7" w:rsidP="002E3C05">
      <w:pPr>
        <w:jc w:val="both"/>
      </w:pPr>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 as you cannot </w:t>
      </w:r>
      <w:r w:rsidR="002E3C05">
        <w:t>guarantee</w:t>
      </w:r>
      <w:r>
        <w:t xml:space="preserve"> pupils can have other pupils over.  There is no way of comparing results between pupils apart from manually asking each pupil how long their species lasted.  The scale of the simulation would be dramatically reduced and would be less impressive as a result making the simulation less interesting to pupils.</w:t>
      </w:r>
    </w:p>
    <w:p w:rsidR="004D3202" w:rsidRDefault="004D3202">
      <w:pPr>
        <w:pStyle w:val="Heading2"/>
        <w:spacing w:after="240"/>
        <w:jc w:val="both"/>
      </w:pPr>
      <w:bookmarkStart w:id="11" w:name="_Toc372896377"/>
      <w:r>
        <w:t>Justification of chosen solution</w:t>
      </w:r>
      <w:bookmarkEnd w:id="11"/>
    </w:p>
    <w:p w:rsidR="002E3C05" w:rsidRDefault="002E3C05" w:rsidP="002E3C05">
      <w:r>
        <w:t xml:space="preserve">The chosen solution is a website based simulation written in HTML5, CSS and JavaScript and using a webserver and </w:t>
      </w:r>
      <w:r w:rsidRPr="002E3C05">
        <w:rPr>
          <w:highlight w:val="yellow"/>
        </w:rPr>
        <w:t>MYSQL</w:t>
      </w:r>
      <w:r>
        <w:t xml:space="preserve"> database backend</w:t>
      </w:r>
      <w:r w:rsidR="007E44B3">
        <w:t xml:space="preserve"> to record the high scores</w:t>
      </w:r>
      <w:r w:rsidR="00741D62">
        <w:t>.</w:t>
      </w:r>
      <w:r w:rsidR="007E44B3">
        <w:t xml:space="preserve">  </w:t>
      </w:r>
      <w:r w:rsidR="000E48F1">
        <w:t>This was chosen as the solution because it allows for all of the objectives to be achieved to their full with the least additional complexity.</w:t>
      </w:r>
    </w:p>
    <w:p w:rsidR="000E48F1" w:rsidRDefault="000E48F1" w:rsidP="000E48F1">
      <w:pPr>
        <w:pStyle w:val="ListParagraph"/>
        <w:numPr>
          <w:ilvl w:val="0"/>
          <w:numId w:val="36"/>
        </w:numPr>
      </w:pPr>
      <w:r>
        <w:t>All simulation objectives can be accomplished due to JavaScript’s speed.</w:t>
      </w:r>
    </w:p>
    <w:p w:rsidR="000E48F1" w:rsidRDefault="000E48F1" w:rsidP="000E48F1">
      <w:pPr>
        <w:pStyle w:val="ListParagraph"/>
        <w:numPr>
          <w:ilvl w:val="0"/>
          <w:numId w:val="36"/>
        </w:numPr>
      </w:pPr>
      <w:r>
        <w:t>The simulation can be easily displayed in an aesthetically pleasing manner with CSS</w:t>
      </w:r>
      <w:r w:rsidR="00583C00">
        <w:t xml:space="preserve"> to engage </w:t>
      </w:r>
      <w:r w:rsidR="009218A3">
        <w:t>the pupils</w:t>
      </w:r>
      <w:r w:rsidR="00372029">
        <w:t>.</w:t>
      </w:r>
    </w:p>
    <w:p w:rsidR="000E48F1" w:rsidRDefault="000E48F1" w:rsidP="000E48F1">
      <w:pPr>
        <w:pStyle w:val="ListParagraph"/>
        <w:numPr>
          <w:ilvl w:val="0"/>
          <w:numId w:val="36"/>
        </w:numPr>
      </w:pPr>
      <w:r>
        <w:t>The tool requires very little preparation time as it only requires the browser which is already installed</w:t>
      </w:r>
      <w:r w:rsidR="009218A3">
        <w:t xml:space="preserve"> on school computers.</w:t>
      </w:r>
    </w:p>
    <w:p w:rsidR="000E48F1" w:rsidRDefault="000E48F1" w:rsidP="000E48F1">
      <w:pPr>
        <w:pStyle w:val="ListParagraph"/>
        <w:numPr>
          <w:ilvl w:val="0"/>
          <w:numId w:val="36"/>
        </w:numPr>
      </w:pPr>
      <w:r>
        <w:t>The tool can be easily used at home by pupils as it is a website and can be navigated too from anywhere with internet and a web browser (which is assumed they have).</w:t>
      </w:r>
    </w:p>
    <w:p w:rsidR="000E48F1" w:rsidRDefault="00583C00" w:rsidP="000E48F1">
      <w:pPr>
        <w:pStyle w:val="ListParagraph"/>
        <w:numPr>
          <w:ilvl w:val="0"/>
          <w:numId w:val="36"/>
        </w:numPr>
      </w:pPr>
      <w:r>
        <w:t>The tool can be easily displayed through a projector and should be able to scale to any sized monitor.</w:t>
      </w:r>
    </w:p>
    <w:p w:rsidR="009218A3" w:rsidRPr="002E3C05" w:rsidRDefault="009218A3" w:rsidP="000E48F1">
      <w:pPr>
        <w:pStyle w:val="ListParagraph"/>
        <w:numPr>
          <w:ilvl w:val="0"/>
          <w:numId w:val="36"/>
        </w:numPr>
      </w:pPr>
      <w:r>
        <w:t>The tool will have a shallow learning curve as pupils already know how to navigate webpages.</w:t>
      </w:r>
    </w:p>
    <w:p w:rsidR="001B37AC" w:rsidRPr="001B37AC" w:rsidRDefault="001B37AC">
      <w:pPr>
        <w:spacing w:after="240"/>
        <w:jc w:val="both"/>
      </w:pPr>
      <w:r w:rsidRPr="001B37AC">
        <w:rPr>
          <w:highlight w:val="yellow"/>
        </w:rPr>
        <w:t>Survey/interviews</w:t>
      </w:r>
    </w:p>
    <w:p w:rsidR="001B37AC" w:rsidRDefault="001B37AC">
      <w:pPr>
        <w:spacing w:after="240"/>
        <w:jc w:val="both"/>
      </w:pPr>
      <w:r w:rsidRPr="001B37AC">
        <w:rPr>
          <w:highlight w:val="yellow"/>
        </w:rPr>
        <w:t>Analysis of current systems/observation</w:t>
      </w:r>
    </w:p>
    <w:p w:rsidR="004448E1" w:rsidRDefault="004448E1">
      <w:pPr>
        <w:jc w:val="both"/>
        <w:rPr>
          <w:highlight w:val="yellow"/>
        </w:rPr>
      </w:pPr>
      <w:r>
        <w:rPr>
          <w:highlight w:val="yellow"/>
        </w:rPr>
        <w:br w:type="page"/>
      </w:r>
    </w:p>
    <w:p w:rsidR="005175D1" w:rsidRDefault="002B05A9">
      <w:pPr>
        <w:pStyle w:val="Heading1"/>
        <w:spacing w:after="240"/>
        <w:jc w:val="both"/>
      </w:pPr>
      <w:bookmarkStart w:id="12" w:name="_Toc372896378"/>
      <w:r>
        <w:lastRenderedPageBreak/>
        <w:t xml:space="preserve">Section 2: </w:t>
      </w:r>
      <w:r w:rsidR="004D3202">
        <w:t>Design</w:t>
      </w:r>
      <w:bookmarkEnd w:id="12"/>
    </w:p>
    <w:p w:rsidR="00351511" w:rsidRPr="00BC3BA0" w:rsidRDefault="00351511" w:rsidP="00BC3BA0">
      <w:pPr>
        <w:jc w:val="both"/>
        <w:rPr>
          <w:highlight w:val="yellow"/>
        </w:rPr>
      </w:pPr>
      <w:r w:rsidRPr="00BC3BA0">
        <w:rPr>
          <w:highlight w:val="yellow"/>
        </w:rPr>
        <w:t>Diagrams needed</w:t>
      </w:r>
      <w:r w:rsidR="00853B91">
        <w:rPr>
          <w:highlight w:val="yellow"/>
        </w:rPr>
        <w:t>:</w:t>
      </w:r>
    </w:p>
    <w:p w:rsidR="00351511" w:rsidRPr="00BC3BA0" w:rsidRDefault="00351511" w:rsidP="00BC3BA0">
      <w:pPr>
        <w:pStyle w:val="ListParagraph"/>
        <w:numPr>
          <w:ilvl w:val="0"/>
          <w:numId w:val="23"/>
        </w:numPr>
        <w:jc w:val="both"/>
        <w:rPr>
          <w:highlight w:val="yellow"/>
        </w:rPr>
      </w:pPr>
      <w:r w:rsidRPr="00BC3BA0">
        <w:rPr>
          <w:highlight w:val="yellow"/>
        </w:rPr>
        <w:t>Overall system flow chart (website + simulation + scores + login)</w:t>
      </w:r>
    </w:p>
    <w:p w:rsidR="00351511" w:rsidRPr="00BC3BA0" w:rsidRDefault="00351511" w:rsidP="00BC3BA0">
      <w:pPr>
        <w:pStyle w:val="ListParagraph"/>
        <w:numPr>
          <w:ilvl w:val="0"/>
          <w:numId w:val="23"/>
        </w:numPr>
        <w:jc w:val="both"/>
        <w:rPr>
          <w:highlight w:val="yellow"/>
        </w:rPr>
      </w:pPr>
      <w:r w:rsidRPr="00BC3BA0">
        <w:rPr>
          <w:highlight w:val="yellow"/>
        </w:rPr>
        <w:t>Ant behaviour diagrams (same as ant algorithm )</w:t>
      </w:r>
    </w:p>
    <w:p w:rsidR="00351511" w:rsidRPr="00BC3BA0" w:rsidRDefault="00351511" w:rsidP="00BC3BA0">
      <w:pPr>
        <w:pStyle w:val="ListParagraph"/>
        <w:numPr>
          <w:ilvl w:val="1"/>
          <w:numId w:val="23"/>
        </w:numPr>
        <w:jc w:val="both"/>
        <w:rPr>
          <w:highlight w:val="yellow"/>
        </w:rPr>
      </w:pPr>
      <w:r w:rsidRPr="00BC3BA0">
        <w:rPr>
          <w:highlight w:val="yellow"/>
        </w:rPr>
        <w:t>General behaviour</w:t>
      </w:r>
    </w:p>
    <w:p w:rsidR="00351511" w:rsidRPr="00BC3BA0" w:rsidRDefault="00351511" w:rsidP="00BC3BA0">
      <w:pPr>
        <w:pStyle w:val="ListParagraph"/>
        <w:numPr>
          <w:ilvl w:val="1"/>
          <w:numId w:val="23"/>
        </w:numPr>
        <w:jc w:val="both"/>
        <w:rPr>
          <w:highlight w:val="yellow"/>
        </w:rPr>
      </w:pPr>
      <w:r w:rsidRPr="00BC3BA0">
        <w:rPr>
          <w:highlight w:val="yellow"/>
        </w:rPr>
        <w:t>Solider behaviour</w:t>
      </w:r>
    </w:p>
    <w:p w:rsidR="00351511" w:rsidRPr="00BC3BA0" w:rsidRDefault="00351511" w:rsidP="00BC3BA0">
      <w:pPr>
        <w:pStyle w:val="ListParagraph"/>
        <w:numPr>
          <w:ilvl w:val="1"/>
          <w:numId w:val="23"/>
        </w:numPr>
        <w:jc w:val="both"/>
        <w:rPr>
          <w:highlight w:val="yellow"/>
        </w:rPr>
      </w:pPr>
      <w:r w:rsidRPr="00BC3BA0">
        <w:rPr>
          <w:highlight w:val="yellow"/>
        </w:rPr>
        <w:t>Worker behaviour</w:t>
      </w:r>
    </w:p>
    <w:p w:rsidR="00351511" w:rsidRPr="00BC3BA0" w:rsidRDefault="00351511" w:rsidP="00BC3BA0">
      <w:pPr>
        <w:pStyle w:val="ListParagraph"/>
        <w:numPr>
          <w:ilvl w:val="1"/>
          <w:numId w:val="23"/>
        </w:numPr>
        <w:jc w:val="both"/>
        <w:rPr>
          <w:highlight w:val="yellow"/>
        </w:rPr>
      </w:pPr>
      <w:r w:rsidRPr="00BC3BA0">
        <w:rPr>
          <w:highlight w:val="yellow"/>
        </w:rPr>
        <w:t>Queen behaviour</w:t>
      </w:r>
    </w:p>
    <w:p w:rsidR="00351511" w:rsidRPr="00BC3BA0" w:rsidRDefault="00351511" w:rsidP="00BC3BA0">
      <w:pPr>
        <w:pStyle w:val="ListParagraph"/>
        <w:numPr>
          <w:ilvl w:val="0"/>
          <w:numId w:val="23"/>
        </w:numPr>
        <w:jc w:val="both"/>
        <w:rPr>
          <w:highlight w:val="yellow"/>
        </w:rPr>
      </w:pPr>
      <w:r w:rsidRPr="00BC3BA0">
        <w:rPr>
          <w:highlight w:val="yellow"/>
        </w:rPr>
        <w:t>User interface design</w:t>
      </w:r>
    </w:p>
    <w:p w:rsidR="00351511" w:rsidRPr="00BC3BA0" w:rsidRDefault="00351511" w:rsidP="00BC3BA0">
      <w:pPr>
        <w:pStyle w:val="ListParagraph"/>
        <w:numPr>
          <w:ilvl w:val="1"/>
          <w:numId w:val="23"/>
        </w:numPr>
        <w:jc w:val="both"/>
        <w:rPr>
          <w:highlight w:val="yellow"/>
        </w:rPr>
      </w:pPr>
      <w:r w:rsidRPr="00BC3BA0">
        <w:rPr>
          <w:highlight w:val="yellow"/>
        </w:rPr>
        <w:t>UI for webpages (login, main)</w:t>
      </w:r>
    </w:p>
    <w:p w:rsidR="00351511" w:rsidRPr="00BC3BA0" w:rsidRDefault="00351511" w:rsidP="00BC3BA0">
      <w:pPr>
        <w:pStyle w:val="ListParagraph"/>
        <w:numPr>
          <w:ilvl w:val="1"/>
          <w:numId w:val="23"/>
        </w:numPr>
        <w:jc w:val="both"/>
        <w:rPr>
          <w:highlight w:val="yellow"/>
        </w:rPr>
      </w:pPr>
      <w:r w:rsidRPr="00BC3BA0">
        <w:rPr>
          <w:highlight w:val="yellow"/>
        </w:rPr>
        <w:t>UI for simulation</w:t>
      </w:r>
    </w:p>
    <w:p w:rsidR="00351511" w:rsidRPr="00BC3BA0" w:rsidRDefault="00351511" w:rsidP="00BC3BA0">
      <w:pPr>
        <w:pStyle w:val="ListParagraph"/>
        <w:numPr>
          <w:ilvl w:val="0"/>
          <w:numId w:val="23"/>
        </w:numPr>
        <w:jc w:val="both"/>
        <w:rPr>
          <w:highlight w:val="yellow"/>
        </w:rPr>
      </w:pPr>
      <w:r w:rsidRPr="00BC3BA0">
        <w:rPr>
          <w:highlight w:val="yellow"/>
        </w:rPr>
        <w:t>Class/object diagrams</w:t>
      </w:r>
    </w:p>
    <w:p w:rsidR="00351511" w:rsidRPr="00BC3BA0" w:rsidRDefault="00351511" w:rsidP="00BC3BA0">
      <w:pPr>
        <w:pStyle w:val="ListParagraph"/>
        <w:numPr>
          <w:ilvl w:val="1"/>
          <w:numId w:val="23"/>
        </w:numPr>
        <w:jc w:val="both"/>
        <w:rPr>
          <w:highlight w:val="yellow"/>
        </w:rPr>
      </w:pPr>
      <w:r w:rsidRPr="00BC3BA0">
        <w:rPr>
          <w:highlight w:val="yellow"/>
        </w:rPr>
        <w:t>OO diagram for ants (Queen</w:t>
      </w:r>
      <w:r w:rsidR="000155FA" w:rsidRPr="00BC3BA0">
        <w:rPr>
          <w:highlight w:val="yellow"/>
        </w:rPr>
        <w:t>?</w:t>
      </w:r>
      <w:r w:rsidRPr="00BC3BA0">
        <w:rPr>
          <w:highlight w:val="yellow"/>
        </w:rPr>
        <w:t>)</w:t>
      </w:r>
    </w:p>
    <w:p w:rsidR="00351511" w:rsidRPr="00BC3BA0" w:rsidRDefault="00351511" w:rsidP="00BC3BA0">
      <w:pPr>
        <w:pStyle w:val="ListParagraph"/>
        <w:numPr>
          <w:ilvl w:val="1"/>
          <w:numId w:val="23"/>
        </w:numPr>
        <w:jc w:val="both"/>
        <w:rPr>
          <w:highlight w:val="yellow"/>
        </w:rPr>
      </w:pPr>
      <w:r w:rsidRPr="00BC3BA0">
        <w:rPr>
          <w:highlight w:val="yellow"/>
        </w:rPr>
        <w:t>OO diagram for map/environment</w:t>
      </w:r>
    </w:p>
    <w:p w:rsidR="00AE3EC9" w:rsidRPr="00BC3BA0" w:rsidRDefault="00AE3EC9" w:rsidP="00BC3BA0">
      <w:pPr>
        <w:pStyle w:val="ListParagraph"/>
        <w:numPr>
          <w:ilvl w:val="0"/>
          <w:numId w:val="23"/>
        </w:numPr>
        <w:jc w:val="both"/>
        <w:rPr>
          <w:highlight w:val="yellow"/>
        </w:rPr>
      </w:pPr>
      <w:r w:rsidRPr="00BC3BA0">
        <w:rPr>
          <w:highlight w:val="yellow"/>
        </w:rPr>
        <w:t>Database diagrams</w:t>
      </w:r>
    </w:p>
    <w:p w:rsidR="00AE3EC9" w:rsidRPr="00BC3BA0" w:rsidRDefault="00AE3EC9" w:rsidP="00BC3BA0">
      <w:pPr>
        <w:pStyle w:val="ListParagraph"/>
        <w:numPr>
          <w:ilvl w:val="1"/>
          <w:numId w:val="23"/>
        </w:numPr>
        <w:jc w:val="both"/>
        <w:rPr>
          <w:highlight w:val="yellow"/>
        </w:rPr>
      </w:pPr>
      <w:r w:rsidRPr="00BC3BA0">
        <w:rPr>
          <w:highlight w:val="yellow"/>
        </w:rPr>
        <w:t>Scoring system (no database stored logins)</w:t>
      </w:r>
    </w:p>
    <w:p w:rsidR="00351511" w:rsidRPr="00BC3BA0" w:rsidRDefault="00351511" w:rsidP="00BC3BA0">
      <w:pPr>
        <w:jc w:val="both"/>
      </w:pPr>
    </w:p>
    <w:p w:rsidR="002A4579" w:rsidRDefault="002A4579">
      <w:pPr>
        <w:pStyle w:val="Heading2"/>
        <w:spacing w:after="240"/>
        <w:jc w:val="both"/>
      </w:pPr>
      <w:bookmarkStart w:id="13" w:name="_Toc372896379"/>
      <w:r>
        <w:t>Overall system design</w:t>
      </w:r>
      <w:bookmarkEnd w:id="13"/>
    </w:p>
    <w:p w:rsidR="00C12190" w:rsidRDefault="00C12190" w:rsidP="00BC3BA0">
      <w:pPr>
        <w:pStyle w:val="Heading3"/>
        <w:jc w:val="both"/>
      </w:pPr>
      <w:r>
        <w:t>The simulation</w:t>
      </w:r>
    </w:p>
    <w:p w:rsidR="00A404AD" w:rsidRDefault="00A404AD" w:rsidP="00A404AD">
      <w:pPr>
        <w:jc w:val="both"/>
      </w:pPr>
      <w:r>
        <w:t xml:space="preserve">The simulation will simulate the principles of survival of the fittest by using ants.  It will both simulate ant society structure as well as a basic environment for the ants to move in. </w:t>
      </w:r>
    </w:p>
    <w:p w:rsidR="00A404AD" w:rsidRDefault="00A404AD" w:rsidP="00A404AD">
      <w:pPr>
        <w:pStyle w:val="Heading4"/>
        <w:jc w:val="both"/>
      </w:pPr>
      <w:r>
        <w:t>Evolution</w:t>
      </w:r>
    </w:p>
    <w:p w:rsidR="00A404AD" w:rsidRDefault="00A404AD" w:rsidP="00A404AD">
      <w:pPr>
        <w:jc w:val="both"/>
      </w:pPr>
      <w:r>
        <w:t>Each species of ant will have a separate set of characteristics which defines it.  During the creation of new queens random mutation can occur altering these characteristics creating a new species.  The better the characteristics suit the environment the more likely that the species will continue to survive collect food which in turn means more ants so the species lives longer. The characteristics for the simulation are (characteristics - traits):</w:t>
      </w:r>
    </w:p>
    <w:p w:rsidR="00A404AD" w:rsidRDefault="00A404AD" w:rsidP="00A404AD">
      <w:pPr>
        <w:pStyle w:val="ListParagraph"/>
        <w:numPr>
          <w:ilvl w:val="0"/>
          <w:numId w:val="25"/>
        </w:numPr>
        <w:jc w:val="both"/>
      </w:pPr>
      <w:r w:rsidRPr="009B082A">
        <w:rPr>
          <w:b/>
        </w:rPr>
        <w:t>Eye sight</w:t>
      </w:r>
      <w:r>
        <w:t xml:space="preserve"> – Controls how far an ant can see</w:t>
      </w:r>
    </w:p>
    <w:p w:rsidR="00A404AD" w:rsidRDefault="00A404AD" w:rsidP="00A404AD">
      <w:pPr>
        <w:pStyle w:val="ListParagraph"/>
        <w:numPr>
          <w:ilvl w:val="0"/>
          <w:numId w:val="25"/>
        </w:numPr>
        <w:jc w:val="both"/>
      </w:pPr>
      <w:r w:rsidRPr="009B082A">
        <w:rPr>
          <w:b/>
        </w:rPr>
        <w:t>Antenna size</w:t>
      </w:r>
      <w:r>
        <w:t xml:space="preserve"> – Controls the lowest concentration of pheromones ant can detect</w:t>
      </w:r>
    </w:p>
    <w:p w:rsidR="00A404AD" w:rsidRDefault="00A404AD" w:rsidP="00A404AD">
      <w:pPr>
        <w:pStyle w:val="ListParagraph"/>
        <w:numPr>
          <w:ilvl w:val="0"/>
          <w:numId w:val="25"/>
        </w:numPr>
        <w:jc w:val="both"/>
      </w:pPr>
      <w:r w:rsidRPr="009B082A">
        <w:rPr>
          <w:b/>
        </w:rPr>
        <w:t>Exoskeleton thickness</w:t>
      </w:r>
      <w:r>
        <w:t xml:space="preserve"> – Increases amour however decreases speed</w:t>
      </w:r>
    </w:p>
    <w:p w:rsidR="00A404AD" w:rsidRDefault="00A404AD" w:rsidP="00A404AD">
      <w:pPr>
        <w:pStyle w:val="ListParagraph"/>
        <w:numPr>
          <w:ilvl w:val="0"/>
          <w:numId w:val="25"/>
        </w:numPr>
        <w:jc w:val="both"/>
      </w:pPr>
      <w:r w:rsidRPr="009B082A">
        <w:rPr>
          <w:b/>
        </w:rPr>
        <w:t>Jaw strength</w:t>
      </w:r>
      <w:r>
        <w:t xml:space="preserve"> – Increase fighting damage</w:t>
      </w:r>
    </w:p>
    <w:p w:rsidR="00A404AD" w:rsidRDefault="00A404AD" w:rsidP="00A404AD">
      <w:pPr>
        <w:pStyle w:val="ListParagraph"/>
        <w:numPr>
          <w:ilvl w:val="0"/>
          <w:numId w:val="25"/>
        </w:numPr>
        <w:jc w:val="both"/>
      </w:pPr>
      <w:r w:rsidRPr="009B082A">
        <w:rPr>
          <w:b/>
        </w:rPr>
        <w:t>Jaw size</w:t>
      </w:r>
      <w:r>
        <w:t xml:space="preserve"> – Allows more food to be carried at once</w:t>
      </w:r>
    </w:p>
    <w:p w:rsidR="00A404AD" w:rsidRDefault="00A404AD" w:rsidP="00A404AD">
      <w:pPr>
        <w:pStyle w:val="ListParagraph"/>
        <w:numPr>
          <w:ilvl w:val="0"/>
          <w:numId w:val="25"/>
        </w:numPr>
        <w:jc w:val="both"/>
      </w:pPr>
      <w:r w:rsidRPr="009B082A">
        <w:rPr>
          <w:b/>
        </w:rPr>
        <w:t>String size</w:t>
      </w:r>
      <w:r>
        <w:t xml:space="preserve"> – Increase fighting damage</w:t>
      </w:r>
    </w:p>
    <w:p w:rsidR="00A404AD" w:rsidRPr="002B7B90" w:rsidRDefault="00A404AD" w:rsidP="00A404AD">
      <w:pPr>
        <w:pStyle w:val="ListParagraph"/>
        <w:numPr>
          <w:ilvl w:val="0"/>
          <w:numId w:val="25"/>
        </w:numPr>
        <w:jc w:val="both"/>
      </w:pPr>
      <w:r w:rsidRPr="002B7B90">
        <w:rPr>
          <w:b/>
        </w:rPr>
        <w:t>Speed</w:t>
      </w:r>
      <w:r w:rsidRPr="002B7B90">
        <w:t>– Increase how fast an ant can move</w:t>
      </w:r>
    </w:p>
    <w:p w:rsidR="00A404AD" w:rsidRDefault="00A404AD" w:rsidP="00A404AD">
      <w:pPr>
        <w:pStyle w:val="ListParagraph"/>
        <w:numPr>
          <w:ilvl w:val="0"/>
          <w:numId w:val="25"/>
        </w:numPr>
        <w:jc w:val="both"/>
      </w:pPr>
      <w:r w:rsidRPr="009B082A">
        <w:rPr>
          <w:b/>
        </w:rPr>
        <w:t>Pheromone</w:t>
      </w:r>
      <w:r>
        <w:t xml:space="preserve"> </w:t>
      </w:r>
      <w:r w:rsidRPr="009B082A">
        <w:rPr>
          <w:b/>
        </w:rPr>
        <w:t>concentration</w:t>
      </w:r>
      <w:r>
        <w:t xml:space="preserve"> – Increase max concentration of pheromones produced (both alert and trial)</w:t>
      </w:r>
    </w:p>
    <w:p w:rsidR="00A404AD" w:rsidRPr="00BC3BA0" w:rsidRDefault="00A404AD" w:rsidP="00A404AD">
      <w:pPr>
        <w:ind w:left="360"/>
        <w:jc w:val="both"/>
      </w:pPr>
      <w:r>
        <w:t xml:space="preserve">The main limiting factor for all of the characteristics is food, the more favourable a characteristic is e.g. bigger eyes, the larger the amount of food the ant will need to eat </w:t>
      </w:r>
      <w:r w:rsidRPr="00BC3BA0">
        <w:rPr>
          <w:highlight w:val="green"/>
        </w:rPr>
        <w:t>every x turns/ticks</w:t>
      </w:r>
      <w:r>
        <w:t>.</w:t>
      </w:r>
    </w:p>
    <w:p w:rsidR="00A404AD" w:rsidRDefault="00A404AD" w:rsidP="00A404AD">
      <w:pPr>
        <w:pStyle w:val="Heading4"/>
        <w:jc w:val="both"/>
      </w:pPr>
      <w:r>
        <w:lastRenderedPageBreak/>
        <w:t>Ant behaviour</w:t>
      </w:r>
    </w:p>
    <w:p w:rsidR="00A404AD" w:rsidRPr="00BC3BA0" w:rsidRDefault="00A404AD" w:rsidP="00A404AD">
      <w:pPr>
        <w:jc w:val="both"/>
      </w:pPr>
      <w:r>
        <w:t xml:space="preserve">All ants must eat a certain amount of food </w:t>
      </w:r>
      <w:r w:rsidRPr="00BC3BA0">
        <w:rPr>
          <w:highlight w:val="yellow"/>
        </w:rPr>
        <w:t xml:space="preserve">every x </w:t>
      </w:r>
      <w:r w:rsidRPr="00BC3BA0">
        <w:rPr>
          <w:highlight w:val="green"/>
        </w:rPr>
        <w:t>turns/ticks</w:t>
      </w:r>
      <w:r>
        <w:t xml:space="preserve"> otherwise they will lose health.  Ants will have different amounts of health depending on their genetic characteristics, if health is below 0 the ant dies.  </w:t>
      </w:r>
    </w:p>
    <w:p w:rsidR="00A404AD" w:rsidRDefault="00A404AD" w:rsidP="00A404AD">
      <w:pPr>
        <w:jc w:val="both"/>
      </w:pPr>
      <w:r>
        <w:t>There will be three types of ant:</w:t>
      </w:r>
    </w:p>
    <w:p w:rsidR="00A404AD" w:rsidRDefault="00A404AD" w:rsidP="00A404AD">
      <w:pPr>
        <w:pStyle w:val="ListParagraph"/>
        <w:numPr>
          <w:ilvl w:val="0"/>
          <w:numId w:val="22"/>
        </w:numPr>
        <w:jc w:val="both"/>
      </w:pPr>
      <w:r w:rsidRPr="009B082A">
        <w:rPr>
          <w:b/>
        </w:rPr>
        <w:t>Worker ant</w:t>
      </w:r>
      <w:r>
        <w:t xml:space="preserve"> – The worker ant is responsible for finding, collecting and bringing food back to the nest.</w:t>
      </w:r>
    </w:p>
    <w:p w:rsidR="00A404AD" w:rsidRDefault="00A404AD" w:rsidP="00A404AD">
      <w:pPr>
        <w:pStyle w:val="ListParagraph"/>
        <w:numPr>
          <w:ilvl w:val="0"/>
          <w:numId w:val="22"/>
        </w:numPr>
        <w:jc w:val="both"/>
      </w:pPr>
      <w:r w:rsidRPr="009B082A">
        <w:rPr>
          <w:b/>
        </w:rPr>
        <w:t>Soldier ant</w:t>
      </w:r>
      <w:r>
        <w:t xml:space="preserve"> – The soldier ant is responsible for attacking other ant colonies destroying their nest or killing ants from the other nest to disrupt their collection of food leading to the collapse of the nest because of starvation.  Similarly Soldier ants are also responsible for defending ants from attack from other species and also defending the nest. </w:t>
      </w:r>
    </w:p>
    <w:p w:rsidR="00A404AD" w:rsidRDefault="00A404AD" w:rsidP="00A404AD">
      <w:pPr>
        <w:pStyle w:val="ListParagraph"/>
        <w:numPr>
          <w:ilvl w:val="0"/>
          <w:numId w:val="22"/>
        </w:numPr>
        <w:jc w:val="both"/>
      </w:pPr>
      <w:r w:rsidRPr="009B082A">
        <w:rPr>
          <w:b/>
        </w:rPr>
        <w:t>Queen ant</w:t>
      </w:r>
      <w:r>
        <w:t xml:space="preserve"> – Creates a nest, and reproduces new ants.</w:t>
      </w:r>
    </w:p>
    <w:p w:rsidR="00A404AD" w:rsidRDefault="00A404AD" w:rsidP="00A404AD">
      <w:pPr>
        <w:jc w:val="both"/>
      </w:pPr>
      <w:r>
        <w:t>Pheromones will also be simulated, there will be two types:</w:t>
      </w:r>
    </w:p>
    <w:p w:rsidR="00A404AD" w:rsidRDefault="00A404AD" w:rsidP="00A404AD">
      <w:pPr>
        <w:pStyle w:val="ListParagraph"/>
        <w:numPr>
          <w:ilvl w:val="0"/>
          <w:numId w:val="24"/>
        </w:numPr>
        <w:jc w:val="both"/>
      </w:pPr>
      <w:r w:rsidRPr="00E43EF0">
        <w:rPr>
          <w:b/>
        </w:rPr>
        <w:t>Trial pheromones</w:t>
      </w:r>
      <w:r>
        <w:t xml:space="preserve"> – These are continually laid down by worker ants, they will slowly diffuse into surrounding areas and will also slowly evaporate in the environment.  When looking for food ants will wander around randomly laying down a trial, once they find food they follow their trial back to the nest to return it and then repeat the journey to collect more food.  Each time more pheromones will be laid down making the path more concentrated.  Ants will be more likely to follow very concentrated routes when looking for food.  Soldier ants will act as sentries and stand along busy trials defending their worker ants.</w:t>
      </w:r>
    </w:p>
    <w:p w:rsidR="00A404AD" w:rsidRDefault="00A404AD" w:rsidP="00A404AD">
      <w:pPr>
        <w:pStyle w:val="ListParagraph"/>
        <w:numPr>
          <w:ilvl w:val="0"/>
          <w:numId w:val="24"/>
        </w:numPr>
        <w:jc w:val="both"/>
      </w:pPr>
      <w:r w:rsidRPr="00E43EF0">
        <w:rPr>
          <w:b/>
        </w:rPr>
        <w:t>Alert pheromones</w:t>
      </w:r>
      <w:r>
        <w:t xml:space="preserve"> – These will be expelled when any ant is attacked and spread out very quickly.  Worker ants (who cannot fight) will avoid these areas while soldier ants will head towards the centre of the pheromone to defend/fight what every attacked one of their ants.</w:t>
      </w:r>
    </w:p>
    <w:p w:rsidR="00A404AD" w:rsidRDefault="00A404AD" w:rsidP="00A404AD">
      <w:pPr>
        <w:jc w:val="both"/>
      </w:pPr>
      <w:r>
        <w:t>Nests will be simulated very minimally, after the initial simulation starts and the first queen starts reproducing it will create both soldier ants and worker ants but also new queen ants in a user defined ratio.  When a new queen is created there is a chance of random mutation and the characteristics which define the species change (creating a new species).  The queen will then fly away from the nest where it was born and create a new nest and start creating new ants, if the queens characteristics where mutated and it forms a new species it will become competition for other species.</w:t>
      </w:r>
    </w:p>
    <w:p w:rsidR="00A404AD" w:rsidRDefault="00A404AD" w:rsidP="00A404AD">
      <w:pPr>
        <w:pStyle w:val="Heading4"/>
      </w:pPr>
      <w:r>
        <w:t>Interface</w:t>
      </w:r>
    </w:p>
    <w:p w:rsidR="00A404AD" w:rsidRDefault="00A404AD" w:rsidP="00A404AD">
      <w:pPr>
        <w:jc w:val="both"/>
      </w:pPr>
      <w:r>
        <w:t>At the start of the simulation the user will adjust the characteristics of the first colony or choose random characteristics.  Once the simulation is run there is no further user control of the simulation. During the simulation the user will be able to track the progress of their species as well as monitor the progress of other species viewing statistics like:</w:t>
      </w:r>
    </w:p>
    <w:p w:rsidR="00A404AD" w:rsidRDefault="00A404AD" w:rsidP="00A404AD">
      <w:pPr>
        <w:pStyle w:val="ListParagraph"/>
        <w:numPr>
          <w:ilvl w:val="0"/>
          <w:numId w:val="43"/>
        </w:numPr>
        <w:jc w:val="both"/>
      </w:pPr>
      <w:r>
        <w:t>Number of ants</w:t>
      </w:r>
    </w:p>
    <w:p w:rsidR="00A404AD" w:rsidRDefault="00A404AD" w:rsidP="00A404AD">
      <w:pPr>
        <w:pStyle w:val="ListParagraph"/>
        <w:numPr>
          <w:ilvl w:val="0"/>
          <w:numId w:val="43"/>
        </w:numPr>
        <w:jc w:val="both"/>
      </w:pPr>
      <w:r>
        <w:t>Birth rate</w:t>
      </w:r>
    </w:p>
    <w:p w:rsidR="00A404AD" w:rsidRDefault="00A404AD" w:rsidP="00A404AD">
      <w:pPr>
        <w:pStyle w:val="ListParagraph"/>
        <w:numPr>
          <w:ilvl w:val="0"/>
          <w:numId w:val="43"/>
        </w:numPr>
        <w:jc w:val="both"/>
      </w:pPr>
      <w:r>
        <w:t>Death rate</w:t>
      </w:r>
    </w:p>
    <w:p w:rsidR="00A404AD" w:rsidRDefault="00A404AD" w:rsidP="00A404AD">
      <w:pPr>
        <w:pStyle w:val="ListParagraph"/>
        <w:numPr>
          <w:ilvl w:val="0"/>
          <w:numId w:val="43"/>
        </w:numPr>
        <w:jc w:val="both"/>
      </w:pPr>
      <w:r>
        <w:t>Total food in nest</w:t>
      </w:r>
    </w:p>
    <w:p w:rsidR="00A404AD" w:rsidRDefault="00A404AD" w:rsidP="00A404AD">
      <w:pPr>
        <w:pStyle w:val="ListParagraph"/>
        <w:numPr>
          <w:ilvl w:val="0"/>
          <w:numId w:val="43"/>
        </w:numPr>
        <w:jc w:val="both"/>
      </w:pPr>
      <w:r>
        <w:t>Survival time</w:t>
      </w:r>
    </w:p>
    <w:p w:rsidR="00A404AD" w:rsidRDefault="00A404AD" w:rsidP="00A404AD">
      <w:pPr>
        <w:jc w:val="both"/>
      </w:pPr>
      <w:r>
        <w:lastRenderedPageBreak/>
        <w:t>The user will have two levels of zoom in the simulation, one to view the individual ant’s behaviour and the other to view all the nests.  As well as zooming the user will be able to pan around the simulation.  Each characteristic has a specific colour and the mix of these colours gives the species a unique colour.</w:t>
      </w:r>
    </w:p>
    <w:p w:rsidR="002A4579" w:rsidRDefault="002A4579">
      <w:pPr>
        <w:pStyle w:val="Heading2"/>
        <w:spacing w:after="240"/>
        <w:jc w:val="both"/>
      </w:pPr>
      <w:bookmarkStart w:id="14" w:name="_Toc372896380"/>
      <w:r>
        <w:t>Description of modular structure of system</w:t>
      </w:r>
      <w:bookmarkEnd w:id="14"/>
    </w:p>
    <w:p w:rsidR="00FC19C9" w:rsidRPr="00FC19C9" w:rsidRDefault="002A4579" w:rsidP="00FC19C9">
      <w:pPr>
        <w:pStyle w:val="Heading2"/>
        <w:spacing w:after="240"/>
        <w:jc w:val="both"/>
      </w:pPr>
      <w:bookmarkStart w:id="15" w:name="_Toc372896381"/>
      <w:commentRangeStart w:id="16"/>
      <w:r>
        <w:t>Definition of data requirements (Design Data Dictionary)</w:t>
      </w:r>
      <w:bookmarkEnd w:id="15"/>
      <w:commentRangeEnd w:id="16"/>
      <w:r w:rsidR="0036268B">
        <w:rPr>
          <w:rStyle w:val="CommentReference"/>
          <w:rFonts w:asciiTheme="minorHAnsi" w:eastAsiaTheme="minorHAnsi" w:hAnsiTheme="minorHAnsi" w:cstheme="minorBidi"/>
          <w:b w:val="0"/>
          <w:bCs w:val="0"/>
          <w:color w:val="auto"/>
        </w:rPr>
        <w:commentReference w:id="16"/>
      </w:r>
    </w:p>
    <w:p w:rsidR="00F614A9" w:rsidRPr="00F614A9" w:rsidRDefault="002A4579" w:rsidP="00F614A9">
      <w:pPr>
        <w:pStyle w:val="Heading2"/>
        <w:spacing w:after="240"/>
        <w:jc w:val="both"/>
      </w:pPr>
      <w:bookmarkStart w:id="17" w:name="_Toc372896382"/>
      <w:r>
        <w:t xml:space="preserve">Validation </w:t>
      </w:r>
      <w:commentRangeStart w:id="18"/>
      <w:r>
        <w:t>required</w:t>
      </w:r>
      <w:commentRangeEnd w:id="18"/>
      <w:r w:rsidR="00F614A9">
        <w:rPr>
          <w:rStyle w:val="CommentReference"/>
          <w:rFonts w:asciiTheme="minorHAnsi" w:eastAsiaTheme="minorHAnsi" w:hAnsiTheme="minorHAnsi" w:cstheme="minorBidi"/>
          <w:b w:val="0"/>
          <w:bCs w:val="0"/>
          <w:color w:val="auto"/>
        </w:rPr>
        <w:commentReference w:id="18"/>
      </w:r>
      <w:bookmarkEnd w:id="17"/>
    </w:p>
    <w:p w:rsidR="002A4579" w:rsidRDefault="008B2D5B">
      <w:pPr>
        <w:pStyle w:val="Heading2"/>
        <w:spacing w:after="240"/>
        <w:jc w:val="both"/>
      </w:pPr>
      <w:bookmarkStart w:id="19" w:name="_Toc372896383"/>
      <w:r>
        <w:t>Identification</w:t>
      </w:r>
      <w:r w:rsidR="002A4579">
        <w:t xml:space="preserve"> of storage media</w:t>
      </w:r>
      <w:bookmarkEnd w:id="19"/>
    </w:p>
    <w:p w:rsidR="00A404AD" w:rsidRPr="00A404AD" w:rsidRDefault="008C3102" w:rsidP="00A404AD">
      <w:r w:rsidRPr="008C3102">
        <w:t>This is not applicable for my project as there is no data stored.</w:t>
      </w:r>
    </w:p>
    <w:p w:rsidR="002A4579" w:rsidRDefault="008B2D5B">
      <w:pPr>
        <w:pStyle w:val="Heading2"/>
        <w:spacing w:after="240"/>
        <w:jc w:val="both"/>
      </w:pPr>
      <w:bookmarkStart w:id="20" w:name="_Toc372896384"/>
      <w:r>
        <w:t>Identification</w:t>
      </w:r>
      <w:r w:rsidR="002A4579">
        <w:t xml:space="preserve"> of suitable algorithms for data </w:t>
      </w:r>
      <w:r>
        <w:t>transformation</w:t>
      </w:r>
      <w:r w:rsidR="002A4579">
        <w:t xml:space="preserve">, </w:t>
      </w:r>
      <w:r>
        <w:t>pseudo code</w:t>
      </w:r>
      <w:r w:rsidR="002A4579">
        <w:t xml:space="preserve"> of these </w:t>
      </w:r>
      <w:r>
        <w:t>algorithms</w:t>
      </w:r>
      <w:bookmarkEnd w:id="20"/>
    </w:p>
    <w:p w:rsidR="002A4579" w:rsidRDefault="002A4579">
      <w:pPr>
        <w:pStyle w:val="Heading2"/>
        <w:spacing w:after="240"/>
        <w:jc w:val="both"/>
      </w:pPr>
      <w:bookmarkStart w:id="21" w:name="_Toc372896385"/>
      <w:r>
        <w:t xml:space="preserve">Class definitions (diagrams) and details of object behaviours and </w:t>
      </w:r>
      <w:r w:rsidR="008B2D5B">
        <w:t>methods</w:t>
      </w:r>
      <w:bookmarkEnd w:id="21"/>
    </w:p>
    <w:p w:rsidR="004C5344" w:rsidRDefault="008B2D5B" w:rsidP="00A04872">
      <w:pPr>
        <w:pStyle w:val="Heading2"/>
        <w:spacing w:after="240"/>
        <w:jc w:val="both"/>
      </w:pPr>
      <w:bookmarkStart w:id="22" w:name="_Toc372896386"/>
      <w:r>
        <w:t xml:space="preserve">User interface design (HCI) </w:t>
      </w:r>
      <w:r w:rsidR="004C5344">
        <w:t>rational</w:t>
      </w:r>
      <w:bookmarkEnd w:id="22"/>
    </w:p>
    <w:p w:rsidR="00A04872" w:rsidRPr="00A04872" w:rsidRDefault="00A04872" w:rsidP="00A04872">
      <w:pPr>
        <w:sectPr w:rsidR="00A04872" w:rsidRPr="00A04872" w:rsidSect="00100BC7">
          <w:footerReference w:type="default" r:id="rId13"/>
          <w:footerReference w:type="first" r:id="rId14"/>
          <w:pgSz w:w="11906" w:h="16838"/>
          <w:pgMar w:top="1276" w:right="1274" w:bottom="1702" w:left="1560" w:header="708" w:footer="708" w:gutter="0"/>
          <w:cols w:space="708"/>
          <w:titlePg/>
          <w:docGrid w:linePitch="360"/>
        </w:sectPr>
      </w:pPr>
    </w:p>
    <w:p w:rsidR="003D3DFE" w:rsidRDefault="007018DC">
      <w:r>
        <w:rPr>
          <w:noProof/>
          <w:lang w:eastAsia="en-GB"/>
        </w:rPr>
        <w:lastRenderedPageBreak/>
        <mc:AlternateContent>
          <mc:Choice Requires="wps">
            <w:drawing>
              <wp:anchor distT="45720" distB="45720" distL="114300" distR="114300" simplePos="0" relativeHeight="251672576" behindDoc="0" locked="0" layoutInCell="1" allowOverlap="1" wp14:anchorId="1AF8D74A" wp14:editId="5767EE33">
                <wp:simplePos x="0" y="0"/>
                <wp:positionH relativeFrom="column">
                  <wp:posOffset>6962140</wp:posOffset>
                </wp:positionH>
                <wp:positionV relativeFrom="paragraph">
                  <wp:posOffset>4620260</wp:posOffset>
                </wp:positionV>
                <wp:extent cx="276225" cy="2952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rsidR="00FC19C9" w:rsidRPr="007018DC" w:rsidRDefault="00FC19C9" w:rsidP="007018DC">
                            <w:pPr>
                              <w:jc w:val="center"/>
                              <w:rPr>
                                <w:b/>
                                <w:color w:val="FFFFFF" w:themeColor="background1"/>
                                <w:sz w:val="28"/>
                              </w:rPr>
                            </w:pPr>
                            <w:r>
                              <w:rPr>
                                <w:b/>
                                <w:color w:val="FFFFFF" w:themeColor="background1"/>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8.2pt;margin-top:363.8pt;width:21.75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Z4NwIAAFU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" fillcolor="#404040 [2429]" stroked="f">
                <v:textbox>
                  <w:txbxContent>
                    <w:p w:rsidR="00FC19C9" w:rsidRPr="007018DC" w:rsidRDefault="00FC19C9" w:rsidP="007018DC">
                      <w:pPr>
                        <w:jc w:val="center"/>
                        <w:rPr>
                          <w:b/>
                          <w:color w:val="FFFFFF" w:themeColor="background1"/>
                          <w:sz w:val="28"/>
                        </w:rPr>
                      </w:pPr>
                      <w:r>
                        <w:rPr>
                          <w:b/>
                          <w:color w:val="FFFFFF" w:themeColor="background1"/>
                          <w:sz w:val="28"/>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74624" behindDoc="0" locked="0" layoutInCell="1" allowOverlap="1" wp14:anchorId="4929FCD5" wp14:editId="6AD55D34">
                <wp:simplePos x="0" y="0"/>
                <wp:positionH relativeFrom="rightMargin">
                  <wp:posOffset>-657225</wp:posOffset>
                </wp:positionH>
                <wp:positionV relativeFrom="paragraph">
                  <wp:posOffset>2134235</wp:posOffset>
                </wp:positionV>
                <wp:extent cx="2762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rsidR="00FC19C9" w:rsidRPr="007018DC" w:rsidRDefault="00FC19C9" w:rsidP="007018DC">
                            <w:pPr>
                              <w:jc w:val="center"/>
                              <w:rPr>
                                <w:b/>
                                <w:color w:val="FFFFFF" w:themeColor="background1"/>
                                <w:sz w:val="28"/>
                              </w:rPr>
                            </w:pPr>
                            <w:r>
                              <w:rPr>
                                <w:b/>
                                <w:color w:val="FFFFFF" w:themeColor="background1"/>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1.75pt;margin-top:168.05pt;width:21.75pt;height:23.25pt;z-index:2516746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" fillcolor="#404040 [2429]" stroked="f">
                <v:textbox>
                  <w:txbxContent>
                    <w:p w:rsidR="00FC19C9" w:rsidRPr="007018DC" w:rsidRDefault="00FC19C9" w:rsidP="007018DC">
                      <w:pPr>
                        <w:jc w:val="center"/>
                        <w:rPr>
                          <w:b/>
                          <w:color w:val="FFFFFF" w:themeColor="background1"/>
                          <w:sz w:val="28"/>
                        </w:rPr>
                      </w:pPr>
                      <w:r>
                        <w:rPr>
                          <w:b/>
                          <w:color w:val="FFFFFF" w:themeColor="background1"/>
                          <w:sz w:val="28"/>
                        </w:rPr>
                        <w:t>5</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6432" behindDoc="0" locked="0" layoutInCell="1" allowOverlap="1" wp14:anchorId="16658E54" wp14:editId="5111D87F">
                <wp:simplePos x="0" y="0"/>
                <wp:positionH relativeFrom="column">
                  <wp:posOffset>7115175</wp:posOffset>
                </wp:positionH>
                <wp:positionV relativeFrom="paragraph">
                  <wp:posOffset>835660</wp:posOffset>
                </wp:positionV>
                <wp:extent cx="276225" cy="2952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rsidR="00FC19C9" w:rsidRPr="007018DC" w:rsidRDefault="00FC19C9" w:rsidP="007018DC">
                            <w:pPr>
                              <w:jc w:val="center"/>
                              <w:rPr>
                                <w:b/>
                                <w:color w:val="FFFFFF" w:themeColor="background1"/>
                                <w:sz w:val="28"/>
                              </w:rPr>
                            </w:pPr>
                            <w:r>
                              <w:rPr>
                                <w:b/>
                                <w:color w:val="FFFFFF" w:themeColor="background1"/>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60.25pt;margin-top:65.8pt;width:21.7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" fillcolor="#404040 [2429]" stroked="f">
                <v:textbox>
                  <w:txbxContent>
                    <w:p w:rsidR="00FC19C9" w:rsidRPr="007018DC" w:rsidRDefault="00FC19C9" w:rsidP="007018DC">
                      <w:pPr>
                        <w:jc w:val="center"/>
                        <w:rPr>
                          <w:b/>
                          <w:color w:val="FFFFFF" w:themeColor="background1"/>
                          <w:sz w:val="28"/>
                        </w:rPr>
                      </w:pPr>
                      <w:r>
                        <w:rPr>
                          <w:b/>
                          <w:color w:val="FFFFFF" w:themeColor="background1"/>
                          <w:sz w:val="28"/>
                        </w:rPr>
                        <w:t>4</w:t>
                      </w:r>
                    </w:p>
                  </w:txbxContent>
                </v:textbox>
                <w10:wrap type="square"/>
              </v:shape>
            </w:pict>
          </mc:Fallback>
        </mc:AlternateContent>
      </w:r>
      <w:r>
        <w:rPr>
          <w:noProof/>
          <w:lang w:eastAsia="en-GB"/>
        </w:rPr>
        <mc:AlternateContent>
          <mc:Choice Requires="wps">
            <w:drawing>
              <wp:anchor distT="45720" distB="45720" distL="114300" distR="114300" simplePos="0" relativeHeight="251664384" behindDoc="0" locked="0" layoutInCell="1" allowOverlap="1" wp14:anchorId="34AB71E1" wp14:editId="303C943D">
                <wp:simplePos x="0" y="0"/>
                <wp:positionH relativeFrom="column">
                  <wp:posOffset>5219065</wp:posOffset>
                </wp:positionH>
                <wp:positionV relativeFrom="paragraph">
                  <wp:posOffset>886460</wp:posOffset>
                </wp:positionV>
                <wp:extent cx="276225" cy="2952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rsidR="00FC19C9" w:rsidRPr="007018DC" w:rsidRDefault="00FC19C9"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105B201" wp14:editId="128AB67E">
                                  <wp:extent cx="84455" cy="9027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0.95pt;margin-top:69.8pt;width:21.7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" fillcolor="#404040 [2429]" stroked="f">
                <v:textbox>
                  <w:txbxContent>
                    <w:p w:rsidR="00FC19C9" w:rsidRPr="007018DC" w:rsidRDefault="00FC19C9"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105B201" wp14:editId="128AB67E">
                            <wp:extent cx="84455" cy="9027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v:textbox>
                <w10:wrap type="square"/>
              </v:shape>
            </w:pict>
          </mc:Fallback>
        </mc:AlternateContent>
      </w:r>
      <w:r>
        <w:rPr>
          <w:noProof/>
          <w:lang w:eastAsia="en-GB"/>
        </w:rPr>
        <mc:AlternateContent>
          <mc:Choice Requires="wps">
            <w:drawing>
              <wp:anchor distT="45720" distB="45720" distL="114300" distR="114300" simplePos="0" relativeHeight="251662336" behindDoc="0" locked="0" layoutInCell="1" allowOverlap="1" wp14:anchorId="1F0FB749" wp14:editId="38F73E2B">
                <wp:simplePos x="0" y="0"/>
                <wp:positionH relativeFrom="column">
                  <wp:posOffset>3609340</wp:posOffset>
                </wp:positionH>
                <wp:positionV relativeFrom="paragraph">
                  <wp:posOffset>4944110</wp:posOffset>
                </wp:positionV>
                <wp:extent cx="276225" cy="2952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rsidR="00FC19C9" w:rsidRPr="007018DC" w:rsidRDefault="00FC19C9" w:rsidP="007018DC">
                            <w:pPr>
                              <w:jc w:val="center"/>
                              <w:rPr>
                                <w:b/>
                                <w:color w:val="FFFFFF" w:themeColor="background1"/>
                                <w:sz w:val="28"/>
                              </w:rPr>
                            </w:pPr>
                            <w:r>
                              <w:rPr>
                                <w:b/>
                                <w:color w:val="FFFFFF" w:themeColor="background1"/>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84.2pt;margin-top:389.3pt;width:21.75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GTVQHs6AgAAWwQAAA4AAAAA&#10;AAAAAAAAAAAALgIAAGRycy9lMm9Eb2MueG1sUEsBAi0AFAAGAAgAAAAhAMvWcB/gAAAACwEAAA8A&#10;AAAAAAAAAAAAAAAAlAQAAGRycy9kb3ducmV2LnhtbFBLBQYAAAAABAAEAPMAAAChBQAAAAA=&#10;" fillcolor="#404040 [2429]" stroked="f">
                <v:textbox>
                  <w:txbxContent>
                    <w:p w:rsidR="00FC19C9" w:rsidRPr="007018DC" w:rsidRDefault="00FC19C9" w:rsidP="007018DC">
                      <w:pPr>
                        <w:jc w:val="center"/>
                        <w:rPr>
                          <w:b/>
                          <w:color w:val="FFFFFF" w:themeColor="background1"/>
                          <w:sz w:val="28"/>
                        </w:rPr>
                      </w:pPr>
                      <w:r>
                        <w:rPr>
                          <w:b/>
                          <w:color w:val="FFFFFF" w:themeColor="background1"/>
                          <w:sz w:val="28"/>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60288" behindDoc="0" locked="0" layoutInCell="1" allowOverlap="1" wp14:anchorId="0018B883" wp14:editId="4F6B389B">
                <wp:simplePos x="0" y="0"/>
                <wp:positionH relativeFrom="column">
                  <wp:posOffset>3847465</wp:posOffset>
                </wp:positionH>
                <wp:positionV relativeFrom="paragraph">
                  <wp:posOffset>1115060</wp:posOffset>
                </wp:positionV>
                <wp:extent cx="2762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rsidR="00FC19C9" w:rsidRPr="007018DC" w:rsidRDefault="00FC19C9" w:rsidP="007018DC">
                            <w:pPr>
                              <w:jc w:val="center"/>
                              <w:rPr>
                                <w:b/>
                                <w:color w:val="FFFFFF" w:themeColor="background1"/>
                                <w:sz w:val="28"/>
                              </w:rPr>
                            </w:pPr>
                            <w:r w:rsidRPr="007018DC">
                              <w:rPr>
                                <w:b/>
                                <w:color w:val="FFFFFF" w:themeColor="background1"/>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2.95pt;margin-top:87.8pt;width:21.7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aOwIAAF0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" fillcolor="#404040 [2429]" stroked="f">
                <v:textbox>
                  <w:txbxContent>
                    <w:p w:rsidR="00FC19C9" w:rsidRPr="007018DC" w:rsidRDefault="00FC19C9" w:rsidP="007018DC">
                      <w:pPr>
                        <w:jc w:val="center"/>
                        <w:rPr>
                          <w:b/>
                          <w:color w:val="FFFFFF" w:themeColor="background1"/>
                          <w:sz w:val="28"/>
                        </w:rPr>
                      </w:pPr>
                      <w:r w:rsidRPr="007018DC">
                        <w:rPr>
                          <w:b/>
                          <w:color w:val="FFFFFF" w:themeColor="background1"/>
                          <w:sz w:val="28"/>
                        </w:rPr>
                        <w:t>1</w:t>
                      </w:r>
                    </w:p>
                  </w:txbxContent>
                </v:textbox>
                <w10:wrap type="square"/>
              </v:shape>
            </w:pict>
          </mc:Fallback>
        </mc:AlternateContent>
      </w:r>
      <w:commentRangeStart w:id="23"/>
      <w:r>
        <w:rPr>
          <w:noProof/>
          <w:lang w:eastAsia="en-GB"/>
        </w:rPr>
        <w:drawing>
          <wp:anchor distT="0" distB="0" distL="114300" distR="114300" simplePos="0" relativeHeight="251658240" behindDoc="1" locked="0" layoutInCell="1" allowOverlap="1" wp14:anchorId="5F6762EE" wp14:editId="1C4B3D06">
            <wp:simplePos x="0" y="0"/>
            <wp:positionH relativeFrom="column">
              <wp:posOffset>-562610</wp:posOffset>
            </wp:positionH>
            <wp:positionV relativeFrom="paragraph">
              <wp:posOffset>48260</wp:posOffset>
            </wp:positionV>
            <wp:extent cx="10141200" cy="5695200"/>
            <wp:effectExtent l="0" t="0" r="0" b="1270"/>
            <wp:wrapTight wrapText="bothSides">
              <wp:wrapPolygon edited="0">
                <wp:start x="0" y="0"/>
                <wp:lineTo x="0" y="21533"/>
                <wp:lineTo x="21546" y="21533"/>
                <wp:lineTo x="21546" y="0"/>
                <wp:lineTo x="0" y="0"/>
              </wp:wrapPolygon>
            </wp:wrapTight>
            <wp:docPr id="2" name="Picture 2" descr="C:\Dropbox\projects\computing projects\assests\User interface\User interface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computing projects\assests\User interface\User interface (v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41200" cy="56952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23"/>
      <w:r w:rsidR="00156B12">
        <w:rPr>
          <w:rStyle w:val="CommentReference"/>
        </w:rPr>
        <w:commentReference w:id="23"/>
      </w:r>
    </w:p>
    <w:p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rsidR="003D3DFE" w:rsidRDefault="004C5344" w:rsidP="003D3DFE">
      <w:r>
        <w:lastRenderedPageBreak/>
        <w:t xml:space="preserve">The tools interface is simple </w:t>
      </w:r>
      <w:r w:rsidR="007018DC">
        <w:t>and is split up into three main sections:</w:t>
      </w:r>
    </w:p>
    <w:p w:rsidR="007018DC" w:rsidRDefault="007018DC" w:rsidP="007018DC">
      <w:pPr>
        <w:pStyle w:val="ListParagraph"/>
        <w:numPr>
          <w:ilvl w:val="0"/>
          <w:numId w:val="44"/>
        </w:numPr>
      </w:pPr>
      <w:commentRangeStart w:id="24"/>
      <w:r>
        <w:t xml:space="preserve">The simulation section on the left is where actions related to the presentation of the simulation are shown such as </w:t>
      </w:r>
      <w:r w:rsidR="00075372" w:rsidRPr="00075372">
        <w:t>Item 1</w:t>
      </w:r>
      <w:r w:rsidR="00075372">
        <w:t xml:space="preserve"> is a set of navigation buttons used to move around the simulation and zoom in and out.  </w:t>
      </w:r>
      <w:r w:rsidR="00075372" w:rsidRPr="00075372">
        <w:t>Item 2</w:t>
      </w:r>
      <w:r w:rsidR="00075372">
        <w:t xml:space="preserve"> is time control buttons, back a tick, pause/play, and forward a tick.</w:t>
      </w:r>
    </w:p>
    <w:p w:rsidR="00075372" w:rsidRDefault="00075372" w:rsidP="007018DC">
      <w:pPr>
        <w:pStyle w:val="ListParagraph"/>
        <w:numPr>
          <w:ilvl w:val="0"/>
          <w:numId w:val="44"/>
        </w:numPr>
      </w:pPr>
      <w:r>
        <w:t>The Next section to the right of the simulation show at item 3 is real time statistics Panel displaying how each species of ants is progressing, statistics are displayed when the pupil selects the specific species.  Statistics are displayed individually for each species rather than all species at the same time to decrease the amount of screen space used and also to make it more obvious which statistics the pupil is viewing.  This section was placed next to the simulation as it is directly affected to how the simulation plays out.</w:t>
      </w:r>
    </w:p>
    <w:p w:rsidR="00EA5A76" w:rsidRPr="003D3DFE" w:rsidRDefault="00075372" w:rsidP="00EA5A76">
      <w:pPr>
        <w:pStyle w:val="ListParagraph"/>
        <w:numPr>
          <w:ilvl w:val="0"/>
          <w:numId w:val="44"/>
        </w:numPr>
      </w:pPr>
      <w:r>
        <w:t>The final section on the far left of the screen at item 4 is the characteristics customisation panel. This panel contains all of the customizable characteristics for a species</w:t>
      </w:r>
      <w:r w:rsidR="00EA5A76">
        <w:t xml:space="preserve"> as well as relevant selection tool e.g. slider, toggle button.  Item 5 shows the effect of a mouse over, each setting in the panel when hovered over displays a brief message as to what the setting changes.  Within the characteristic customisation panel there are three sections separated by horizontal ruled lines.  The sections are used to group relevant settings together to allow quicker navigation to related settings.  Item 6 shows two buttons which are used to reset the characteristics to default settings and to select random settings respectfully.  Next to these are the food intake indicators, as explained in overall system design the more favourable a characteristic is there more food is required by an ant, these indicators display the relative food intake for each type of ant.  These are displayed at the bottom outside of the scrollable settings so that they can always be viewed when changing the characteristics.</w:t>
      </w:r>
      <w:commentRangeEnd w:id="24"/>
      <w:r w:rsidR="00942EFE">
        <w:rPr>
          <w:rStyle w:val="CommentReference"/>
        </w:rPr>
        <w:commentReference w:id="24"/>
      </w:r>
    </w:p>
    <w:p w:rsidR="00A404AD" w:rsidRPr="00A404AD" w:rsidRDefault="00A404AD" w:rsidP="00A404AD"/>
    <w:p w:rsidR="008B2D5B" w:rsidRDefault="008B2D5B">
      <w:pPr>
        <w:pStyle w:val="Heading2"/>
        <w:spacing w:after="240"/>
        <w:jc w:val="both"/>
      </w:pPr>
      <w:bookmarkStart w:id="25" w:name="_Toc372896387"/>
      <w:r>
        <w:t>UI sample of planned data capture and entry designs</w:t>
      </w:r>
      <w:bookmarkEnd w:id="25"/>
    </w:p>
    <w:p w:rsidR="00613703" w:rsidRDefault="00613703" w:rsidP="00613703">
      <w:r>
        <w:t xml:space="preserve">Data within this tool is gathered from the editing of characteristics each characteristic has its own input field, the fields are chosen to limit the amount of user error in the input.  Sliders and toggle switches are the only two data capture types.  Sliders are used when a range of values within a limit must be chosen, they are chosen rather than spinners as they can be used with only the mouse, this is the same with a toggle </w:t>
      </w:r>
      <w:commentRangeStart w:id="26"/>
      <w:r>
        <w:t>button</w:t>
      </w:r>
      <w:commentRangeEnd w:id="26"/>
      <w:r>
        <w:rPr>
          <w:rStyle w:val="CommentReference"/>
        </w:rPr>
        <w:commentReference w:id="26"/>
      </w:r>
      <w:r>
        <w:t>.</w:t>
      </w:r>
    </w:p>
    <w:p w:rsidR="00613703" w:rsidRPr="00613703" w:rsidRDefault="00613703" w:rsidP="00613703"/>
    <w:p w:rsidR="008B2D5B" w:rsidRDefault="008B2D5B">
      <w:pPr>
        <w:pStyle w:val="Heading2"/>
        <w:spacing w:after="240"/>
        <w:jc w:val="both"/>
      </w:pPr>
      <w:bookmarkStart w:id="27" w:name="_Toc372896388"/>
      <w:r>
        <w:lastRenderedPageBreak/>
        <w:t>UI sample of planned valid output designs</w:t>
      </w:r>
      <w:bookmarkEnd w:id="27"/>
    </w:p>
    <w:p w:rsidR="00A04872" w:rsidRPr="004C5344" w:rsidRDefault="00A04872" w:rsidP="00A04872">
      <w:r>
        <w:rPr>
          <w:noProof/>
          <w:lang w:eastAsia="en-GB"/>
        </w:rPr>
        <w:drawing>
          <wp:inline distT="0" distB="0" distL="0" distR="0" wp14:anchorId="2C05D78E" wp14:editId="772B3A53">
            <wp:extent cx="5076825" cy="5743575"/>
            <wp:effectExtent l="0" t="0" r="9525" b="9525"/>
            <wp:docPr id="3" name="Picture 3" descr="C:\Dropbox\projects\computing projects\assests\User interface\UI simulatio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computing projects\assests\User interface\UI simulation (v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rsidR="00A04872" w:rsidRDefault="00A04872" w:rsidP="00A04872">
      <w:pPr>
        <w:pStyle w:val="Heading4"/>
      </w:pPr>
      <w:r>
        <w:t>Colours</w:t>
      </w:r>
    </w:p>
    <w:p w:rsidR="00A04872" w:rsidRDefault="00A04872" w:rsidP="00A04872">
      <w:commentRangeStart w:id="28"/>
      <w:r>
        <w:t>In the simulation each unique characteristic will have a specific colour, the strength of the characteristic gives the vibrancy of the colour, and the mix of these colours gives the species its colour.  This is done so species with similar characteristics can be spotted and more easily compared.</w:t>
      </w:r>
      <w:commentRangeEnd w:id="28"/>
      <w:r>
        <w:rPr>
          <w:rStyle w:val="CommentReference"/>
        </w:rPr>
        <w:commentReference w:id="28"/>
      </w:r>
    </w:p>
    <w:p w:rsidR="00A04872" w:rsidRDefault="00A04872" w:rsidP="00A04872">
      <w:r>
        <w:t>Food is displayed as green a colour often associated with leaves, grass… which are the food the ants (most like leafcutters) eat in real life.</w:t>
      </w:r>
    </w:p>
    <w:p w:rsidR="00A04872" w:rsidRPr="00E40C16" w:rsidRDefault="00A04872" w:rsidP="00A04872">
      <w:r>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pupil.</w:t>
      </w:r>
    </w:p>
    <w:p w:rsidR="00A04872" w:rsidRDefault="00A04872" w:rsidP="00A04872">
      <w:pPr>
        <w:pStyle w:val="Heading4"/>
      </w:pPr>
      <w:r>
        <w:lastRenderedPageBreak/>
        <w:t>Shapes</w:t>
      </w:r>
    </w:p>
    <w:p w:rsidR="00A04872" w:rsidRDefault="00A04872" w:rsidP="00A04872">
      <w:pPr>
        <w:pStyle w:val="ListParagraph"/>
        <w:numPr>
          <w:ilvl w:val="0"/>
          <w:numId w:val="42"/>
        </w:numPr>
      </w:pPr>
      <w:r>
        <w:t>Worker ants – Displayed as circles, basic and easy to see however no to differentiate between different ants of the same species so no need for more complex shapes.  Choose not to use ant like shapes as rotation of them would create too much on screen movement.</w:t>
      </w:r>
    </w:p>
    <w:p w:rsidR="00A04872" w:rsidRDefault="00A04872" w:rsidP="00A04872">
      <w:pPr>
        <w:pStyle w:val="ListParagraph"/>
        <w:numPr>
          <w:ilvl w:val="0"/>
          <w:numId w:val="42"/>
        </w:numPr>
      </w:pPr>
      <w:r>
        <w:t>Soldier ants – Displayed as larger circles, again no real need to have complex shape to differentiate individual ants by as this is not important, it is the main overall picture which counts.</w:t>
      </w:r>
    </w:p>
    <w:p w:rsidR="00A04872" w:rsidRDefault="00A04872" w:rsidP="00A04872">
      <w:pPr>
        <w:pStyle w:val="ListParagraph"/>
        <w:numPr>
          <w:ilvl w:val="0"/>
          <w:numId w:val="42"/>
        </w:numPr>
      </w:pPr>
      <w:r>
        <w:t>Nests – Displayed as large 3 by 3 squares, no need for complex shape will be easy to see overall picture with simple shapes.</w:t>
      </w:r>
    </w:p>
    <w:p w:rsidR="00A04872" w:rsidRDefault="00A04872" w:rsidP="00A04872">
      <w:pPr>
        <w:pStyle w:val="ListParagraph"/>
        <w:numPr>
          <w:ilvl w:val="0"/>
          <w:numId w:val="42"/>
        </w:numPr>
      </w:pPr>
      <w:r>
        <w:t>Food – Displayed as a collection of dots, the amount of dots in a square represents the amount of food in that square; this is done so the pupils can more easily estimate the relative food amounts in a certain area just by glancing at them.</w:t>
      </w:r>
    </w:p>
    <w:p w:rsidR="00A04872" w:rsidRDefault="00A04872" w:rsidP="00A04872">
      <w:pPr>
        <w:pStyle w:val="ListParagraph"/>
        <w:numPr>
          <w:ilvl w:val="0"/>
          <w:numId w:val="42"/>
        </w:numPr>
      </w:pPr>
      <w:commentRangeStart w:id="29"/>
      <w:r>
        <w:t>Pheromones – Displayed as long trials behind the ants much like they are in real life, this is done to show to the user the use of pheromones.</w:t>
      </w:r>
      <w:commentRangeEnd w:id="29"/>
      <w:r>
        <w:rPr>
          <w:rStyle w:val="CommentReference"/>
        </w:rPr>
        <w:commentReference w:id="29"/>
      </w:r>
    </w:p>
    <w:p w:rsidR="00A04872" w:rsidRPr="00A04872" w:rsidRDefault="00A04872" w:rsidP="00A04872">
      <w:pPr>
        <w:pStyle w:val="ListParagraph"/>
        <w:numPr>
          <w:ilvl w:val="0"/>
          <w:numId w:val="42"/>
        </w:numPr>
      </w:pPr>
    </w:p>
    <w:p w:rsidR="00A04872" w:rsidRDefault="00A04872">
      <w:pPr>
        <w:pStyle w:val="Heading2"/>
        <w:spacing w:after="240"/>
        <w:jc w:val="both"/>
      </w:pPr>
      <w:bookmarkStart w:id="30" w:name="_Toc372896389"/>
      <w:r>
        <w:t>Description of measures planned for security and integrity of data</w:t>
      </w:r>
    </w:p>
    <w:p w:rsidR="00A04872" w:rsidRPr="00A04872" w:rsidRDefault="00A04872" w:rsidP="00A04872">
      <w:r>
        <w:t xml:space="preserve">There is no </w:t>
      </w:r>
      <w:r w:rsidR="0036268B">
        <w:t>sensitive</w:t>
      </w:r>
      <w:r>
        <w:t xml:space="preserve"> personal information </w:t>
      </w:r>
      <w:r w:rsidR="0036268B">
        <w:t>recorded</w:t>
      </w:r>
      <w:r>
        <w:t xml:space="preserve"> or entered into the </w:t>
      </w:r>
      <w:r w:rsidR="0036268B">
        <w:t>system</w:t>
      </w:r>
      <w:r>
        <w:t xml:space="preserve"> so the integrity of data is not applicable to my project.</w:t>
      </w:r>
    </w:p>
    <w:p w:rsidR="008B2D5B" w:rsidRDefault="008B2D5B">
      <w:pPr>
        <w:pStyle w:val="Heading2"/>
        <w:spacing w:after="240"/>
        <w:jc w:val="both"/>
      </w:pPr>
      <w:r>
        <w:t xml:space="preserve">Description of measures planned for </w:t>
      </w:r>
      <w:r w:rsidR="00A04872">
        <w:t xml:space="preserve">system </w:t>
      </w:r>
      <w:r>
        <w:t>secur</w:t>
      </w:r>
      <w:bookmarkStart w:id="31" w:name="_GoBack"/>
      <w:bookmarkEnd w:id="31"/>
      <w:r>
        <w:t>ity and integrity of data</w:t>
      </w:r>
      <w:bookmarkEnd w:id="30"/>
    </w:p>
    <w:p w:rsidR="00A404AD" w:rsidRDefault="00A404AD" w:rsidP="00A404AD">
      <w:r>
        <w:t xml:space="preserve">Security is not a major concern of this project as no sensitive personal information is stored or recorded as only </w:t>
      </w:r>
      <w:r w:rsidRPr="007C3D5F">
        <w:rPr>
          <w:highlight w:val="yellow"/>
        </w:rPr>
        <w:t>the top x scores</w:t>
      </w:r>
      <w:r>
        <w:t xml:space="preserve"> are saved and are displayed on the website along with a user chosen name and are therefore accessible by anyone anyway.</w:t>
      </w:r>
    </w:p>
    <w:p w:rsidR="00A404AD" w:rsidRDefault="00A404AD" w:rsidP="00A404AD">
      <w:pPr>
        <w:pStyle w:val="Heading3"/>
      </w:pPr>
      <w:r>
        <w:t>Anti-cheating</w:t>
      </w:r>
    </w:p>
    <w:p w:rsidR="00A404AD" w:rsidRPr="00DE25FB" w:rsidRDefault="00A404AD" w:rsidP="00A404AD">
      <w:pPr>
        <w:rPr>
          <w:highlight w:val="yellow"/>
        </w:rPr>
      </w:pPr>
      <w:r w:rsidRPr="00DE25FB">
        <w:rPr>
          <w:highlight w:val="yellow"/>
        </w:rPr>
        <w:t>Ideas:</w:t>
      </w:r>
    </w:p>
    <w:p w:rsidR="00A404AD" w:rsidRPr="00DE25FB" w:rsidRDefault="00A404AD" w:rsidP="00A404AD">
      <w:pPr>
        <w:pStyle w:val="ListParagraph"/>
        <w:numPr>
          <w:ilvl w:val="0"/>
          <w:numId w:val="41"/>
        </w:numPr>
        <w:rPr>
          <w:highlight w:val="yellow"/>
        </w:rPr>
      </w:pPr>
      <w:r w:rsidRPr="00DE25FB">
        <w:rPr>
          <w:highlight w:val="yellow"/>
        </w:rPr>
        <w:t>Run copy simultaneously on server to check scores are realistic</w:t>
      </w:r>
    </w:p>
    <w:p w:rsidR="00A404AD" w:rsidRPr="00DE25FB" w:rsidRDefault="00A404AD" w:rsidP="00A404AD">
      <w:pPr>
        <w:pStyle w:val="ListParagraph"/>
        <w:numPr>
          <w:ilvl w:val="0"/>
          <w:numId w:val="41"/>
        </w:numPr>
        <w:rPr>
          <w:highlight w:val="yellow"/>
        </w:rPr>
      </w:pPr>
      <w:r w:rsidRPr="00DE25FB">
        <w:rPr>
          <w:highlight w:val="yellow"/>
        </w:rPr>
        <w:t>Send progressive report every ... ticks and check</w:t>
      </w:r>
    </w:p>
    <w:p w:rsidR="00A404AD" w:rsidRPr="00A404AD" w:rsidRDefault="00A404AD" w:rsidP="00A404AD"/>
    <w:p w:rsidR="008B2D5B" w:rsidRPr="005175D1" w:rsidRDefault="008B2D5B">
      <w:pPr>
        <w:pStyle w:val="Heading2"/>
        <w:spacing w:after="240"/>
        <w:jc w:val="both"/>
      </w:pPr>
      <w:bookmarkStart w:id="32" w:name="_Toc372896390"/>
      <w:r>
        <w:lastRenderedPageBreak/>
        <w:t>Overall test strategy</w:t>
      </w:r>
      <w:bookmarkEnd w:id="32"/>
    </w:p>
    <w:p w:rsidR="004D3202" w:rsidRDefault="002B05A9">
      <w:pPr>
        <w:pStyle w:val="Heading1"/>
        <w:spacing w:after="240"/>
        <w:jc w:val="both"/>
      </w:pPr>
      <w:bookmarkStart w:id="33" w:name="_Toc372896391"/>
      <w:r>
        <w:t xml:space="preserve">Section 3: </w:t>
      </w:r>
      <w:r w:rsidR="004D3202">
        <w:t>Technical Solution</w:t>
      </w:r>
      <w:bookmarkEnd w:id="33"/>
    </w:p>
    <w:p w:rsidR="004D3202" w:rsidRDefault="002B05A9">
      <w:pPr>
        <w:pStyle w:val="Heading1"/>
        <w:spacing w:after="240"/>
        <w:jc w:val="both"/>
      </w:pPr>
      <w:bookmarkStart w:id="34" w:name="_Toc372896392"/>
      <w:r>
        <w:t xml:space="preserve">Section 4: </w:t>
      </w:r>
      <w:r w:rsidR="004D3202">
        <w:t>System Testing</w:t>
      </w:r>
      <w:bookmarkEnd w:id="34"/>
    </w:p>
    <w:p w:rsidR="004D3202" w:rsidRDefault="002B05A9">
      <w:pPr>
        <w:pStyle w:val="Heading1"/>
        <w:spacing w:after="240"/>
        <w:jc w:val="both"/>
      </w:pPr>
      <w:bookmarkStart w:id="35" w:name="_Toc372896393"/>
      <w:r>
        <w:t xml:space="preserve">Section 5: </w:t>
      </w:r>
      <w:r w:rsidR="004D3202">
        <w:t>System Maintenance</w:t>
      </w:r>
      <w:bookmarkEnd w:id="35"/>
    </w:p>
    <w:p w:rsidR="004D3202" w:rsidRDefault="002B05A9">
      <w:pPr>
        <w:pStyle w:val="Heading1"/>
        <w:spacing w:after="240"/>
        <w:jc w:val="both"/>
      </w:pPr>
      <w:bookmarkStart w:id="36" w:name="_Toc372896394"/>
      <w:r>
        <w:t xml:space="preserve">Section 6: </w:t>
      </w:r>
      <w:r w:rsidR="004D3202">
        <w:t>User Manual</w:t>
      </w:r>
      <w:bookmarkEnd w:id="36"/>
    </w:p>
    <w:p w:rsidR="004D3202" w:rsidRDefault="002B05A9">
      <w:pPr>
        <w:pStyle w:val="Heading1"/>
        <w:spacing w:after="240"/>
        <w:jc w:val="both"/>
      </w:pPr>
      <w:bookmarkStart w:id="37" w:name="_Toc372896395"/>
      <w:r>
        <w:t xml:space="preserve">Section 7: </w:t>
      </w:r>
      <w:r w:rsidR="004D3202">
        <w:t>Evaluation</w:t>
      </w:r>
      <w:bookmarkEnd w:id="37"/>
    </w:p>
    <w:p w:rsidR="006B6096" w:rsidRDefault="006B6096" w:rsidP="00BC3BA0">
      <w:pPr>
        <w:pStyle w:val="Heading1"/>
        <w:jc w:val="both"/>
      </w:pPr>
      <w:bookmarkStart w:id="38" w:name="_Toc372896396"/>
      <w:r>
        <w:t>Appendix A: Availability of Teaching Materials on Evolution</w:t>
      </w:r>
      <w:bookmarkEnd w:id="38"/>
    </w:p>
    <w:p w:rsidR="006B6096" w:rsidRDefault="006B6096">
      <w:pPr>
        <w:spacing w:after="240"/>
        <w:jc w:val="both"/>
      </w:pPr>
    </w:p>
    <w:p w:rsidR="006B6096" w:rsidRDefault="006B6096">
      <w:pPr>
        <w:pStyle w:val="Heading3"/>
        <w:spacing w:after="240"/>
        <w:jc w:val="both"/>
      </w:pPr>
      <w:r>
        <w:t>Online research</w:t>
      </w:r>
    </w:p>
    <w:p w:rsidR="00C0588F" w:rsidRDefault="00C0588F">
      <w:pPr>
        <w:spacing w:after="240"/>
        <w:jc w:val="both"/>
      </w:pPr>
      <w:r>
        <w:t>The following sources illustrate the types of materials which are available for school teachers on the subject of evolution and related subjects (such as conservation).</w:t>
      </w:r>
    </w:p>
    <w:p w:rsidR="00C0588F" w:rsidRDefault="00C0588F">
      <w:pPr>
        <w:spacing w:after="240"/>
        <w:jc w:val="both"/>
      </w:pPr>
    </w:p>
    <w:tbl>
      <w:tblPr>
        <w:tblStyle w:val="TableGrid"/>
        <w:tblW w:w="8930" w:type="dxa"/>
        <w:tblInd w:w="392" w:type="dxa"/>
        <w:tblLook w:val="04A0" w:firstRow="1" w:lastRow="0" w:firstColumn="1" w:lastColumn="0" w:noHBand="0" w:noVBand="1"/>
      </w:tblPr>
      <w:tblGrid>
        <w:gridCol w:w="3309"/>
        <w:gridCol w:w="2928"/>
        <w:gridCol w:w="2693"/>
      </w:tblGrid>
      <w:tr w:rsidR="00C0588F" w:rsidTr="00C12190">
        <w:tc>
          <w:tcPr>
            <w:tcW w:w="3309" w:type="dxa"/>
          </w:tcPr>
          <w:p w:rsidR="00C0588F" w:rsidRPr="004448E1" w:rsidRDefault="00C0588F">
            <w:pPr>
              <w:tabs>
                <w:tab w:val="left" w:pos="992"/>
              </w:tabs>
              <w:spacing w:after="240" w:line="276" w:lineRule="auto"/>
              <w:jc w:val="both"/>
              <w:rPr>
                <w:b/>
                <w:sz w:val="24"/>
              </w:rPr>
            </w:pPr>
            <w:r>
              <w:rPr>
                <w:b/>
                <w:sz w:val="24"/>
              </w:rPr>
              <w:t>Website</w:t>
            </w:r>
          </w:p>
        </w:tc>
        <w:tc>
          <w:tcPr>
            <w:tcW w:w="2928" w:type="dxa"/>
          </w:tcPr>
          <w:p w:rsidR="00C0588F" w:rsidRPr="004448E1" w:rsidRDefault="00C0588F">
            <w:pPr>
              <w:spacing w:after="240" w:line="276" w:lineRule="auto"/>
              <w:jc w:val="both"/>
              <w:rPr>
                <w:b/>
                <w:sz w:val="24"/>
              </w:rPr>
            </w:pPr>
            <w:r>
              <w:rPr>
                <w:b/>
                <w:sz w:val="24"/>
              </w:rPr>
              <w:t>Materials available</w:t>
            </w:r>
          </w:p>
        </w:tc>
        <w:tc>
          <w:tcPr>
            <w:tcW w:w="2693" w:type="dxa"/>
          </w:tcPr>
          <w:p w:rsidR="00C0588F" w:rsidRPr="004448E1" w:rsidRDefault="00C0588F">
            <w:pPr>
              <w:spacing w:after="240" w:line="276" w:lineRule="auto"/>
              <w:jc w:val="both"/>
              <w:rPr>
                <w:b/>
                <w:sz w:val="24"/>
              </w:rPr>
            </w:pPr>
            <w:r>
              <w:rPr>
                <w:b/>
                <w:sz w:val="24"/>
              </w:rPr>
              <w:t>Assessment</w:t>
            </w:r>
          </w:p>
        </w:tc>
      </w:tr>
      <w:tr w:rsidR="00C0588F" w:rsidTr="00C12190">
        <w:tc>
          <w:tcPr>
            <w:tcW w:w="3309" w:type="dxa"/>
          </w:tcPr>
          <w:p w:rsidR="00C0588F" w:rsidRDefault="00C0588F">
            <w:pPr>
              <w:spacing w:after="240" w:line="276" w:lineRule="auto"/>
              <w:jc w:val="both"/>
            </w:pPr>
            <w:r w:rsidRPr="009926B5">
              <w:t>http://www.arkive.org/ed</w:t>
            </w:r>
            <w:r>
              <w:t>ucation/</w:t>
            </w:r>
          </w:p>
          <w:p w:rsidR="00C0588F" w:rsidRPr="009926B5" w:rsidRDefault="00C0588F">
            <w:pPr>
              <w:spacing w:after="240" w:line="276" w:lineRule="auto"/>
              <w:jc w:val="both"/>
            </w:pPr>
            <w:r w:rsidRPr="009926B5">
              <w:t>(searched 2/10/13)</w:t>
            </w:r>
          </w:p>
        </w:tc>
        <w:tc>
          <w:tcPr>
            <w:tcW w:w="2928" w:type="dxa"/>
          </w:tcPr>
          <w:p w:rsidR="00C0588F" w:rsidRDefault="00C0588F">
            <w:pPr>
              <w:pStyle w:val="ListParagraph"/>
              <w:numPr>
                <w:ilvl w:val="0"/>
                <w:numId w:val="3"/>
              </w:numPr>
              <w:spacing w:after="240"/>
              <w:ind w:left="268" w:hanging="268"/>
              <w:jc w:val="both"/>
            </w:pPr>
            <w:r>
              <w:t>Presentations, teacher notes and spreadsheets on numbers of Finch variations in the Galapagos Islands and on peppered moths</w:t>
            </w:r>
          </w:p>
          <w:p w:rsidR="00C0588F" w:rsidRDefault="00C0588F">
            <w:pPr>
              <w:pStyle w:val="ListParagraph"/>
              <w:numPr>
                <w:ilvl w:val="0"/>
                <w:numId w:val="3"/>
              </w:numPr>
              <w:spacing w:after="240"/>
              <w:ind w:left="268" w:hanging="268"/>
              <w:jc w:val="both"/>
            </w:pPr>
            <w:r>
              <w:t>Aimed at 14-16 and 16-18 age groups</w:t>
            </w:r>
          </w:p>
        </w:tc>
        <w:tc>
          <w:tcPr>
            <w:tcW w:w="2693" w:type="dxa"/>
          </w:tcPr>
          <w:p w:rsidR="00C0588F" w:rsidRDefault="00C0588F">
            <w:pPr>
              <w:pStyle w:val="ListParagraph"/>
              <w:numPr>
                <w:ilvl w:val="0"/>
                <w:numId w:val="3"/>
              </w:numPr>
              <w:spacing w:after="240"/>
              <w:ind w:left="268" w:hanging="268"/>
              <w:jc w:val="both"/>
            </w:pPr>
            <w:r>
              <w:t>Focus on conservation</w:t>
            </w:r>
          </w:p>
          <w:p w:rsidR="00C0588F" w:rsidRDefault="00C0588F">
            <w:pPr>
              <w:pStyle w:val="ListParagraph"/>
              <w:numPr>
                <w:ilvl w:val="0"/>
                <w:numId w:val="3"/>
              </w:numPr>
              <w:spacing w:after="240"/>
              <w:ind w:left="268" w:hanging="268"/>
              <w:jc w:val="both"/>
            </w:pPr>
            <w:r>
              <w:t>Attractive materials</w:t>
            </w:r>
          </w:p>
          <w:p w:rsidR="00C0588F" w:rsidRDefault="00C0588F">
            <w:pPr>
              <w:pStyle w:val="ListParagraph"/>
              <w:numPr>
                <w:ilvl w:val="0"/>
                <w:numId w:val="3"/>
              </w:numPr>
              <w:spacing w:after="240"/>
              <w:ind w:left="268" w:hanging="268"/>
              <w:jc w:val="both"/>
            </w:pPr>
            <w:r>
              <w:t>No online or computer simulation tools on evolution but some data which can be used in classrooms</w:t>
            </w:r>
          </w:p>
        </w:tc>
      </w:tr>
      <w:tr w:rsidR="00C0588F" w:rsidTr="00C12190">
        <w:tc>
          <w:tcPr>
            <w:tcW w:w="3309" w:type="dxa"/>
          </w:tcPr>
          <w:p w:rsidR="00C0588F" w:rsidRPr="009926B5" w:rsidRDefault="00C0588F">
            <w:pPr>
              <w:spacing w:after="240" w:line="276" w:lineRule="auto"/>
              <w:jc w:val="both"/>
            </w:pPr>
            <w:r w:rsidRPr="001B77AE">
              <w:rPr>
                <w:highlight w:val="yellow"/>
              </w:rPr>
              <w:t>More to be added</w:t>
            </w:r>
          </w:p>
        </w:tc>
        <w:tc>
          <w:tcPr>
            <w:tcW w:w="2928" w:type="dxa"/>
          </w:tcPr>
          <w:p w:rsidR="00C0588F" w:rsidRDefault="00C0588F">
            <w:pPr>
              <w:pStyle w:val="ListParagraph"/>
              <w:numPr>
                <w:ilvl w:val="0"/>
                <w:numId w:val="3"/>
              </w:numPr>
              <w:spacing w:after="240"/>
              <w:ind w:left="268" w:hanging="268"/>
              <w:jc w:val="both"/>
            </w:pPr>
          </w:p>
        </w:tc>
        <w:tc>
          <w:tcPr>
            <w:tcW w:w="2693" w:type="dxa"/>
          </w:tcPr>
          <w:p w:rsidR="00C0588F" w:rsidRDefault="00C0588F">
            <w:pPr>
              <w:pStyle w:val="ListParagraph"/>
              <w:numPr>
                <w:ilvl w:val="0"/>
                <w:numId w:val="3"/>
              </w:numPr>
              <w:spacing w:after="240"/>
              <w:ind w:left="268" w:hanging="268"/>
              <w:jc w:val="both"/>
            </w:pPr>
          </w:p>
        </w:tc>
      </w:tr>
    </w:tbl>
    <w:p w:rsidR="00C0588F" w:rsidRDefault="00C0588F">
      <w:pPr>
        <w:spacing w:after="240"/>
        <w:jc w:val="both"/>
      </w:pPr>
    </w:p>
    <w:p w:rsidR="00C0588F" w:rsidRDefault="00C0588F">
      <w:pPr>
        <w:pStyle w:val="Heading3"/>
        <w:spacing w:after="240"/>
        <w:jc w:val="both"/>
      </w:pPr>
      <w:r>
        <w:t>Interviews</w:t>
      </w:r>
    </w:p>
    <w:p w:rsidR="00C0588F" w:rsidRDefault="00C0588F">
      <w:pPr>
        <w:spacing w:after="240"/>
        <w:jc w:val="both"/>
      </w:pPr>
      <w:r>
        <w:t>Two interviews with Biology teachers have been conducted at Kingswood School, Bath. The findings were as follows:</w:t>
      </w:r>
    </w:p>
    <w:p w:rsidR="00C0588F" w:rsidRPr="001B77AE" w:rsidRDefault="00C0588F">
      <w:pPr>
        <w:pStyle w:val="ListParagraph"/>
        <w:numPr>
          <w:ilvl w:val="0"/>
          <w:numId w:val="2"/>
        </w:numPr>
        <w:spacing w:after="240"/>
        <w:ind w:left="567" w:hanging="283"/>
        <w:jc w:val="both"/>
        <w:rPr>
          <w:highlight w:val="yellow"/>
        </w:rPr>
      </w:pPr>
      <w:r w:rsidRPr="001B77AE">
        <w:rPr>
          <w:highlight w:val="yellow"/>
        </w:rPr>
        <w:t>xx</w:t>
      </w:r>
    </w:p>
    <w:p w:rsidR="00C0588F" w:rsidRPr="001B77AE" w:rsidRDefault="00C0588F">
      <w:pPr>
        <w:pStyle w:val="ListParagraph"/>
        <w:numPr>
          <w:ilvl w:val="0"/>
          <w:numId w:val="2"/>
        </w:numPr>
        <w:spacing w:after="240"/>
        <w:ind w:left="567" w:hanging="283"/>
        <w:jc w:val="both"/>
        <w:rPr>
          <w:highlight w:val="yellow"/>
        </w:rPr>
      </w:pPr>
      <w:r w:rsidRPr="001B77AE">
        <w:rPr>
          <w:highlight w:val="yellow"/>
        </w:rPr>
        <w:lastRenderedPageBreak/>
        <w:t>xx</w:t>
      </w:r>
    </w:p>
    <w:p w:rsidR="00C0588F" w:rsidRDefault="00C0588F">
      <w:pPr>
        <w:jc w:val="both"/>
      </w:pPr>
      <w:r w:rsidRPr="001B77AE">
        <w:rPr>
          <w:highlight w:val="yellow"/>
        </w:rPr>
        <w:t>Additional interviews will be undertaken with teachers at other schools.</w:t>
      </w:r>
    </w:p>
    <w:p w:rsidR="00C0588F" w:rsidRDefault="00C0588F" w:rsidP="00BC3BA0">
      <w:pPr>
        <w:pStyle w:val="Heading1"/>
        <w:jc w:val="both"/>
      </w:pPr>
      <w:r>
        <w:br w:type="page"/>
      </w:r>
      <w:bookmarkStart w:id="39" w:name="_Toc372896397"/>
      <w:r>
        <w:lastRenderedPageBreak/>
        <w:t>Appendix B: Evolution – the main concepts</w:t>
      </w:r>
      <w:bookmarkEnd w:id="39"/>
    </w:p>
    <w:p w:rsidR="00C0588F" w:rsidRPr="00BC72C1" w:rsidRDefault="00C0588F">
      <w:pPr>
        <w:jc w:val="both"/>
        <w:rPr>
          <w:highlight w:val="yellow"/>
        </w:rPr>
      </w:pPr>
    </w:p>
    <w:p w:rsidR="00C0588F" w:rsidRPr="00BC72C1" w:rsidRDefault="00C0588F">
      <w:pPr>
        <w:spacing w:after="240"/>
        <w:jc w:val="both"/>
        <w:rPr>
          <w:rFonts w:cstheme="minorHAnsi"/>
        </w:rPr>
      </w:pPr>
      <w:r w:rsidRPr="00BC72C1">
        <w:rPr>
          <w:rFonts w:cstheme="minorHAnsi"/>
        </w:rPr>
        <w:t>From Wikipedia</w:t>
      </w:r>
      <w:r>
        <w:rPr>
          <w:rFonts w:cstheme="minorHAnsi"/>
        </w:rPr>
        <w:t xml:space="preserve"> – entry on ‘Evolution’</w:t>
      </w:r>
    </w:p>
    <w:p w:rsidR="00C0588F" w:rsidRPr="00BC72C1" w:rsidRDefault="00C0588F">
      <w:pPr>
        <w:pStyle w:val="NormalWeb"/>
        <w:spacing w:line="276" w:lineRule="auto"/>
        <w:jc w:val="both"/>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18"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rsidR="00C0588F" w:rsidRDefault="00C0588F" w:rsidP="00BC3BA0">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Heritable variation exists within populations of organisms.</w:t>
      </w:r>
    </w:p>
    <w:p w:rsidR="00C0588F" w:rsidRDefault="00C0588F" w:rsidP="00BC3BA0">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Organisms produce more progeny than can survive.</w:t>
      </w:r>
    </w:p>
    <w:p w:rsidR="00C0588F" w:rsidRPr="00BC72C1" w:rsidRDefault="00C0588F" w:rsidP="00BC3BA0">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These offspring vary in their ability to survive and reproduce.</w:t>
      </w:r>
    </w:p>
    <w:p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19"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20"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21"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22"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rsidR="006B6096" w:rsidRPr="006B6096" w:rsidRDefault="00C0588F" w:rsidP="00BC3BA0">
      <w:pPr>
        <w:jc w:val="both"/>
      </w:pPr>
      <w:r>
        <w:t>Search undertaken 8/10/2013</w:t>
      </w:r>
    </w:p>
    <w:sectPr w:rsidR="006B6096" w:rsidRPr="006B6096"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01robinson" w:date="2013-11-22T15:53:00Z" w:initials="01robinso">
    <w:p w:rsidR="0036268B" w:rsidRDefault="0036268B">
      <w:pPr>
        <w:pStyle w:val="CommentText"/>
      </w:pPr>
      <w:r>
        <w:rPr>
          <w:rStyle w:val="CommentReference"/>
        </w:rPr>
        <w:annotationRef/>
      </w:r>
      <w:r>
        <w:t>List objects and important variables</w:t>
      </w:r>
    </w:p>
  </w:comment>
  <w:comment w:id="18" w:author="Alex Robinson" w:date="2013-11-16T15:52:00Z" w:initials="AR">
    <w:p w:rsidR="00FC19C9" w:rsidRDefault="00FC19C9">
      <w:pPr>
        <w:pStyle w:val="CommentText"/>
      </w:pPr>
      <w:r>
        <w:rPr>
          <w:rStyle w:val="CommentReference"/>
        </w:rPr>
        <w:annotationRef/>
      </w:r>
      <w:r>
        <w:t>Is this section for databases only?</w:t>
      </w:r>
    </w:p>
  </w:comment>
  <w:comment w:id="23" w:author="Alex Robinson" w:date="2013-11-16T15:31:00Z" w:initials="AR">
    <w:p w:rsidR="00FC19C9" w:rsidRDefault="00FC19C9">
      <w:pPr>
        <w:pStyle w:val="CommentText"/>
      </w:pPr>
      <w:r>
        <w:rPr>
          <w:rStyle w:val="CommentReference"/>
        </w:rPr>
        <w:annotationRef/>
      </w:r>
      <w:r>
        <w:t>How to view characteristics of selected species, better way to differentiate between species, use of species colour in titles, more emphases on food intake amounts.  Perhaps need page title, need links to relevant resources + need links to help pages.  Need log of simulating happenings e.g. new species, species mutated…</w:t>
      </w:r>
    </w:p>
  </w:comment>
  <w:comment w:id="24" w:author="Alex Robinson" w:date="2013-11-16T15:33:00Z" w:initials="AR">
    <w:p w:rsidR="00FC19C9" w:rsidRDefault="00FC19C9">
      <w:pPr>
        <w:pStyle w:val="CommentText"/>
      </w:pPr>
      <w:r>
        <w:rPr>
          <w:rStyle w:val="CommentReference"/>
        </w:rPr>
        <w:annotationRef/>
      </w:r>
      <w:r>
        <w:t>Section need improving and refining.</w:t>
      </w:r>
    </w:p>
  </w:comment>
  <w:comment w:id="26" w:author="Alex Robinson" w:date="2013-11-16T15:50:00Z" w:initials="AR">
    <w:p w:rsidR="00FC19C9" w:rsidRDefault="00FC19C9">
      <w:pPr>
        <w:pStyle w:val="CommentText"/>
      </w:pPr>
      <w:r>
        <w:rPr>
          <w:rStyle w:val="CommentReference"/>
        </w:rPr>
        <w:annotationRef/>
      </w:r>
      <w:r>
        <w:t>Perhaps list what each settings uses and their relative rangers</w:t>
      </w:r>
    </w:p>
  </w:comment>
  <w:comment w:id="28" w:author="Alex Robinson" w:date="2013-11-22T15:29:00Z" w:initials="AR">
    <w:p w:rsidR="00FC19C9" w:rsidRDefault="00FC19C9" w:rsidP="00A04872">
      <w:pPr>
        <w:pStyle w:val="CommentText"/>
      </w:pPr>
      <w:r>
        <w:rPr>
          <w:rStyle w:val="CommentReference"/>
        </w:rPr>
        <w:annotationRef/>
      </w:r>
      <w:r>
        <w:t>Need image to show this</w:t>
      </w:r>
    </w:p>
  </w:comment>
  <w:comment w:id="29" w:author="Alex Robinson" w:date="2013-11-22T15:29:00Z" w:initials="AR">
    <w:p w:rsidR="00FC19C9" w:rsidRDefault="00FC19C9" w:rsidP="00A04872">
      <w:pPr>
        <w:pStyle w:val="CommentText"/>
      </w:pPr>
      <w:r>
        <w:rPr>
          <w:rStyle w:val="CommentReference"/>
        </w:rPr>
        <w:annotationRef/>
      </w:r>
      <w:r>
        <w:t>Needs to be reworded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5D7B76" w15:done="0"/>
  <w15:commentEx w15:paraId="2B4E83D8" w15:done="0"/>
  <w15:commentEx w15:paraId="13ECDC66" w15:done="0"/>
  <w15:commentEx w15:paraId="3D12E9EA" w15:done="0"/>
  <w15:commentEx w15:paraId="7886968D" w15:done="0"/>
  <w15:commentEx w15:paraId="470F8E43" w15:done="0"/>
  <w15:commentEx w15:paraId="58017C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9C9" w:rsidRDefault="00FC19C9" w:rsidP="00634293">
      <w:pPr>
        <w:spacing w:after="0" w:line="240" w:lineRule="auto"/>
      </w:pPr>
      <w:r>
        <w:separator/>
      </w:r>
    </w:p>
  </w:endnote>
  <w:endnote w:type="continuationSeparator" w:id="0">
    <w:p w:rsidR="00FC19C9" w:rsidRDefault="00FC19C9" w:rsidP="0063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213263"/>
      <w:docPartObj>
        <w:docPartGallery w:val="Page Numbers (Bottom of Page)"/>
        <w:docPartUnique/>
      </w:docPartObj>
    </w:sdtPr>
    <w:sdtEndPr>
      <w:rPr>
        <w:noProof/>
      </w:rPr>
    </w:sdtEndPr>
    <w:sdtContent>
      <w:p w:rsidR="00FC19C9" w:rsidRDefault="00FC19C9">
        <w:pPr>
          <w:pStyle w:val="Footer"/>
          <w:jc w:val="right"/>
        </w:pPr>
        <w:r>
          <w:fldChar w:fldCharType="begin"/>
        </w:r>
        <w:r>
          <w:instrText xml:space="preserve"> PAGE   \* MERGEFORMAT </w:instrText>
        </w:r>
        <w:r>
          <w:fldChar w:fldCharType="separate"/>
        </w:r>
        <w:r w:rsidR="0036268B">
          <w:rPr>
            <w:noProof/>
          </w:rPr>
          <w:t>21</w:t>
        </w:r>
        <w:r>
          <w:rPr>
            <w:noProof/>
          </w:rPr>
          <w:fldChar w:fldCharType="end"/>
        </w:r>
      </w:p>
    </w:sdtContent>
  </w:sdt>
  <w:p w:rsidR="00FC19C9" w:rsidRDefault="00FC19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2961030"/>
      <w:docPartObj>
        <w:docPartGallery w:val="Page Numbers (Bottom of Page)"/>
        <w:docPartUnique/>
      </w:docPartObj>
    </w:sdtPr>
    <w:sdtEndPr>
      <w:rPr>
        <w:noProof/>
      </w:rPr>
    </w:sdtEndPr>
    <w:sdtContent>
      <w:p w:rsidR="00FC19C9" w:rsidRDefault="00FC19C9">
        <w:pPr>
          <w:pStyle w:val="Footer"/>
          <w:jc w:val="right"/>
        </w:pPr>
        <w:r>
          <w:fldChar w:fldCharType="begin"/>
        </w:r>
        <w:r>
          <w:instrText xml:space="preserve"> PAGE   \* MERGEFORMAT </w:instrText>
        </w:r>
        <w:r>
          <w:fldChar w:fldCharType="separate"/>
        </w:r>
        <w:r w:rsidR="0036268B">
          <w:rPr>
            <w:noProof/>
          </w:rPr>
          <w:t>19</w:t>
        </w:r>
        <w:r>
          <w:rPr>
            <w:noProof/>
          </w:rPr>
          <w:fldChar w:fldCharType="end"/>
        </w:r>
      </w:p>
    </w:sdtContent>
  </w:sdt>
  <w:p w:rsidR="00FC19C9" w:rsidRDefault="00FC19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9C9" w:rsidRDefault="00FC19C9" w:rsidP="00634293">
      <w:pPr>
        <w:spacing w:after="0" w:line="240" w:lineRule="auto"/>
      </w:pPr>
      <w:r>
        <w:separator/>
      </w:r>
    </w:p>
  </w:footnote>
  <w:footnote w:type="continuationSeparator" w:id="0">
    <w:p w:rsidR="00FC19C9" w:rsidRDefault="00FC19C9" w:rsidP="00634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1.75pt;height:23.25pt;visibility:visible;mso-wrap-style:square" o:bullet="t">
        <v:imagedata r:id="rId1" o:title=""/>
      </v:shape>
    </w:pict>
  </w:numPicBullet>
  <w:abstractNum w:abstractNumId="0">
    <w:nsid w:val="08E726C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5533B3"/>
    <w:multiLevelType w:val="hybridMultilevel"/>
    <w:tmpl w:val="1FE05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716452"/>
    <w:multiLevelType w:val="multilevel"/>
    <w:tmpl w:val="606A329C"/>
    <w:lvl w:ilvl="0">
      <w:start w:val="1"/>
      <w:numFmt w:val="decimal"/>
      <w:lvlText w:val="%1."/>
      <w:lvlJc w:val="left"/>
      <w:pPr>
        <w:ind w:left="1080" w:hanging="360"/>
      </w:pPr>
      <w:rPr>
        <w:rFonts w:asciiTheme="minorHAnsi" w:eastAsiaTheme="minorHAnsi" w:hAnsiTheme="minorHAnsi" w:cstheme="minorBidi"/>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1C9C343C"/>
    <w:multiLevelType w:val="hybridMultilevel"/>
    <w:tmpl w:val="95E01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2D5B58"/>
    <w:multiLevelType w:val="hybridMultilevel"/>
    <w:tmpl w:val="00A63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F63498"/>
    <w:multiLevelType w:val="hybridMultilevel"/>
    <w:tmpl w:val="86D40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414566"/>
    <w:multiLevelType w:val="hybridMultilevel"/>
    <w:tmpl w:val="2240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CB73AB"/>
    <w:multiLevelType w:val="hybridMultilevel"/>
    <w:tmpl w:val="8E4EEC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3E465F"/>
    <w:multiLevelType w:val="hybridMultilevel"/>
    <w:tmpl w:val="C8120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845C79"/>
    <w:multiLevelType w:val="hybridMultilevel"/>
    <w:tmpl w:val="2BA01A60"/>
    <w:lvl w:ilvl="0" w:tplc="04A811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0F32B2"/>
    <w:multiLevelType w:val="multilevel"/>
    <w:tmpl w:val="606A329C"/>
    <w:lvl w:ilvl="0">
      <w:start w:val="1"/>
      <w:numFmt w:val="decimal"/>
      <w:lvlText w:val="%1."/>
      <w:lvlJc w:val="left"/>
      <w:pPr>
        <w:ind w:left="1080" w:hanging="360"/>
      </w:pPr>
      <w:rPr>
        <w:rFonts w:asciiTheme="minorHAnsi" w:eastAsiaTheme="minorHAnsi" w:hAnsiTheme="minorHAnsi" w:cstheme="minorBidi"/>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0825C3"/>
    <w:multiLevelType w:val="hybridMultilevel"/>
    <w:tmpl w:val="A1F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9969CF"/>
    <w:multiLevelType w:val="hybridMultilevel"/>
    <w:tmpl w:val="DCD45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8C36D7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ACB71C4"/>
    <w:multiLevelType w:val="hybridMultilevel"/>
    <w:tmpl w:val="7D1A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B120052"/>
    <w:multiLevelType w:val="hybridMultilevel"/>
    <w:tmpl w:val="CE6A54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CB67126"/>
    <w:multiLevelType w:val="hybridMultilevel"/>
    <w:tmpl w:val="33164A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1170996"/>
    <w:multiLevelType w:val="multilevel"/>
    <w:tmpl w:val="08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5A423DB"/>
    <w:multiLevelType w:val="multilevel"/>
    <w:tmpl w:val="86D406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66A504B3"/>
    <w:multiLevelType w:val="multilevel"/>
    <w:tmpl w:val="ED848F6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A434FF5"/>
    <w:multiLevelType w:val="multilevel"/>
    <w:tmpl w:val="58D0BA0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8">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32F2A95"/>
    <w:multiLevelType w:val="hybridMultilevel"/>
    <w:tmpl w:val="B1FEE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6212BF6"/>
    <w:multiLevelType w:val="hybridMultilevel"/>
    <w:tmpl w:val="0DF23E78"/>
    <w:lvl w:ilvl="0" w:tplc="D4BCC83C">
      <w:start w:val="1"/>
      <w:numFmt w:val="decimal"/>
      <w:lvlText w:val="%1."/>
      <w:lvlJc w:val="left"/>
      <w:pPr>
        <w:ind w:left="785" w:hanging="360"/>
      </w:pPr>
      <w:rPr>
        <w:rFonts w:asciiTheme="minorHAnsi" w:eastAsiaTheme="minorHAnsi" w:hAnsiTheme="minorHAnsi" w:cstheme="minorBidi"/>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42">
    <w:nsid w:val="798B228F"/>
    <w:multiLevelType w:val="hybridMultilevel"/>
    <w:tmpl w:val="DDA81A7C"/>
    <w:lvl w:ilvl="0" w:tplc="3070BF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799C21CA"/>
    <w:multiLevelType w:val="hybridMultilevel"/>
    <w:tmpl w:val="0638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26"/>
  </w:num>
  <w:num w:numId="4">
    <w:abstractNumId w:val="3"/>
  </w:num>
  <w:num w:numId="5">
    <w:abstractNumId w:val="2"/>
  </w:num>
  <w:num w:numId="6">
    <w:abstractNumId w:val="18"/>
  </w:num>
  <w:num w:numId="7">
    <w:abstractNumId w:val="22"/>
  </w:num>
  <w:num w:numId="8">
    <w:abstractNumId w:val="20"/>
  </w:num>
  <w:num w:numId="9">
    <w:abstractNumId w:val="34"/>
  </w:num>
  <w:num w:numId="10">
    <w:abstractNumId w:val="35"/>
  </w:num>
  <w:num w:numId="11">
    <w:abstractNumId w:val="8"/>
  </w:num>
  <w:num w:numId="12">
    <w:abstractNumId w:val="6"/>
  </w:num>
  <w:num w:numId="13">
    <w:abstractNumId w:val="41"/>
  </w:num>
  <w:num w:numId="14">
    <w:abstractNumId w:val="19"/>
  </w:num>
  <w:num w:numId="15">
    <w:abstractNumId w:val="42"/>
  </w:num>
  <w:num w:numId="16">
    <w:abstractNumId w:val="30"/>
  </w:num>
  <w:num w:numId="17">
    <w:abstractNumId w:val="14"/>
  </w:num>
  <w:num w:numId="18">
    <w:abstractNumId w:val="36"/>
  </w:num>
  <w:num w:numId="19">
    <w:abstractNumId w:val="31"/>
  </w:num>
  <w:num w:numId="20">
    <w:abstractNumId w:val="16"/>
  </w:num>
  <w:num w:numId="21">
    <w:abstractNumId w:val="40"/>
  </w:num>
  <w:num w:numId="22">
    <w:abstractNumId w:val="4"/>
  </w:num>
  <w:num w:numId="23">
    <w:abstractNumId w:val="39"/>
  </w:num>
  <w:num w:numId="24">
    <w:abstractNumId w:val="10"/>
  </w:num>
  <w:num w:numId="25">
    <w:abstractNumId w:val="21"/>
  </w:num>
  <w:num w:numId="26">
    <w:abstractNumId w:val="29"/>
  </w:num>
  <w:num w:numId="27">
    <w:abstractNumId w:val="17"/>
  </w:num>
  <w:num w:numId="28">
    <w:abstractNumId w:val="11"/>
  </w:num>
  <w:num w:numId="29">
    <w:abstractNumId w:val="28"/>
  </w:num>
  <w:num w:numId="30">
    <w:abstractNumId w:val="37"/>
  </w:num>
  <w:num w:numId="31">
    <w:abstractNumId w:val="33"/>
  </w:num>
  <w:num w:numId="32">
    <w:abstractNumId w:val="24"/>
  </w:num>
  <w:num w:numId="33">
    <w:abstractNumId w:val="32"/>
  </w:num>
  <w:num w:numId="34">
    <w:abstractNumId w:val="38"/>
  </w:num>
  <w:num w:numId="35">
    <w:abstractNumId w:val="9"/>
  </w:num>
  <w:num w:numId="36">
    <w:abstractNumId w:val="1"/>
  </w:num>
  <w:num w:numId="37">
    <w:abstractNumId w:val="5"/>
  </w:num>
  <w:num w:numId="38">
    <w:abstractNumId w:val="13"/>
  </w:num>
  <w:num w:numId="39">
    <w:abstractNumId w:val="27"/>
  </w:num>
  <w:num w:numId="40">
    <w:abstractNumId w:val="0"/>
  </w:num>
  <w:num w:numId="41">
    <w:abstractNumId w:val="43"/>
  </w:num>
  <w:num w:numId="42">
    <w:abstractNumId w:val="23"/>
  </w:num>
  <w:num w:numId="43">
    <w:abstractNumId w:val="25"/>
  </w:num>
  <w:num w:numId="4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02"/>
    <w:rsid w:val="00000055"/>
    <w:rsid w:val="000155FA"/>
    <w:rsid w:val="00026EFE"/>
    <w:rsid w:val="000270B6"/>
    <w:rsid w:val="00027C2E"/>
    <w:rsid w:val="00037F07"/>
    <w:rsid w:val="000409F9"/>
    <w:rsid w:val="00051809"/>
    <w:rsid w:val="0006389C"/>
    <w:rsid w:val="00075372"/>
    <w:rsid w:val="00092C26"/>
    <w:rsid w:val="00095EB2"/>
    <w:rsid w:val="000B3D07"/>
    <w:rsid w:val="000E399E"/>
    <w:rsid w:val="000E40A3"/>
    <w:rsid w:val="000E48F1"/>
    <w:rsid w:val="000E58E3"/>
    <w:rsid w:val="000F6F7E"/>
    <w:rsid w:val="00100BC7"/>
    <w:rsid w:val="001036C4"/>
    <w:rsid w:val="00107314"/>
    <w:rsid w:val="00127632"/>
    <w:rsid w:val="0014313D"/>
    <w:rsid w:val="00152E3C"/>
    <w:rsid w:val="001567E1"/>
    <w:rsid w:val="00156B12"/>
    <w:rsid w:val="00166BD9"/>
    <w:rsid w:val="00183CAE"/>
    <w:rsid w:val="0018528A"/>
    <w:rsid w:val="001A0B09"/>
    <w:rsid w:val="001A485E"/>
    <w:rsid w:val="001A7223"/>
    <w:rsid w:val="001B271E"/>
    <w:rsid w:val="001B37AC"/>
    <w:rsid w:val="001B50CF"/>
    <w:rsid w:val="001B62B4"/>
    <w:rsid w:val="001B77AE"/>
    <w:rsid w:val="001D13F2"/>
    <w:rsid w:val="001D19D6"/>
    <w:rsid w:val="001D2FCC"/>
    <w:rsid w:val="001D6812"/>
    <w:rsid w:val="001E4654"/>
    <w:rsid w:val="001E6E67"/>
    <w:rsid w:val="001E7914"/>
    <w:rsid w:val="001F10DE"/>
    <w:rsid w:val="001F4575"/>
    <w:rsid w:val="001F77CF"/>
    <w:rsid w:val="002010D5"/>
    <w:rsid w:val="00220E2B"/>
    <w:rsid w:val="00233AF7"/>
    <w:rsid w:val="002355BC"/>
    <w:rsid w:val="002541F0"/>
    <w:rsid w:val="00257C4F"/>
    <w:rsid w:val="00276B02"/>
    <w:rsid w:val="002825B2"/>
    <w:rsid w:val="00290085"/>
    <w:rsid w:val="00295BDB"/>
    <w:rsid w:val="002A4579"/>
    <w:rsid w:val="002B025B"/>
    <w:rsid w:val="002B05A9"/>
    <w:rsid w:val="002B1A30"/>
    <w:rsid w:val="002B3D4F"/>
    <w:rsid w:val="002B521F"/>
    <w:rsid w:val="002B7B90"/>
    <w:rsid w:val="002D2C2E"/>
    <w:rsid w:val="002E0FA5"/>
    <w:rsid w:val="002E3C05"/>
    <w:rsid w:val="002F033E"/>
    <w:rsid w:val="003012C0"/>
    <w:rsid w:val="00302DB3"/>
    <w:rsid w:val="003053BC"/>
    <w:rsid w:val="0031100C"/>
    <w:rsid w:val="00316776"/>
    <w:rsid w:val="003232DE"/>
    <w:rsid w:val="00325CFE"/>
    <w:rsid w:val="0033440C"/>
    <w:rsid w:val="003361DB"/>
    <w:rsid w:val="003473ED"/>
    <w:rsid w:val="00351511"/>
    <w:rsid w:val="00352135"/>
    <w:rsid w:val="00357AC5"/>
    <w:rsid w:val="0036268B"/>
    <w:rsid w:val="00372029"/>
    <w:rsid w:val="00382050"/>
    <w:rsid w:val="00391E63"/>
    <w:rsid w:val="003A2550"/>
    <w:rsid w:val="003C2255"/>
    <w:rsid w:val="003C7AE4"/>
    <w:rsid w:val="003D3DFE"/>
    <w:rsid w:val="003D4265"/>
    <w:rsid w:val="003D62FD"/>
    <w:rsid w:val="003E4FFA"/>
    <w:rsid w:val="003E64EE"/>
    <w:rsid w:val="003F669C"/>
    <w:rsid w:val="00400793"/>
    <w:rsid w:val="00416DA8"/>
    <w:rsid w:val="0041751A"/>
    <w:rsid w:val="00431A0F"/>
    <w:rsid w:val="00440CCC"/>
    <w:rsid w:val="004448E1"/>
    <w:rsid w:val="00445D74"/>
    <w:rsid w:val="004503AE"/>
    <w:rsid w:val="0045390B"/>
    <w:rsid w:val="004625EB"/>
    <w:rsid w:val="0047245A"/>
    <w:rsid w:val="00475702"/>
    <w:rsid w:val="00491FF2"/>
    <w:rsid w:val="00493ADC"/>
    <w:rsid w:val="00494A03"/>
    <w:rsid w:val="00496A02"/>
    <w:rsid w:val="004A628D"/>
    <w:rsid w:val="004A6436"/>
    <w:rsid w:val="004A6450"/>
    <w:rsid w:val="004A6C76"/>
    <w:rsid w:val="004B2E68"/>
    <w:rsid w:val="004C1AE9"/>
    <w:rsid w:val="004C1D37"/>
    <w:rsid w:val="004C2830"/>
    <w:rsid w:val="004C44DB"/>
    <w:rsid w:val="004C5344"/>
    <w:rsid w:val="004C6899"/>
    <w:rsid w:val="004C715C"/>
    <w:rsid w:val="004D3202"/>
    <w:rsid w:val="004D6F51"/>
    <w:rsid w:val="004F648D"/>
    <w:rsid w:val="00513ECE"/>
    <w:rsid w:val="005173F8"/>
    <w:rsid w:val="005175D1"/>
    <w:rsid w:val="00521066"/>
    <w:rsid w:val="00532D2F"/>
    <w:rsid w:val="00542C51"/>
    <w:rsid w:val="0056645B"/>
    <w:rsid w:val="00574CA0"/>
    <w:rsid w:val="00583C00"/>
    <w:rsid w:val="00583CB9"/>
    <w:rsid w:val="005926E6"/>
    <w:rsid w:val="005972DE"/>
    <w:rsid w:val="005A015E"/>
    <w:rsid w:val="005A043E"/>
    <w:rsid w:val="005A3DBF"/>
    <w:rsid w:val="005B33D1"/>
    <w:rsid w:val="005B3C04"/>
    <w:rsid w:val="005B4786"/>
    <w:rsid w:val="005B7C10"/>
    <w:rsid w:val="005D2704"/>
    <w:rsid w:val="005E2DFE"/>
    <w:rsid w:val="005F1BB2"/>
    <w:rsid w:val="00604423"/>
    <w:rsid w:val="00607B5E"/>
    <w:rsid w:val="00607D18"/>
    <w:rsid w:val="006136D4"/>
    <w:rsid w:val="00613703"/>
    <w:rsid w:val="0062462A"/>
    <w:rsid w:val="006320E6"/>
    <w:rsid w:val="006332E5"/>
    <w:rsid w:val="00634293"/>
    <w:rsid w:val="0063586D"/>
    <w:rsid w:val="00636343"/>
    <w:rsid w:val="00643925"/>
    <w:rsid w:val="0064462E"/>
    <w:rsid w:val="006530DD"/>
    <w:rsid w:val="006626B0"/>
    <w:rsid w:val="006766E8"/>
    <w:rsid w:val="0067778D"/>
    <w:rsid w:val="00681593"/>
    <w:rsid w:val="00683C94"/>
    <w:rsid w:val="0068521B"/>
    <w:rsid w:val="00690AE2"/>
    <w:rsid w:val="006A4AEA"/>
    <w:rsid w:val="006B1D72"/>
    <w:rsid w:val="006B6096"/>
    <w:rsid w:val="006B7D5B"/>
    <w:rsid w:val="006C3512"/>
    <w:rsid w:val="006E00A7"/>
    <w:rsid w:val="006E0830"/>
    <w:rsid w:val="006E38F8"/>
    <w:rsid w:val="006E64DF"/>
    <w:rsid w:val="006F3926"/>
    <w:rsid w:val="007018DC"/>
    <w:rsid w:val="007120F2"/>
    <w:rsid w:val="00727931"/>
    <w:rsid w:val="00733F37"/>
    <w:rsid w:val="007372AB"/>
    <w:rsid w:val="00741D62"/>
    <w:rsid w:val="00761F28"/>
    <w:rsid w:val="0078120B"/>
    <w:rsid w:val="007866C7"/>
    <w:rsid w:val="007B0FA5"/>
    <w:rsid w:val="007B13B3"/>
    <w:rsid w:val="007B1BBD"/>
    <w:rsid w:val="007B7F62"/>
    <w:rsid w:val="007E44B3"/>
    <w:rsid w:val="0080227B"/>
    <w:rsid w:val="00813167"/>
    <w:rsid w:val="00815446"/>
    <w:rsid w:val="00827D73"/>
    <w:rsid w:val="008413E7"/>
    <w:rsid w:val="00853B91"/>
    <w:rsid w:val="00863B1A"/>
    <w:rsid w:val="00877C76"/>
    <w:rsid w:val="00882B10"/>
    <w:rsid w:val="00882E5A"/>
    <w:rsid w:val="008A2D12"/>
    <w:rsid w:val="008A3299"/>
    <w:rsid w:val="008B0B8A"/>
    <w:rsid w:val="008B2D5B"/>
    <w:rsid w:val="008C3102"/>
    <w:rsid w:val="008C3761"/>
    <w:rsid w:val="008C4068"/>
    <w:rsid w:val="008C6E43"/>
    <w:rsid w:val="008D1026"/>
    <w:rsid w:val="008D12E8"/>
    <w:rsid w:val="008D1B99"/>
    <w:rsid w:val="008D1CA9"/>
    <w:rsid w:val="008D76FF"/>
    <w:rsid w:val="008E31A9"/>
    <w:rsid w:val="008E647E"/>
    <w:rsid w:val="00904478"/>
    <w:rsid w:val="009064AA"/>
    <w:rsid w:val="009118F5"/>
    <w:rsid w:val="009218A3"/>
    <w:rsid w:val="00923B54"/>
    <w:rsid w:val="00923F9A"/>
    <w:rsid w:val="00924C65"/>
    <w:rsid w:val="00925089"/>
    <w:rsid w:val="00930CF9"/>
    <w:rsid w:val="0094048D"/>
    <w:rsid w:val="00942EFE"/>
    <w:rsid w:val="0094565C"/>
    <w:rsid w:val="0095209D"/>
    <w:rsid w:val="00972EE0"/>
    <w:rsid w:val="00977F2D"/>
    <w:rsid w:val="009814B4"/>
    <w:rsid w:val="00981C27"/>
    <w:rsid w:val="0098280A"/>
    <w:rsid w:val="009926B5"/>
    <w:rsid w:val="009C1F09"/>
    <w:rsid w:val="009C4EB4"/>
    <w:rsid w:val="009D01DC"/>
    <w:rsid w:val="009D5D86"/>
    <w:rsid w:val="009E1B61"/>
    <w:rsid w:val="009F2C84"/>
    <w:rsid w:val="009F3CAC"/>
    <w:rsid w:val="009F5084"/>
    <w:rsid w:val="00A00C3A"/>
    <w:rsid w:val="00A04872"/>
    <w:rsid w:val="00A04D29"/>
    <w:rsid w:val="00A11849"/>
    <w:rsid w:val="00A24373"/>
    <w:rsid w:val="00A30504"/>
    <w:rsid w:val="00A37842"/>
    <w:rsid w:val="00A404AD"/>
    <w:rsid w:val="00A43E4A"/>
    <w:rsid w:val="00A46101"/>
    <w:rsid w:val="00A50508"/>
    <w:rsid w:val="00A5796A"/>
    <w:rsid w:val="00A67184"/>
    <w:rsid w:val="00A92F96"/>
    <w:rsid w:val="00A97E26"/>
    <w:rsid w:val="00AA337E"/>
    <w:rsid w:val="00AA7B52"/>
    <w:rsid w:val="00AB6D33"/>
    <w:rsid w:val="00AC1023"/>
    <w:rsid w:val="00AC30E3"/>
    <w:rsid w:val="00AC6E68"/>
    <w:rsid w:val="00AD7415"/>
    <w:rsid w:val="00AE0C6E"/>
    <w:rsid w:val="00AE159B"/>
    <w:rsid w:val="00AE3EC9"/>
    <w:rsid w:val="00AE7FF6"/>
    <w:rsid w:val="00B175D3"/>
    <w:rsid w:val="00B44605"/>
    <w:rsid w:val="00B546F3"/>
    <w:rsid w:val="00B73102"/>
    <w:rsid w:val="00B7409A"/>
    <w:rsid w:val="00B8026B"/>
    <w:rsid w:val="00B86469"/>
    <w:rsid w:val="00B9179E"/>
    <w:rsid w:val="00B917C7"/>
    <w:rsid w:val="00BA7ACD"/>
    <w:rsid w:val="00BB45B2"/>
    <w:rsid w:val="00BB6934"/>
    <w:rsid w:val="00BC2C21"/>
    <w:rsid w:val="00BC3BA0"/>
    <w:rsid w:val="00BC5C0F"/>
    <w:rsid w:val="00BC620C"/>
    <w:rsid w:val="00BC6764"/>
    <w:rsid w:val="00BC72C1"/>
    <w:rsid w:val="00BC74E8"/>
    <w:rsid w:val="00BD2E0B"/>
    <w:rsid w:val="00BE0891"/>
    <w:rsid w:val="00BE7527"/>
    <w:rsid w:val="00BF0706"/>
    <w:rsid w:val="00C0588F"/>
    <w:rsid w:val="00C12190"/>
    <w:rsid w:val="00C14606"/>
    <w:rsid w:val="00C14BBD"/>
    <w:rsid w:val="00C23CA9"/>
    <w:rsid w:val="00C56B37"/>
    <w:rsid w:val="00C57CB2"/>
    <w:rsid w:val="00C63C71"/>
    <w:rsid w:val="00C70815"/>
    <w:rsid w:val="00C84209"/>
    <w:rsid w:val="00C9518B"/>
    <w:rsid w:val="00CA0607"/>
    <w:rsid w:val="00CA54E6"/>
    <w:rsid w:val="00CB40DB"/>
    <w:rsid w:val="00CC001E"/>
    <w:rsid w:val="00CC1E7C"/>
    <w:rsid w:val="00CC5223"/>
    <w:rsid w:val="00CC6009"/>
    <w:rsid w:val="00CC7274"/>
    <w:rsid w:val="00CE6333"/>
    <w:rsid w:val="00D252B9"/>
    <w:rsid w:val="00D61C61"/>
    <w:rsid w:val="00D75280"/>
    <w:rsid w:val="00D828B9"/>
    <w:rsid w:val="00D914D8"/>
    <w:rsid w:val="00D93614"/>
    <w:rsid w:val="00D9485F"/>
    <w:rsid w:val="00D96C93"/>
    <w:rsid w:val="00DC26F6"/>
    <w:rsid w:val="00DC72AC"/>
    <w:rsid w:val="00DD3710"/>
    <w:rsid w:val="00DD3F99"/>
    <w:rsid w:val="00DD4B6A"/>
    <w:rsid w:val="00E0115F"/>
    <w:rsid w:val="00E01770"/>
    <w:rsid w:val="00E03123"/>
    <w:rsid w:val="00E169AB"/>
    <w:rsid w:val="00E41352"/>
    <w:rsid w:val="00E4756D"/>
    <w:rsid w:val="00E551C0"/>
    <w:rsid w:val="00E679FF"/>
    <w:rsid w:val="00E70AD8"/>
    <w:rsid w:val="00E71F70"/>
    <w:rsid w:val="00E74ED7"/>
    <w:rsid w:val="00E777E9"/>
    <w:rsid w:val="00E84D01"/>
    <w:rsid w:val="00E94777"/>
    <w:rsid w:val="00EA5A76"/>
    <w:rsid w:val="00EC03AD"/>
    <w:rsid w:val="00EC0B1E"/>
    <w:rsid w:val="00EC5B08"/>
    <w:rsid w:val="00EF7E14"/>
    <w:rsid w:val="00F13A7B"/>
    <w:rsid w:val="00F44863"/>
    <w:rsid w:val="00F46EB9"/>
    <w:rsid w:val="00F54428"/>
    <w:rsid w:val="00F5744A"/>
    <w:rsid w:val="00F60DDE"/>
    <w:rsid w:val="00F614A9"/>
    <w:rsid w:val="00F72455"/>
    <w:rsid w:val="00F865EE"/>
    <w:rsid w:val="00FA0602"/>
    <w:rsid w:val="00FB3C66"/>
    <w:rsid w:val="00FB3CF0"/>
    <w:rsid w:val="00FC19C9"/>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A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026"/>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064A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4625EB"/>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9064AA"/>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026"/>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064A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4625EB"/>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9064A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en.wikipedia.org/wiki/Natural_selection"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en.wikipedia.org/wiki/Evolution"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en.wikipedia.org/wiki/Evolu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yperlink" Target="http://www.stopdisastersgame.org/" TargetMode="External"/><Relationship Id="rId19" Type="http://schemas.openxmlformats.org/officeDocument/2006/relationships/hyperlink" Target="http://en.wikipedia.org/wiki/Fitness_%28biology%29" TargetMode="External"/><Relationship Id="rId4" Type="http://schemas.microsoft.com/office/2007/relationships/stylesWithEffects" Target="stylesWithEffects.xml"/><Relationship Id="rId9" Type="http://schemas.openxmlformats.org/officeDocument/2006/relationships/hyperlink" Target="http://science.discovery.com/games-and-interactives/charles-darwin-game.htm" TargetMode="External"/><Relationship Id="rId14" Type="http://schemas.openxmlformats.org/officeDocument/2006/relationships/footer" Target="footer2.xml"/><Relationship Id="rId22" Type="http://schemas.openxmlformats.org/officeDocument/2006/relationships/hyperlink" Target="http://en.wikipedia.org/wiki/Fecundity" TargetMode="External"/><Relationship Id="rId27"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365F91" w:themeColor="accent1" w:themeShade="BF"/>
              <w:sz w:val="24"/>
              <w:szCs w:val="24"/>
            </w:rPr>
            <w:t>[Company name]</w:t>
          </w:r>
        </w:p>
      </w:docPartBody>
    </w:docPart>
    <w:docPart>
      <w:docPartPr>
        <w:name w:val="CF5DF56646A34EEEA9B49D9D4BF155EC"/>
        <w:category>
          <w:name w:val="General"/>
          <w:gallery w:val="placeholder"/>
        </w:category>
        <w:types>
          <w:type w:val="bbPlcHdr"/>
        </w:types>
        <w:behaviors>
          <w:behavior w:val="content"/>
        </w:behaviors>
        <w:guid w:val="{944E477C-33FA-471D-A8C0-4BE5D6567CB2}"/>
      </w:docPartPr>
      <w:docPartBody>
        <w:p w:rsidR="00A03385" w:rsidRDefault="00C43F39" w:rsidP="00C43F39">
          <w:pPr>
            <w:pStyle w:val="CF5DF56646A34EEEA9B49D9D4BF155EC"/>
          </w:pPr>
          <w:r>
            <w:rPr>
              <w:rFonts w:asciiTheme="majorHAnsi" w:eastAsiaTheme="majorEastAsia" w:hAnsiTheme="majorHAnsi" w:cstheme="majorBidi"/>
              <w:color w:val="4F81BD"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043E70"/>
    <w:rsid w:val="000907DF"/>
    <w:rsid w:val="0014232B"/>
    <w:rsid w:val="001C31B6"/>
    <w:rsid w:val="0050206A"/>
    <w:rsid w:val="005F7B9F"/>
    <w:rsid w:val="007542A0"/>
    <w:rsid w:val="0088000C"/>
    <w:rsid w:val="00A03385"/>
    <w:rsid w:val="00BC1A78"/>
    <w:rsid w:val="00C43F39"/>
    <w:rsid w:val="00D92506"/>
    <w:rsid w:val="00D96BB2"/>
    <w:rsid w:val="00DB0E98"/>
    <w:rsid w:val="00F7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BE91F-CABD-4891-B4E5-ADD8E2F3B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2F5C504C</Template>
  <TotalTime>534</TotalTime>
  <Pages>24</Pages>
  <Words>6455</Words>
  <Characters>36799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43168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lastModifiedBy>01robinson</cp:lastModifiedBy>
  <cp:revision>33</cp:revision>
  <dcterms:created xsi:type="dcterms:W3CDTF">2013-11-05T23:30:00Z</dcterms:created>
  <dcterms:modified xsi:type="dcterms:W3CDTF">2013-11-22T15:54:00Z</dcterms:modified>
</cp:coreProperties>
</file>